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364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BE812" wp14:editId="0BE2BBE1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9A3E8" w14:textId="77777777" w:rsidR="000C21E3" w:rsidRDefault="000C21E3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BE812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wLDyp+AAAAALAQAADwAAAAAAAAAAAAAAAADkBAAAZHJzL2Rvd25yZXYueG1sUEsF&#10;BgAAAAAEAAQA8wAAAPEFAAAAAA==&#10;" fillcolor="#6f00ed" stroked="f" strokeweight="1pt">
                <v:textbox>
                  <w:txbxContent>
                    <w:p w14:paraId="37D9A3E8" w14:textId="77777777" w:rsidR="000C21E3" w:rsidRDefault="000C21E3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4E6934" wp14:editId="1F26A7CA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32A0A7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381561F6" w14:textId="0C5190B2" w:rsidR="000C21E3" w:rsidRDefault="000C21E3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FB731" wp14:editId="75239F3A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E8E5D" w14:textId="77777777" w:rsidR="000C21E3" w:rsidRPr="003C2A69" w:rsidRDefault="000C21E3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FB731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31DE8E5D" w14:textId="77777777" w:rsidR="000C21E3" w:rsidRPr="003C2A69" w:rsidRDefault="000C21E3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04A3005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E334F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7B57A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3016DB1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481101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DE9441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B1F6A2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8D1C94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191C99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C31608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BC948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1B0FF3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4C30826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6AA8A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078570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788508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42C982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2D18A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892DD5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D2AC7E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3BCD0B6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CB07AE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1EFC02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32CB3A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4EC026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1228FE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F73EE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E90811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BC6440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EAFDF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3BBF5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B7697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33A3F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E6CF1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DAE129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BCF570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C3BCF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572FC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332141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C9203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7717EB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FC9152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A6A630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A9D64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13DCB6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8FD4365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192737" w14:textId="74F0DE35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CCAC67D" w14:textId="3028A92C" w:rsidR="000C21E3" w:rsidRDefault="007A703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05866" wp14:editId="042D2FFC">
                <wp:simplePos x="0" y="0"/>
                <wp:positionH relativeFrom="column">
                  <wp:posOffset>-431800</wp:posOffset>
                </wp:positionH>
                <wp:positionV relativeFrom="paragraph">
                  <wp:posOffset>107315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2CC36" w14:textId="242DBBD2" w:rsidR="000C21E3" w:rsidRDefault="000C21E3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2B433F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2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2B433F" w:rsidRPr="002B433F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Sistemas de Información (SI)</w:t>
                            </w:r>
                            <w:r w:rsidR="002B433F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 - </w:t>
                            </w:r>
                            <w:r w:rsidR="002B433F" w:rsidRPr="002B433F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Introducción al Proyecto Certificador de Desarrollo de Software 1</w:t>
                            </w:r>
                          </w:p>
                          <w:p w14:paraId="72E1074F" w14:textId="77777777" w:rsidR="000C21E3" w:rsidRPr="00132FD0" w:rsidRDefault="000C21E3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3DE25DC8" w14:textId="3BEA1C35" w:rsidR="000C21E3" w:rsidRPr="006C37AD" w:rsidRDefault="000C21E3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2B433F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2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2B433F" w:rsidRPr="002B433F">
                              <w:rPr>
                                <w:rFonts w:cs="Arial"/>
                                <w:color w:val="FFFFFF" w:themeColor="background1"/>
                              </w:rPr>
                              <w:t>Identifica los sistemas de información en las organizaciones y las fases de desarrollo del software en proyectos informáticos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5866" id="Cuadro de texto 10" o:spid="_x0000_s1028" type="#_x0000_t202" style="position:absolute;left:0;text-align:left;margin-left:-34pt;margin-top:8.45pt;width:439.6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" filled="f" stroked="f" strokeweight=".5pt">
                <v:textbox>
                  <w:txbxContent>
                    <w:p w14:paraId="5682CC36" w14:textId="242DBBD2" w:rsidR="000C21E3" w:rsidRDefault="000C21E3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2B433F">
                        <w:rPr>
                          <w:rFonts w:ascii="Stag Book" w:hAnsi="Stag Book" w:cs="Arial"/>
                          <w:color w:val="FFFFFF" w:themeColor="background1"/>
                        </w:rPr>
                        <w:t>2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2B433F" w:rsidRPr="002B433F">
                        <w:rPr>
                          <w:rFonts w:cs="Arial"/>
                          <w:color w:val="FFFFFF" w:themeColor="background1"/>
                          <w:lang w:val="es-ES"/>
                        </w:rPr>
                        <w:t>Sistemas de Información (SI)</w:t>
                      </w:r>
                      <w:r w:rsidR="002B433F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 - </w:t>
                      </w:r>
                      <w:r w:rsidR="002B433F" w:rsidRPr="002B433F">
                        <w:rPr>
                          <w:rFonts w:cs="Arial"/>
                          <w:color w:val="FFFFFF" w:themeColor="background1"/>
                          <w:lang w:val="es-ES"/>
                        </w:rPr>
                        <w:t>Introducción al Proyecto Certificador de Desarrollo de Software 1</w:t>
                      </w:r>
                    </w:p>
                    <w:p w14:paraId="72E1074F" w14:textId="77777777" w:rsidR="000C21E3" w:rsidRPr="00132FD0" w:rsidRDefault="000C21E3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3DE25DC8" w14:textId="3BEA1C35" w:rsidR="000C21E3" w:rsidRPr="006C37AD" w:rsidRDefault="000C21E3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2B433F">
                        <w:rPr>
                          <w:rFonts w:ascii="Stag Book" w:hAnsi="Stag Book" w:cs="Arial"/>
                          <w:color w:val="FFFFFF" w:themeColor="background1"/>
                        </w:rPr>
                        <w:t>2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2B433F" w:rsidRPr="002B433F">
                        <w:rPr>
                          <w:rFonts w:cs="Arial"/>
                          <w:color w:val="FFFFFF" w:themeColor="background1"/>
                        </w:rPr>
                        <w:t>Identifica los sistemas de información en las organizaciones y las fases de desarrollo del software en proyectos informáticos</w:t>
                      </w:r>
                    </w:p>
                  </w:txbxContent>
                </v:textbox>
              </v:shape>
            </w:pict>
          </mc:Fallback>
        </mc:AlternateContent>
      </w:r>
    </w:p>
    <w:p w14:paraId="02EAF3B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27152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18E74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5D88F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F8281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B45350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7FB735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516837" w14:textId="4FB04AED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78218E44" wp14:editId="3A5BBE37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F8EB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4B541C9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18A9A3DF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2" w:name="OLE_LINK13"/>
      <w:bookmarkStart w:id="3" w:name="OLE_LINK14"/>
      <w:bookmarkStart w:id="4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3F007269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0F31FC2A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0BA39ED1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1F107D50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56A4212E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7199C79C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338BAD13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107B800E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CEC5DDE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933236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2E2DB0">
        <w:rPr>
          <w:rFonts w:ascii="Muller Regular" w:hAnsi="Muller Regular" w:cs="Tahoma"/>
          <w:bCs/>
          <w:color w:val="000000" w:themeColor="text1"/>
          <w:szCs w:val="22"/>
        </w:rPr>
        <w:t>101 Ficha de Proyecto</w:t>
      </w:r>
    </w:p>
    <w:p w14:paraId="42DA041C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0DC86C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72A791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375806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2DCB45E9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A45BD5B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4388670" w14:textId="3107CFFF" w:rsidR="00547DC9" w:rsidRPr="00184E08" w:rsidRDefault="00600688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ENERO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>
        <w:rPr>
          <w:rFonts w:ascii="Muller Regular" w:hAnsi="Muller Regular" w:cs="Tahoma"/>
          <w:color w:val="000000" w:themeColor="text1"/>
          <w:szCs w:val="22"/>
        </w:rPr>
        <w:t>2022 -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178A65BC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7A75C4" w:rsidRPr="00206681" w14:paraId="336BEF9F" w14:textId="77777777" w:rsidTr="008F4192">
        <w:tc>
          <w:tcPr>
            <w:tcW w:w="239" w:type="dxa"/>
            <w:shd w:val="clear" w:color="auto" w:fill="auto"/>
          </w:tcPr>
          <w:bookmarkEnd w:id="2"/>
          <w:bookmarkEnd w:id="3"/>
          <w:bookmarkEnd w:id="4"/>
          <w:p w14:paraId="336D981E" w14:textId="77777777" w:rsidR="00C02785" w:rsidRPr="00206681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</w:t>
            </w:r>
            <w:r w:rsidR="00C02785"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0E7180EE" w14:textId="77777777" w:rsidR="00E63DF8" w:rsidRPr="00206681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7A75C4" w:rsidRPr="00206681" w14:paraId="53D60124" w14:textId="77777777" w:rsidTr="008F4192">
        <w:tc>
          <w:tcPr>
            <w:tcW w:w="239" w:type="dxa"/>
            <w:shd w:val="clear" w:color="auto" w:fill="auto"/>
          </w:tcPr>
          <w:p w14:paraId="4ED47356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47599C82" w14:textId="77777777" w:rsidR="00C02785" w:rsidRPr="00206681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A75C4" w:rsidRPr="00206681" w14:paraId="5A7FD922" w14:textId="77777777" w:rsidTr="008F4192">
        <w:tc>
          <w:tcPr>
            <w:tcW w:w="239" w:type="dxa"/>
            <w:shd w:val="clear" w:color="auto" w:fill="auto"/>
          </w:tcPr>
          <w:p w14:paraId="53F69AB8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369A5A1D" w14:textId="77777777" w:rsidR="00C02785" w:rsidRPr="00206681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A75C4" w:rsidRPr="00206681" w14:paraId="5180B322" w14:textId="77777777" w:rsidTr="008F4192">
        <w:tc>
          <w:tcPr>
            <w:tcW w:w="239" w:type="dxa"/>
            <w:shd w:val="clear" w:color="auto" w:fill="auto"/>
          </w:tcPr>
          <w:p w14:paraId="75B9DBF1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7637B0A5" w14:textId="77777777" w:rsidR="00C02785" w:rsidRPr="00206681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="00CA438E"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A1848" w:rsidRPr="00206681" w14:paraId="19CBCA74" w14:textId="77777777" w:rsidTr="008F4192">
        <w:tc>
          <w:tcPr>
            <w:tcW w:w="239" w:type="dxa"/>
            <w:shd w:val="clear" w:color="auto" w:fill="auto"/>
          </w:tcPr>
          <w:p w14:paraId="56D44511" w14:textId="35FDE527" w:rsidR="005A1848" w:rsidRPr="00206681" w:rsidRDefault="00685CE0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077" w:type="dxa"/>
            <w:shd w:val="clear" w:color="auto" w:fill="auto"/>
          </w:tcPr>
          <w:p w14:paraId="286A870D" w14:textId="77777777" w:rsidR="005A1848" w:rsidRPr="00206681" w:rsidRDefault="005A184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</w:tbl>
    <w:p w14:paraId="51650FAB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  <w:r w:rsidR="00480D67" w:rsidRPr="00480D67">
        <w:rPr>
          <w:rFonts w:ascii="Muller Bold" w:hAnsi="Muller Bold"/>
          <w:b w:val="0"/>
          <w:sz w:val="24"/>
        </w:rPr>
        <w:lastRenderedPageBreak/>
        <w:t>ÍNDICE</w:t>
      </w:r>
    </w:p>
    <w:p w14:paraId="2D16F7AD" w14:textId="77777777" w:rsidR="00480D67" w:rsidRDefault="00480D67" w:rsidP="00480D67">
      <w:pPr>
        <w:ind w:left="720"/>
        <w:rPr>
          <w:rFonts w:cs="Arial"/>
          <w:b/>
          <w:sz w:val="20"/>
          <w:lang w:val="es-PE"/>
        </w:rPr>
      </w:pPr>
    </w:p>
    <w:p w14:paraId="6528788B" w14:textId="77777777" w:rsidR="00480D67" w:rsidRPr="00480D67" w:rsidRDefault="00480D67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Muller Bold" w:hAnsi="Muller Bold" w:cs="Vrinda"/>
          <w:b w:val="0"/>
          <w:bCs w:val="0"/>
          <w:caps w:val="0"/>
          <w:noProof/>
          <w:szCs w:val="24"/>
          <w:lang w:val="es-ES"/>
        </w:rPr>
      </w:pPr>
      <w:r>
        <w:rPr>
          <w:rFonts w:cs="Arial"/>
          <w:caps w:val="0"/>
        </w:rPr>
        <w:fldChar w:fldCharType="begin"/>
      </w:r>
      <w:r>
        <w:rPr>
          <w:rFonts w:cs="Arial"/>
          <w:caps w:val="0"/>
        </w:rPr>
        <w:instrText xml:space="preserve"> TOC \o "1-2" \h \z \u </w:instrText>
      </w:r>
      <w:r>
        <w:rPr>
          <w:rFonts w:cs="Arial"/>
          <w:caps w:val="0"/>
        </w:rPr>
        <w:fldChar w:fldCharType="separate"/>
      </w:r>
      <w:hyperlink w:anchor="_Toc199424689" w:history="1">
        <w:r w:rsidRPr="00480D67">
          <w:rPr>
            <w:rStyle w:val="Hipervnculo"/>
            <w:rFonts w:ascii="Muller Bold" w:hAnsi="Muller Bold"/>
            <w:b w:val="0"/>
            <w:noProof/>
            <w:sz w:val="20"/>
          </w:rPr>
          <w:t>1.</w:t>
        </w:r>
        <w:r w:rsidRPr="00480D67">
          <w:rPr>
            <w:rFonts w:ascii="Muller Bold" w:hAnsi="Muller Bold" w:cs="Vrinda"/>
            <w:b w:val="0"/>
            <w:bCs w:val="0"/>
            <w:caps w:val="0"/>
            <w:noProof/>
            <w:szCs w:val="24"/>
            <w:lang w:val="es-ES"/>
          </w:rPr>
          <w:tab/>
        </w:r>
        <w:r w:rsidRPr="00480D67">
          <w:rPr>
            <w:rStyle w:val="Hipervnculo"/>
            <w:rFonts w:ascii="Muller Bold" w:hAnsi="Muller Bold"/>
            <w:b w:val="0"/>
            <w:noProof/>
            <w:sz w:val="20"/>
          </w:rPr>
          <w:t>Historial del Documento</w:t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tab/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begin"/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instrText xml:space="preserve"> PAGEREF _Toc199424689 \h </w:instrText>
        </w:r>
        <w:r w:rsidRPr="00480D67">
          <w:rPr>
            <w:rFonts w:ascii="Muller Bold" w:hAnsi="Muller Bold"/>
            <w:b w:val="0"/>
            <w:noProof/>
            <w:webHidden/>
            <w:sz w:val="20"/>
          </w:rPr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separate"/>
        </w:r>
        <w:r w:rsidR="00481313">
          <w:rPr>
            <w:rFonts w:ascii="Muller Bold" w:hAnsi="Muller Bold"/>
            <w:b w:val="0"/>
            <w:noProof/>
            <w:webHidden/>
            <w:sz w:val="20"/>
          </w:rPr>
          <w:t>3</w:t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end"/>
        </w:r>
      </w:hyperlink>
    </w:p>
    <w:p w14:paraId="5CA55E63" w14:textId="77777777" w:rsidR="00480D67" w:rsidRPr="00480D67" w:rsidRDefault="00B94D50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Muller Bold" w:hAnsi="Muller Bold" w:cs="Vrinda"/>
          <w:b w:val="0"/>
          <w:bCs w:val="0"/>
          <w:caps w:val="0"/>
          <w:noProof/>
          <w:szCs w:val="24"/>
          <w:lang w:val="es-ES"/>
        </w:rPr>
      </w:pPr>
      <w:hyperlink w:anchor="_Toc199424690" w:history="1">
        <w:r w:rsidR="00480D67" w:rsidRPr="00480D67">
          <w:rPr>
            <w:rStyle w:val="Hipervnculo"/>
            <w:rFonts w:ascii="Muller Bold" w:hAnsi="Muller Bold"/>
            <w:b w:val="0"/>
            <w:noProof/>
            <w:sz w:val="20"/>
          </w:rPr>
          <w:t>2.</w:t>
        </w:r>
        <w:r w:rsidR="00480D67" w:rsidRPr="00480D67">
          <w:rPr>
            <w:rFonts w:ascii="Muller Bold" w:hAnsi="Muller Bold" w:cs="Vrinda"/>
            <w:b w:val="0"/>
            <w:bCs w:val="0"/>
            <w:caps w:val="0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Bold" w:hAnsi="Muller Bold"/>
            <w:b w:val="0"/>
            <w:noProof/>
            <w:sz w:val="20"/>
          </w:rPr>
          <w:t>Ficha para la cartera de proyectos</w: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tab/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begin"/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instrText xml:space="preserve"> PAGEREF _Toc199424690 \h </w:instrTex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separate"/>
        </w:r>
        <w:r w:rsidR="00481313">
          <w:rPr>
            <w:rFonts w:ascii="Muller Bold" w:hAnsi="Muller Bold"/>
            <w:b w:val="0"/>
            <w:noProof/>
            <w:webHidden/>
            <w:sz w:val="20"/>
          </w:rPr>
          <w:t>3</w: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end"/>
        </w:r>
      </w:hyperlink>
    </w:p>
    <w:p w14:paraId="4F22D966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1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Código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_Toc199424691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6FB0B4E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2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2.2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Nombre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_Toc199424692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67ED5C5E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3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2.3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Descripción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_Toc199424693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17FD625C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4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2.4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Dirección / Áreas involucrados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_Toc199424694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6EB31F96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5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2.5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Objetivos Estratégicos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_Toc199424695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68CFB839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6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2.6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Beneficios Esperados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_Toc199424696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3DB50EE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7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2.7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Supuestos y premisas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_Toc199424697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FBC755C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8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2.8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Restricciones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_Toc199424698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BEEF50E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9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2.9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Costos y Recursos estimados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_Toc199424699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293C017D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0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2.10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Riesgos iniciales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_Toc199424700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7E11E55C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1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2.11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Prioridad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_Toc199424701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F98E92B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2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2.12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Tiempos iniciales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_Toc199424702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7835DC14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3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2.13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Gestor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_Toc199424703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548D3B7" w14:textId="77777777" w:rsidR="00480D67" w:rsidRPr="00480D67" w:rsidRDefault="00B94D50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4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2.14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Recursos humanos del usuario  y de otras áreas involucradas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_Toc199424704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15EEF56A" w14:textId="77777777" w:rsidR="002C20F2" w:rsidRDefault="00480D67" w:rsidP="002C20F2">
      <w:pPr>
        <w:spacing w:line="480" w:lineRule="auto"/>
        <w:ind w:left="720"/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fldChar w:fldCharType="end"/>
      </w:r>
    </w:p>
    <w:p w14:paraId="0B49A67F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23851873" w14:textId="77777777" w:rsidR="00480D67" w:rsidRPr="00480D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5" w:name="_Toc199394968"/>
      <w:bookmarkStart w:id="6" w:name="_Toc199424689"/>
      <w:bookmarkStart w:id="7" w:name="OLE_LINK3"/>
      <w:bookmarkStart w:id="8" w:name="OLE_LINK4"/>
      <w:bookmarkStart w:id="9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5"/>
      <w:bookmarkEnd w:id="6"/>
    </w:p>
    <w:p w14:paraId="4407C41A" w14:textId="77777777" w:rsidR="00480D67" w:rsidRPr="00480D67" w:rsidRDefault="00480D67" w:rsidP="00480D67">
      <w:pPr>
        <w:rPr>
          <w:rFonts w:ascii="Muller Bold" w:hAnsi="Muller Bold" w:cs="Arial"/>
          <w:sz w:val="20"/>
        </w:rPr>
      </w:pPr>
      <w:r>
        <w:rPr>
          <w:rFonts w:cs="Arial"/>
          <w:sz w:val="20"/>
        </w:rPr>
        <w:t xml:space="preserve">   </w:t>
      </w:r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4CB61BD0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78FAE87E" w14:textId="77777777" w:rsidR="00480D67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5A09D4ED" w14:textId="77777777" w:rsidTr="00480D67">
        <w:tc>
          <w:tcPr>
            <w:tcW w:w="5334" w:type="dxa"/>
            <w:tcBorders>
              <w:top w:val="nil"/>
            </w:tcBorders>
          </w:tcPr>
          <w:p w14:paraId="0155E617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5768A691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64CAFAF1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4D9A842A" w14:textId="77777777" w:rsidTr="00480D67">
        <w:tc>
          <w:tcPr>
            <w:tcW w:w="5334" w:type="dxa"/>
          </w:tcPr>
          <w:p w14:paraId="463A7F15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4D2A338D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670889C7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3BCD162D" w14:textId="77777777" w:rsidR="00480D67" w:rsidRPr="00DD665D" w:rsidRDefault="00480D67" w:rsidP="00480D67">
      <w:pPr>
        <w:ind w:left="720"/>
        <w:rPr>
          <w:rFonts w:cs="Arial"/>
          <w:sz w:val="20"/>
        </w:rPr>
      </w:pPr>
    </w:p>
    <w:p w14:paraId="45D88ACC" w14:textId="77777777" w:rsidR="0012299B" w:rsidRPr="0012299B" w:rsidRDefault="00480D67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0" w:name="_Toc199424690"/>
      <w:bookmarkEnd w:id="7"/>
      <w:bookmarkEnd w:id="8"/>
      <w:bookmarkEnd w:id="9"/>
      <w:r w:rsidRPr="0012299B">
        <w:rPr>
          <w:rFonts w:ascii="Muller Bold" w:hAnsi="Muller Bold" w:cs="Tahoma"/>
          <w:b w:val="0"/>
          <w:bCs/>
          <w:sz w:val="20"/>
        </w:rPr>
        <w:t xml:space="preserve">Ficha para </w:t>
      </w:r>
      <w:smartTag w:uri="urn:schemas-microsoft-com:office:smarttags" w:element="PersonName">
        <w:smartTagPr>
          <w:attr w:name="ProductID" w:val="LA CARTERA DE"/>
        </w:smartTagPr>
        <w:r w:rsidRPr="0012299B">
          <w:rPr>
            <w:rFonts w:ascii="Muller Bold" w:hAnsi="Muller Bold" w:cs="Tahoma"/>
            <w:b w:val="0"/>
            <w:bCs/>
            <w:sz w:val="20"/>
          </w:rPr>
          <w:t>la cartera de</w:t>
        </w:r>
      </w:smartTag>
      <w:r w:rsidRPr="0012299B">
        <w:rPr>
          <w:rFonts w:ascii="Muller Bold" w:hAnsi="Muller Bold" w:cs="Tahoma"/>
          <w:b w:val="0"/>
          <w:bCs/>
          <w:sz w:val="20"/>
        </w:rPr>
        <w:t xml:space="preserve"> proyectos</w:t>
      </w:r>
      <w:bookmarkEnd w:id="10"/>
    </w:p>
    <w:p w14:paraId="1F5194C5" w14:textId="77777777" w:rsidR="0012299B" w:rsidRPr="0012299B" w:rsidRDefault="00480D67" w:rsidP="0012299B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1" w:name="_Toc89224924"/>
      <w:bookmarkStart w:id="12" w:name="_Toc199424691"/>
      <w:r w:rsidRPr="0012299B">
        <w:rPr>
          <w:rFonts w:ascii="Muller Bold" w:hAnsi="Muller Bold" w:cs="Tahoma"/>
          <w:b w:val="0"/>
          <w:sz w:val="20"/>
        </w:rPr>
        <w:t>Código del Proyecto</w:t>
      </w:r>
      <w:bookmarkEnd w:id="11"/>
      <w:bookmarkEnd w:id="12"/>
      <w:r w:rsidRPr="0012299B">
        <w:rPr>
          <w:rFonts w:ascii="Muller Bold" w:hAnsi="Muller Bold" w:cs="Tahoma"/>
          <w:b w:val="0"/>
          <w:sz w:val="20"/>
        </w:rPr>
        <w:tab/>
      </w:r>
    </w:p>
    <w:tbl>
      <w:tblPr>
        <w:tblW w:w="7229" w:type="dxa"/>
        <w:tblInd w:w="1413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229"/>
      </w:tblGrid>
      <w:tr w:rsidR="00480D67" w:rsidRPr="0008185C" w14:paraId="7CFE0BB7" w14:textId="77777777" w:rsidTr="006111F4"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C5092F" w14:textId="4E3F3C6A" w:rsidR="00480D67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7B4A65" w:rsidRPr="007B4A65">
              <w:rPr>
                <w:color w:val="FF0000"/>
                <w:sz w:val="20"/>
                <w:lang w:val="es-ES"/>
              </w:rPr>
              <w:t>PENDIENTE</w:t>
            </w:r>
          </w:p>
        </w:tc>
      </w:tr>
    </w:tbl>
    <w:p w14:paraId="39145BCC" w14:textId="77777777" w:rsidR="00480D67" w:rsidRPr="00B47DB8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3" w:name="_Toc89224925"/>
      <w:bookmarkStart w:id="14" w:name="_Toc199424692"/>
      <w:r w:rsidRPr="00B47DB8">
        <w:rPr>
          <w:rFonts w:ascii="Muller Bold" w:hAnsi="Muller Bold" w:cs="Tahoma"/>
          <w:b w:val="0"/>
          <w:sz w:val="20"/>
        </w:rPr>
        <w:t>Nombre del Proyecto</w:t>
      </w:r>
      <w:bookmarkEnd w:id="13"/>
      <w:bookmarkEnd w:id="14"/>
      <w:r w:rsidRPr="00B47DB8">
        <w:rPr>
          <w:rFonts w:ascii="Muller Bold" w:hAnsi="Muller Bold"/>
          <w:b w:val="0"/>
          <w:sz w:val="20"/>
        </w:rPr>
        <w:t xml:space="preserve"> </w:t>
      </w:r>
      <w:r w:rsidRPr="00B47DB8">
        <w:rPr>
          <w:rFonts w:ascii="Muller Bold" w:hAnsi="Muller Bold"/>
          <w:b w:val="0"/>
          <w:sz w:val="20"/>
        </w:rPr>
        <w:tab/>
      </w:r>
    </w:p>
    <w:tbl>
      <w:tblPr>
        <w:tblW w:w="7371" w:type="dxa"/>
        <w:tblInd w:w="1413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371"/>
      </w:tblGrid>
      <w:tr w:rsidR="00480D67" w:rsidRPr="0008185C" w14:paraId="2AA17B54" w14:textId="77777777" w:rsidTr="006111F4"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1285BD" w14:textId="72AC38DB" w:rsidR="007B4A65" w:rsidRPr="00B20FC5" w:rsidRDefault="00480D67" w:rsidP="007B4A65">
            <w:pPr>
              <w:ind w:left="-586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7B4A65">
              <w:rPr>
                <w:sz w:val="20"/>
                <w:lang w:val="es-ES"/>
              </w:rPr>
              <w:t xml:space="preserve">HJ </w:t>
            </w:r>
          </w:p>
        </w:tc>
      </w:tr>
    </w:tbl>
    <w:p w14:paraId="10050CED" w14:textId="77777777" w:rsidR="00480D67" w:rsidRPr="0012299B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5" w:name="_Toc89224926"/>
      <w:bookmarkStart w:id="16" w:name="_Toc199424693"/>
      <w:r w:rsidRPr="00B47DB8">
        <w:rPr>
          <w:rFonts w:ascii="Muller Bold" w:hAnsi="Muller Bold" w:cs="Tahoma"/>
          <w:b w:val="0"/>
          <w:sz w:val="20"/>
        </w:rPr>
        <w:t>Descripción</w:t>
      </w:r>
      <w:bookmarkEnd w:id="15"/>
      <w:bookmarkEnd w:id="16"/>
      <w:r w:rsidRPr="0012299B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1413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371"/>
      </w:tblGrid>
      <w:tr w:rsidR="00480D67" w:rsidRPr="0008185C" w14:paraId="663B9938" w14:textId="77777777" w:rsidTr="006111F4"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CD978C" w14:textId="77777777" w:rsidR="00480D67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1771DE80" w14:textId="0C38C46C" w:rsidR="00480D67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7" w:name="_Toc89224927"/>
      <w:bookmarkStart w:id="18" w:name="_Toc199424694"/>
      <w:r w:rsidRPr="0012299B">
        <w:rPr>
          <w:rFonts w:ascii="Muller Bold" w:hAnsi="Muller Bold" w:cs="Tahoma"/>
          <w:b w:val="0"/>
          <w:sz w:val="20"/>
        </w:rPr>
        <w:t>Dirección / Áreas involucrados</w:t>
      </w:r>
      <w:bookmarkEnd w:id="17"/>
      <w:bookmarkEnd w:id="18"/>
    </w:p>
    <w:tbl>
      <w:tblPr>
        <w:tblpPr w:leftFromText="141" w:rightFromText="141" w:vertAnchor="text" w:horzAnchor="margin" w:tblpX="1413" w:tblpY="23"/>
        <w:tblW w:w="0" w:type="auto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371"/>
      </w:tblGrid>
      <w:tr w:rsidR="006111F4" w:rsidRPr="0008185C" w14:paraId="3C26A5B5" w14:textId="77777777" w:rsidTr="006111F4"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353B09" w14:textId="57CADD7E" w:rsidR="006111F4" w:rsidRPr="00B20FC5" w:rsidRDefault="000A4F97" w:rsidP="006111F4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V</w:t>
            </w:r>
            <w:r w:rsidR="00685CE0">
              <w:rPr>
                <w:sz w:val="20"/>
                <w:lang w:val="es-ES"/>
              </w:rPr>
              <w:t>entas</w:t>
            </w:r>
            <w:r>
              <w:rPr>
                <w:sz w:val="20"/>
                <w:lang w:val="es-ES"/>
              </w:rPr>
              <w:t xml:space="preserve"> </w:t>
            </w:r>
          </w:p>
        </w:tc>
      </w:tr>
      <w:tr w:rsidR="006111F4" w:rsidRPr="0008185C" w14:paraId="41F05B9C" w14:textId="77777777" w:rsidTr="006111F4"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AFD7A3" w14:textId="339FF7C5" w:rsidR="006111F4" w:rsidRPr="00B20FC5" w:rsidRDefault="00685CE0" w:rsidP="006111F4">
            <w:pPr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almacen</w:t>
            </w:r>
            <w:proofErr w:type="spellEnd"/>
          </w:p>
        </w:tc>
      </w:tr>
      <w:tr w:rsidR="006111F4" w:rsidRPr="0008185C" w14:paraId="76C04D44" w14:textId="77777777" w:rsidTr="006111F4"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F74FE1" w14:textId="77777777" w:rsidR="006111F4" w:rsidRPr="00B20FC5" w:rsidRDefault="006111F4" w:rsidP="006111F4">
            <w:pPr>
              <w:jc w:val="left"/>
              <w:rPr>
                <w:sz w:val="20"/>
                <w:lang w:val="es-ES"/>
              </w:rPr>
            </w:pPr>
          </w:p>
        </w:tc>
      </w:tr>
      <w:tr w:rsidR="00685CE0" w:rsidRPr="0008185C" w14:paraId="41703252" w14:textId="77777777" w:rsidTr="006111F4"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8690DD" w14:textId="77777777" w:rsidR="00685CE0" w:rsidRPr="00B20FC5" w:rsidRDefault="00685CE0" w:rsidP="006111F4">
            <w:pPr>
              <w:jc w:val="left"/>
              <w:rPr>
                <w:sz w:val="20"/>
                <w:lang w:val="es-ES"/>
              </w:rPr>
            </w:pPr>
          </w:p>
        </w:tc>
      </w:tr>
      <w:tr w:rsidR="006111F4" w:rsidRPr="0008185C" w14:paraId="0BBFA48C" w14:textId="77777777" w:rsidTr="006111F4"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61246F" w14:textId="77777777" w:rsidR="006111F4" w:rsidRPr="00B20FC5" w:rsidRDefault="006111F4" w:rsidP="006111F4">
            <w:pPr>
              <w:jc w:val="left"/>
              <w:rPr>
                <w:sz w:val="20"/>
                <w:lang w:val="es-ES"/>
              </w:rPr>
            </w:pPr>
          </w:p>
        </w:tc>
      </w:tr>
    </w:tbl>
    <w:p w14:paraId="78D4222C" w14:textId="7D2FE200" w:rsidR="006111F4" w:rsidRDefault="006111F4" w:rsidP="006111F4"/>
    <w:p w14:paraId="30FE091F" w14:textId="1CB0AC20" w:rsidR="006111F4" w:rsidRDefault="006111F4" w:rsidP="006111F4"/>
    <w:p w14:paraId="40C81480" w14:textId="56C75A46" w:rsidR="006111F4" w:rsidRDefault="006111F4" w:rsidP="006111F4"/>
    <w:p w14:paraId="38DF1F39" w14:textId="62BDA7D8" w:rsidR="006111F4" w:rsidRDefault="006111F4" w:rsidP="006111F4"/>
    <w:p w14:paraId="20DCF704" w14:textId="57FD1D5B" w:rsidR="006111F4" w:rsidRDefault="006111F4" w:rsidP="006111F4"/>
    <w:p w14:paraId="245C2226" w14:textId="3E59F64F" w:rsidR="006111F4" w:rsidRPr="007B4A65" w:rsidRDefault="006111F4" w:rsidP="006111F4">
      <w:pPr>
        <w:ind w:left="1440"/>
        <w:rPr>
          <w:color w:val="FF0000"/>
          <w:sz w:val="18"/>
          <w:szCs w:val="18"/>
        </w:rPr>
      </w:pPr>
      <w:r w:rsidRPr="007B4A65">
        <w:rPr>
          <w:color w:val="FF0000"/>
          <w:sz w:val="18"/>
          <w:szCs w:val="18"/>
        </w:rPr>
        <w:t>2.4.1 Organigrama</w:t>
      </w:r>
    </w:p>
    <w:p w14:paraId="1C4B13DD" w14:textId="524F6AE1" w:rsidR="006111F4" w:rsidRDefault="006111F4" w:rsidP="006111F4">
      <w:pPr>
        <w:ind w:left="1440"/>
        <w:rPr>
          <w:sz w:val="18"/>
          <w:szCs w:val="18"/>
        </w:rPr>
      </w:pPr>
    </w:p>
    <w:p w14:paraId="4BC423C3" w14:textId="3E9CCA81" w:rsidR="006111F4" w:rsidRDefault="006111F4" w:rsidP="006111F4">
      <w:pPr>
        <w:ind w:left="1440"/>
        <w:rPr>
          <w:sz w:val="18"/>
          <w:szCs w:val="18"/>
        </w:rPr>
      </w:pPr>
    </w:p>
    <w:p w14:paraId="20118876" w14:textId="5BACE949" w:rsidR="006111F4" w:rsidRDefault="006111F4" w:rsidP="006111F4">
      <w:pPr>
        <w:ind w:left="1440"/>
        <w:rPr>
          <w:sz w:val="18"/>
          <w:szCs w:val="18"/>
        </w:rPr>
      </w:pPr>
    </w:p>
    <w:p w14:paraId="137E8E3B" w14:textId="792338CF" w:rsidR="006111F4" w:rsidRDefault="006111F4" w:rsidP="006111F4">
      <w:pPr>
        <w:ind w:left="1440"/>
        <w:rPr>
          <w:sz w:val="18"/>
          <w:szCs w:val="18"/>
        </w:rPr>
      </w:pPr>
    </w:p>
    <w:p w14:paraId="5747530F" w14:textId="664A5C02" w:rsidR="006111F4" w:rsidRDefault="006111F4" w:rsidP="006111F4">
      <w:pPr>
        <w:ind w:left="1440"/>
        <w:rPr>
          <w:sz w:val="18"/>
          <w:szCs w:val="18"/>
        </w:rPr>
      </w:pPr>
    </w:p>
    <w:p w14:paraId="4DB8B8B4" w14:textId="4292B485" w:rsidR="006111F4" w:rsidRDefault="006111F4" w:rsidP="006111F4">
      <w:pPr>
        <w:ind w:left="1440"/>
        <w:rPr>
          <w:sz w:val="18"/>
          <w:szCs w:val="18"/>
        </w:rPr>
      </w:pPr>
    </w:p>
    <w:p w14:paraId="11243812" w14:textId="3587D7A4" w:rsidR="006111F4" w:rsidRDefault="006111F4" w:rsidP="006111F4">
      <w:pPr>
        <w:ind w:left="1440"/>
        <w:rPr>
          <w:sz w:val="18"/>
          <w:szCs w:val="18"/>
        </w:rPr>
      </w:pPr>
    </w:p>
    <w:p w14:paraId="376884E5" w14:textId="3FBF289F" w:rsidR="006111F4" w:rsidRDefault="006111F4" w:rsidP="006111F4">
      <w:pPr>
        <w:ind w:left="1440"/>
        <w:rPr>
          <w:sz w:val="18"/>
          <w:szCs w:val="18"/>
        </w:rPr>
      </w:pPr>
    </w:p>
    <w:p w14:paraId="23863707" w14:textId="6EF9C428" w:rsidR="006111F4" w:rsidRDefault="006111F4" w:rsidP="006111F4">
      <w:pPr>
        <w:ind w:left="1440"/>
        <w:rPr>
          <w:sz w:val="18"/>
          <w:szCs w:val="18"/>
        </w:rPr>
      </w:pPr>
    </w:p>
    <w:p w14:paraId="7EE730B5" w14:textId="06448B77" w:rsidR="006111F4" w:rsidRDefault="006111F4" w:rsidP="006111F4">
      <w:pPr>
        <w:ind w:left="1440"/>
        <w:rPr>
          <w:sz w:val="18"/>
          <w:szCs w:val="18"/>
        </w:rPr>
      </w:pPr>
    </w:p>
    <w:p w14:paraId="0EA70383" w14:textId="383E83AB" w:rsidR="006111F4" w:rsidRDefault="006111F4" w:rsidP="006111F4">
      <w:pPr>
        <w:ind w:left="1440"/>
        <w:rPr>
          <w:sz w:val="18"/>
          <w:szCs w:val="18"/>
        </w:rPr>
      </w:pPr>
    </w:p>
    <w:p w14:paraId="514E111C" w14:textId="77777777" w:rsidR="006111F4" w:rsidRPr="006111F4" w:rsidRDefault="006111F4" w:rsidP="006111F4">
      <w:pPr>
        <w:ind w:left="1440"/>
        <w:rPr>
          <w:sz w:val="18"/>
          <w:szCs w:val="18"/>
        </w:rPr>
      </w:pPr>
    </w:p>
    <w:p w14:paraId="58779353" w14:textId="73C3A1DC" w:rsidR="006111F4" w:rsidRPr="007B4A65" w:rsidRDefault="006111F4" w:rsidP="006111F4">
      <w:pPr>
        <w:rPr>
          <w:color w:val="FF0000"/>
          <w:sz w:val="18"/>
          <w:szCs w:val="18"/>
        </w:rPr>
      </w:pPr>
      <w:r>
        <w:t xml:space="preserve">                         </w:t>
      </w:r>
      <w:r w:rsidRPr="007B4A65">
        <w:rPr>
          <w:color w:val="FF0000"/>
          <w:sz w:val="18"/>
          <w:szCs w:val="18"/>
        </w:rPr>
        <w:t>2.4.2 Función de cada área</w:t>
      </w:r>
    </w:p>
    <w:p w14:paraId="760E8538" w14:textId="2619B7B9" w:rsidR="006111F4" w:rsidRDefault="006111F4" w:rsidP="006111F4"/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1701"/>
        <w:gridCol w:w="5125"/>
      </w:tblGrid>
      <w:tr w:rsidR="006111F4" w14:paraId="7635776F" w14:textId="77777777" w:rsidTr="00747E1B">
        <w:tc>
          <w:tcPr>
            <w:tcW w:w="1701" w:type="dxa"/>
          </w:tcPr>
          <w:p w14:paraId="398E8E21" w14:textId="67738C01" w:rsidR="006111F4" w:rsidRDefault="006111F4" w:rsidP="006111F4">
            <w:r>
              <w:t>Nomb</w:t>
            </w:r>
            <w:r w:rsidR="00791AF8">
              <w:t>re</w:t>
            </w:r>
          </w:p>
        </w:tc>
        <w:tc>
          <w:tcPr>
            <w:tcW w:w="5125" w:type="dxa"/>
          </w:tcPr>
          <w:p w14:paraId="2CEF5FA8" w14:textId="6F0A1AFB" w:rsidR="006111F4" w:rsidRDefault="004E531A" w:rsidP="006111F4">
            <w:r>
              <w:t>Función</w:t>
            </w:r>
          </w:p>
        </w:tc>
      </w:tr>
      <w:tr w:rsidR="006111F4" w14:paraId="64671326" w14:textId="77777777" w:rsidTr="00747E1B">
        <w:tc>
          <w:tcPr>
            <w:tcW w:w="1701" w:type="dxa"/>
          </w:tcPr>
          <w:p w14:paraId="7C33E17F" w14:textId="5B4B1DF4" w:rsidR="006111F4" w:rsidRDefault="00685CE0" w:rsidP="006111F4">
            <w:r>
              <w:t xml:space="preserve">Ventas </w:t>
            </w:r>
          </w:p>
        </w:tc>
        <w:tc>
          <w:tcPr>
            <w:tcW w:w="5125" w:type="dxa"/>
          </w:tcPr>
          <w:p w14:paraId="6D5EAEDC" w14:textId="77777777" w:rsidR="006111F4" w:rsidRDefault="006111F4" w:rsidP="006111F4"/>
        </w:tc>
      </w:tr>
      <w:tr w:rsidR="006111F4" w14:paraId="378FC31F" w14:textId="77777777" w:rsidTr="00747E1B">
        <w:tc>
          <w:tcPr>
            <w:tcW w:w="1701" w:type="dxa"/>
          </w:tcPr>
          <w:p w14:paraId="615681ED" w14:textId="253F0000" w:rsidR="006111F4" w:rsidRDefault="000A4F97" w:rsidP="006111F4">
            <w:proofErr w:type="spellStart"/>
            <w:r>
              <w:t>Recepcion</w:t>
            </w:r>
            <w:proofErr w:type="spellEnd"/>
          </w:p>
        </w:tc>
        <w:tc>
          <w:tcPr>
            <w:tcW w:w="5125" w:type="dxa"/>
          </w:tcPr>
          <w:p w14:paraId="4EC35B3B" w14:textId="77777777" w:rsidR="006111F4" w:rsidRDefault="006111F4" w:rsidP="006111F4"/>
        </w:tc>
      </w:tr>
      <w:tr w:rsidR="006111F4" w14:paraId="793894AB" w14:textId="77777777" w:rsidTr="00747E1B">
        <w:tc>
          <w:tcPr>
            <w:tcW w:w="1701" w:type="dxa"/>
          </w:tcPr>
          <w:p w14:paraId="213D4A30" w14:textId="77777777" w:rsidR="006111F4" w:rsidRDefault="006111F4" w:rsidP="006111F4"/>
        </w:tc>
        <w:tc>
          <w:tcPr>
            <w:tcW w:w="5125" w:type="dxa"/>
          </w:tcPr>
          <w:p w14:paraId="4753E9AE" w14:textId="77777777" w:rsidR="006111F4" w:rsidRDefault="006111F4" w:rsidP="006111F4"/>
        </w:tc>
      </w:tr>
      <w:tr w:rsidR="006111F4" w14:paraId="568B14D2" w14:textId="77777777" w:rsidTr="00747E1B">
        <w:tc>
          <w:tcPr>
            <w:tcW w:w="1701" w:type="dxa"/>
          </w:tcPr>
          <w:p w14:paraId="0AAC69DF" w14:textId="77777777" w:rsidR="006111F4" w:rsidRDefault="006111F4" w:rsidP="006111F4"/>
        </w:tc>
        <w:tc>
          <w:tcPr>
            <w:tcW w:w="5125" w:type="dxa"/>
          </w:tcPr>
          <w:p w14:paraId="13664C55" w14:textId="77777777" w:rsidR="006111F4" w:rsidRDefault="006111F4" w:rsidP="006111F4"/>
        </w:tc>
      </w:tr>
      <w:tr w:rsidR="000A4F97" w14:paraId="6CB7BBD4" w14:textId="77777777" w:rsidTr="00747E1B">
        <w:tc>
          <w:tcPr>
            <w:tcW w:w="1701" w:type="dxa"/>
          </w:tcPr>
          <w:p w14:paraId="48C59312" w14:textId="77777777" w:rsidR="000A4F97" w:rsidRDefault="000A4F97" w:rsidP="006111F4"/>
        </w:tc>
        <w:tc>
          <w:tcPr>
            <w:tcW w:w="5125" w:type="dxa"/>
          </w:tcPr>
          <w:p w14:paraId="5EA7F6E6" w14:textId="77777777" w:rsidR="000A4F97" w:rsidRDefault="000A4F97" w:rsidP="006111F4"/>
        </w:tc>
      </w:tr>
    </w:tbl>
    <w:p w14:paraId="43A9E9C8" w14:textId="6B153FB1" w:rsidR="006111F4" w:rsidRDefault="006111F4" w:rsidP="006111F4"/>
    <w:p w14:paraId="29396BE7" w14:textId="57DC837F" w:rsidR="006111F4" w:rsidRDefault="006111F4" w:rsidP="006111F4"/>
    <w:p w14:paraId="41AD9406" w14:textId="39BF01AF" w:rsidR="006111F4" w:rsidRDefault="006111F4" w:rsidP="006111F4"/>
    <w:p w14:paraId="6FB05D01" w14:textId="259DF907" w:rsidR="006111F4" w:rsidRDefault="006111F4" w:rsidP="006111F4"/>
    <w:p w14:paraId="3867408F" w14:textId="7CA46BFF" w:rsidR="006111F4" w:rsidRDefault="006111F4" w:rsidP="006111F4"/>
    <w:p w14:paraId="4AD0097A" w14:textId="2DDFC320" w:rsidR="006111F4" w:rsidRDefault="006111F4" w:rsidP="006111F4"/>
    <w:p w14:paraId="7C4D74BE" w14:textId="23513CEA" w:rsidR="006111F4" w:rsidRDefault="006111F4" w:rsidP="006111F4"/>
    <w:p w14:paraId="27BDD46F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9" w:name="_Toc89224929"/>
      <w:bookmarkStart w:id="20" w:name="_Toc199424695"/>
      <w:r w:rsidRPr="002C20F2">
        <w:rPr>
          <w:rFonts w:ascii="Muller Bold" w:hAnsi="Muller Bold" w:cs="Tahoma"/>
          <w:b w:val="0"/>
          <w:sz w:val="20"/>
        </w:rPr>
        <w:t>Objetivos Estratégic</w:t>
      </w:r>
      <w:bookmarkEnd w:id="19"/>
      <w:r w:rsidRPr="002C20F2">
        <w:rPr>
          <w:rFonts w:ascii="Muller Bold" w:hAnsi="Muller Bold" w:cs="Tahoma"/>
          <w:b w:val="0"/>
          <w:sz w:val="20"/>
        </w:rPr>
        <w:t>os</w:t>
      </w:r>
      <w:bookmarkEnd w:id="20"/>
    </w:p>
    <w:p w14:paraId="388B68DC" w14:textId="77777777" w:rsidR="00480D67" w:rsidRDefault="00480D67" w:rsidP="00480D67">
      <w:pPr>
        <w:ind w:left="1476" w:hanging="36"/>
        <w:rPr>
          <w:lang w:val="es-ES"/>
        </w:rPr>
      </w:pPr>
    </w:p>
    <w:tbl>
      <w:tblPr>
        <w:tblW w:w="7088" w:type="dxa"/>
        <w:tblInd w:w="141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121"/>
        <w:gridCol w:w="5967"/>
      </w:tblGrid>
      <w:tr w:rsidR="00480D67" w:rsidRPr="008B67EE" w14:paraId="05F01D5D" w14:textId="77777777" w:rsidTr="00791AF8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742A526" w14:textId="77777777" w:rsidR="00480D67" w:rsidRPr="008161F6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Objetivo Estratégico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2C68BDB" w14:textId="77777777" w:rsidR="00480D67" w:rsidRPr="008161F6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11313C50" w14:textId="77777777" w:rsidTr="00791AF8">
        <w:tc>
          <w:tcPr>
            <w:tcW w:w="70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A3333A" w14:textId="77777777" w:rsidR="00480D67" w:rsidRPr="007456AD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F12BFB" w14:textId="77777777" w:rsidR="00480D67" w:rsidRPr="00343A4B" w:rsidRDefault="00480D67" w:rsidP="00415678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662A451C" w14:textId="77777777" w:rsidTr="00791AF8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E393EB" w14:textId="77777777" w:rsidR="00480D67" w:rsidRPr="007456AD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AE6375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33D923A6" w14:textId="77777777" w:rsidTr="00791AF8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AA398E" w14:textId="77777777" w:rsidR="00480D67" w:rsidRPr="007456AD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6EFC7D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14:paraId="2C3961C9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1" w:name="_Toc89224930"/>
      <w:bookmarkStart w:id="22" w:name="_Toc199424696"/>
      <w:r w:rsidRPr="002C20F2">
        <w:rPr>
          <w:rFonts w:ascii="Muller Bold" w:hAnsi="Muller Bold" w:cs="Tahoma"/>
          <w:b w:val="0"/>
          <w:sz w:val="20"/>
        </w:rPr>
        <w:t>Beneficios Esperados</w:t>
      </w:r>
      <w:bookmarkEnd w:id="21"/>
      <w:bookmarkEnd w:id="22"/>
      <w:r w:rsidRPr="002C20F2">
        <w:rPr>
          <w:rFonts w:ascii="Muller Bold" w:hAnsi="Muller Bold" w:cs="Tahoma"/>
          <w:b w:val="0"/>
          <w:sz w:val="20"/>
        </w:rPr>
        <w:t xml:space="preserve"> </w:t>
      </w:r>
    </w:p>
    <w:tbl>
      <w:tblPr>
        <w:tblW w:w="7088" w:type="dxa"/>
        <w:tblInd w:w="141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13"/>
        <w:gridCol w:w="5875"/>
      </w:tblGrid>
      <w:tr w:rsidR="00480D67" w:rsidRPr="008B67EE" w14:paraId="6D141FC1" w14:textId="77777777" w:rsidTr="00791AF8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06924A0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Beneficio Cuantitativo  </w:t>
            </w:r>
          </w:p>
        </w:tc>
        <w:tc>
          <w:tcPr>
            <w:tcW w:w="6379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CAEE857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5DFE04EF" w14:textId="77777777" w:rsidTr="00791AF8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38131A43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shd w:val="clear" w:color="auto" w:fill="auto"/>
          </w:tcPr>
          <w:p w14:paraId="4FE34C96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2CEE7D06" w14:textId="77777777" w:rsidTr="00791AF8">
        <w:tc>
          <w:tcPr>
            <w:tcW w:w="709" w:type="dxa"/>
            <w:shd w:val="clear" w:color="auto" w:fill="auto"/>
          </w:tcPr>
          <w:p w14:paraId="75103AFC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0AB3C08C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7C57FB05" w14:textId="77777777" w:rsidTr="00791AF8">
        <w:tc>
          <w:tcPr>
            <w:tcW w:w="709" w:type="dxa"/>
            <w:tcBorders>
              <w:bottom w:val="nil"/>
            </w:tcBorders>
            <w:shd w:val="clear" w:color="auto" w:fill="auto"/>
          </w:tcPr>
          <w:p w14:paraId="543F1191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bottom w:val="nil"/>
            </w:tcBorders>
            <w:shd w:val="clear" w:color="auto" w:fill="auto"/>
          </w:tcPr>
          <w:p w14:paraId="1291BEF8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5F55ACC9" w14:textId="77777777" w:rsidTr="00791AF8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645E13B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Beneficio Cualitativo</w:t>
            </w:r>
          </w:p>
        </w:tc>
        <w:tc>
          <w:tcPr>
            <w:tcW w:w="6379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1DE7C5C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4F28A938" w14:textId="77777777" w:rsidTr="00791AF8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74D29347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nil"/>
            </w:tcBorders>
            <w:shd w:val="clear" w:color="auto" w:fill="auto"/>
          </w:tcPr>
          <w:p w14:paraId="4D68F916" w14:textId="77777777" w:rsidR="00480D67" w:rsidRPr="00343A4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2DB9D0B1" w14:textId="77777777" w:rsidTr="00791AF8">
        <w:tc>
          <w:tcPr>
            <w:tcW w:w="709" w:type="dxa"/>
            <w:shd w:val="clear" w:color="auto" w:fill="auto"/>
          </w:tcPr>
          <w:p w14:paraId="65F09638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59BFCA1E" w14:textId="77777777" w:rsidR="00480D67" w:rsidRPr="00343A4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60D054B3" w14:textId="77777777" w:rsidTr="00791AF8">
        <w:tc>
          <w:tcPr>
            <w:tcW w:w="709" w:type="dxa"/>
            <w:shd w:val="clear" w:color="auto" w:fill="auto"/>
          </w:tcPr>
          <w:p w14:paraId="4C87F070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14:paraId="161FE63C" w14:textId="77777777" w:rsidR="00480D67" w:rsidRPr="00343A4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14:paraId="334E4D1E" w14:textId="77777777" w:rsidR="00480D67" w:rsidRDefault="00480D67" w:rsidP="00480D67">
      <w:pPr>
        <w:ind w:left="1476" w:hanging="36"/>
        <w:rPr>
          <w:lang w:val="es-ES"/>
        </w:rPr>
      </w:pPr>
    </w:p>
    <w:p w14:paraId="09A0C1F6" w14:textId="77777777" w:rsidR="00480D67" w:rsidRDefault="00480D67" w:rsidP="00480D67">
      <w:pPr>
        <w:ind w:left="1476" w:hanging="36"/>
        <w:rPr>
          <w:lang w:val="es-ES"/>
        </w:rPr>
      </w:pPr>
    </w:p>
    <w:p w14:paraId="773DBC60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3" w:name="_Toc199424697"/>
      <w:bookmarkStart w:id="24" w:name="_Toc89224931"/>
      <w:r w:rsidRPr="002C20F2">
        <w:rPr>
          <w:rFonts w:ascii="Muller Bold" w:hAnsi="Muller Bold" w:cs="Tahoma"/>
          <w:b w:val="0"/>
          <w:sz w:val="20"/>
        </w:rPr>
        <w:t>Supuestos y premisas</w:t>
      </w:r>
      <w:bookmarkEnd w:id="23"/>
    </w:p>
    <w:tbl>
      <w:tblPr>
        <w:tblW w:w="7229" w:type="dxa"/>
        <w:tblInd w:w="141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052"/>
        <w:gridCol w:w="6177"/>
      </w:tblGrid>
      <w:tr w:rsidR="002C20F2" w:rsidRPr="002C20F2" w14:paraId="430F2828" w14:textId="77777777" w:rsidTr="00791AF8">
        <w:tc>
          <w:tcPr>
            <w:tcW w:w="40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670B00E" w14:textId="77777777" w:rsidR="00480D67" w:rsidRPr="00F27D41" w:rsidRDefault="00480D67" w:rsidP="002C20F2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Supuestos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7C1EC241" w14:textId="77777777" w:rsidR="00480D67" w:rsidRPr="00F27D41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0196F417" w14:textId="77777777" w:rsidTr="00791AF8">
        <w:tc>
          <w:tcPr>
            <w:tcW w:w="405" w:type="dxa"/>
            <w:tcBorders>
              <w:top w:val="nil"/>
            </w:tcBorders>
            <w:shd w:val="clear" w:color="auto" w:fill="auto"/>
          </w:tcPr>
          <w:p w14:paraId="378459C7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6B74F990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24606695" w14:textId="77777777" w:rsidTr="00791AF8">
        <w:tc>
          <w:tcPr>
            <w:tcW w:w="405" w:type="dxa"/>
            <w:shd w:val="clear" w:color="auto" w:fill="auto"/>
          </w:tcPr>
          <w:p w14:paraId="171EC3B1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14:paraId="12460CA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2E5BE3FE" w14:textId="77777777" w:rsidTr="00791AF8">
        <w:tc>
          <w:tcPr>
            <w:tcW w:w="405" w:type="dxa"/>
            <w:tcBorders>
              <w:bottom w:val="nil"/>
            </w:tcBorders>
            <w:shd w:val="clear" w:color="auto" w:fill="auto"/>
          </w:tcPr>
          <w:p w14:paraId="214C2049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824" w:type="dxa"/>
            <w:tcBorders>
              <w:bottom w:val="nil"/>
            </w:tcBorders>
            <w:shd w:val="clear" w:color="auto" w:fill="auto"/>
          </w:tcPr>
          <w:p w14:paraId="007F4A8E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69A943D1" w14:textId="77777777" w:rsidTr="00791AF8">
        <w:tc>
          <w:tcPr>
            <w:tcW w:w="40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6466487" w14:textId="77777777" w:rsidR="00480D67" w:rsidRPr="00F27D41" w:rsidRDefault="00480D67" w:rsidP="00C16EC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Premisa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258B3CD3" w14:textId="77777777" w:rsidR="00480D67" w:rsidRPr="00F27D41" w:rsidRDefault="00480D67" w:rsidP="00415678">
            <w:pPr>
              <w:jc w:val="center"/>
              <w:rPr>
                <w:rFonts w:ascii="Muller Bold" w:hAnsi="Muller Bold" w:cs="Arial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6229303C" w14:textId="77777777" w:rsidTr="00791AF8">
        <w:tc>
          <w:tcPr>
            <w:tcW w:w="405" w:type="dxa"/>
            <w:tcBorders>
              <w:top w:val="nil"/>
            </w:tcBorders>
            <w:shd w:val="clear" w:color="auto" w:fill="auto"/>
          </w:tcPr>
          <w:p w14:paraId="1D9B889D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72D4A0C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1D02C10E" w14:textId="77777777" w:rsidTr="00791AF8">
        <w:tc>
          <w:tcPr>
            <w:tcW w:w="405" w:type="dxa"/>
            <w:shd w:val="clear" w:color="auto" w:fill="auto"/>
          </w:tcPr>
          <w:p w14:paraId="612C5951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14:paraId="7D6B6B5D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184C12B8" w14:textId="77777777" w:rsidTr="00791AF8">
        <w:tc>
          <w:tcPr>
            <w:tcW w:w="405" w:type="dxa"/>
            <w:shd w:val="clear" w:color="auto" w:fill="auto"/>
          </w:tcPr>
          <w:p w14:paraId="0DB4E9B7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824" w:type="dxa"/>
            <w:shd w:val="clear" w:color="auto" w:fill="auto"/>
          </w:tcPr>
          <w:p w14:paraId="7076CAB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3976EBE5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5" w:name="_Toc199424698"/>
      <w:r w:rsidRPr="002C20F2">
        <w:rPr>
          <w:rFonts w:ascii="Muller Bold" w:hAnsi="Muller Bold" w:cs="Tahoma"/>
          <w:b w:val="0"/>
          <w:sz w:val="20"/>
        </w:rPr>
        <w:t>Restricciones</w:t>
      </w:r>
      <w:bookmarkEnd w:id="24"/>
      <w:bookmarkEnd w:id="25"/>
    </w:p>
    <w:tbl>
      <w:tblPr>
        <w:tblW w:w="7229" w:type="dxa"/>
        <w:tblInd w:w="141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111"/>
        <w:gridCol w:w="6118"/>
      </w:tblGrid>
      <w:tr w:rsidR="00480D67" w:rsidRPr="008B67EE" w14:paraId="1188A7D3" w14:textId="77777777" w:rsidTr="00791AF8">
        <w:tc>
          <w:tcPr>
            <w:tcW w:w="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22447BDF" w14:textId="77777777" w:rsidR="00480D67" w:rsidRPr="00F27D41" w:rsidRDefault="00480D67" w:rsidP="002C20F2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Restricción</w:t>
            </w:r>
          </w:p>
        </w:tc>
        <w:tc>
          <w:tcPr>
            <w:tcW w:w="6744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3850DF05" w14:textId="77777777" w:rsidR="00480D67" w:rsidRPr="00F27D41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521E3918" w14:textId="77777777" w:rsidTr="00791AF8">
        <w:tc>
          <w:tcPr>
            <w:tcW w:w="485" w:type="dxa"/>
            <w:tcBorders>
              <w:top w:val="nil"/>
            </w:tcBorders>
            <w:shd w:val="clear" w:color="auto" w:fill="auto"/>
          </w:tcPr>
          <w:p w14:paraId="429AF76F" w14:textId="77777777" w:rsidR="00480D67" w:rsidRPr="00F27D41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744" w:type="dxa"/>
            <w:tcBorders>
              <w:top w:val="nil"/>
            </w:tcBorders>
            <w:shd w:val="clear" w:color="auto" w:fill="auto"/>
          </w:tcPr>
          <w:p w14:paraId="4E13367D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  <w:tr w:rsidR="00480D67" w:rsidRPr="008B67EE" w14:paraId="47CEABBE" w14:textId="77777777" w:rsidTr="00791AF8">
        <w:tc>
          <w:tcPr>
            <w:tcW w:w="485" w:type="dxa"/>
            <w:shd w:val="clear" w:color="auto" w:fill="auto"/>
          </w:tcPr>
          <w:p w14:paraId="6C8125D5" w14:textId="77777777" w:rsidR="00480D67" w:rsidRPr="00F27D41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744" w:type="dxa"/>
            <w:shd w:val="clear" w:color="auto" w:fill="auto"/>
          </w:tcPr>
          <w:p w14:paraId="31954D9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  <w:tr w:rsidR="00480D67" w:rsidRPr="008B67EE" w14:paraId="5E48E5BF" w14:textId="77777777" w:rsidTr="00791AF8">
        <w:tc>
          <w:tcPr>
            <w:tcW w:w="485" w:type="dxa"/>
            <w:shd w:val="clear" w:color="auto" w:fill="auto"/>
          </w:tcPr>
          <w:p w14:paraId="5E9F6499" w14:textId="77777777" w:rsidR="00480D67" w:rsidRPr="00F27D41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744" w:type="dxa"/>
            <w:shd w:val="clear" w:color="auto" w:fill="auto"/>
          </w:tcPr>
          <w:p w14:paraId="23E333DA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</w:tbl>
    <w:p w14:paraId="2DA2A907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6" w:name="_Toc89224932"/>
      <w:bookmarkStart w:id="27" w:name="_Toc199424699"/>
      <w:r w:rsidRPr="002C20F2">
        <w:rPr>
          <w:rFonts w:ascii="Muller Bold" w:hAnsi="Muller Bold" w:cs="Tahoma"/>
          <w:b w:val="0"/>
          <w:sz w:val="20"/>
        </w:rPr>
        <w:t>Costos y Recursos estimados</w:t>
      </w:r>
      <w:bookmarkEnd w:id="26"/>
      <w:bookmarkEnd w:id="27"/>
    </w:p>
    <w:tbl>
      <w:tblPr>
        <w:tblW w:w="0" w:type="auto"/>
        <w:tblInd w:w="557" w:type="dxa"/>
        <w:tblBorders>
          <w:top w:val="single" w:sz="8" w:space="0" w:color="C45911"/>
          <w:left w:val="single" w:sz="8" w:space="0" w:color="C45911"/>
          <w:bottom w:val="single" w:sz="8" w:space="0" w:color="C45911"/>
          <w:right w:val="single" w:sz="8" w:space="0" w:color="C45911"/>
          <w:insideH w:val="single" w:sz="8" w:space="0" w:color="C45911"/>
          <w:insideV w:val="single" w:sz="8" w:space="0" w:color="C45911"/>
        </w:tblBorders>
        <w:tblLook w:val="04A0" w:firstRow="1" w:lastRow="0" w:firstColumn="1" w:lastColumn="0" w:noHBand="0" w:noVBand="1"/>
      </w:tblPr>
      <w:tblGrid>
        <w:gridCol w:w="1991"/>
        <w:gridCol w:w="1185"/>
        <w:gridCol w:w="1170"/>
        <w:gridCol w:w="1073"/>
        <w:gridCol w:w="1527"/>
        <w:gridCol w:w="1134"/>
      </w:tblGrid>
      <w:tr w:rsidR="00C16ECF" w:rsidRPr="00F33FAC" w14:paraId="12734851" w14:textId="77777777" w:rsidTr="00791AF8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000000" w:themeFill="text1"/>
          </w:tcPr>
          <w:p w14:paraId="543B46CF" w14:textId="77777777" w:rsidR="00480D67" w:rsidRPr="00C16ECF" w:rsidRDefault="00480D67" w:rsidP="00415678">
            <w:pPr>
              <w:rPr>
                <w:rFonts w:ascii="Muller Bold" w:hAnsi="Muller Bold"/>
                <w:lang w:val="es-ES"/>
              </w:rPr>
            </w:pPr>
            <w:bookmarkStart w:id="28" w:name="_Toc89224933"/>
          </w:p>
        </w:tc>
        <w:tc>
          <w:tcPr>
            <w:tcW w:w="1185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0118682B" w14:textId="77777777" w:rsidR="00480D67" w:rsidRPr="00C16ECF" w:rsidRDefault="00480D67" w:rsidP="00415678">
            <w:pPr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Cantidad</w:t>
            </w:r>
          </w:p>
          <w:p w14:paraId="2060DB7E" w14:textId="77777777" w:rsidR="00480D67" w:rsidRPr="00C16ECF" w:rsidRDefault="00480D67" w:rsidP="00415678">
            <w:pPr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(Hora)</w:t>
            </w:r>
          </w:p>
        </w:tc>
        <w:tc>
          <w:tcPr>
            <w:tcW w:w="1170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3ED12826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Costo x Hora</w:t>
            </w:r>
          </w:p>
        </w:tc>
        <w:tc>
          <w:tcPr>
            <w:tcW w:w="1073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78FE01B2" w14:textId="77777777" w:rsidR="00480D67" w:rsidRPr="00C16ECF" w:rsidRDefault="00480D67" w:rsidP="00415678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Subtotal</w:t>
            </w:r>
          </w:p>
        </w:tc>
        <w:tc>
          <w:tcPr>
            <w:tcW w:w="1527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4394018D" w14:textId="77777777" w:rsidR="00480D67" w:rsidRPr="00C16ECF" w:rsidRDefault="00480D67" w:rsidP="00415678">
            <w:pPr>
              <w:jc w:val="center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Numero de Meses</w:t>
            </w:r>
          </w:p>
        </w:tc>
        <w:tc>
          <w:tcPr>
            <w:tcW w:w="1134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single" w:sz="8" w:space="0" w:color="FFFFFF" w:themeColor="background1"/>
            </w:tcBorders>
            <w:shd w:val="clear" w:color="auto" w:fill="000000" w:themeFill="text1"/>
          </w:tcPr>
          <w:p w14:paraId="200C49AD" w14:textId="77777777" w:rsidR="00480D67" w:rsidRPr="00C16ECF" w:rsidRDefault="00480D67" w:rsidP="00415678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Total</w:t>
            </w:r>
          </w:p>
        </w:tc>
      </w:tr>
      <w:tr w:rsidR="007A75C4" w:rsidRPr="00F33FAC" w14:paraId="4B4B9D82" w14:textId="77777777" w:rsidTr="00791AF8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6BAA166D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1.-Gestión del Proyecto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2B4CFA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3351CEA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A30DD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76407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4A50F6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4CFDEC1A" w14:textId="77777777" w:rsidTr="00791AF8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EE65094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Jefe del proyecto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AE1B20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5380E7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84F56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C88328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E5C7B95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76EAE89E" w14:textId="77777777" w:rsidTr="00791AF8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4578DA4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Miembros del Equipo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E1B181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6639568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676DD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EE3170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BEB8F72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5521791B" w14:textId="77777777" w:rsidTr="00791AF8">
        <w:tc>
          <w:tcPr>
            <w:tcW w:w="1991" w:type="dxa"/>
            <w:tcBorders>
              <w:top w:val="single" w:sz="8" w:space="0" w:color="000000" w:themeColor="text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2CEAFE4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2A57B1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72EFFA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6D1905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65AE6E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CE19517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5CCB9682" w14:textId="77777777" w:rsidTr="00791AF8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002FF447" w14:textId="77777777" w:rsidR="00480D67" w:rsidRPr="00F83019" w:rsidRDefault="00480D67" w:rsidP="00415678">
            <w:pPr>
              <w:jc w:val="left"/>
              <w:rPr>
                <w:rFonts w:ascii="Tahoma" w:hAnsi="Tahoma" w:cs="Tahoma"/>
                <w:b/>
                <w:sz w:val="20"/>
                <w:lang w:val="es-ES"/>
              </w:rPr>
            </w:pPr>
            <w:r w:rsidRPr="00F83019">
              <w:rPr>
                <w:rFonts w:ascii="Tahoma" w:hAnsi="Tahoma" w:cs="Tahoma"/>
                <w:b/>
                <w:sz w:val="20"/>
                <w:lang w:val="es-ES"/>
              </w:rPr>
              <w:t xml:space="preserve">2.- </w:t>
            </w:r>
            <w:r w:rsidRPr="00C16ECF">
              <w:rPr>
                <w:rFonts w:ascii="Muller Bold" w:hAnsi="Muller Bold" w:cs="Tahoma"/>
                <w:sz w:val="20"/>
                <w:lang w:val="es-ES"/>
              </w:rPr>
              <w:t>Hardware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ABAF7BF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BF3DD2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0B36494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263998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E7C2CB2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76C10B74" w14:textId="77777777" w:rsidTr="00791AF8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959DE02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lastRenderedPageBreak/>
              <w:t>Pc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A6B1F7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1063642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65C6089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F04A74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D650016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1BCC643E" w14:textId="77777777" w:rsidTr="00791AF8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6E15B92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Servidores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82E8BF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F27D921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C196A4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BCC846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45C1632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0F5FE1E1" w14:textId="77777777" w:rsidTr="00791AF8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</w:tcPr>
          <w:p w14:paraId="0B2E5D77" w14:textId="77777777" w:rsidR="00480D67" w:rsidRPr="00C16ECF" w:rsidRDefault="00480D67" w:rsidP="00415678">
            <w:pPr>
              <w:jc w:val="left"/>
              <w:rPr>
                <w:rFonts w:ascii="Muller Light" w:hAnsi="Muller Light"/>
                <w:b/>
                <w:sz w:val="20"/>
                <w:lang w:val="es-ES"/>
              </w:rPr>
            </w:pP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C467E3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D23825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C0C49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43F828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C93DBB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27C457F9" w14:textId="77777777" w:rsidTr="00791AF8">
        <w:tc>
          <w:tcPr>
            <w:tcW w:w="1991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6C6940A3" w14:textId="77777777" w:rsidR="00480D67" w:rsidRPr="00F83019" w:rsidRDefault="00480D67" w:rsidP="00415678">
            <w:pPr>
              <w:jc w:val="left"/>
              <w:rPr>
                <w:rFonts w:ascii="Tahoma" w:hAnsi="Tahoma" w:cs="Tahoma"/>
                <w:b/>
                <w:sz w:val="20"/>
                <w:lang w:val="es-ES"/>
              </w:rPr>
            </w:pPr>
            <w:r w:rsidRPr="00F83019">
              <w:rPr>
                <w:rFonts w:ascii="Tahoma" w:hAnsi="Tahoma" w:cs="Tahoma"/>
                <w:b/>
                <w:sz w:val="20"/>
                <w:lang w:val="es-ES"/>
              </w:rPr>
              <w:t xml:space="preserve">3.- </w:t>
            </w:r>
            <w:r w:rsidRPr="00C16ECF">
              <w:rPr>
                <w:rFonts w:ascii="Muller Bold" w:hAnsi="Muller Bold" w:cs="Tahoma"/>
                <w:sz w:val="20"/>
                <w:lang w:val="es-ES"/>
              </w:rPr>
              <w:t>Software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E1AD7F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8C9936B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291EC8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8E86E5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2D9C76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69D61964" w14:textId="77777777" w:rsidTr="00791AF8">
        <w:tc>
          <w:tcPr>
            <w:tcW w:w="199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326FA7ED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Licenciado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89F8FB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8216C68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48A69A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2C389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E82C54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7DAE8560" w14:textId="77777777" w:rsidTr="00791AF8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  <w:right w:val="single" w:sz="8" w:space="0" w:color="000000" w:themeColor="text1"/>
            </w:tcBorders>
            <w:shd w:val="clear" w:color="auto" w:fill="000000" w:themeFill="text1"/>
          </w:tcPr>
          <w:p w14:paraId="5598F5CE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4.- Pruebas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1ACFED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A7AD1C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A8E83C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E21034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3945C87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7A75C4" w:rsidRPr="00F33FAC" w14:paraId="4E7F8B25" w14:textId="77777777" w:rsidTr="00791AF8">
        <w:tc>
          <w:tcPr>
            <w:tcW w:w="199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2B3FA804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5.- Capacitación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1D69E9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74DBEC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25C32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58BB8D06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E1DF653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027F5580" w14:textId="77777777" w:rsidTr="00791AF8">
        <w:tc>
          <w:tcPr>
            <w:tcW w:w="5419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0E09DEBD" w14:textId="77777777" w:rsidR="00480D67" w:rsidRPr="00C16ECF" w:rsidRDefault="00480D67" w:rsidP="00415678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proofErr w:type="gramStart"/>
            <w:r w:rsidRPr="00C16ECF">
              <w:rPr>
                <w:rFonts w:ascii="Muller Bold" w:hAnsi="Muller Bold" w:cs="Tahoma"/>
                <w:sz w:val="20"/>
                <w:lang w:val="es-ES"/>
              </w:rPr>
              <w:t>Total</w:t>
            </w:r>
            <w:proofErr w:type="gramEnd"/>
            <w:r w:rsidRPr="00C16ECF">
              <w:rPr>
                <w:rFonts w:ascii="Muller Bold" w:hAnsi="Muller Bold" w:cs="Tahoma"/>
                <w:sz w:val="20"/>
                <w:lang w:val="es-ES"/>
              </w:rPr>
              <w:t xml:space="preserve"> de costo estimado</w:t>
            </w:r>
          </w:p>
        </w:tc>
        <w:tc>
          <w:tcPr>
            <w:tcW w:w="26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B2B966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</w:tbl>
    <w:p w14:paraId="69FFC200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9" w:name="_Toc199424700"/>
      <w:r w:rsidRPr="002C20F2">
        <w:rPr>
          <w:rFonts w:ascii="Muller Bold" w:hAnsi="Muller Bold" w:cs="Tahoma"/>
          <w:b w:val="0"/>
          <w:sz w:val="20"/>
        </w:rPr>
        <w:t>Riesgos</w:t>
      </w:r>
      <w:bookmarkEnd w:id="28"/>
      <w:r w:rsidRPr="002C20F2">
        <w:rPr>
          <w:rFonts w:ascii="Muller Bold" w:hAnsi="Muller Bold" w:cs="Tahoma"/>
          <w:b w:val="0"/>
          <w:sz w:val="20"/>
        </w:rPr>
        <w:t xml:space="preserve"> iniciales</w:t>
      </w:r>
      <w:bookmarkEnd w:id="29"/>
    </w:p>
    <w:tbl>
      <w:tblPr>
        <w:tblW w:w="7371" w:type="dxa"/>
        <w:tblInd w:w="127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748"/>
        <w:gridCol w:w="6623"/>
      </w:tblGrid>
      <w:tr w:rsidR="00480D67" w:rsidRPr="008B67EE" w14:paraId="7D1FC024" w14:textId="77777777" w:rsidTr="00791AF8"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13C2642E" w14:textId="77777777" w:rsidR="00480D67" w:rsidRPr="00F27D41" w:rsidRDefault="00480D67" w:rsidP="00C16EC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</w:p>
        </w:tc>
        <w:tc>
          <w:tcPr>
            <w:tcW w:w="7088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2389EB97" w14:textId="77777777" w:rsidR="00480D67" w:rsidRPr="00F27D41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0AF196CF" w14:textId="77777777" w:rsidTr="00791AF8">
        <w:tc>
          <w:tcPr>
            <w:tcW w:w="283" w:type="dxa"/>
            <w:tcBorders>
              <w:top w:val="nil"/>
            </w:tcBorders>
            <w:shd w:val="clear" w:color="auto" w:fill="auto"/>
          </w:tcPr>
          <w:p w14:paraId="461B1F70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1991D6FE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4A46CD7A" w14:textId="77777777" w:rsidTr="00791AF8">
        <w:tc>
          <w:tcPr>
            <w:tcW w:w="283" w:type="dxa"/>
            <w:shd w:val="clear" w:color="auto" w:fill="auto"/>
          </w:tcPr>
          <w:p w14:paraId="71333014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14:paraId="53C867E6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7FF43FCD" w14:textId="77777777" w:rsidTr="00791AF8">
        <w:tc>
          <w:tcPr>
            <w:tcW w:w="283" w:type="dxa"/>
            <w:shd w:val="clear" w:color="auto" w:fill="auto"/>
          </w:tcPr>
          <w:p w14:paraId="1945A2E1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14:paraId="1F865840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58409049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0" w:name="_Toc199424701"/>
      <w:bookmarkStart w:id="31" w:name="_Toc89224934"/>
      <w:r w:rsidRPr="002C20F2">
        <w:rPr>
          <w:rFonts w:ascii="Muller Bold" w:hAnsi="Muller Bold" w:cs="Tahoma"/>
          <w:b w:val="0"/>
          <w:sz w:val="20"/>
        </w:rPr>
        <w:t>Prioridad</w:t>
      </w:r>
      <w:bookmarkEnd w:id="30"/>
      <w:r w:rsidRPr="002C20F2">
        <w:rPr>
          <w:rFonts w:ascii="Muller Bold" w:hAnsi="Muller Bold" w:cs="Tahoma"/>
          <w:b w:val="0"/>
          <w:sz w:val="20"/>
        </w:rPr>
        <w:t xml:space="preserve"> </w:t>
      </w:r>
      <w:bookmarkEnd w:id="31"/>
    </w:p>
    <w:p w14:paraId="3FEC2141" w14:textId="77777777" w:rsidR="00480D67" w:rsidRDefault="00480D67" w:rsidP="00480D67">
      <w:pPr>
        <w:ind w:left="1476" w:hanging="36"/>
        <w:rPr>
          <w:lang w:val="es-ES"/>
        </w:rPr>
      </w:pPr>
      <w:r>
        <w:rPr>
          <w:lang w:val="es-ES"/>
        </w:rPr>
        <w:t>&lt;Especificar el nivel de prioridad con una X&gt;</w:t>
      </w:r>
    </w:p>
    <w:p w14:paraId="60C48132" w14:textId="77777777" w:rsidR="00480D67" w:rsidRDefault="00480D67" w:rsidP="00480D67">
      <w:pPr>
        <w:ind w:left="1476" w:hanging="36"/>
        <w:rPr>
          <w:lang w:val="es-ES"/>
        </w:rPr>
      </w:pPr>
    </w:p>
    <w:tbl>
      <w:tblPr>
        <w:tblW w:w="3402" w:type="dxa"/>
        <w:tblInd w:w="127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992"/>
        <w:gridCol w:w="1276"/>
      </w:tblGrid>
      <w:tr w:rsidR="00480D67" w:rsidRPr="00E57F46" w14:paraId="3993F792" w14:textId="77777777" w:rsidTr="00791AF8">
        <w:trPr>
          <w:trHeight w:val="270"/>
        </w:trPr>
        <w:tc>
          <w:tcPr>
            <w:tcW w:w="1134" w:type="dxa"/>
            <w:shd w:val="clear" w:color="auto" w:fill="000000" w:themeFill="text1"/>
          </w:tcPr>
          <w:p w14:paraId="6D9D390C" w14:textId="77777777" w:rsidR="00480D67" w:rsidRPr="00F27D41" w:rsidRDefault="00F27D41" w:rsidP="00415678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A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lta</w:t>
            </w:r>
          </w:p>
        </w:tc>
        <w:tc>
          <w:tcPr>
            <w:tcW w:w="992" w:type="dxa"/>
            <w:shd w:val="clear" w:color="auto" w:fill="000000" w:themeFill="text1"/>
          </w:tcPr>
          <w:p w14:paraId="43A2720D" w14:textId="77777777" w:rsidR="00480D67" w:rsidRPr="00F27D41" w:rsidRDefault="00F27D41" w:rsidP="00415678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M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edia</w:t>
            </w:r>
          </w:p>
        </w:tc>
        <w:tc>
          <w:tcPr>
            <w:tcW w:w="1276" w:type="dxa"/>
            <w:shd w:val="clear" w:color="auto" w:fill="000000" w:themeFill="text1"/>
          </w:tcPr>
          <w:p w14:paraId="49FE3DC1" w14:textId="77777777" w:rsidR="00480D67" w:rsidRPr="00F27D41" w:rsidRDefault="00F27D41" w:rsidP="00415678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B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aja</w:t>
            </w:r>
          </w:p>
        </w:tc>
      </w:tr>
      <w:tr w:rsidR="00480D67" w:rsidRPr="008B67EE" w14:paraId="59FF4F56" w14:textId="77777777" w:rsidTr="00791AF8">
        <w:trPr>
          <w:trHeight w:val="345"/>
        </w:trPr>
        <w:tc>
          <w:tcPr>
            <w:tcW w:w="1134" w:type="dxa"/>
            <w:shd w:val="clear" w:color="auto" w:fill="FFFFFF" w:themeFill="background1"/>
          </w:tcPr>
          <w:p w14:paraId="7C8D6970" w14:textId="77777777" w:rsidR="00480D67" w:rsidRPr="008161F6" w:rsidRDefault="00480D67" w:rsidP="00415678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  <w:tc>
          <w:tcPr>
            <w:tcW w:w="992" w:type="dxa"/>
            <w:shd w:val="clear" w:color="auto" w:fill="FFFFFF" w:themeFill="background1"/>
          </w:tcPr>
          <w:p w14:paraId="5812DFE1" w14:textId="77777777" w:rsidR="00480D67" w:rsidRPr="008161F6" w:rsidRDefault="00480D67" w:rsidP="00415678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  <w:tc>
          <w:tcPr>
            <w:tcW w:w="1276" w:type="dxa"/>
            <w:shd w:val="clear" w:color="auto" w:fill="FFFFFF" w:themeFill="background1"/>
          </w:tcPr>
          <w:p w14:paraId="67238DAF" w14:textId="77777777" w:rsidR="00480D67" w:rsidRPr="008161F6" w:rsidRDefault="00480D67" w:rsidP="00415678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</w:tr>
    </w:tbl>
    <w:p w14:paraId="32936B23" w14:textId="77777777" w:rsidR="00F27D41" w:rsidRDefault="00F27D41" w:rsidP="00F27D41">
      <w:pPr>
        <w:pStyle w:val="Ttulo2"/>
        <w:numPr>
          <w:ilvl w:val="0"/>
          <w:numId w:val="0"/>
        </w:numPr>
        <w:rPr>
          <w:rFonts w:ascii="Muller Bold" w:hAnsi="Muller Bold" w:cs="Tahoma"/>
          <w:b w:val="0"/>
          <w:sz w:val="20"/>
        </w:rPr>
      </w:pPr>
      <w:bookmarkStart w:id="32" w:name="_Toc89224935"/>
      <w:bookmarkStart w:id="33" w:name="_Toc199424702"/>
    </w:p>
    <w:p w14:paraId="5C81EFD6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r w:rsidRPr="002C20F2">
        <w:rPr>
          <w:rFonts w:ascii="Muller Bold" w:hAnsi="Muller Bold" w:cs="Tahoma"/>
          <w:b w:val="0"/>
          <w:sz w:val="20"/>
        </w:rPr>
        <w:t xml:space="preserve">Tiempos </w:t>
      </w:r>
      <w:bookmarkEnd w:id="32"/>
      <w:r w:rsidRPr="002C20F2">
        <w:rPr>
          <w:rFonts w:ascii="Muller Bold" w:hAnsi="Muller Bold" w:cs="Tahoma"/>
          <w:b w:val="0"/>
          <w:sz w:val="20"/>
        </w:rPr>
        <w:t>iniciales</w:t>
      </w:r>
      <w:bookmarkEnd w:id="33"/>
    </w:p>
    <w:tbl>
      <w:tblPr>
        <w:tblW w:w="7229" w:type="dxa"/>
        <w:tblInd w:w="141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992"/>
        <w:gridCol w:w="5528"/>
      </w:tblGrid>
      <w:tr w:rsidR="00480D67" w:rsidRPr="00D36C70" w14:paraId="4F18A45D" w14:textId="77777777" w:rsidTr="00791AF8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7FDAC193" w14:textId="77777777" w:rsidR="00480D67" w:rsidRPr="00A64BBF" w:rsidRDefault="00480D67" w:rsidP="00A64BB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64126A2" w14:textId="77777777" w:rsidR="00480D67" w:rsidRPr="00A64BBF" w:rsidRDefault="00480D67" w:rsidP="00415678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528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0C73BCA4" w14:textId="77777777" w:rsidR="00480D67" w:rsidRPr="00A64BBF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480D67" w:rsidRPr="008B67EE" w14:paraId="4A71555D" w14:textId="77777777" w:rsidTr="00791AF8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7F6653E1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14:paraId="13ACE59D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528" w:type="dxa"/>
            <w:tcBorders>
              <w:top w:val="nil"/>
            </w:tcBorders>
            <w:shd w:val="clear" w:color="auto" w:fill="auto"/>
          </w:tcPr>
          <w:p w14:paraId="6AF169B6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3CE2CBC0" w14:textId="77777777" w:rsidTr="00791AF8">
        <w:tc>
          <w:tcPr>
            <w:tcW w:w="709" w:type="dxa"/>
            <w:shd w:val="clear" w:color="auto" w:fill="auto"/>
          </w:tcPr>
          <w:p w14:paraId="78E4C080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7AB9E808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528" w:type="dxa"/>
            <w:shd w:val="clear" w:color="auto" w:fill="auto"/>
          </w:tcPr>
          <w:p w14:paraId="49076CB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7AA82741" w14:textId="77777777" w:rsidTr="00791AF8">
        <w:tc>
          <w:tcPr>
            <w:tcW w:w="709" w:type="dxa"/>
            <w:shd w:val="clear" w:color="auto" w:fill="auto"/>
          </w:tcPr>
          <w:p w14:paraId="63AF56B8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589EC61B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528" w:type="dxa"/>
            <w:shd w:val="clear" w:color="auto" w:fill="auto"/>
          </w:tcPr>
          <w:p w14:paraId="5E22DDE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1FF6F33C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4" w:name="_Toc199424703"/>
      <w:bookmarkStart w:id="35" w:name="_Toc89224936"/>
      <w:r w:rsidRPr="002C20F2">
        <w:rPr>
          <w:rFonts w:ascii="Muller Bold" w:hAnsi="Muller Bold" w:cs="Tahoma"/>
          <w:b w:val="0"/>
          <w:sz w:val="20"/>
        </w:rPr>
        <w:t>Gestor del proyecto</w:t>
      </w:r>
      <w:bookmarkEnd w:id="34"/>
    </w:p>
    <w:tbl>
      <w:tblPr>
        <w:tblW w:w="7229" w:type="dxa"/>
        <w:tblInd w:w="1413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229"/>
      </w:tblGrid>
      <w:tr w:rsidR="00480D67" w14:paraId="61C3E483" w14:textId="77777777" w:rsidTr="00791AF8"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DDF9C5" w14:textId="77777777" w:rsidR="00480D67" w:rsidRPr="007A75C4" w:rsidRDefault="00480D67" w:rsidP="00415678">
            <w:pPr>
              <w:rPr>
                <w:rFonts w:ascii="Muller Light" w:hAnsi="Muller Light" w:cs="Arial"/>
                <w:sz w:val="20"/>
              </w:rPr>
            </w:pPr>
            <w:r w:rsidRPr="007A75C4">
              <w:rPr>
                <w:rFonts w:ascii="Muller Light" w:hAnsi="Muller Light" w:cs="Arial"/>
                <w:sz w:val="20"/>
              </w:rPr>
              <w:t>&lt;Nombre y apellidos&gt;</w:t>
            </w:r>
          </w:p>
        </w:tc>
      </w:tr>
    </w:tbl>
    <w:p w14:paraId="33226FA6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6" w:name="_Toc199424704"/>
      <w:r w:rsidRPr="002C20F2">
        <w:rPr>
          <w:rFonts w:ascii="Muller Bold" w:hAnsi="Muller Bold" w:cs="Tahoma"/>
          <w:b w:val="0"/>
          <w:sz w:val="20"/>
        </w:rPr>
        <w:t>Recursos humanos del usuario y de otras áreas involucradas</w:t>
      </w:r>
      <w:bookmarkEnd w:id="35"/>
      <w:bookmarkEnd w:id="36"/>
    </w:p>
    <w:tbl>
      <w:tblPr>
        <w:tblW w:w="7229" w:type="dxa"/>
        <w:tblInd w:w="141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126"/>
        <w:gridCol w:w="2268"/>
        <w:gridCol w:w="2835"/>
      </w:tblGrid>
      <w:tr w:rsidR="00480D67" w:rsidRPr="008B67EE" w14:paraId="44362A52" w14:textId="77777777" w:rsidTr="00791AF8">
        <w:tc>
          <w:tcPr>
            <w:tcW w:w="2126" w:type="dxa"/>
            <w:shd w:val="clear" w:color="auto" w:fill="000000" w:themeFill="text1"/>
          </w:tcPr>
          <w:p w14:paraId="4B220906" w14:textId="77777777" w:rsidR="00480D67" w:rsidRPr="007A75C4" w:rsidRDefault="00480D67" w:rsidP="00A64BB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Funcionario</w:t>
            </w:r>
          </w:p>
        </w:tc>
        <w:tc>
          <w:tcPr>
            <w:tcW w:w="2268" w:type="dxa"/>
            <w:shd w:val="clear" w:color="auto" w:fill="000000" w:themeFill="text1"/>
          </w:tcPr>
          <w:p w14:paraId="73C0FD39" w14:textId="77777777" w:rsidR="00480D67" w:rsidRPr="007A75C4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Área</w:t>
            </w:r>
          </w:p>
        </w:tc>
        <w:tc>
          <w:tcPr>
            <w:tcW w:w="2835" w:type="dxa"/>
            <w:shd w:val="clear" w:color="auto" w:fill="000000" w:themeFill="text1"/>
          </w:tcPr>
          <w:p w14:paraId="4DBF6FF0" w14:textId="77777777" w:rsidR="00480D67" w:rsidRPr="007A75C4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Cargo</w:t>
            </w:r>
          </w:p>
        </w:tc>
      </w:tr>
      <w:tr w:rsidR="00480D67" w:rsidRPr="008B67EE" w14:paraId="72301447" w14:textId="77777777" w:rsidTr="00791AF8">
        <w:tc>
          <w:tcPr>
            <w:tcW w:w="2126" w:type="dxa"/>
            <w:shd w:val="clear" w:color="auto" w:fill="auto"/>
          </w:tcPr>
          <w:p w14:paraId="6D02675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1043C030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1230B8D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171468A5" w14:textId="77777777" w:rsidTr="00791AF8">
        <w:tc>
          <w:tcPr>
            <w:tcW w:w="2126" w:type="dxa"/>
            <w:shd w:val="clear" w:color="auto" w:fill="auto"/>
          </w:tcPr>
          <w:p w14:paraId="3986D184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04209A2F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71C7BFC2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121B51C1" w14:textId="77777777" w:rsidTr="00791AF8">
        <w:tc>
          <w:tcPr>
            <w:tcW w:w="2126" w:type="dxa"/>
            <w:shd w:val="clear" w:color="auto" w:fill="auto"/>
          </w:tcPr>
          <w:p w14:paraId="04FF3C77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4EBF4F63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1C555E9C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3D1C0CBD" w14:textId="77777777" w:rsidR="00480D67" w:rsidRDefault="00480D67" w:rsidP="003B7110">
      <w:pPr>
        <w:rPr>
          <w:lang w:val="es-ES"/>
        </w:rPr>
      </w:pPr>
    </w:p>
    <w:sectPr w:rsidR="00480D67" w:rsidSect="00A34900">
      <w:footerReference w:type="even" r:id="rId11"/>
      <w:footerReference w:type="default" r:id="rId12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1DCA6" w14:textId="77777777" w:rsidR="00B94D50" w:rsidRDefault="00B94D50">
      <w:r>
        <w:separator/>
      </w:r>
    </w:p>
  </w:endnote>
  <w:endnote w:type="continuationSeparator" w:id="0">
    <w:p w14:paraId="1C2DF8C5" w14:textId="77777777" w:rsidR="00B94D50" w:rsidRDefault="00B94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7CF8F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2E29982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467AC0E6" w14:textId="77777777" w:rsidTr="00206681">
      <w:trPr>
        <w:cantSplit/>
      </w:trPr>
      <w:tc>
        <w:tcPr>
          <w:tcW w:w="3130" w:type="dxa"/>
        </w:tcPr>
        <w:p w14:paraId="59C9AEA5" w14:textId="0FA7C191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7B4A65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26/01/2022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293DE4AE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50838886" w14:textId="77777777" w:rsidTr="00206681">
      <w:trPr>
        <w:trHeight w:val="230"/>
      </w:trPr>
      <w:tc>
        <w:tcPr>
          <w:tcW w:w="3130" w:type="dxa"/>
        </w:tcPr>
        <w:p w14:paraId="6E4721A7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39E2E54D" w14:textId="2AB9F724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354CF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354CF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61195671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5F7DF" w14:textId="77777777" w:rsidR="00B94D50" w:rsidRDefault="00B94D50">
      <w:r>
        <w:separator/>
      </w:r>
    </w:p>
  </w:footnote>
  <w:footnote w:type="continuationSeparator" w:id="0">
    <w:p w14:paraId="1FF1D324" w14:textId="77777777" w:rsidR="00B94D50" w:rsidRDefault="00B94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"/>
  </w:num>
  <w:num w:numId="2">
    <w:abstractNumId w:val="0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A4D57"/>
    <w:rsid w:val="000A4F97"/>
    <w:rsid w:val="000B34E4"/>
    <w:rsid w:val="000B576D"/>
    <w:rsid w:val="000B67C9"/>
    <w:rsid w:val="000B7261"/>
    <w:rsid w:val="000C1012"/>
    <w:rsid w:val="000C21E3"/>
    <w:rsid w:val="000C65DB"/>
    <w:rsid w:val="000E46CA"/>
    <w:rsid w:val="000E518B"/>
    <w:rsid w:val="000F015C"/>
    <w:rsid w:val="000F48A5"/>
    <w:rsid w:val="000F531A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151E3"/>
    <w:rsid w:val="002219D0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92234"/>
    <w:rsid w:val="00296211"/>
    <w:rsid w:val="00296C20"/>
    <w:rsid w:val="002B433F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4EAE"/>
    <w:rsid w:val="0034533D"/>
    <w:rsid w:val="00350DCB"/>
    <w:rsid w:val="00354CF3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7CE1"/>
    <w:rsid w:val="0048045D"/>
    <w:rsid w:val="00480D67"/>
    <w:rsid w:val="00481313"/>
    <w:rsid w:val="004820E1"/>
    <w:rsid w:val="00484637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531A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6042D"/>
    <w:rsid w:val="005612E5"/>
    <w:rsid w:val="00563C92"/>
    <w:rsid w:val="005668D3"/>
    <w:rsid w:val="00575068"/>
    <w:rsid w:val="005827F1"/>
    <w:rsid w:val="00591017"/>
    <w:rsid w:val="005A05CA"/>
    <w:rsid w:val="005A1848"/>
    <w:rsid w:val="005B0515"/>
    <w:rsid w:val="005B1B27"/>
    <w:rsid w:val="005C2D8C"/>
    <w:rsid w:val="005E00CE"/>
    <w:rsid w:val="005E6469"/>
    <w:rsid w:val="005F4939"/>
    <w:rsid w:val="00600688"/>
    <w:rsid w:val="00605BBE"/>
    <w:rsid w:val="006111F4"/>
    <w:rsid w:val="006324A8"/>
    <w:rsid w:val="006373C1"/>
    <w:rsid w:val="00645806"/>
    <w:rsid w:val="00655AB8"/>
    <w:rsid w:val="0067146C"/>
    <w:rsid w:val="00685CE0"/>
    <w:rsid w:val="0069646A"/>
    <w:rsid w:val="006A249C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37"/>
    <w:rsid w:val="007153AD"/>
    <w:rsid w:val="00715611"/>
    <w:rsid w:val="00720C79"/>
    <w:rsid w:val="007239E8"/>
    <w:rsid w:val="00724756"/>
    <w:rsid w:val="007354C4"/>
    <w:rsid w:val="00747E1B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91AF8"/>
    <w:rsid w:val="007A1E26"/>
    <w:rsid w:val="007A7033"/>
    <w:rsid w:val="007A7398"/>
    <w:rsid w:val="007A75C4"/>
    <w:rsid w:val="007B32A8"/>
    <w:rsid w:val="007B35AE"/>
    <w:rsid w:val="007B4A65"/>
    <w:rsid w:val="007C733F"/>
    <w:rsid w:val="007D0E61"/>
    <w:rsid w:val="007D4B41"/>
    <w:rsid w:val="007E23BA"/>
    <w:rsid w:val="007E4601"/>
    <w:rsid w:val="007F0B00"/>
    <w:rsid w:val="007F3310"/>
    <w:rsid w:val="007F363A"/>
    <w:rsid w:val="008161F6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A2476"/>
    <w:rsid w:val="008B7EED"/>
    <w:rsid w:val="008C52DA"/>
    <w:rsid w:val="008C68D7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33236"/>
    <w:rsid w:val="00952ACD"/>
    <w:rsid w:val="009540BD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B4812"/>
    <w:rsid w:val="009D332A"/>
    <w:rsid w:val="009D441F"/>
    <w:rsid w:val="009F39F0"/>
    <w:rsid w:val="00A06191"/>
    <w:rsid w:val="00A06473"/>
    <w:rsid w:val="00A07EA6"/>
    <w:rsid w:val="00A141A0"/>
    <w:rsid w:val="00A20B49"/>
    <w:rsid w:val="00A20D94"/>
    <w:rsid w:val="00A24AB4"/>
    <w:rsid w:val="00A25E08"/>
    <w:rsid w:val="00A30D29"/>
    <w:rsid w:val="00A34265"/>
    <w:rsid w:val="00A34900"/>
    <w:rsid w:val="00A34F6D"/>
    <w:rsid w:val="00A464C8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5506"/>
    <w:rsid w:val="00B323FE"/>
    <w:rsid w:val="00B41692"/>
    <w:rsid w:val="00B41E98"/>
    <w:rsid w:val="00B47DB8"/>
    <w:rsid w:val="00B5029E"/>
    <w:rsid w:val="00B74BEE"/>
    <w:rsid w:val="00B83375"/>
    <w:rsid w:val="00B8492A"/>
    <w:rsid w:val="00B9031C"/>
    <w:rsid w:val="00B92AF5"/>
    <w:rsid w:val="00B94D50"/>
    <w:rsid w:val="00BA0841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2785"/>
    <w:rsid w:val="00C16ECF"/>
    <w:rsid w:val="00C26FD3"/>
    <w:rsid w:val="00C27BEC"/>
    <w:rsid w:val="00C3471D"/>
    <w:rsid w:val="00C41664"/>
    <w:rsid w:val="00C516C7"/>
    <w:rsid w:val="00C57A46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740"/>
    <w:rsid w:val="00DB3833"/>
    <w:rsid w:val="00DE28F6"/>
    <w:rsid w:val="00DE3032"/>
    <w:rsid w:val="00DF1199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C66D0"/>
    <w:rsid w:val="00EE276E"/>
    <w:rsid w:val="00EE48ED"/>
    <w:rsid w:val="00EE6C80"/>
    <w:rsid w:val="00EF2675"/>
    <w:rsid w:val="00EF6BCA"/>
    <w:rsid w:val="00F00C84"/>
    <w:rsid w:val="00F070FA"/>
    <w:rsid w:val="00F25AC4"/>
    <w:rsid w:val="00F27229"/>
    <w:rsid w:val="00F27D41"/>
    <w:rsid w:val="00F36F16"/>
    <w:rsid w:val="00F41F88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1C529CF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49234179B00940A4310EE10E82DCE8" ma:contentTypeVersion="7" ma:contentTypeDescription="Crear nuevo documento." ma:contentTypeScope="" ma:versionID="1c0cea673ae3e9899285260701e2405c">
  <xsd:schema xmlns:xsd="http://www.w3.org/2001/XMLSchema" xmlns:xs="http://www.w3.org/2001/XMLSchema" xmlns:p="http://schemas.microsoft.com/office/2006/metadata/properties" xmlns:ns2="65bc2f35-4691-4cd5-8773-c7371efb30c2" xmlns:ns3="e39907ce-fe83-4f9e-913a-b613beec1999" targetNamespace="http://schemas.microsoft.com/office/2006/metadata/properties" ma:root="true" ma:fieldsID="c8f2f741a3f200b56ab156ca1ffc5450" ns2:_="" ns3:_="">
    <xsd:import namespace="65bc2f35-4691-4cd5-8773-c7371efb30c2"/>
    <xsd:import namespace="e39907ce-fe83-4f9e-913a-b613beec19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c2f35-4691-4cd5-8773-c7371efb3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907ce-fe83-4f9e-913a-b613beec199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ED379D-6203-4608-BC5F-1AEF7D433711}"/>
</file>

<file path=customXml/itemProps2.xml><?xml version="1.0" encoding="utf-8"?>
<ds:datastoreItem xmlns:ds="http://schemas.openxmlformats.org/officeDocument/2006/customXml" ds:itemID="{44BE06BB-15C5-46D9-83F6-A79D49B6F1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B31C28-A5A7-471E-8090-3CB050B24D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634</TotalTime>
  <Pages>6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Administrador</cp:lastModifiedBy>
  <cp:revision>11</cp:revision>
  <cp:lastPrinted>2019-06-21T21:41:00Z</cp:lastPrinted>
  <dcterms:created xsi:type="dcterms:W3CDTF">2021-06-22T04:35:00Z</dcterms:created>
  <dcterms:modified xsi:type="dcterms:W3CDTF">2022-01-27T02:22:00Z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0x0101001249234179B00940A4310EE10E82DCE8</vt:lpwstr>
  </property>
</Properties>
</file>