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022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43AF2" wp14:editId="1646425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5EB40" w14:textId="77777777" w:rsidR="00444FF1" w:rsidRDefault="00444FF1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43AF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1305EB40" w14:textId="77777777" w:rsidR="00444FF1" w:rsidRDefault="00444FF1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6BB0B7" wp14:editId="5E671D4B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8E0248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79124A2B" w14:textId="3C48B6E7" w:rsidR="00444FF1" w:rsidRDefault="00444FF1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BA4A8" wp14:editId="694895C6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0FC60" w14:textId="77777777" w:rsidR="00444FF1" w:rsidRPr="003C2A69" w:rsidRDefault="00444FF1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BA4A8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66A0FC60" w14:textId="77777777" w:rsidR="00444FF1" w:rsidRPr="003C2A69" w:rsidRDefault="00444FF1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3FDAD2F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4EFBB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4CC99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41A80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5F12F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39A68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32C36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3D0E9E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04516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9DA07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0480D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E23D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DA9202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91DF5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176157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81506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0AB2CD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E3601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517E0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6F5E6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74434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B0800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8DDE46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7ABC9C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5BF7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E654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446C5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90C929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204F1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EDF9A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4A0DA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AB26A7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0682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3A22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FD6FE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6A252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F852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74152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06B22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56048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F39221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2474A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1B8A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3AC3B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17CDB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FF40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39A55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50A33B" w14:textId="4C9D9203" w:rsidR="00444FF1" w:rsidRDefault="00AF7480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6B77B" wp14:editId="2A5D6887">
                <wp:simplePos x="0" y="0"/>
                <wp:positionH relativeFrom="column">
                  <wp:posOffset>-401320</wp:posOffset>
                </wp:positionH>
                <wp:positionV relativeFrom="paragraph">
                  <wp:posOffset>248285</wp:posOffset>
                </wp:positionV>
                <wp:extent cx="5582285" cy="12287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28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C84C9" w14:textId="4F70B9BF" w:rsidR="00444FF1" w:rsidRPr="006573C3" w:rsidRDefault="00444FF1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</w:pPr>
                            <w:bookmarkStart w:id="0" w:name="_Hlk72862875"/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Tema Nº</w:t>
                            </w:r>
                            <w:bookmarkEnd w:id="0"/>
                            <w:r w:rsidR="00AF7480"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4</w:t>
                            </w:r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:</w:t>
                            </w:r>
                            <w:r w:rsidRPr="006573C3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  <w:br/>
                            </w:r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  <w:t>Introducción al Proyecto Certificador de Desarrollo de Software 1</w:t>
                            </w:r>
                          </w:p>
                          <w:p w14:paraId="368EF759" w14:textId="77777777" w:rsidR="00444FF1" w:rsidRPr="006573C3" w:rsidRDefault="00444FF1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</w:pPr>
                          </w:p>
                          <w:p w14:paraId="25B3F391" w14:textId="5C7FC5BA" w:rsidR="00444FF1" w:rsidRPr="006573C3" w:rsidRDefault="00444FF1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Indicador de logro Nº</w:t>
                            </w:r>
                            <w:r w:rsidR="00AF7480"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4</w:t>
                            </w:r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:</w:t>
                            </w:r>
                            <w:r w:rsidRPr="006573C3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</w:rPr>
                              <w:br/>
                            </w:r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Identifica la problemática logrando elaborar el Modelo Lean </w:t>
                            </w:r>
                            <w:proofErr w:type="spellStart"/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  <w:t>Canvas</w:t>
                            </w:r>
                            <w:proofErr w:type="spellEnd"/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 de un negocio o proyecto.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B77B" id="Cuadro de texto 10" o:spid="_x0000_s1028" type="#_x0000_t202" style="position:absolute;left:0;text-align:left;margin-left:-31.6pt;margin-top:19.55pt;width:439.55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" filled="f" stroked="f" strokeweight=".5pt">
                <v:textbox>
                  <w:txbxContent>
                    <w:p w14:paraId="744C84C9" w14:textId="4F70B9BF" w:rsidR="00444FF1" w:rsidRPr="006573C3" w:rsidRDefault="00444FF1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  <w:lang w:val="es-ES"/>
                        </w:rPr>
                      </w:pPr>
                      <w:bookmarkStart w:id="1" w:name="_Hlk72862875"/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Tema Nº</w:t>
                      </w:r>
                      <w:bookmarkEnd w:id="1"/>
                      <w:r w:rsidR="00AF7480"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4</w:t>
                      </w:r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:</w:t>
                      </w:r>
                      <w:r w:rsidRPr="006573C3"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2"/>
                          <w:lang w:val="es-ES"/>
                        </w:rPr>
                        <w:br/>
                      </w:r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  <w:lang w:val="es-ES"/>
                        </w:rPr>
                        <w:t>Introducción al Proyecto Certificador de Desarrollo de Software 1</w:t>
                      </w:r>
                    </w:p>
                    <w:p w14:paraId="368EF759" w14:textId="77777777" w:rsidR="00444FF1" w:rsidRPr="006573C3" w:rsidRDefault="00444FF1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2"/>
                          <w:lang w:val="es-ES"/>
                        </w:rPr>
                      </w:pPr>
                    </w:p>
                    <w:p w14:paraId="25B3F391" w14:textId="5C7FC5BA" w:rsidR="00444FF1" w:rsidRPr="006573C3" w:rsidRDefault="00444FF1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</w:pPr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Indicador de logro Nº</w:t>
                      </w:r>
                      <w:r w:rsidR="00AF7480"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4</w:t>
                      </w:r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:</w:t>
                      </w:r>
                      <w:r w:rsidRPr="006573C3"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2"/>
                        </w:rPr>
                        <w:br/>
                      </w:r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  <w:t xml:space="preserve">Identifica la problemática logrando elaborar el Modelo Lean </w:t>
                      </w:r>
                      <w:proofErr w:type="spellStart"/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  <w:t>Canvas</w:t>
                      </w:r>
                      <w:proofErr w:type="spellEnd"/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  <w:t xml:space="preserve"> de un negocio o proyecto.</w:t>
                      </w:r>
                    </w:p>
                  </w:txbxContent>
                </v:textbox>
              </v:shape>
            </w:pict>
          </mc:Fallback>
        </mc:AlternateContent>
      </w:r>
    </w:p>
    <w:p w14:paraId="4205B836" w14:textId="648188E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1E4410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D417DC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FDE8D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F78D52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89E65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02A010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C77AF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378504" w14:textId="267641CF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40049C80" wp14:editId="0BF4A163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B53B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0937CEB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52BE6BD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703FB04F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65BAF43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65F766F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674F32AD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6457F31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1D155D7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7AFB390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A88758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0118A32" w14:textId="68380E6C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>10</w:t>
      </w:r>
      <w:r w:rsidR="00B05DA5">
        <w:rPr>
          <w:rFonts w:ascii="Muller Regular" w:hAnsi="Muller Regular" w:cs="Tahoma"/>
          <w:bCs/>
          <w:color w:val="000000" w:themeColor="text1"/>
          <w:szCs w:val="22"/>
        </w:rPr>
        <w:t>2</w:t>
      </w:r>
      <w:r w:rsidR="00436CAE">
        <w:rPr>
          <w:rFonts w:ascii="Muller Regular" w:hAnsi="Muller Regular" w:cs="Tahoma"/>
          <w:bCs/>
          <w:color w:val="000000" w:themeColor="text1"/>
          <w:szCs w:val="22"/>
        </w:rPr>
        <w:t>-1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B05DA5">
        <w:rPr>
          <w:rFonts w:ascii="Muller Regular" w:hAnsi="Muller Regular" w:cs="Tahoma"/>
          <w:bCs/>
          <w:color w:val="000000" w:themeColor="text1"/>
          <w:szCs w:val="22"/>
        </w:rPr>
        <w:t>ECUN</w:t>
      </w:r>
    </w:p>
    <w:p w14:paraId="2BEF64F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A008E6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262D9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53A5CA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6B00E9D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D173339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0898EF8" w14:textId="51EF38AA" w:rsidR="00547DC9" w:rsidRPr="00184E08" w:rsidRDefault="001D7F38" w:rsidP="001D7F38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Enero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8F2275">
        <w:rPr>
          <w:rFonts w:ascii="Muller Regular" w:hAnsi="Muller Regular" w:cs="Tahoma"/>
          <w:color w:val="000000" w:themeColor="text1"/>
          <w:szCs w:val="22"/>
        </w:rPr>
        <w:t>2</w:t>
      </w:r>
      <w:r>
        <w:rPr>
          <w:rFonts w:ascii="Muller Regular" w:hAnsi="Muller Regular" w:cs="Tahoma"/>
          <w:color w:val="000000" w:themeColor="text1"/>
          <w:szCs w:val="22"/>
        </w:rPr>
        <w:t>2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583E83C1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3B693953" w14:textId="77777777" w:rsidTr="008F4192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71515DC6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59876CE3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7A75C4" w:rsidRPr="00206681" w14:paraId="477B6312" w14:textId="77777777" w:rsidTr="008F4192">
        <w:tc>
          <w:tcPr>
            <w:tcW w:w="239" w:type="dxa"/>
            <w:shd w:val="clear" w:color="auto" w:fill="auto"/>
          </w:tcPr>
          <w:p w14:paraId="4EC8FE77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0FD708DB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3C8AB9CF" w14:textId="77777777" w:rsidTr="008F4192">
        <w:tc>
          <w:tcPr>
            <w:tcW w:w="239" w:type="dxa"/>
            <w:shd w:val="clear" w:color="auto" w:fill="auto"/>
          </w:tcPr>
          <w:p w14:paraId="63947524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515ECA7B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4F5D2995" w14:textId="77777777" w:rsidTr="008F4192">
        <w:tc>
          <w:tcPr>
            <w:tcW w:w="239" w:type="dxa"/>
            <w:shd w:val="clear" w:color="auto" w:fill="auto"/>
          </w:tcPr>
          <w:p w14:paraId="31070DF8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76AFBFC7" w14:textId="77777777" w:rsidR="00C02785" w:rsidRPr="00206681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="00CA438E"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D7F38" w:rsidRPr="00206681" w14:paraId="253F8FFC" w14:textId="77777777" w:rsidTr="008F4192">
        <w:tc>
          <w:tcPr>
            <w:tcW w:w="239" w:type="dxa"/>
            <w:shd w:val="clear" w:color="auto" w:fill="auto"/>
          </w:tcPr>
          <w:p w14:paraId="763D3E2C" w14:textId="1283793C" w:rsidR="001D7F38" w:rsidRPr="00206681" w:rsidRDefault="001D7F38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77" w:type="dxa"/>
            <w:shd w:val="clear" w:color="auto" w:fill="auto"/>
          </w:tcPr>
          <w:p w14:paraId="268707B6" w14:textId="77777777" w:rsidR="001D7F38" w:rsidRPr="00206681" w:rsidRDefault="001D7F3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</w:tbl>
    <w:p w14:paraId="44110F5F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480D67">
        <w:rPr>
          <w:rFonts w:ascii="Muller Bold" w:hAnsi="Muller Bold"/>
          <w:b w:val="0"/>
          <w:sz w:val="24"/>
        </w:rPr>
        <w:lastRenderedPageBreak/>
        <w:t>ÍNDICE</w:t>
      </w:r>
    </w:p>
    <w:p w14:paraId="5D878BF9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17DB5B34" w14:textId="764B7316" w:rsidR="00BE4497" w:rsidRPr="00BE4497" w:rsidRDefault="00BE4497" w:rsidP="003C7058">
      <w:pPr>
        <w:pStyle w:val="TDC1"/>
        <w:framePr w:wrap="notBeside"/>
        <w:rPr>
          <w:rFonts w:ascii="Muller Light" w:hAnsi="Muller Light"/>
          <w:lang w:val="es-ES"/>
        </w:rPr>
      </w:pPr>
      <w:r w:rsidRPr="00BE4497">
        <w:fldChar w:fldCharType="begin"/>
      </w:r>
      <w:r w:rsidRPr="00BE4497">
        <w:instrText xml:space="preserve"> TOC \o "1-3" \h \z \u </w:instrText>
      </w:r>
      <w:r w:rsidRPr="00BE4497">
        <w:fldChar w:fldCharType="separate"/>
      </w:r>
    </w:p>
    <w:p w14:paraId="1022AFE2" w14:textId="60667917" w:rsidR="00BE4497" w:rsidRPr="00BE4497" w:rsidRDefault="00281BBA" w:rsidP="003C7058">
      <w:pPr>
        <w:pStyle w:val="TDC1"/>
        <w:framePr w:wrap="notBeside"/>
        <w:rPr>
          <w:rFonts w:ascii="Muller Light" w:hAnsi="Muller Light"/>
          <w:lang w:val="es-ES"/>
        </w:rPr>
      </w:pPr>
      <w:hyperlink w:anchor="_Toc199650649" w:history="1">
        <w:r w:rsidR="003C7058">
          <w:rPr>
            <w:rStyle w:val="Hipervnculo"/>
            <w:rFonts w:ascii="Muller Light" w:hAnsi="Muller Light"/>
          </w:rPr>
          <w:t>1.</w:t>
        </w:r>
        <w:r w:rsidR="00BE4497" w:rsidRPr="00BE4497">
          <w:rPr>
            <w:b/>
            <w:lang w:val="es-ES"/>
          </w:rPr>
          <w:tab/>
        </w:r>
        <w:r w:rsidR="00BE4497" w:rsidRPr="00BE4497">
          <w:rPr>
            <w:rStyle w:val="Hipervnculo"/>
            <w:u w:val="none"/>
          </w:rPr>
          <w:t>Perfil del Proyecto</w:t>
        </w:r>
        <w:r w:rsidR="00BE4497" w:rsidRPr="00BE4497">
          <w:rPr>
            <w:webHidden/>
          </w:rPr>
          <w:tab/>
        </w:r>
        <w:r w:rsidR="00BE4497" w:rsidRPr="00BE4497">
          <w:rPr>
            <w:webHidden/>
          </w:rPr>
          <w:fldChar w:fldCharType="begin"/>
        </w:r>
        <w:r w:rsidR="00BE4497" w:rsidRPr="00BE4497">
          <w:rPr>
            <w:webHidden/>
          </w:rPr>
          <w:instrText xml:space="preserve"> PAGEREF _Toc199650649 \h </w:instrText>
        </w:r>
        <w:r w:rsidR="00BE4497" w:rsidRPr="00BE4497">
          <w:rPr>
            <w:webHidden/>
          </w:rPr>
        </w:r>
        <w:r w:rsidR="00BE4497" w:rsidRPr="00BE4497">
          <w:rPr>
            <w:webHidden/>
          </w:rPr>
          <w:fldChar w:fldCharType="separate"/>
        </w:r>
        <w:r w:rsidR="0028376C">
          <w:rPr>
            <w:webHidden/>
          </w:rPr>
          <w:t>4</w:t>
        </w:r>
        <w:r w:rsidR="00BE4497" w:rsidRPr="00BE4497">
          <w:rPr>
            <w:webHidden/>
          </w:rPr>
          <w:fldChar w:fldCharType="end"/>
        </w:r>
      </w:hyperlink>
    </w:p>
    <w:p w14:paraId="1DC2215C" w14:textId="56405127" w:rsidR="00BE4497" w:rsidRDefault="00281BBA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</w:rPr>
      </w:pPr>
      <w:hyperlink w:anchor="_Toc199650651" w:history="1">
        <w:r w:rsidR="003C7058">
          <w:rPr>
            <w:rStyle w:val="Hipervnculo"/>
            <w:rFonts w:ascii="Muller Light" w:hAnsi="Muller Light" w:cs="Tahoma"/>
            <w:noProof/>
            <w:sz w:val="20"/>
            <w:szCs w:val="20"/>
          </w:rPr>
          <w:t>1.1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Enunciado del Problema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_Toc199650651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4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7C763149" w14:textId="1C980FBE" w:rsidR="003C7058" w:rsidRDefault="003C7058" w:rsidP="003C7058">
      <w:pPr>
        <w:framePr w:wrap="notBeside" w:vAnchor="text" w:hAnchor="text" w:y="1"/>
        <w:ind w:left="851" w:hanging="851"/>
        <w:rPr>
          <w:rStyle w:val="Hipervnculo"/>
          <w:rFonts w:ascii="Muller Light" w:hAnsi="Muller Light" w:cs="Tahoma"/>
          <w:noProof/>
          <w:color w:val="auto"/>
          <w:sz w:val="20"/>
          <w:u w:val="none"/>
        </w:rPr>
      </w:pPr>
      <w:r>
        <w:t xml:space="preserve"> </w:t>
      </w:r>
      <w:r w:rsidRPr="003C7058">
        <w:t xml:space="preserve">   </w:t>
      </w:r>
      <w:r w:rsidRPr="003C7058">
        <w:rPr>
          <w:rStyle w:val="Hipervnculo"/>
          <w:rFonts w:ascii="Muller Light" w:hAnsi="Muller Light" w:cs="Tahoma"/>
          <w:noProof/>
          <w:color w:val="auto"/>
          <w:sz w:val="20"/>
          <w:u w:val="none"/>
        </w:rPr>
        <w:t xml:space="preserve">1.2  </w:t>
      </w:r>
      <w:r>
        <w:rPr>
          <w:rStyle w:val="Hipervnculo"/>
          <w:rFonts w:ascii="Muller Light" w:hAnsi="Muller Light" w:cs="Tahoma"/>
          <w:noProof/>
          <w:color w:val="auto"/>
          <w:sz w:val="20"/>
          <w:u w:val="none"/>
        </w:rPr>
        <w:t xml:space="preserve">      </w:t>
      </w:r>
      <w:r w:rsidRPr="003C7058">
        <w:rPr>
          <w:rStyle w:val="Hipervnculo"/>
          <w:rFonts w:ascii="Muller Light" w:hAnsi="Muller Light" w:cs="Tahoma"/>
          <w:noProof/>
          <w:color w:val="auto"/>
          <w:sz w:val="20"/>
          <w:u w:val="none"/>
        </w:rPr>
        <w:t>Especificación de Caso de Uso de Negocio</w:t>
      </w:r>
    </w:p>
    <w:p w14:paraId="10A0A319" w14:textId="0566C0DB" w:rsidR="00FC096A" w:rsidRPr="003C7058" w:rsidRDefault="00FC096A" w:rsidP="003C7058">
      <w:pPr>
        <w:framePr w:wrap="notBeside" w:vAnchor="text" w:hAnchor="text" w:y="1"/>
        <w:ind w:left="851" w:hanging="851"/>
        <w:rPr>
          <w:rStyle w:val="Hipervnculo"/>
          <w:rFonts w:ascii="Muller Light" w:hAnsi="Muller Light" w:cs="Tahoma"/>
          <w:noProof/>
          <w:sz w:val="20"/>
          <w:u w:val="none"/>
        </w:rPr>
      </w:pPr>
      <w:r>
        <w:rPr>
          <w:rStyle w:val="Hipervnculo"/>
          <w:rFonts w:ascii="Muller Light" w:hAnsi="Muller Light" w:cs="Tahoma"/>
          <w:noProof/>
          <w:color w:val="auto"/>
          <w:sz w:val="20"/>
          <w:u w:val="none"/>
        </w:rPr>
        <w:t xml:space="preserve">     1.3         Lista</w:t>
      </w:r>
    </w:p>
    <w:p w14:paraId="60AB500B" w14:textId="7AAA24EB" w:rsidR="00BE4497" w:rsidRPr="00BE4497" w:rsidRDefault="00BE4497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</w:p>
    <w:p w14:paraId="272A9D8D" w14:textId="77777777" w:rsidR="002C20F2" w:rsidRDefault="00BE4497" w:rsidP="00BE4497">
      <w:pPr>
        <w:pStyle w:val="TDC1"/>
        <w:framePr w:wrap="notBeside"/>
        <w:rPr>
          <w:rFonts w:ascii="Times New Roman" w:hAnsi="Times New Roman" w:cs="Arial"/>
          <w:caps w:val="0"/>
          <w:szCs w:val="22"/>
        </w:rPr>
      </w:pPr>
      <w:r w:rsidRPr="00BE4497">
        <w:fldChar w:fldCharType="end"/>
      </w:r>
    </w:p>
    <w:p w14:paraId="28EADEC0" w14:textId="62F855C4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02FC0A2B" w14:textId="7C706112" w:rsidR="00BE4497" w:rsidRPr="0018173E" w:rsidRDefault="00BE4497" w:rsidP="00A104E8">
      <w:pPr>
        <w:pStyle w:val="Ttulo1"/>
        <w:numPr>
          <w:ilvl w:val="0"/>
          <w:numId w:val="0"/>
        </w:numPr>
        <w:shd w:val="clear" w:color="auto" w:fill="auto"/>
        <w:ind w:left="3551" w:hanging="432"/>
        <w:rPr>
          <w:rFonts w:ascii="Muller Bold" w:hAnsi="Muller Bold" w:cs="Tahoma"/>
          <w:b w:val="0"/>
          <w:bCs/>
          <w:sz w:val="20"/>
        </w:rPr>
      </w:pPr>
      <w:bookmarkStart w:id="5" w:name="_Toc452813577"/>
      <w:bookmarkStart w:id="6" w:name="_Toc436203377"/>
      <w:bookmarkStart w:id="7" w:name="OLE_LINK3"/>
      <w:bookmarkStart w:id="8" w:name="OLE_LINK4"/>
      <w:bookmarkStart w:id="9" w:name="OLE_LINK7"/>
    </w:p>
    <w:p w14:paraId="4AE3B88C" w14:textId="77777777" w:rsidR="00BE4497" w:rsidRDefault="00BE4497" w:rsidP="00BE4497">
      <w:pPr>
        <w:pStyle w:val="Textoindependiente"/>
        <w:ind w:left="284"/>
        <w:jc w:val="both"/>
        <w:rPr>
          <w:rFonts w:ascii="Tahoma" w:hAnsi="Tahoma" w:cs="Tahoma"/>
          <w:b w:val="0"/>
          <w:sz w:val="22"/>
        </w:rPr>
      </w:pPr>
      <w:r>
        <w:rPr>
          <w:rFonts w:ascii="Tahoma" w:hAnsi="Tahoma" w:cs="Tahoma"/>
          <w:b w:val="0"/>
          <w:sz w:val="22"/>
        </w:rPr>
        <w:t xml:space="preserve">   </w:t>
      </w:r>
    </w:p>
    <w:p w14:paraId="0F62A1B5" w14:textId="77777777" w:rsidR="00BE4497" w:rsidRPr="0018173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b w:val="0"/>
          <w:bCs/>
          <w:sz w:val="20"/>
        </w:rPr>
      </w:pPr>
      <w:bookmarkStart w:id="10" w:name="_Toc170557589"/>
      <w:bookmarkStart w:id="11" w:name="_Toc199650649"/>
      <w:bookmarkEnd w:id="5"/>
      <w:bookmarkEnd w:id="6"/>
      <w:r w:rsidRPr="0018173E">
        <w:rPr>
          <w:rFonts w:ascii="Muller Bold" w:hAnsi="Muller Bold" w:cs="Tahoma"/>
          <w:b w:val="0"/>
          <w:bCs/>
          <w:sz w:val="20"/>
        </w:rPr>
        <w:t>Perfil del Proyecto</w:t>
      </w:r>
      <w:bookmarkEnd w:id="10"/>
      <w:bookmarkEnd w:id="11"/>
    </w:p>
    <w:p w14:paraId="1FD62AE5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12" w:name="_Toc170557591"/>
      <w:bookmarkStart w:id="13" w:name="_Toc199650651"/>
      <w:r w:rsidRPr="0018173E">
        <w:rPr>
          <w:rFonts w:ascii="Muller Bold" w:hAnsi="Muller Bold" w:cs="Tahoma"/>
          <w:b w:val="0"/>
          <w:sz w:val="20"/>
        </w:rPr>
        <w:t>Enunciado del Problema</w:t>
      </w:r>
      <w:bookmarkEnd w:id="12"/>
      <w:bookmarkEnd w:id="13"/>
    </w:p>
    <w:tbl>
      <w:tblPr>
        <w:tblW w:w="8222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804"/>
      </w:tblGrid>
      <w:tr w:rsidR="00BE4497" w:rsidRPr="003E5386" w14:paraId="2465358E" w14:textId="77777777" w:rsidTr="00932BF8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7638696E" w14:textId="77777777" w:rsidR="00BE4497" w:rsidRPr="00932BF8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6D31A3C9" w14:textId="0AC2716A" w:rsidR="00BE4497" w:rsidRPr="004109A3" w:rsidRDefault="00FC096A" w:rsidP="000C2678">
            <w:pPr>
              <w:spacing w:before="60" w:after="60"/>
              <w:ind w:right="142"/>
              <w:rPr>
                <w:rFonts w:cs="Arial"/>
                <w:sz w:val="20"/>
              </w:rPr>
            </w:pPr>
            <w:r>
              <w:rPr>
                <w:sz w:val="20"/>
              </w:rPr>
              <w:t>Se centra a la hora de d</w:t>
            </w:r>
            <w:r w:rsidR="000C2678">
              <w:rPr>
                <w:sz w:val="20"/>
              </w:rPr>
              <w:t xml:space="preserve">espachar </w:t>
            </w:r>
            <w:r>
              <w:rPr>
                <w:sz w:val="20"/>
              </w:rPr>
              <w:t xml:space="preserve">la </w:t>
            </w:r>
            <w:r w:rsidR="000C2678">
              <w:rPr>
                <w:sz w:val="20"/>
              </w:rPr>
              <w:t>Venta</w:t>
            </w:r>
            <w:r>
              <w:rPr>
                <w:sz w:val="20"/>
              </w:rPr>
              <w:t>,</w:t>
            </w:r>
            <w:r w:rsidR="00436CAE">
              <w:rPr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436CAE">
              <w:rPr>
                <w:sz w:val="20"/>
              </w:rPr>
              <w:t>emora en ubicar la mercadería</w:t>
            </w:r>
            <w:r w:rsidR="008E5314">
              <w:rPr>
                <w:sz w:val="20"/>
              </w:rPr>
              <w:t>,</w:t>
            </w:r>
            <w:r w:rsidR="00436CAE">
              <w:rPr>
                <w:sz w:val="20"/>
              </w:rPr>
              <w:t xml:space="preserve"> la cual ocasiona una mala atención y la aglomeración de los clientes.</w:t>
            </w:r>
          </w:p>
        </w:tc>
      </w:tr>
      <w:tr w:rsidR="00BE4497" w:rsidRPr="004109A3" w14:paraId="44CD4433" w14:textId="77777777" w:rsidTr="00932BF8">
        <w:trPr>
          <w:trHeight w:val="27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59C452D7" w14:textId="77777777" w:rsidR="00BE4497" w:rsidRPr="00932BF8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5BAADC2B" w14:textId="0AC19793" w:rsidR="00BE4497" w:rsidRPr="004109A3" w:rsidRDefault="000C2678" w:rsidP="000C2678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DESPACHO </w:t>
            </w:r>
            <w:r w:rsidR="002F1B6F">
              <w:rPr>
                <w:rFonts w:cs="Arial"/>
                <w:sz w:val="20"/>
              </w:rPr>
              <w:t xml:space="preserve"> </w:t>
            </w:r>
          </w:p>
        </w:tc>
      </w:tr>
      <w:tr w:rsidR="00BE4497" w:rsidRPr="004109A3" w14:paraId="7072C35F" w14:textId="77777777" w:rsidTr="00932BF8">
        <w:trPr>
          <w:trHeight w:val="39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1BE258F" w14:textId="77777777" w:rsidR="00BE4497" w:rsidRPr="00932BF8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46B387EF" w14:textId="792EC12E" w:rsidR="00BE4497" w:rsidRPr="004109A3" w:rsidRDefault="001D7F38" w:rsidP="00415678">
            <w:pPr>
              <w:pStyle w:val="InfoBlueCarCar"/>
            </w:pPr>
            <w:r>
              <w:t>(ALTA)</w:t>
            </w:r>
          </w:p>
        </w:tc>
      </w:tr>
      <w:tr w:rsidR="00BE4497" w:rsidRPr="004109A3" w14:paraId="3505CCF9" w14:textId="77777777" w:rsidTr="00932BF8">
        <w:trPr>
          <w:trHeight w:val="362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7DBE14C2" w14:textId="77777777" w:rsidR="00BE4497" w:rsidRPr="00932BF8" w:rsidRDefault="00BE4497" w:rsidP="00415678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002F636C" w14:textId="55705D67" w:rsidR="00BE4497" w:rsidRPr="004109A3" w:rsidRDefault="002F1B6F" w:rsidP="000C2678">
            <w:pPr>
              <w:spacing w:before="60" w:after="60"/>
              <w:ind w:right="14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DESARROLLAR UN MODULO</w:t>
            </w:r>
            <w:r w:rsidR="00EC01C8">
              <w:rPr>
                <w:rFonts w:cs="Arial"/>
                <w:sz w:val="20"/>
              </w:rPr>
              <w:t xml:space="preserve">: </w:t>
            </w:r>
            <w:r w:rsidR="00436CAE">
              <w:rPr>
                <w:rFonts w:cs="Arial"/>
                <w:sz w:val="20"/>
              </w:rPr>
              <w:t>CONSULTA DE MERCADERIA</w:t>
            </w:r>
          </w:p>
        </w:tc>
      </w:tr>
    </w:tbl>
    <w:p w14:paraId="24CE868A" w14:textId="220C1980" w:rsidR="0095412D" w:rsidRDefault="0095412D" w:rsidP="0095412D">
      <w:bookmarkStart w:id="14" w:name="_Toc456662666"/>
      <w:bookmarkStart w:id="15" w:name="_Toc452813581"/>
      <w:bookmarkStart w:id="16" w:name="_Toc447960005"/>
      <w:bookmarkStart w:id="17" w:name="_Toc170557592"/>
      <w:bookmarkStart w:id="18" w:name="_Toc199650652"/>
      <w:bookmarkStart w:id="19" w:name="_Toc436203381"/>
    </w:p>
    <w:tbl>
      <w:tblPr>
        <w:tblW w:w="8222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804"/>
      </w:tblGrid>
      <w:tr w:rsidR="0095412D" w:rsidRPr="003E5386" w14:paraId="33B6D2C1" w14:textId="77777777" w:rsidTr="005517C5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4BAAEF6C" w14:textId="77777777" w:rsidR="0095412D" w:rsidRPr="00932BF8" w:rsidRDefault="0095412D" w:rsidP="005517C5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77AFF0D3" w14:textId="77777777" w:rsidR="0095412D" w:rsidRPr="004109A3" w:rsidRDefault="0095412D" w:rsidP="005517C5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5412D" w:rsidRPr="004109A3" w14:paraId="06A21251" w14:textId="77777777" w:rsidTr="005517C5">
        <w:trPr>
          <w:trHeight w:val="27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07BFF296" w14:textId="77777777" w:rsidR="0095412D" w:rsidRPr="00932BF8" w:rsidRDefault="0095412D" w:rsidP="005517C5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69CA0802" w14:textId="46BDB9F7" w:rsidR="0095412D" w:rsidRPr="004109A3" w:rsidRDefault="009D21D1" w:rsidP="005517C5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ind w:left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95412D" w:rsidRPr="004109A3" w14:paraId="05237693" w14:textId="77777777" w:rsidTr="005517C5">
        <w:trPr>
          <w:trHeight w:val="39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2A55BE2" w14:textId="77777777" w:rsidR="0095412D" w:rsidRPr="00932BF8" w:rsidRDefault="0095412D" w:rsidP="005517C5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6CC2B841" w14:textId="34EBF433" w:rsidR="0095412D" w:rsidRPr="004109A3" w:rsidRDefault="0095412D" w:rsidP="005517C5">
            <w:pPr>
              <w:pStyle w:val="InfoBlueCarCar"/>
            </w:pPr>
            <w:r>
              <w:t>(</w:t>
            </w:r>
            <w:r w:rsidR="009D21D1">
              <w:t>ALTA/MEDIA/</w:t>
            </w:r>
            <w:r>
              <w:t>BAJA)</w:t>
            </w:r>
          </w:p>
        </w:tc>
      </w:tr>
      <w:tr w:rsidR="0095412D" w:rsidRPr="004109A3" w14:paraId="016B9FEA" w14:textId="77777777" w:rsidTr="005517C5">
        <w:trPr>
          <w:trHeight w:val="362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3C889AAD" w14:textId="77777777" w:rsidR="0095412D" w:rsidRPr="00932BF8" w:rsidRDefault="0095412D" w:rsidP="005517C5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5FA2BE4E" w14:textId="450FD63F" w:rsidR="0095412D" w:rsidRPr="004109A3" w:rsidRDefault="0095412D" w:rsidP="005517C5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453B1446" w14:textId="068593EE" w:rsidR="0095412D" w:rsidRDefault="0095412D" w:rsidP="0095412D"/>
    <w:p w14:paraId="4ABF7814" w14:textId="64994FEC" w:rsidR="0095412D" w:rsidRDefault="0095412D" w:rsidP="0095412D"/>
    <w:tbl>
      <w:tblPr>
        <w:tblW w:w="8222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804"/>
      </w:tblGrid>
      <w:tr w:rsidR="001D7F38" w:rsidRPr="003E5386" w14:paraId="539CDF9C" w14:textId="77777777" w:rsidTr="00083290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2E6080D7" w14:textId="77777777" w:rsidR="001D7F38" w:rsidRPr="00932BF8" w:rsidRDefault="001D7F38" w:rsidP="00083290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473B93AB" w14:textId="77777777" w:rsidR="001D7F38" w:rsidRPr="004109A3" w:rsidRDefault="001D7F38" w:rsidP="00083290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D7F38" w:rsidRPr="004109A3" w14:paraId="3F622CC1" w14:textId="77777777" w:rsidTr="00083290">
        <w:trPr>
          <w:trHeight w:val="27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443B515E" w14:textId="77777777" w:rsidR="001D7F38" w:rsidRPr="00932BF8" w:rsidRDefault="001D7F38" w:rsidP="00083290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32AD59FE" w14:textId="77777777" w:rsidR="001D7F38" w:rsidRPr="004109A3" w:rsidRDefault="001D7F38" w:rsidP="00083290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ind w:left="142"/>
              <w:jc w:val="both"/>
              <w:rPr>
                <w:rFonts w:cs="Arial"/>
                <w:sz w:val="20"/>
              </w:rPr>
            </w:pPr>
          </w:p>
        </w:tc>
      </w:tr>
      <w:tr w:rsidR="001D7F38" w:rsidRPr="004109A3" w14:paraId="0D455D7E" w14:textId="77777777" w:rsidTr="00083290">
        <w:trPr>
          <w:trHeight w:val="39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345BCCE5" w14:textId="77777777" w:rsidR="001D7F38" w:rsidRPr="00932BF8" w:rsidRDefault="001D7F38" w:rsidP="00083290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40D02C6E" w14:textId="77777777" w:rsidR="001D7F38" w:rsidRPr="004109A3" w:rsidRDefault="001D7F38" w:rsidP="00083290">
            <w:pPr>
              <w:pStyle w:val="InfoBlueCarCar"/>
            </w:pPr>
            <w:r>
              <w:t>(ALTA/MEDIA/BAJA)</w:t>
            </w:r>
          </w:p>
        </w:tc>
      </w:tr>
      <w:tr w:rsidR="001D7F38" w:rsidRPr="004109A3" w14:paraId="4AE7DC3C" w14:textId="77777777" w:rsidTr="00083290">
        <w:trPr>
          <w:trHeight w:val="362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392062F8" w14:textId="77777777" w:rsidR="001D7F38" w:rsidRPr="00932BF8" w:rsidRDefault="001D7F38" w:rsidP="00083290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2A81A6C7" w14:textId="77777777" w:rsidR="001D7F38" w:rsidRPr="004109A3" w:rsidRDefault="001D7F38" w:rsidP="00083290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689C0878" w14:textId="3BF8CFA0" w:rsidR="001D7F38" w:rsidRDefault="001D7F38" w:rsidP="0095412D"/>
    <w:p w14:paraId="53420132" w14:textId="2634AD5D" w:rsidR="001D7F38" w:rsidRDefault="001D7F38" w:rsidP="0095412D"/>
    <w:p w14:paraId="2E0897F0" w14:textId="1AB9ABE1" w:rsidR="001D7F38" w:rsidRDefault="001D7F38" w:rsidP="0095412D"/>
    <w:tbl>
      <w:tblPr>
        <w:tblW w:w="8222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804"/>
      </w:tblGrid>
      <w:tr w:rsidR="001D7F38" w:rsidRPr="003E5386" w14:paraId="453EE2AD" w14:textId="77777777" w:rsidTr="00083290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0549F598" w14:textId="77777777" w:rsidR="001D7F38" w:rsidRPr="00932BF8" w:rsidRDefault="001D7F38" w:rsidP="00083290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015F6F56" w14:textId="77777777" w:rsidR="001D7F38" w:rsidRPr="004109A3" w:rsidRDefault="001D7F38" w:rsidP="00083290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D7F38" w:rsidRPr="004109A3" w14:paraId="6559E558" w14:textId="77777777" w:rsidTr="00083290">
        <w:trPr>
          <w:trHeight w:val="27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88AD5AD" w14:textId="77777777" w:rsidR="001D7F38" w:rsidRPr="00932BF8" w:rsidRDefault="001D7F38" w:rsidP="00083290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21341016" w14:textId="77777777" w:rsidR="001D7F38" w:rsidRPr="004109A3" w:rsidRDefault="001D7F38" w:rsidP="00083290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ind w:left="142"/>
              <w:jc w:val="both"/>
              <w:rPr>
                <w:rFonts w:cs="Arial"/>
                <w:sz w:val="20"/>
              </w:rPr>
            </w:pPr>
          </w:p>
        </w:tc>
      </w:tr>
      <w:tr w:rsidR="001D7F38" w:rsidRPr="004109A3" w14:paraId="5DF78426" w14:textId="77777777" w:rsidTr="00083290">
        <w:trPr>
          <w:trHeight w:val="39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44C05A81" w14:textId="77777777" w:rsidR="001D7F38" w:rsidRPr="00932BF8" w:rsidRDefault="001D7F38" w:rsidP="00083290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225CD22B" w14:textId="77777777" w:rsidR="001D7F38" w:rsidRPr="004109A3" w:rsidRDefault="001D7F38" w:rsidP="00083290">
            <w:pPr>
              <w:pStyle w:val="InfoBlueCarCar"/>
            </w:pPr>
            <w:r>
              <w:t>(ALTA/MEDIA/BAJA)</w:t>
            </w:r>
          </w:p>
        </w:tc>
      </w:tr>
      <w:tr w:rsidR="001D7F38" w:rsidRPr="004109A3" w14:paraId="572CF837" w14:textId="77777777" w:rsidTr="00083290">
        <w:trPr>
          <w:trHeight w:val="362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7B959F69" w14:textId="77777777" w:rsidR="001D7F38" w:rsidRPr="00932BF8" w:rsidRDefault="001D7F38" w:rsidP="00083290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361177C8" w14:textId="77777777" w:rsidR="001D7F38" w:rsidRPr="004109A3" w:rsidRDefault="001D7F38" w:rsidP="00083290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60039A79" w14:textId="77777777" w:rsidR="001D7F38" w:rsidRDefault="001D7F38" w:rsidP="0095412D"/>
    <w:p w14:paraId="56DA4BAA" w14:textId="0F95A961" w:rsidR="001D7F38" w:rsidRDefault="001D7F38" w:rsidP="0095412D"/>
    <w:p w14:paraId="7B8FA1EF" w14:textId="50445AC3" w:rsidR="001D7F38" w:rsidRDefault="001D7F38" w:rsidP="0095412D"/>
    <w:p w14:paraId="695ADE4D" w14:textId="5E0F2CA7" w:rsidR="001D7F38" w:rsidRDefault="001D7F38" w:rsidP="0095412D"/>
    <w:p w14:paraId="0730E61A" w14:textId="79F82857" w:rsidR="001D7F38" w:rsidRDefault="001D7F38" w:rsidP="0095412D"/>
    <w:p w14:paraId="40309AF3" w14:textId="23B5342C" w:rsidR="001D7F38" w:rsidRDefault="001D7F38" w:rsidP="0095412D"/>
    <w:p w14:paraId="799F31EE" w14:textId="77777777" w:rsidR="001D7F38" w:rsidRDefault="001D7F38" w:rsidP="0095412D"/>
    <w:p w14:paraId="5BD3C30D" w14:textId="65EEB2D8" w:rsidR="0095412D" w:rsidRDefault="0095412D" w:rsidP="0095412D"/>
    <w:p w14:paraId="1150029B" w14:textId="4580AAA2" w:rsidR="0095412D" w:rsidRDefault="0095412D" w:rsidP="0095412D"/>
    <w:p w14:paraId="741ED6C6" w14:textId="5E226689" w:rsidR="0095412D" w:rsidRDefault="0095412D" w:rsidP="0095412D"/>
    <w:p w14:paraId="68C4724E" w14:textId="536200B0" w:rsidR="0095412D" w:rsidRDefault="0095412D" w:rsidP="0095412D"/>
    <w:p w14:paraId="71C13E6B" w14:textId="1D8490F3" w:rsidR="0095412D" w:rsidRDefault="0095412D" w:rsidP="0095412D"/>
    <w:p w14:paraId="01B97A58" w14:textId="4397410F" w:rsidR="0095412D" w:rsidRDefault="0095412D" w:rsidP="0095412D"/>
    <w:p w14:paraId="1CA7B40C" w14:textId="77777777" w:rsidR="0095412D" w:rsidRPr="0095412D" w:rsidRDefault="0095412D" w:rsidP="0095412D"/>
    <w:bookmarkEnd w:id="14"/>
    <w:bookmarkEnd w:id="15"/>
    <w:bookmarkEnd w:id="16"/>
    <w:bookmarkEnd w:id="17"/>
    <w:bookmarkEnd w:id="18"/>
    <w:p w14:paraId="0B2F97C0" w14:textId="26E56490" w:rsidR="00BE4497" w:rsidRDefault="009D21D1" w:rsidP="00A92EFE">
      <w:pPr>
        <w:pStyle w:val="Ttulo1"/>
        <w:numPr>
          <w:ilvl w:val="1"/>
          <w:numId w:val="2"/>
        </w:numPr>
        <w:shd w:val="clear" w:color="auto" w:fill="auto"/>
        <w:tabs>
          <w:tab w:val="clear" w:pos="1427"/>
        </w:tabs>
        <w:spacing w:line="240" w:lineRule="auto"/>
        <w:ind w:left="1134" w:hanging="567"/>
        <w:rPr>
          <w:rFonts w:ascii="Muller Bold" w:hAnsi="Muller Bold" w:cs="Tahoma"/>
          <w:b w:val="0"/>
          <w:bCs/>
          <w:sz w:val="20"/>
        </w:rPr>
      </w:pPr>
      <w:r>
        <w:rPr>
          <w:rFonts w:ascii="Muller Bold" w:hAnsi="Muller Bold" w:cs="Tahoma"/>
          <w:b w:val="0"/>
          <w:bCs/>
          <w:sz w:val="20"/>
        </w:rPr>
        <w:lastRenderedPageBreak/>
        <w:t>ESPECIFICACION DE CASO DE USO DE NEGOCIO – ecUN</w:t>
      </w:r>
    </w:p>
    <w:p w14:paraId="3456D3BB" w14:textId="494FB770" w:rsidR="009D21D1" w:rsidRDefault="009D21D1" w:rsidP="009D21D1"/>
    <w:p w14:paraId="123D2D57" w14:textId="529B6205" w:rsidR="009D21D1" w:rsidRDefault="009D21D1" w:rsidP="009D21D1"/>
    <w:p w14:paraId="2E0C3DC6" w14:textId="757BC940" w:rsidR="009D21D1" w:rsidRDefault="009D21D1" w:rsidP="009D21D1"/>
    <w:tbl>
      <w:tblPr>
        <w:tblW w:w="0" w:type="auto"/>
        <w:tblInd w:w="42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6851"/>
      </w:tblGrid>
      <w:tr w:rsidR="009D21D1" w:rsidRPr="004B61BF" w14:paraId="3681A5AF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52D162FB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C</w:t>
            </w:r>
            <w:r>
              <w:rPr>
                <w:rFonts w:cs="Arial"/>
                <w:b/>
                <w:color w:val="FFFFFF"/>
                <w:lang w:eastAsia="es-PE"/>
              </w:rPr>
              <w:t xml:space="preserve">UN 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F2315" w14:textId="4B578E46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</w:rPr>
              <w:t xml:space="preserve">Despachar </w:t>
            </w:r>
            <w:r w:rsidR="000C2678">
              <w:rPr>
                <w:rFonts w:cs="Arial"/>
                <w:bCs/>
                <w:color w:val="000000"/>
              </w:rPr>
              <w:t>Venta</w:t>
            </w:r>
          </w:p>
        </w:tc>
      </w:tr>
      <w:tr w:rsidR="009D21D1" w:rsidRPr="004B61BF" w14:paraId="5F655E86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26BE083D" w14:textId="68CD24EB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color w:val="FFFFFF"/>
                <w:lang w:eastAsia="es-PE"/>
              </w:rPr>
              <w:t>Responsable (Cargo)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EC195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>Responsable de Despacho</w:t>
            </w:r>
          </w:p>
        </w:tc>
      </w:tr>
      <w:tr w:rsidR="009D21D1" w:rsidRPr="004B61BF" w14:paraId="1CEF375E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4EE81C03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Descripción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87770E" w14:textId="77DAF0E6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Dicho proceso involucra el </w:t>
            </w:r>
            <w:r w:rsidR="00321974">
              <w:rPr>
                <w:rFonts w:cs="Arial"/>
                <w:color w:val="000000"/>
                <w:lang w:eastAsia="es-PE"/>
              </w:rPr>
              <w:t xml:space="preserve">preparar y </w:t>
            </w:r>
            <w:r>
              <w:rPr>
                <w:rFonts w:cs="Arial"/>
                <w:color w:val="000000"/>
                <w:lang w:eastAsia="es-PE"/>
              </w:rPr>
              <w:t>despach</w:t>
            </w:r>
            <w:r w:rsidR="00321974">
              <w:rPr>
                <w:rFonts w:cs="Arial"/>
                <w:color w:val="000000"/>
                <w:lang w:eastAsia="es-PE"/>
              </w:rPr>
              <w:t>ar</w:t>
            </w:r>
            <w:r>
              <w:rPr>
                <w:rFonts w:cs="Arial"/>
                <w:color w:val="000000"/>
                <w:lang w:eastAsia="es-PE"/>
              </w:rPr>
              <w:t xml:space="preserve"> la mercadería</w:t>
            </w:r>
            <w:r w:rsidR="00321974">
              <w:rPr>
                <w:rFonts w:cs="Arial"/>
                <w:color w:val="000000"/>
                <w:lang w:eastAsia="es-PE"/>
              </w:rPr>
              <w:t xml:space="preserve"> de acuerdo a la copia del comprobante de venta</w:t>
            </w:r>
          </w:p>
        </w:tc>
      </w:tr>
      <w:tr w:rsidR="009D21D1" w:rsidRPr="004B61BF" w14:paraId="284A1D4D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202BDE7A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Flujo básico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02B32E" w14:textId="09E3674F" w:rsidR="009D21D1" w:rsidRPr="00C25D5C" w:rsidRDefault="009D21D1" w:rsidP="001B4591">
            <w:pPr>
              <w:ind w:left="319" w:hanging="319"/>
              <w:jc w:val="left"/>
              <w:rPr>
                <w:rFonts w:cs="Arial"/>
                <w:bCs/>
                <w:lang w:eastAsia="es-PE"/>
              </w:rPr>
            </w:pPr>
            <w:r w:rsidRPr="004B61BF">
              <w:rPr>
                <w:rFonts w:cs="Arial"/>
                <w:color w:val="000000"/>
                <w:lang w:eastAsia="es-PE"/>
              </w:rPr>
              <w:t xml:space="preserve">1. </w:t>
            </w:r>
            <w:r w:rsidRPr="00C25D5C">
              <w:rPr>
                <w:rFonts w:cs="Arial"/>
                <w:lang w:eastAsia="es-PE"/>
              </w:rPr>
              <w:t xml:space="preserve">El responsable de despacho </w:t>
            </w:r>
            <w:proofErr w:type="spellStart"/>
            <w:r w:rsidRPr="00C25D5C">
              <w:rPr>
                <w:rFonts w:cs="Arial"/>
                <w:lang w:eastAsia="es-PE"/>
              </w:rPr>
              <w:t>recepciona</w:t>
            </w:r>
            <w:proofErr w:type="spellEnd"/>
            <w:r w:rsidRPr="00C25D5C">
              <w:rPr>
                <w:rFonts w:cs="Arial"/>
                <w:lang w:eastAsia="es-PE"/>
              </w:rPr>
              <w:t xml:space="preserve"> copia del comprobante de venta</w:t>
            </w:r>
            <w:r w:rsidR="00321974" w:rsidRPr="00C25D5C">
              <w:rPr>
                <w:rFonts w:cs="Arial"/>
                <w:lang w:eastAsia="es-PE"/>
              </w:rPr>
              <w:t xml:space="preserve"> por parte del cliente</w:t>
            </w:r>
          </w:p>
          <w:p w14:paraId="4F169E83" w14:textId="77777777" w:rsidR="00082AC0" w:rsidRPr="00C25D5C" w:rsidRDefault="009D21D1" w:rsidP="00082AC0">
            <w:pPr>
              <w:ind w:left="319" w:hanging="319"/>
              <w:jc w:val="left"/>
              <w:rPr>
                <w:rFonts w:cs="Arial"/>
                <w:lang w:eastAsia="es-PE"/>
              </w:rPr>
            </w:pPr>
            <w:r w:rsidRPr="00C25D5C">
              <w:rPr>
                <w:rFonts w:cs="Arial"/>
                <w:lang w:eastAsia="es-PE"/>
              </w:rPr>
              <w:t>2. El responsable de despacho confirma la existencia de la mercadería</w:t>
            </w:r>
            <w:r w:rsidR="00082AC0" w:rsidRPr="00C25D5C">
              <w:rPr>
                <w:rFonts w:cs="Arial"/>
                <w:lang w:eastAsia="es-PE"/>
              </w:rPr>
              <w:t xml:space="preserve"> la cual le lleva tiempo ubicar por no existir un orden de distribución.</w:t>
            </w:r>
          </w:p>
          <w:p w14:paraId="2A5D28AE" w14:textId="2ADF8C4F" w:rsidR="009D21D1" w:rsidRPr="00C25D5C" w:rsidRDefault="009D21D1" w:rsidP="001B4591">
            <w:pPr>
              <w:ind w:left="319" w:hanging="319"/>
              <w:jc w:val="left"/>
              <w:rPr>
                <w:rFonts w:cs="Arial"/>
                <w:bCs/>
                <w:lang w:eastAsia="es-PE"/>
              </w:rPr>
            </w:pPr>
            <w:r w:rsidRPr="00C25D5C">
              <w:rPr>
                <w:rFonts w:cs="Arial"/>
                <w:bCs/>
                <w:lang w:eastAsia="es-PE"/>
              </w:rPr>
              <w:t xml:space="preserve">3. </w:t>
            </w:r>
            <w:r w:rsidRPr="00C25D5C">
              <w:rPr>
                <w:rFonts w:cs="Arial"/>
                <w:lang w:eastAsia="es-PE"/>
              </w:rPr>
              <w:t xml:space="preserve">El responsable de despacho </w:t>
            </w:r>
            <w:r w:rsidR="00321974" w:rsidRPr="00C25D5C">
              <w:rPr>
                <w:rFonts w:cs="Arial"/>
                <w:lang w:eastAsia="es-PE"/>
              </w:rPr>
              <w:t>separa</w:t>
            </w:r>
            <w:r w:rsidRPr="00C25D5C">
              <w:rPr>
                <w:rFonts w:cs="Arial"/>
                <w:lang w:eastAsia="es-PE"/>
              </w:rPr>
              <w:t xml:space="preserve"> </w:t>
            </w:r>
            <w:r w:rsidR="00321974" w:rsidRPr="00C25D5C">
              <w:rPr>
                <w:rFonts w:cs="Arial"/>
                <w:lang w:eastAsia="es-PE"/>
              </w:rPr>
              <w:t xml:space="preserve">la mercadería y prepara </w:t>
            </w:r>
            <w:r w:rsidRPr="00C25D5C">
              <w:rPr>
                <w:rFonts w:cs="Arial"/>
                <w:lang w:eastAsia="es-PE"/>
              </w:rPr>
              <w:t>la</w:t>
            </w:r>
            <w:r w:rsidR="000C2678" w:rsidRPr="00C25D5C">
              <w:rPr>
                <w:rFonts w:cs="Arial"/>
                <w:lang w:eastAsia="es-PE"/>
              </w:rPr>
              <w:t xml:space="preserve"> </w:t>
            </w:r>
            <w:r w:rsidRPr="00C25D5C">
              <w:rPr>
                <w:rFonts w:cs="Arial"/>
                <w:lang w:eastAsia="es-PE"/>
              </w:rPr>
              <w:t>guía de remisión de acuerdo a la copia del comprobante de pago.</w:t>
            </w:r>
          </w:p>
          <w:p w14:paraId="52EE73A0" w14:textId="65B69BA2" w:rsidR="009D21D1" w:rsidRPr="00C25D5C" w:rsidRDefault="009D21D1" w:rsidP="001B4591">
            <w:pPr>
              <w:jc w:val="left"/>
              <w:rPr>
                <w:rFonts w:cs="Arial"/>
                <w:lang w:eastAsia="es-PE"/>
              </w:rPr>
            </w:pPr>
            <w:r w:rsidRPr="00C25D5C">
              <w:rPr>
                <w:rFonts w:cs="Arial"/>
                <w:lang w:eastAsia="es-PE"/>
              </w:rPr>
              <w:t>4. El responsable de despacho embala la mercadería</w:t>
            </w:r>
          </w:p>
          <w:p w14:paraId="297D94DB" w14:textId="614E3A8A" w:rsidR="00321974" w:rsidRPr="00C25D5C" w:rsidRDefault="00321974" w:rsidP="000C2678">
            <w:pPr>
              <w:ind w:left="304" w:hanging="304"/>
              <w:jc w:val="left"/>
              <w:rPr>
                <w:rFonts w:cs="Arial"/>
                <w:lang w:eastAsia="es-PE"/>
              </w:rPr>
            </w:pPr>
            <w:r w:rsidRPr="00C25D5C">
              <w:rPr>
                <w:rFonts w:cs="Arial"/>
                <w:lang w:eastAsia="es-PE"/>
              </w:rPr>
              <w:t xml:space="preserve">5. El responsable de despacho entrega la guía </w:t>
            </w:r>
            <w:r w:rsidR="000C2678" w:rsidRPr="00C25D5C">
              <w:rPr>
                <w:rFonts w:cs="Arial"/>
                <w:lang w:eastAsia="es-PE"/>
              </w:rPr>
              <w:t xml:space="preserve">de remisión </w:t>
            </w:r>
            <w:r w:rsidRPr="00C25D5C">
              <w:rPr>
                <w:rFonts w:cs="Arial"/>
                <w:lang w:eastAsia="es-PE"/>
              </w:rPr>
              <w:t xml:space="preserve">al cliente para </w:t>
            </w:r>
            <w:r w:rsidR="000C2678" w:rsidRPr="00C25D5C">
              <w:rPr>
                <w:rFonts w:cs="Arial"/>
                <w:lang w:eastAsia="es-PE"/>
              </w:rPr>
              <w:t xml:space="preserve">la </w:t>
            </w:r>
            <w:r w:rsidRPr="00C25D5C">
              <w:rPr>
                <w:rFonts w:cs="Arial"/>
                <w:lang w:eastAsia="es-PE"/>
              </w:rPr>
              <w:t>firma</w:t>
            </w:r>
            <w:r w:rsidR="000C2678" w:rsidRPr="00C25D5C">
              <w:rPr>
                <w:rFonts w:cs="Arial"/>
                <w:lang w:eastAsia="es-PE"/>
              </w:rPr>
              <w:t xml:space="preserve"> de conformidad</w:t>
            </w:r>
          </w:p>
          <w:p w14:paraId="6F1E1DB2" w14:textId="7C90600A" w:rsidR="00321974" w:rsidRPr="00C25D5C" w:rsidRDefault="00321974" w:rsidP="001B4591">
            <w:pPr>
              <w:jc w:val="left"/>
              <w:rPr>
                <w:rFonts w:cs="Arial"/>
                <w:lang w:eastAsia="es-PE"/>
              </w:rPr>
            </w:pPr>
            <w:r w:rsidRPr="00C25D5C">
              <w:rPr>
                <w:rFonts w:cs="Arial"/>
                <w:lang w:eastAsia="es-PE"/>
              </w:rPr>
              <w:t>6. El cliente revisa la guía de remisión y firma</w:t>
            </w:r>
          </w:p>
          <w:p w14:paraId="2B7EBE60" w14:textId="29591C89" w:rsidR="00321974" w:rsidRPr="00C25D5C" w:rsidRDefault="00321974" w:rsidP="001B4591">
            <w:pPr>
              <w:jc w:val="left"/>
              <w:rPr>
                <w:rFonts w:cs="Arial"/>
                <w:lang w:eastAsia="es-PE"/>
              </w:rPr>
            </w:pPr>
            <w:r w:rsidRPr="00C25D5C">
              <w:rPr>
                <w:rFonts w:cs="Arial"/>
                <w:lang w:eastAsia="es-PE"/>
              </w:rPr>
              <w:t>7. El cliente entrega la guía de remisión al responsable de despacho</w:t>
            </w:r>
          </w:p>
          <w:p w14:paraId="69D34288" w14:textId="0D30709A" w:rsidR="00321974" w:rsidRPr="00C25D5C" w:rsidRDefault="00321974" w:rsidP="000C2678">
            <w:pPr>
              <w:ind w:left="304" w:hanging="304"/>
              <w:jc w:val="left"/>
              <w:rPr>
                <w:rFonts w:cs="Arial"/>
                <w:lang w:eastAsia="es-PE"/>
              </w:rPr>
            </w:pPr>
            <w:r w:rsidRPr="00C25D5C">
              <w:rPr>
                <w:rFonts w:cs="Arial"/>
                <w:lang w:eastAsia="es-PE"/>
              </w:rPr>
              <w:t xml:space="preserve">8. El responsable </w:t>
            </w:r>
            <w:r w:rsidR="000C2678" w:rsidRPr="00C25D5C">
              <w:rPr>
                <w:rFonts w:cs="Arial"/>
                <w:lang w:eastAsia="es-PE"/>
              </w:rPr>
              <w:t xml:space="preserve">de despacho </w:t>
            </w:r>
            <w:r w:rsidRPr="00C25D5C">
              <w:rPr>
                <w:rFonts w:cs="Arial"/>
                <w:lang w:eastAsia="es-PE"/>
              </w:rPr>
              <w:t xml:space="preserve">desglosa la copia de la guía de remisión </w:t>
            </w:r>
          </w:p>
          <w:p w14:paraId="20D6A7DB" w14:textId="2A323DA8" w:rsidR="009D21D1" w:rsidRDefault="000C2678" w:rsidP="000C2678">
            <w:pPr>
              <w:ind w:left="163" w:hanging="163"/>
              <w:jc w:val="left"/>
              <w:rPr>
                <w:rFonts w:cs="Arial"/>
                <w:color w:val="000000"/>
                <w:lang w:eastAsia="es-PE"/>
              </w:rPr>
            </w:pPr>
            <w:r w:rsidRPr="00C25D5C">
              <w:rPr>
                <w:rFonts w:cs="Arial"/>
                <w:lang w:eastAsia="es-PE"/>
              </w:rPr>
              <w:t>9</w:t>
            </w:r>
            <w:r w:rsidR="009D21D1" w:rsidRPr="00C25D5C">
              <w:rPr>
                <w:rFonts w:cs="Arial"/>
                <w:lang w:eastAsia="es-PE"/>
              </w:rPr>
              <w:t xml:space="preserve">. El responsable de despacho </w:t>
            </w:r>
            <w:r w:rsidR="00321974" w:rsidRPr="00C25D5C">
              <w:rPr>
                <w:rFonts w:cs="Arial"/>
                <w:lang w:eastAsia="es-PE"/>
              </w:rPr>
              <w:t xml:space="preserve">hace </w:t>
            </w:r>
            <w:r w:rsidR="00321974" w:rsidRPr="00C25D5C">
              <w:rPr>
                <w:rFonts w:cs="Arial"/>
                <w:color w:val="000000"/>
                <w:lang w:eastAsia="es-PE"/>
              </w:rPr>
              <w:t>entrega de la</w:t>
            </w:r>
            <w:r w:rsidR="00321974">
              <w:rPr>
                <w:rFonts w:cs="Arial"/>
                <w:color w:val="000000"/>
                <w:lang w:eastAsia="es-PE"/>
              </w:rPr>
              <w:t xml:space="preserve"> </w:t>
            </w:r>
            <w:r>
              <w:rPr>
                <w:rFonts w:cs="Arial"/>
                <w:color w:val="000000"/>
                <w:lang w:eastAsia="es-PE"/>
              </w:rPr>
              <w:t>mercadería</w:t>
            </w:r>
            <w:r w:rsidR="00321974">
              <w:rPr>
                <w:rFonts w:cs="Arial"/>
                <w:color w:val="000000"/>
                <w:lang w:eastAsia="es-PE"/>
              </w:rPr>
              <w:t xml:space="preserve"> con la guía de remisión </w:t>
            </w:r>
            <w:r>
              <w:rPr>
                <w:rFonts w:cs="Arial"/>
                <w:color w:val="000000"/>
                <w:lang w:eastAsia="es-PE"/>
              </w:rPr>
              <w:t>original al cliente</w:t>
            </w:r>
          </w:p>
          <w:p w14:paraId="65F23128" w14:textId="5D86E8DE" w:rsidR="009D21D1" w:rsidRDefault="000C2678" w:rsidP="001B4591">
            <w:pPr>
              <w:jc w:val="left"/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>10</w:t>
            </w:r>
            <w:r w:rsidR="009D21D1">
              <w:rPr>
                <w:rFonts w:cs="Arial"/>
                <w:color w:val="000000"/>
                <w:lang w:eastAsia="es-PE"/>
              </w:rPr>
              <w:t>. Fin</w:t>
            </w:r>
          </w:p>
          <w:p w14:paraId="1754B901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</w:tr>
      <w:tr w:rsidR="009D21D1" w:rsidRPr="004B61BF" w14:paraId="3E654B71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3E52E6D1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Flujos altern</w:t>
            </w:r>
            <w:r>
              <w:rPr>
                <w:rFonts w:cs="Arial"/>
                <w:b/>
                <w:color w:val="FFFFFF"/>
                <w:lang w:eastAsia="es-PE"/>
              </w:rPr>
              <w:t>ativos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DC395" w14:textId="77777777" w:rsidR="009D21D1" w:rsidRDefault="009D21D1" w:rsidP="001B4591">
            <w:pPr>
              <w:jc w:val="left"/>
              <w:rPr>
                <w:rFonts w:cs="Arial"/>
                <w:color w:val="000000"/>
                <w:lang w:eastAsia="es-PE"/>
              </w:rPr>
            </w:pPr>
            <w:r w:rsidRPr="005752FE">
              <w:rPr>
                <w:rFonts w:cs="Arial"/>
                <w:bCs/>
                <w:color w:val="000000"/>
                <w:lang w:eastAsia="es-PE"/>
              </w:rPr>
              <w:t>Del punto 2.</w:t>
            </w:r>
            <w:r>
              <w:rPr>
                <w:rFonts w:cs="Arial"/>
                <w:b/>
                <w:color w:val="000000"/>
                <w:lang w:eastAsia="es-PE"/>
              </w:rPr>
              <w:t xml:space="preserve"> </w:t>
            </w:r>
            <w:r>
              <w:rPr>
                <w:rFonts w:cs="Arial"/>
                <w:color w:val="000000"/>
                <w:lang w:eastAsia="es-PE"/>
              </w:rPr>
              <w:t xml:space="preserve"> Si la mercadería existe continua en el </w:t>
            </w:r>
            <w:r w:rsidRPr="005752FE">
              <w:rPr>
                <w:rFonts w:cs="Arial"/>
                <w:b/>
                <w:bCs/>
                <w:color w:val="000000"/>
                <w:lang w:eastAsia="es-PE"/>
              </w:rPr>
              <w:t>punto 3</w:t>
            </w:r>
          </w:p>
          <w:p w14:paraId="525A6B06" w14:textId="77777777" w:rsidR="009D21D1" w:rsidRDefault="009D21D1" w:rsidP="001B4591">
            <w:pPr>
              <w:jc w:val="left"/>
              <w:rPr>
                <w:rFonts w:cs="Arial"/>
                <w:b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Caso contrario comunica a ventas tal situación y continua en el </w:t>
            </w:r>
            <w:r w:rsidRPr="005752FE">
              <w:rPr>
                <w:rFonts w:cs="Arial"/>
                <w:b/>
                <w:color w:val="000000"/>
                <w:lang w:eastAsia="es-PE"/>
              </w:rPr>
              <w:t xml:space="preserve">punto </w:t>
            </w:r>
            <w:r w:rsidR="000C2678">
              <w:rPr>
                <w:rFonts w:cs="Arial"/>
                <w:b/>
                <w:color w:val="000000"/>
                <w:lang w:eastAsia="es-PE"/>
              </w:rPr>
              <w:t>10</w:t>
            </w:r>
          </w:p>
          <w:p w14:paraId="46F4F4EF" w14:textId="58D4DF34" w:rsidR="00AE056B" w:rsidRPr="004B61BF" w:rsidRDefault="00AE056B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</w:tr>
      <w:tr w:rsidR="009D21D1" w:rsidRPr="004B61BF" w14:paraId="73E91C33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4F0C06FD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4B61BF">
              <w:rPr>
                <w:rFonts w:cs="Arial"/>
                <w:b/>
                <w:color w:val="FFFFFF"/>
                <w:lang w:eastAsia="es-PE"/>
              </w:rPr>
              <w:t>Pre-condiciones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5090E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>La existencia del comprobante del pago</w:t>
            </w:r>
          </w:p>
        </w:tc>
      </w:tr>
      <w:tr w:rsidR="009D21D1" w:rsidRPr="004B61BF" w14:paraId="3D779035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50EBC09F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4B61BF">
              <w:rPr>
                <w:rFonts w:cs="Arial"/>
                <w:b/>
                <w:color w:val="FFFFFF"/>
                <w:lang w:eastAsia="es-PE"/>
              </w:rPr>
              <w:t>Post-condiciones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496368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Entrega de la guía de remisión firmada por el cliente </w:t>
            </w:r>
          </w:p>
        </w:tc>
      </w:tr>
      <w:tr w:rsidR="009D21D1" w:rsidRPr="004B61BF" w14:paraId="49C499C7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2EE40BCF" w14:textId="74B47222" w:rsidR="009D21D1" w:rsidRDefault="009D21D1" w:rsidP="001B4591">
            <w:pPr>
              <w:jc w:val="left"/>
              <w:rPr>
                <w:rFonts w:cs="Arial"/>
                <w:b/>
                <w:color w:val="FFFFFF"/>
                <w:lang w:eastAsia="es-PE"/>
              </w:rPr>
            </w:pPr>
            <w:r>
              <w:rPr>
                <w:rFonts w:cs="Arial"/>
                <w:b/>
                <w:color w:val="FFFFFF"/>
                <w:lang w:eastAsia="es-PE"/>
              </w:rPr>
              <w:t xml:space="preserve"> </w:t>
            </w:r>
            <w:r w:rsidR="00651DD7">
              <w:rPr>
                <w:rFonts w:cs="Arial"/>
                <w:b/>
                <w:color w:val="FFFFFF"/>
                <w:lang w:eastAsia="es-PE"/>
              </w:rPr>
              <w:t>INTEGRANTE</w:t>
            </w:r>
          </w:p>
          <w:p w14:paraId="7DA5D3C5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BA2905" w14:textId="498B6688" w:rsidR="009D21D1" w:rsidRPr="004B61BF" w:rsidRDefault="00651DD7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 </w:t>
            </w:r>
          </w:p>
        </w:tc>
      </w:tr>
    </w:tbl>
    <w:p w14:paraId="28E4A5BF" w14:textId="27B82CE7" w:rsidR="009D21D1" w:rsidRDefault="009D21D1" w:rsidP="009D21D1"/>
    <w:p w14:paraId="5F9F575C" w14:textId="65A551B0" w:rsidR="009D21D1" w:rsidRDefault="009D21D1" w:rsidP="009D21D1"/>
    <w:p w14:paraId="28B3501A" w14:textId="463805F9" w:rsidR="009D21D1" w:rsidRDefault="009D21D1" w:rsidP="009D21D1"/>
    <w:tbl>
      <w:tblPr>
        <w:tblW w:w="0" w:type="auto"/>
        <w:tblInd w:w="42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6850"/>
      </w:tblGrid>
      <w:tr w:rsidR="009D21D1" w:rsidRPr="004B61BF" w14:paraId="2696F2F4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52E7F1A3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C</w:t>
            </w:r>
            <w:r>
              <w:rPr>
                <w:rFonts w:cs="Arial"/>
                <w:b/>
                <w:color w:val="FFFFFF"/>
                <w:lang w:eastAsia="es-PE"/>
              </w:rPr>
              <w:t xml:space="preserve">UN 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2DE42A" w14:textId="3E40BF08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</w:rPr>
              <w:t xml:space="preserve"> </w:t>
            </w:r>
          </w:p>
        </w:tc>
      </w:tr>
      <w:tr w:rsidR="009D21D1" w:rsidRPr="004B61BF" w14:paraId="76E4F075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07F3505D" w14:textId="07A4EEFC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color w:val="FFFFFF"/>
                <w:lang w:eastAsia="es-PE"/>
              </w:rPr>
              <w:t>Responsable (Cargo)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5EAB79" w14:textId="351B3618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 </w:t>
            </w:r>
          </w:p>
        </w:tc>
      </w:tr>
      <w:tr w:rsidR="009D21D1" w:rsidRPr="004B61BF" w14:paraId="044FFEE5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47E9BEDA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Descripción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B7EE5" w14:textId="70BC783A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</w:tc>
      </w:tr>
      <w:tr w:rsidR="009D21D1" w:rsidRPr="004B61BF" w14:paraId="5BD8CC83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0BF259A8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Flujo básico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80B209" w14:textId="5932E6CC" w:rsidR="009D21D1" w:rsidRDefault="009D21D1" w:rsidP="001B4591">
            <w:pPr>
              <w:jc w:val="left"/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  <w:p w14:paraId="7D3B026B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</w:tr>
      <w:tr w:rsidR="009D21D1" w:rsidRPr="004B61BF" w14:paraId="4D1E86E8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272AB15B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Flujos altern</w:t>
            </w:r>
            <w:r>
              <w:rPr>
                <w:rFonts w:cs="Arial"/>
                <w:b/>
                <w:color w:val="FFFFFF"/>
                <w:lang w:eastAsia="es-PE"/>
              </w:rPr>
              <w:t>ativos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4EC669" w14:textId="2649A6A9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 </w:t>
            </w:r>
          </w:p>
        </w:tc>
      </w:tr>
      <w:tr w:rsidR="009D21D1" w:rsidRPr="004B61BF" w14:paraId="4836E76E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272A472D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4B61BF">
              <w:rPr>
                <w:rFonts w:cs="Arial"/>
                <w:b/>
                <w:color w:val="FFFFFF"/>
                <w:lang w:eastAsia="es-PE"/>
              </w:rPr>
              <w:t>Pre-condiciones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95B79" w14:textId="6B3767A6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</w:tc>
      </w:tr>
      <w:tr w:rsidR="009D21D1" w:rsidRPr="004B61BF" w14:paraId="211FF1F5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7D5942D2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4B61BF">
              <w:rPr>
                <w:rFonts w:cs="Arial"/>
                <w:b/>
                <w:color w:val="FFFFFF"/>
                <w:lang w:eastAsia="es-PE"/>
              </w:rPr>
              <w:t>Post-condiciones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6566A7" w14:textId="037A2553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 </w:t>
            </w:r>
          </w:p>
        </w:tc>
      </w:tr>
      <w:tr w:rsidR="009D21D1" w:rsidRPr="004B61BF" w14:paraId="768307CD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6191FCF3" w14:textId="58F06542" w:rsidR="009D21D1" w:rsidRDefault="009D21D1" w:rsidP="001B4591">
            <w:pPr>
              <w:jc w:val="left"/>
              <w:rPr>
                <w:rFonts w:cs="Arial"/>
                <w:b/>
                <w:color w:val="FFFFFF"/>
                <w:lang w:eastAsia="es-PE"/>
              </w:rPr>
            </w:pPr>
            <w:r>
              <w:rPr>
                <w:rFonts w:cs="Arial"/>
                <w:b/>
                <w:color w:val="FFFFFF"/>
                <w:lang w:eastAsia="es-PE"/>
              </w:rPr>
              <w:lastRenderedPageBreak/>
              <w:t xml:space="preserve"> </w:t>
            </w:r>
            <w:r w:rsidR="00651DD7">
              <w:rPr>
                <w:rFonts w:cs="Arial"/>
                <w:b/>
                <w:color w:val="FFFFFF"/>
                <w:lang w:eastAsia="es-PE"/>
              </w:rPr>
              <w:t>INTEGRANTE</w:t>
            </w:r>
          </w:p>
          <w:p w14:paraId="38A1D1EA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EDD78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</w:tr>
    </w:tbl>
    <w:p w14:paraId="6E4A076F" w14:textId="0FE144F0" w:rsidR="009D21D1" w:rsidRDefault="009D21D1" w:rsidP="009D21D1"/>
    <w:p w14:paraId="501E5585" w14:textId="0C79AC30" w:rsidR="009D21D1" w:rsidRDefault="009D21D1" w:rsidP="009D21D1"/>
    <w:p w14:paraId="32CF5A78" w14:textId="152BFEBC" w:rsidR="009D21D1" w:rsidRDefault="009D21D1" w:rsidP="009D21D1"/>
    <w:p w14:paraId="53D83A01" w14:textId="3B973F37" w:rsidR="009D21D1" w:rsidRDefault="009D21D1" w:rsidP="009D21D1"/>
    <w:p w14:paraId="3460F4FA" w14:textId="31DBC1E3" w:rsidR="009D21D1" w:rsidRDefault="009D21D1" w:rsidP="009D21D1"/>
    <w:p w14:paraId="56A9F35C" w14:textId="3F84DEA1" w:rsidR="009D21D1" w:rsidRDefault="009D21D1" w:rsidP="009D21D1"/>
    <w:p w14:paraId="675DAE43" w14:textId="7AF142F4" w:rsidR="009D21D1" w:rsidRDefault="009D21D1" w:rsidP="009D21D1"/>
    <w:p w14:paraId="14A27A10" w14:textId="555AEE4A" w:rsidR="009D21D1" w:rsidRDefault="009D21D1" w:rsidP="009D21D1"/>
    <w:tbl>
      <w:tblPr>
        <w:tblW w:w="0" w:type="auto"/>
        <w:tblInd w:w="42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6850"/>
      </w:tblGrid>
      <w:tr w:rsidR="009D21D1" w:rsidRPr="004B61BF" w14:paraId="6938BF11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289A0A2D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C</w:t>
            </w:r>
            <w:r>
              <w:rPr>
                <w:rFonts w:cs="Arial"/>
                <w:b/>
                <w:color w:val="FFFFFF"/>
                <w:lang w:eastAsia="es-PE"/>
              </w:rPr>
              <w:t xml:space="preserve">UN 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85346B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</w:rPr>
              <w:t xml:space="preserve"> </w:t>
            </w:r>
          </w:p>
        </w:tc>
      </w:tr>
      <w:tr w:rsidR="009D21D1" w:rsidRPr="004B61BF" w14:paraId="3F215879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4106D2FB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color w:val="FFFFFF"/>
                <w:lang w:eastAsia="es-PE"/>
              </w:rPr>
              <w:t>Responsable (Cargo)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D8BEED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 </w:t>
            </w:r>
          </w:p>
        </w:tc>
      </w:tr>
      <w:tr w:rsidR="009D21D1" w:rsidRPr="004B61BF" w14:paraId="4E1BC044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7D4BF3A5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Descripción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EEB0A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</w:tc>
      </w:tr>
      <w:tr w:rsidR="009D21D1" w:rsidRPr="004B61BF" w14:paraId="612616DB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19ABBE2F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Flujo básico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BBD81" w14:textId="77777777" w:rsidR="009D21D1" w:rsidRDefault="009D21D1" w:rsidP="001B4591">
            <w:pPr>
              <w:jc w:val="left"/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  <w:p w14:paraId="1391F30E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</w:tr>
      <w:tr w:rsidR="009D21D1" w:rsidRPr="004B61BF" w14:paraId="6C01E655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0D47C74C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Flujos altern</w:t>
            </w:r>
            <w:r>
              <w:rPr>
                <w:rFonts w:cs="Arial"/>
                <w:b/>
                <w:color w:val="FFFFFF"/>
                <w:lang w:eastAsia="es-PE"/>
              </w:rPr>
              <w:t>ativos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B56C21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 </w:t>
            </w:r>
          </w:p>
        </w:tc>
      </w:tr>
      <w:tr w:rsidR="009D21D1" w:rsidRPr="004B61BF" w14:paraId="29D3D7FA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1FEE3B80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4B61BF">
              <w:rPr>
                <w:rFonts w:cs="Arial"/>
                <w:b/>
                <w:color w:val="FFFFFF"/>
                <w:lang w:eastAsia="es-PE"/>
              </w:rPr>
              <w:t>Pre-condiciones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6D5147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</w:tc>
      </w:tr>
      <w:tr w:rsidR="009D21D1" w:rsidRPr="004B61BF" w14:paraId="7CEB5E46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3F115ABA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4B61BF">
              <w:rPr>
                <w:rFonts w:cs="Arial"/>
                <w:b/>
                <w:color w:val="FFFFFF"/>
                <w:lang w:eastAsia="es-PE"/>
              </w:rPr>
              <w:t>Post-condiciones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D2614C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 </w:t>
            </w:r>
          </w:p>
        </w:tc>
      </w:tr>
      <w:tr w:rsidR="009D21D1" w:rsidRPr="004B61BF" w14:paraId="4B0AEC7E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6C8C9013" w14:textId="090D41F4" w:rsidR="009D21D1" w:rsidRDefault="009D21D1" w:rsidP="001B4591">
            <w:pPr>
              <w:jc w:val="left"/>
              <w:rPr>
                <w:rFonts w:cs="Arial"/>
                <w:b/>
                <w:color w:val="FFFFFF"/>
                <w:lang w:eastAsia="es-PE"/>
              </w:rPr>
            </w:pPr>
            <w:r>
              <w:rPr>
                <w:rFonts w:cs="Arial"/>
                <w:b/>
                <w:color w:val="FFFFFF"/>
                <w:lang w:eastAsia="es-PE"/>
              </w:rPr>
              <w:t xml:space="preserve"> </w:t>
            </w:r>
            <w:r w:rsidR="00651DD7">
              <w:rPr>
                <w:rFonts w:cs="Arial"/>
                <w:b/>
                <w:color w:val="FFFFFF"/>
                <w:lang w:eastAsia="es-PE"/>
              </w:rPr>
              <w:t>INTEGRANTE</w:t>
            </w:r>
          </w:p>
          <w:p w14:paraId="6780116D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96B6C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</w:tr>
    </w:tbl>
    <w:p w14:paraId="1C746E98" w14:textId="057BAA82" w:rsidR="009D21D1" w:rsidRDefault="009D21D1" w:rsidP="009D21D1"/>
    <w:p w14:paraId="7448F07A" w14:textId="62207E60" w:rsidR="009D21D1" w:rsidRDefault="009D21D1" w:rsidP="009D21D1"/>
    <w:p w14:paraId="139D2170" w14:textId="7B6AB44E" w:rsidR="009D21D1" w:rsidRDefault="009D21D1" w:rsidP="009D21D1"/>
    <w:tbl>
      <w:tblPr>
        <w:tblW w:w="0" w:type="auto"/>
        <w:tblInd w:w="42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6850"/>
      </w:tblGrid>
      <w:tr w:rsidR="009D21D1" w:rsidRPr="004B61BF" w14:paraId="40F217EF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7D1F8AF1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C</w:t>
            </w:r>
            <w:r>
              <w:rPr>
                <w:rFonts w:cs="Arial"/>
                <w:b/>
                <w:color w:val="FFFFFF"/>
                <w:lang w:eastAsia="es-PE"/>
              </w:rPr>
              <w:t xml:space="preserve">UN 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223257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</w:rPr>
              <w:t xml:space="preserve"> </w:t>
            </w:r>
          </w:p>
        </w:tc>
      </w:tr>
      <w:tr w:rsidR="009D21D1" w:rsidRPr="004B61BF" w14:paraId="701A6B36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228D0DFB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color w:val="FFFFFF"/>
                <w:lang w:eastAsia="es-PE"/>
              </w:rPr>
              <w:t>Responsable (Cargo)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5E2E14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 </w:t>
            </w:r>
          </w:p>
        </w:tc>
      </w:tr>
      <w:tr w:rsidR="009D21D1" w:rsidRPr="004B61BF" w14:paraId="51F8EDDF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408FEE6E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Descripción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AB685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</w:tc>
      </w:tr>
      <w:tr w:rsidR="009D21D1" w:rsidRPr="004B61BF" w14:paraId="7B7194C3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55CA7108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Flujo básico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F24C2" w14:textId="77777777" w:rsidR="009D21D1" w:rsidRDefault="009D21D1" w:rsidP="001B4591">
            <w:pPr>
              <w:jc w:val="left"/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  <w:p w14:paraId="2712130D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</w:tr>
      <w:tr w:rsidR="009D21D1" w:rsidRPr="004B61BF" w14:paraId="07DC59F3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4F650223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Flujos altern</w:t>
            </w:r>
            <w:r>
              <w:rPr>
                <w:rFonts w:cs="Arial"/>
                <w:b/>
                <w:color w:val="FFFFFF"/>
                <w:lang w:eastAsia="es-PE"/>
              </w:rPr>
              <w:t>ativos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FD7F2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 </w:t>
            </w:r>
          </w:p>
        </w:tc>
      </w:tr>
      <w:tr w:rsidR="009D21D1" w:rsidRPr="004B61BF" w14:paraId="6E7FBCF9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2B737CA5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4B61BF">
              <w:rPr>
                <w:rFonts w:cs="Arial"/>
                <w:b/>
                <w:color w:val="FFFFFF"/>
                <w:lang w:eastAsia="es-PE"/>
              </w:rPr>
              <w:t>Pre-condiciones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8196B8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</w:tc>
      </w:tr>
      <w:tr w:rsidR="009D21D1" w:rsidRPr="004B61BF" w14:paraId="346B6D55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35819C23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4B61BF">
              <w:rPr>
                <w:rFonts w:cs="Arial"/>
                <w:b/>
                <w:color w:val="FFFFFF"/>
                <w:lang w:eastAsia="es-PE"/>
              </w:rPr>
              <w:t>Post-condiciones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FB1F9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 </w:t>
            </w:r>
          </w:p>
        </w:tc>
      </w:tr>
      <w:tr w:rsidR="009D21D1" w:rsidRPr="004B61BF" w14:paraId="670063AB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184E217C" w14:textId="02F2B571" w:rsidR="009D21D1" w:rsidRDefault="009D21D1" w:rsidP="001B4591">
            <w:pPr>
              <w:jc w:val="left"/>
              <w:rPr>
                <w:rFonts w:cs="Arial"/>
                <w:b/>
                <w:color w:val="FFFFFF"/>
                <w:lang w:eastAsia="es-PE"/>
              </w:rPr>
            </w:pPr>
            <w:r>
              <w:rPr>
                <w:rFonts w:cs="Arial"/>
                <w:b/>
                <w:color w:val="FFFFFF"/>
                <w:lang w:eastAsia="es-PE"/>
              </w:rPr>
              <w:t xml:space="preserve"> </w:t>
            </w:r>
            <w:r w:rsidR="00651DD7">
              <w:rPr>
                <w:rFonts w:cs="Arial"/>
                <w:b/>
                <w:color w:val="FFFFFF"/>
                <w:lang w:eastAsia="es-PE"/>
              </w:rPr>
              <w:t>INTEGRANTE</w:t>
            </w:r>
          </w:p>
          <w:p w14:paraId="08675017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78451D" w14:textId="77777777" w:rsidR="009D21D1" w:rsidRPr="004B61BF" w:rsidRDefault="009D21D1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</w:tr>
    </w:tbl>
    <w:p w14:paraId="47941463" w14:textId="39893BC8" w:rsidR="009D21D1" w:rsidRDefault="009D21D1" w:rsidP="009D21D1"/>
    <w:p w14:paraId="60C73AD3" w14:textId="14FC73F6" w:rsidR="009D21D1" w:rsidRDefault="009D21D1" w:rsidP="009D21D1"/>
    <w:p w14:paraId="33F959DE" w14:textId="06C1284C" w:rsidR="009D21D1" w:rsidRDefault="009D21D1" w:rsidP="009D21D1"/>
    <w:tbl>
      <w:tblPr>
        <w:tblW w:w="0" w:type="auto"/>
        <w:tblInd w:w="42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6850"/>
      </w:tblGrid>
      <w:tr w:rsidR="00321974" w:rsidRPr="004B61BF" w14:paraId="28F51F9C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303526F0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C</w:t>
            </w:r>
            <w:r>
              <w:rPr>
                <w:rFonts w:cs="Arial"/>
                <w:b/>
                <w:color w:val="FFFFFF"/>
                <w:lang w:eastAsia="es-PE"/>
              </w:rPr>
              <w:t xml:space="preserve">UN 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238D6C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</w:rPr>
              <w:t xml:space="preserve"> </w:t>
            </w:r>
          </w:p>
        </w:tc>
      </w:tr>
      <w:tr w:rsidR="00321974" w:rsidRPr="004B61BF" w14:paraId="2E91B8FF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5ECA6011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color w:val="FFFFFF"/>
                <w:lang w:eastAsia="es-PE"/>
              </w:rPr>
              <w:t>Responsable (Cargo)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44618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 </w:t>
            </w:r>
          </w:p>
        </w:tc>
      </w:tr>
      <w:tr w:rsidR="00321974" w:rsidRPr="004B61BF" w14:paraId="32EDEB55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2772E3E8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Descripción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E09E1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</w:tc>
      </w:tr>
      <w:tr w:rsidR="00321974" w:rsidRPr="004B61BF" w14:paraId="0E64D27C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6C69F99D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Flujo básico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99DECB" w14:textId="77777777" w:rsidR="00321974" w:rsidRDefault="00321974" w:rsidP="001B4591">
            <w:pPr>
              <w:jc w:val="left"/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  <w:p w14:paraId="0204D4D0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</w:tr>
      <w:tr w:rsidR="00321974" w:rsidRPr="004B61BF" w14:paraId="3354B648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4CEB84E3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Flujos altern</w:t>
            </w:r>
            <w:r>
              <w:rPr>
                <w:rFonts w:cs="Arial"/>
                <w:b/>
                <w:color w:val="FFFFFF"/>
                <w:lang w:eastAsia="es-PE"/>
              </w:rPr>
              <w:t>ativos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5DEE5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 </w:t>
            </w:r>
          </w:p>
        </w:tc>
      </w:tr>
      <w:tr w:rsidR="00321974" w:rsidRPr="004B61BF" w14:paraId="2DC230AB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53E1BFC0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4B61BF">
              <w:rPr>
                <w:rFonts w:cs="Arial"/>
                <w:b/>
                <w:color w:val="FFFFFF"/>
                <w:lang w:eastAsia="es-PE"/>
              </w:rPr>
              <w:lastRenderedPageBreak/>
              <w:t>Pre-condiciones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860032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</w:tc>
      </w:tr>
      <w:tr w:rsidR="00321974" w:rsidRPr="004B61BF" w14:paraId="610C412A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0DD1D3EF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4B61BF">
              <w:rPr>
                <w:rFonts w:cs="Arial"/>
                <w:b/>
                <w:color w:val="FFFFFF"/>
                <w:lang w:eastAsia="es-PE"/>
              </w:rPr>
              <w:t>Post-condiciones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C3A10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 </w:t>
            </w:r>
          </w:p>
        </w:tc>
      </w:tr>
      <w:tr w:rsidR="00321974" w:rsidRPr="004B61BF" w14:paraId="4E6413DC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2E2CE1CB" w14:textId="107794A1" w:rsidR="00321974" w:rsidRDefault="00321974" w:rsidP="001B4591">
            <w:pPr>
              <w:jc w:val="left"/>
              <w:rPr>
                <w:rFonts w:cs="Arial"/>
                <w:b/>
                <w:color w:val="FFFFFF"/>
                <w:lang w:eastAsia="es-PE"/>
              </w:rPr>
            </w:pPr>
            <w:r>
              <w:rPr>
                <w:rFonts w:cs="Arial"/>
                <w:b/>
                <w:color w:val="FFFFFF"/>
                <w:lang w:eastAsia="es-PE"/>
              </w:rPr>
              <w:t xml:space="preserve"> </w:t>
            </w:r>
            <w:r w:rsidR="00651DD7">
              <w:rPr>
                <w:rFonts w:cs="Arial"/>
                <w:b/>
                <w:color w:val="FFFFFF"/>
                <w:lang w:eastAsia="es-PE"/>
              </w:rPr>
              <w:t>INTEGRANTE</w:t>
            </w:r>
          </w:p>
          <w:p w14:paraId="0ADEF40D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455F41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</w:tr>
    </w:tbl>
    <w:p w14:paraId="3B33A501" w14:textId="705AB131" w:rsidR="009D21D1" w:rsidRDefault="009D21D1" w:rsidP="009D21D1"/>
    <w:p w14:paraId="624C8F92" w14:textId="6D6D0C84" w:rsidR="00321974" w:rsidRDefault="00321974" w:rsidP="009D21D1"/>
    <w:p w14:paraId="0B862030" w14:textId="36C3696B" w:rsidR="00321974" w:rsidRDefault="00321974" w:rsidP="009D21D1"/>
    <w:p w14:paraId="01AFF535" w14:textId="19044714" w:rsidR="00321974" w:rsidRDefault="00321974" w:rsidP="009D21D1"/>
    <w:p w14:paraId="54278070" w14:textId="5784679C" w:rsidR="00321974" w:rsidRDefault="00321974" w:rsidP="009D21D1"/>
    <w:p w14:paraId="0D87B21A" w14:textId="4C2F7139" w:rsidR="00321974" w:rsidRDefault="00321974" w:rsidP="009D21D1"/>
    <w:tbl>
      <w:tblPr>
        <w:tblW w:w="0" w:type="auto"/>
        <w:tblInd w:w="42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6850"/>
      </w:tblGrid>
      <w:tr w:rsidR="00321974" w:rsidRPr="004B61BF" w14:paraId="45BF1D82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50EDA93C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C</w:t>
            </w:r>
            <w:r>
              <w:rPr>
                <w:rFonts w:cs="Arial"/>
                <w:b/>
                <w:color w:val="FFFFFF"/>
                <w:lang w:eastAsia="es-PE"/>
              </w:rPr>
              <w:t xml:space="preserve">UN 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8231D9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</w:rPr>
              <w:t xml:space="preserve"> </w:t>
            </w:r>
          </w:p>
        </w:tc>
      </w:tr>
      <w:tr w:rsidR="00321974" w:rsidRPr="004B61BF" w14:paraId="2C743FA3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4FDBEF99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color w:val="FFFFFF"/>
                <w:lang w:eastAsia="es-PE"/>
              </w:rPr>
              <w:t>Responsable (Cargo)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3A596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 </w:t>
            </w:r>
          </w:p>
        </w:tc>
      </w:tr>
      <w:tr w:rsidR="00321974" w:rsidRPr="004B61BF" w14:paraId="31042EDB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02BA2962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Descripción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24DEC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</w:tc>
      </w:tr>
      <w:tr w:rsidR="00321974" w:rsidRPr="004B61BF" w14:paraId="543BF079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0886430E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Flujo básico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72C1B" w14:textId="77777777" w:rsidR="00321974" w:rsidRDefault="00321974" w:rsidP="001B4591">
            <w:pPr>
              <w:jc w:val="left"/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  <w:p w14:paraId="70F3CE3D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</w:tr>
      <w:tr w:rsidR="00321974" w:rsidRPr="004B61BF" w14:paraId="4885D68B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1A85249B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4B61BF">
              <w:rPr>
                <w:rFonts w:cs="Arial"/>
                <w:b/>
                <w:color w:val="FFFFFF"/>
                <w:lang w:eastAsia="es-PE"/>
              </w:rPr>
              <w:t>Flujos altern</w:t>
            </w:r>
            <w:r>
              <w:rPr>
                <w:rFonts w:cs="Arial"/>
                <w:b/>
                <w:color w:val="FFFFFF"/>
                <w:lang w:eastAsia="es-PE"/>
              </w:rPr>
              <w:t>ativos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DA0F33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 </w:t>
            </w:r>
          </w:p>
        </w:tc>
      </w:tr>
      <w:tr w:rsidR="00321974" w:rsidRPr="004B61BF" w14:paraId="22D60610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5184631F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4B61BF">
              <w:rPr>
                <w:rFonts w:cs="Arial"/>
                <w:b/>
                <w:color w:val="FFFFFF"/>
                <w:lang w:eastAsia="es-PE"/>
              </w:rPr>
              <w:t>Pre-condiciones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B6C49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</w:t>
            </w:r>
          </w:p>
        </w:tc>
      </w:tr>
      <w:tr w:rsidR="00321974" w:rsidRPr="004B61BF" w14:paraId="39F5FA96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07B3499D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4B61BF">
              <w:rPr>
                <w:rFonts w:cs="Arial"/>
                <w:b/>
                <w:color w:val="FFFFFF"/>
                <w:lang w:eastAsia="es-PE"/>
              </w:rPr>
              <w:t>Post-condiciones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1BCF8D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 xml:space="preserve">  </w:t>
            </w:r>
          </w:p>
        </w:tc>
      </w:tr>
      <w:tr w:rsidR="00321974" w:rsidRPr="004B61BF" w14:paraId="7F366342" w14:textId="77777777" w:rsidTr="001B4591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14:paraId="2C9B2655" w14:textId="7164FC32" w:rsidR="00321974" w:rsidRDefault="00321974" w:rsidP="001B4591">
            <w:pPr>
              <w:jc w:val="left"/>
              <w:rPr>
                <w:rFonts w:cs="Arial"/>
                <w:b/>
                <w:color w:val="FFFFFF"/>
                <w:lang w:eastAsia="es-PE"/>
              </w:rPr>
            </w:pPr>
            <w:r>
              <w:rPr>
                <w:rFonts w:cs="Arial"/>
                <w:b/>
                <w:color w:val="FFFFFF"/>
                <w:lang w:eastAsia="es-PE"/>
              </w:rPr>
              <w:t xml:space="preserve"> </w:t>
            </w:r>
            <w:r w:rsidR="00651DD7">
              <w:rPr>
                <w:rFonts w:cs="Arial"/>
                <w:b/>
                <w:color w:val="FFFFFF"/>
                <w:lang w:eastAsia="es-PE"/>
              </w:rPr>
              <w:t>INTEGRANTE</w:t>
            </w:r>
          </w:p>
          <w:p w14:paraId="571A5C8D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D669D" w14:textId="77777777" w:rsidR="00321974" w:rsidRPr="004B61BF" w:rsidRDefault="00321974" w:rsidP="001B4591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</w:tr>
      <w:bookmarkEnd w:id="7"/>
      <w:bookmarkEnd w:id="8"/>
      <w:bookmarkEnd w:id="9"/>
      <w:bookmarkEnd w:id="19"/>
    </w:tbl>
    <w:p w14:paraId="531779A3" w14:textId="62ACB735" w:rsidR="00321974" w:rsidRDefault="00321974" w:rsidP="009D21D1"/>
    <w:p w14:paraId="16FD650B" w14:textId="121A02FB" w:rsidR="00C25D5C" w:rsidRDefault="00C25D5C" w:rsidP="009D21D1"/>
    <w:p w14:paraId="0AF12291" w14:textId="5FC7BDCF" w:rsidR="00C25D5C" w:rsidRDefault="00C25D5C" w:rsidP="009D21D1"/>
    <w:p w14:paraId="0CC9A3B1" w14:textId="2E996996" w:rsidR="00C25D5C" w:rsidRDefault="00C25D5C" w:rsidP="009D21D1"/>
    <w:p w14:paraId="4E746061" w14:textId="61A24E9D" w:rsidR="00C25D5C" w:rsidRDefault="00C25D5C" w:rsidP="009D21D1"/>
    <w:p w14:paraId="2AAED406" w14:textId="7AEBAAE6" w:rsidR="00C25D5C" w:rsidRPr="00C25D5C" w:rsidRDefault="00C25D5C" w:rsidP="00C25D5C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426"/>
        <w:rPr>
          <w:rFonts w:ascii="Muller Bold" w:hAnsi="Muller Bold" w:cs="Tahoma"/>
          <w:b w:val="0"/>
          <w:bCs/>
          <w:sz w:val="20"/>
        </w:rPr>
      </w:pPr>
      <w:r w:rsidRPr="00C25D5C">
        <w:rPr>
          <w:rFonts w:ascii="Muller Bold" w:hAnsi="Muller Bold" w:cs="Tahoma"/>
          <w:b w:val="0"/>
          <w:bCs/>
          <w:sz w:val="20"/>
        </w:rPr>
        <w:t>1.3 Lista</w:t>
      </w:r>
      <w:r w:rsidR="00535936">
        <w:rPr>
          <w:rFonts w:ascii="Muller Bold" w:hAnsi="Muller Bold" w:cs="Tahoma"/>
          <w:b w:val="0"/>
          <w:bCs/>
          <w:sz w:val="20"/>
        </w:rPr>
        <w:t xml:space="preserve"> de artefactos</w:t>
      </w:r>
      <w:r w:rsidRPr="00C25D5C">
        <w:rPr>
          <w:rFonts w:ascii="Muller Bold" w:hAnsi="Muller Bold" w:cs="Tahoma"/>
          <w:b w:val="0"/>
          <w:bCs/>
          <w:sz w:val="20"/>
        </w:rPr>
        <w:t>:</w:t>
      </w:r>
    </w:p>
    <w:p w14:paraId="343CE040" w14:textId="77777777" w:rsidR="00C25D5C" w:rsidRDefault="00C25D5C" w:rsidP="009D21D1">
      <w:r>
        <w:t xml:space="preserve">                  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44"/>
      </w:tblGrid>
      <w:tr w:rsidR="00C25D5C" w14:paraId="121BC21A" w14:textId="77777777" w:rsidTr="00F3387B">
        <w:tc>
          <w:tcPr>
            <w:tcW w:w="8244" w:type="dxa"/>
            <w:shd w:val="clear" w:color="auto" w:fill="8496B0" w:themeFill="text2" w:themeFillTint="99"/>
          </w:tcPr>
          <w:p w14:paraId="5A65E555" w14:textId="1DF1391A" w:rsidR="00C25D5C" w:rsidRPr="00F3387B" w:rsidRDefault="00C25D5C" w:rsidP="009D21D1">
            <w:pPr>
              <w:rPr>
                <w:b/>
                <w:bCs/>
              </w:rPr>
            </w:pPr>
            <w:r w:rsidRPr="00F3387B">
              <w:rPr>
                <w:b/>
                <w:bCs/>
                <w:color w:val="FFFFFF" w:themeColor="background1"/>
              </w:rPr>
              <w:t>NOMBRE DEL ACTOR DE NEGOCIO</w:t>
            </w:r>
          </w:p>
        </w:tc>
      </w:tr>
      <w:tr w:rsidR="00C25D5C" w14:paraId="5BBE2E8B" w14:textId="77777777" w:rsidTr="00F3387B">
        <w:tc>
          <w:tcPr>
            <w:tcW w:w="8244" w:type="dxa"/>
          </w:tcPr>
          <w:p w14:paraId="4DF21937" w14:textId="77777777" w:rsidR="00C25D5C" w:rsidRDefault="00C25D5C" w:rsidP="009D21D1"/>
        </w:tc>
      </w:tr>
      <w:tr w:rsidR="00C25D5C" w14:paraId="383E4B3E" w14:textId="77777777" w:rsidTr="00F3387B">
        <w:tc>
          <w:tcPr>
            <w:tcW w:w="8244" w:type="dxa"/>
          </w:tcPr>
          <w:p w14:paraId="2A0C62FD" w14:textId="77777777" w:rsidR="00C25D5C" w:rsidRDefault="00C25D5C" w:rsidP="009D21D1"/>
        </w:tc>
      </w:tr>
      <w:tr w:rsidR="00C25D5C" w14:paraId="5652BDA1" w14:textId="77777777" w:rsidTr="00F3387B">
        <w:tc>
          <w:tcPr>
            <w:tcW w:w="8244" w:type="dxa"/>
          </w:tcPr>
          <w:p w14:paraId="48D9605D" w14:textId="77777777" w:rsidR="00C25D5C" w:rsidRDefault="00C25D5C" w:rsidP="009D21D1"/>
        </w:tc>
      </w:tr>
    </w:tbl>
    <w:p w14:paraId="2F49B813" w14:textId="25EA9AAF" w:rsidR="00C25D5C" w:rsidRDefault="00C25D5C" w:rsidP="009D21D1"/>
    <w:p w14:paraId="6D0CCB1B" w14:textId="643BDA24" w:rsidR="00C25D5C" w:rsidRDefault="00C25D5C" w:rsidP="009D21D1"/>
    <w:p w14:paraId="672C7E2D" w14:textId="30F18227" w:rsidR="00C25D5C" w:rsidRDefault="00C25D5C" w:rsidP="009D21D1"/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6401"/>
      </w:tblGrid>
      <w:tr w:rsidR="00C25D5C" w14:paraId="0DCF519D" w14:textId="77777777" w:rsidTr="00F3387B">
        <w:tc>
          <w:tcPr>
            <w:tcW w:w="1843" w:type="dxa"/>
          </w:tcPr>
          <w:p w14:paraId="066D8E26" w14:textId="63252A37" w:rsidR="00C25D5C" w:rsidRDefault="00C25D5C" w:rsidP="009D21D1">
            <w:r>
              <w:t>AREA</w:t>
            </w:r>
          </w:p>
        </w:tc>
        <w:tc>
          <w:tcPr>
            <w:tcW w:w="6401" w:type="dxa"/>
            <w:shd w:val="clear" w:color="auto" w:fill="8496B0" w:themeFill="text2" w:themeFillTint="99"/>
          </w:tcPr>
          <w:p w14:paraId="33F309E4" w14:textId="412A3F6E" w:rsidR="00C25D5C" w:rsidRPr="00F3387B" w:rsidRDefault="00C25D5C" w:rsidP="009D21D1">
            <w:pPr>
              <w:rPr>
                <w:b/>
                <w:bCs/>
                <w:color w:val="FFFFFF" w:themeColor="background1"/>
              </w:rPr>
            </w:pPr>
            <w:r w:rsidRPr="00F3387B">
              <w:rPr>
                <w:b/>
                <w:bCs/>
                <w:color w:val="FFFFFF" w:themeColor="background1"/>
              </w:rPr>
              <w:t>NOMBRE DEL CASO DE USO DE NEGOCIO</w:t>
            </w:r>
          </w:p>
        </w:tc>
      </w:tr>
      <w:tr w:rsidR="00C25D5C" w14:paraId="2651796F" w14:textId="77777777" w:rsidTr="00F3387B">
        <w:tc>
          <w:tcPr>
            <w:tcW w:w="1843" w:type="dxa"/>
          </w:tcPr>
          <w:p w14:paraId="657AA915" w14:textId="77777777" w:rsidR="00C25D5C" w:rsidRDefault="00C25D5C" w:rsidP="009D21D1"/>
        </w:tc>
        <w:tc>
          <w:tcPr>
            <w:tcW w:w="6401" w:type="dxa"/>
          </w:tcPr>
          <w:p w14:paraId="2DB57B8C" w14:textId="77777777" w:rsidR="00C25D5C" w:rsidRDefault="00C25D5C" w:rsidP="009D21D1"/>
        </w:tc>
      </w:tr>
      <w:tr w:rsidR="00C25D5C" w14:paraId="715ABA51" w14:textId="77777777" w:rsidTr="00F3387B">
        <w:tc>
          <w:tcPr>
            <w:tcW w:w="1843" w:type="dxa"/>
          </w:tcPr>
          <w:p w14:paraId="1EAC6D6B" w14:textId="77777777" w:rsidR="00C25D5C" w:rsidRDefault="00C25D5C" w:rsidP="009D21D1"/>
        </w:tc>
        <w:tc>
          <w:tcPr>
            <w:tcW w:w="6401" w:type="dxa"/>
          </w:tcPr>
          <w:p w14:paraId="57EE7065" w14:textId="77777777" w:rsidR="00C25D5C" w:rsidRDefault="00C25D5C" w:rsidP="009D21D1"/>
        </w:tc>
      </w:tr>
      <w:tr w:rsidR="00C25D5C" w14:paraId="56B43F4E" w14:textId="77777777" w:rsidTr="00F3387B">
        <w:tc>
          <w:tcPr>
            <w:tcW w:w="1843" w:type="dxa"/>
          </w:tcPr>
          <w:p w14:paraId="40AA9748" w14:textId="77777777" w:rsidR="00C25D5C" w:rsidRDefault="00C25D5C" w:rsidP="009D21D1"/>
        </w:tc>
        <w:tc>
          <w:tcPr>
            <w:tcW w:w="6401" w:type="dxa"/>
          </w:tcPr>
          <w:p w14:paraId="6B7A87AF" w14:textId="77777777" w:rsidR="00C25D5C" w:rsidRDefault="00C25D5C" w:rsidP="009D21D1"/>
        </w:tc>
      </w:tr>
      <w:tr w:rsidR="00C25D5C" w14:paraId="4D3D0077" w14:textId="77777777" w:rsidTr="00F3387B">
        <w:tc>
          <w:tcPr>
            <w:tcW w:w="1843" w:type="dxa"/>
          </w:tcPr>
          <w:p w14:paraId="5BED818E" w14:textId="77777777" w:rsidR="00C25D5C" w:rsidRDefault="00C25D5C" w:rsidP="009D21D1"/>
        </w:tc>
        <w:tc>
          <w:tcPr>
            <w:tcW w:w="6401" w:type="dxa"/>
          </w:tcPr>
          <w:p w14:paraId="419005D8" w14:textId="77777777" w:rsidR="00C25D5C" w:rsidRDefault="00C25D5C" w:rsidP="009D21D1"/>
        </w:tc>
      </w:tr>
      <w:tr w:rsidR="00C25D5C" w14:paraId="62942A37" w14:textId="77777777" w:rsidTr="00F3387B">
        <w:tc>
          <w:tcPr>
            <w:tcW w:w="1843" w:type="dxa"/>
          </w:tcPr>
          <w:p w14:paraId="3847BCA2" w14:textId="77777777" w:rsidR="00C25D5C" w:rsidRDefault="00C25D5C" w:rsidP="009D21D1"/>
        </w:tc>
        <w:tc>
          <w:tcPr>
            <w:tcW w:w="6401" w:type="dxa"/>
          </w:tcPr>
          <w:p w14:paraId="331C5FCE" w14:textId="77777777" w:rsidR="00C25D5C" w:rsidRDefault="00C25D5C" w:rsidP="009D21D1"/>
        </w:tc>
      </w:tr>
    </w:tbl>
    <w:p w14:paraId="3C1AEB09" w14:textId="7340CD60" w:rsidR="00C25D5C" w:rsidRDefault="00C25D5C" w:rsidP="009D21D1"/>
    <w:p w14:paraId="1813D184" w14:textId="4B596F52" w:rsidR="00C25D5C" w:rsidRDefault="00C25D5C" w:rsidP="009D21D1"/>
    <w:p w14:paraId="411089BC" w14:textId="3280CF2F" w:rsidR="00C25D5C" w:rsidRDefault="00C25D5C" w:rsidP="009D21D1"/>
    <w:p w14:paraId="12990868" w14:textId="13E43874" w:rsidR="00C25D5C" w:rsidRDefault="00C25D5C" w:rsidP="009D21D1"/>
    <w:p w14:paraId="3556763C" w14:textId="5102A932" w:rsidR="00C25D5C" w:rsidRDefault="00C25D5C" w:rsidP="009D21D1"/>
    <w:p w14:paraId="6E21D55A" w14:textId="2302D702" w:rsidR="00C25D5C" w:rsidRDefault="00C25D5C" w:rsidP="009D21D1"/>
    <w:p w14:paraId="3EFF1E33" w14:textId="5C366663" w:rsidR="00C25D5C" w:rsidRDefault="00C25D5C" w:rsidP="009D21D1"/>
    <w:p w14:paraId="2E02D854" w14:textId="3E31EBBA" w:rsidR="00C25D5C" w:rsidRDefault="00C25D5C" w:rsidP="009D21D1"/>
    <w:p w14:paraId="1C2D16EA" w14:textId="08D4C868" w:rsidR="00C25D5C" w:rsidRDefault="00C25D5C" w:rsidP="009D21D1"/>
    <w:p w14:paraId="6618F680" w14:textId="66B57998" w:rsidR="00C25D5C" w:rsidRDefault="00C25D5C" w:rsidP="009D21D1"/>
    <w:p w14:paraId="5B06A80A" w14:textId="29697016" w:rsidR="00C25D5C" w:rsidRDefault="00C25D5C" w:rsidP="009D21D1"/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44"/>
      </w:tblGrid>
      <w:tr w:rsidR="00F3387B" w:rsidRPr="00F3387B" w14:paraId="0A3553FA" w14:textId="77777777" w:rsidTr="00F3387B">
        <w:tc>
          <w:tcPr>
            <w:tcW w:w="8244" w:type="dxa"/>
            <w:shd w:val="clear" w:color="auto" w:fill="8496B0" w:themeFill="text2" w:themeFillTint="99"/>
          </w:tcPr>
          <w:p w14:paraId="12240089" w14:textId="23DAB273" w:rsidR="00C25D5C" w:rsidRPr="00F3387B" w:rsidRDefault="00C25D5C" w:rsidP="009D21D1">
            <w:pPr>
              <w:rPr>
                <w:b/>
                <w:bCs/>
                <w:color w:val="FFFFFF" w:themeColor="background1"/>
              </w:rPr>
            </w:pPr>
            <w:r w:rsidRPr="00F3387B">
              <w:rPr>
                <w:b/>
                <w:bCs/>
                <w:color w:val="FFFFFF" w:themeColor="background1"/>
              </w:rPr>
              <w:t>NOMBRE DEL TRABAJADOR DE NEGOCIO</w:t>
            </w:r>
          </w:p>
        </w:tc>
      </w:tr>
      <w:tr w:rsidR="00C25D5C" w14:paraId="3C231442" w14:textId="77777777" w:rsidTr="00F3387B">
        <w:tc>
          <w:tcPr>
            <w:tcW w:w="8244" w:type="dxa"/>
          </w:tcPr>
          <w:p w14:paraId="3AE346E2" w14:textId="77777777" w:rsidR="00C25D5C" w:rsidRDefault="00C25D5C" w:rsidP="009D21D1"/>
        </w:tc>
      </w:tr>
      <w:tr w:rsidR="00C25D5C" w14:paraId="5B55A5E6" w14:textId="77777777" w:rsidTr="00F3387B">
        <w:tc>
          <w:tcPr>
            <w:tcW w:w="8244" w:type="dxa"/>
          </w:tcPr>
          <w:p w14:paraId="28CCFEBF" w14:textId="77777777" w:rsidR="00C25D5C" w:rsidRDefault="00C25D5C" w:rsidP="009D21D1"/>
        </w:tc>
      </w:tr>
      <w:tr w:rsidR="00C25D5C" w14:paraId="0FA3B45F" w14:textId="77777777" w:rsidTr="00F3387B">
        <w:tc>
          <w:tcPr>
            <w:tcW w:w="8244" w:type="dxa"/>
          </w:tcPr>
          <w:p w14:paraId="7FCA5173" w14:textId="77777777" w:rsidR="00C25D5C" w:rsidRDefault="00C25D5C" w:rsidP="009D21D1"/>
        </w:tc>
      </w:tr>
    </w:tbl>
    <w:p w14:paraId="4CFDB769" w14:textId="1D18FC54" w:rsidR="00C25D5C" w:rsidRDefault="00C25D5C" w:rsidP="009D21D1"/>
    <w:p w14:paraId="6294D4DE" w14:textId="02B724E4" w:rsidR="00C25D5C" w:rsidRDefault="00C25D5C" w:rsidP="009D21D1"/>
    <w:p w14:paraId="470EE2F2" w14:textId="21252686" w:rsidR="00C25D5C" w:rsidRDefault="00C25D5C" w:rsidP="009D21D1"/>
    <w:p w14:paraId="2943AD89" w14:textId="246525DB" w:rsidR="00C25D5C" w:rsidRDefault="00C25D5C" w:rsidP="009D21D1"/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543"/>
      </w:tblGrid>
      <w:tr w:rsidR="00C25D5C" w14:paraId="283BE193" w14:textId="77777777" w:rsidTr="00F3387B">
        <w:tc>
          <w:tcPr>
            <w:tcW w:w="1559" w:type="dxa"/>
          </w:tcPr>
          <w:p w14:paraId="7F0D8B68" w14:textId="46CB76FF" w:rsidR="00C25D5C" w:rsidRDefault="00C25D5C" w:rsidP="009D21D1">
            <w:r>
              <w:t>AREA</w:t>
            </w:r>
          </w:p>
        </w:tc>
        <w:tc>
          <w:tcPr>
            <w:tcW w:w="6543" w:type="dxa"/>
            <w:shd w:val="clear" w:color="auto" w:fill="8496B0" w:themeFill="text2" w:themeFillTint="99"/>
          </w:tcPr>
          <w:p w14:paraId="45AA1030" w14:textId="59DD6B56" w:rsidR="00C25D5C" w:rsidRPr="00F3387B" w:rsidRDefault="00C25D5C" w:rsidP="009D21D1">
            <w:pPr>
              <w:rPr>
                <w:b/>
                <w:bCs/>
                <w:color w:val="FFFFFF" w:themeColor="background1"/>
              </w:rPr>
            </w:pPr>
            <w:r w:rsidRPr="00F3387B">
              <w:rPr>
                <w:b/>
                <w:bCs/>
                <w:color w:val="FFFFFF" w:themeColor="background1"/>
              </w:rPr>
              <w:t>NOMBRE DE LA ENTIDAD DE NEGOCIO</w:t>
            </w:r>
          </w:p>
        </w:tc>
      </w:tr>
      <w:tr w:rsidR="00C25D5C" w14:paraId="07374D06" w14:textId="77777777" w:rsidTr="00F3387B">
        <w:tc>
          <w:tcPr>
            <w:tcW w:w="1559" w:type="dxa"/>
          </w:tcPr>
          <w:p w14:paraId="1C49799B" w14:textId="77777777" w:rsidR="00C25D5C" w:rsidRDefault="00C25D5C" w:rsidP="009D21D1"/>
        </w:tc>
        <w:tc>
          <w:tcPr>
            <w:tcW w:w="6543" w:type="dxa"/>
          </w:tcPr>
          <w:p w14:paraId="49CAE16F" w14:textId="77777777" w:rsidR="00C25D5C" w:rsidRDefault="00C25D5C" w:rsidP="009D21D1"/>
        </w:tc>
      </w:tr>
      <w:tr w:rsidR="00C25D5C" w14:paraId="1E872F4E" w14:textId="77777777" w:rsidTr="00F3387B">
        <w:tc>
          <w:tcPr>
            <w:tcW w:w="1559" w:type="dxa"/>
          </w:tcPr>
          <w:p w14:paraId="6F928FA8" w14:textId="77777777" w:rsidR="00C25D5C" w:rsidRDefault="00C25D5C" w:rsidP="009D21D1"/>
        </w:tc>
        <w:tc>
          <w:tcPr>
            <w:tcW w:w="6543" w:type="dxa"/>
          </w:tcPr>
          <w:p w14:paraId="649E0DE0" w14:textId="77777777" w:rsidR="00C25D5C" w:rsidRDefault="00C25D5C" w:rsidP="009D21D1"/>
        </w:tc>
      </w:tr>
      <w:tr w:rsidR="00C25D5C" w14:paraId="588F46AF" w14:textId="77777777" w:rsidTr="00F3387B">
        <w:tc>
          <w:tcPr>
            <w:tcW w:w="1559" w:type="dxa"/>
          </w:tcPr>
          <w:p w14:paraId="432E9083" w14:textId="77777777" w:rsidR="00C25D5C" w:rsidRDefault="00C25D5C" w:rsidP="009D21D1"/>
        </w:tc>
        <w:tc>
          <w:tcPr>
            <w:tcW w:w="6543" w:type="dxa"/>
          </w:tcPr>
          <w:p w14:paraId="6C6ACEE0" w14:textId="77777777" w:rsidR="00C25D5C" w:rsidRDefault="00C25D5C" w:rsidP="009D21D1"/>
        </w:tc>
      </w:tr>
    </w:tbl>
    <w:p w14:paraId="576A082A" w14:textId="77777777" w:rsidR="00C25D5C" w:rsidRPr="009D21D1" w:rsidRDefault="00C25D5C" w:rsidP="009D21D1"/>
    <w:sectPr w:rsidR="00C25D5C" w:rsidRPr="009D21D1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97EF" w14:textId="77777777" w:rsidR="00281BBA" w:rsidRDefault="00281BBA">
      <w:r>
        <w:separator/>
      </w:r>
    </w:p>
  </w:endnote>
  <w:endnote w:type="continuationSeparator" w:id="0">
    <w:p w14:paraId="49E6BB95" w14:textId="77777777" w:rsidR="00281BBA" w:rsidRDefault="0028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E0F8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7B4BA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33157A44" w14:textId="77777777" w:rsidTr="00206681">
      <w:trPr>
        <w:cantSplit/>
      </w:trPr>
      <w:tc>
        <w:tcPr>
          <w:tcW w:w="3130" w:type="dxa"/>
        </w:tcPr>
        <w:p w14:paraId="0FB071F4" w14:textId="2BF7FD33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535936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16/02/2022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7F106591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FD5AFD0" w14:textId="77777777" w:rsidTr="00206681">
      <w:trPr>
        <w:trHeight w:val="230"/>
      </w:trPr>
      <w:tc>
        <w:tcPr>
          <w:tcW w:w="3130" w:type="dxa"/>
        </w:tcPr>
        <w:p w14:paraId="5A004F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58FCA869" w14:textId="05CF684A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42E3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42E3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3C6BF70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D6F0" w14:textId="77777777" w:rsidR="00281BBA" w:rsidRDefault="00281BBA">
      <w:r>
        <w:separator/>
      </w:r>
    </w:p>
  </w:footnote>
  <w:footnote w:type="continuationSeparator" w:id="0">
    <w:p w14:paraId="564D8287" w14:textId="77777777" w:rsidR="00281BBA" w:rsidRDefault="00281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4AE18A3"/>
    <w:multiLevelType w:val="hybridMultilevel"/>
    <w:tmpl w:val="15023686"/>
    <w:lvl w:ilvl="0" w:tplc="9EF6BCB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054A0"/>
    <w:rsid w:val="00014BE3"/>
    <w:rsid w:val="00015664"/>
    <w:rsid w:val="00016A2B"/>
    <w:rsid w:val="000239A4"/>
    <w:rsid w:val="00042E3D"/>
    <w:rsid w:val="00045D6B"/>
    <w:rsid w:val="00046269"/>
    <w:rsid w:val="00047720"/>
    <w:rsid w:val="00047801"/>
    <w:rsid w:val="0005336D"/>
    <w:rsid w:val="00054739"/>
    <w:rsid w:val="000564F9"/>
    <w:rsid w:val="00071E9A"/>
    <w:rsid w:val="000773E4"/>
    <w:rsid w:val="00082AC0"/>
    <w:rsid w:val="00085228"/>
    <w:rsid w:val="00090324"/>
    <w:rsid w:val="000A4D57"/>
    <w:rsid w:val="000B34E4"/>
    <w:rsid w:val="000B7261"/>
    <w:rsid w:val="000C1012"/>
    <w:rsid w:val="000C2678"/>
    <w:rsid w:val="000C65DB"/>
    <w:rsid w:val="000E46CA"/>
    <w:rsid w:val="000E518B"/>
    <w:rsid w:val="000E7E88"/>
    <w:rsid w:val="000F015C"/>
    <w:rsid w:val="0010188C"/>
    <w:rsid w:val="00106AB3"/>
    <w:rsid w:val="00106FE9"/>
    <w:rsid w:val="00111A67"/>
    <w:rsid w:val="0011315E"/>
    <w:rsid w:val="0011690A"/>
    <w:rsid w:val="001206CC"/>
    <w:rsid w:val="0012299B"/>
    <w:rsid w:val="0012384F"/>
    <w:rsid w:val="001269F8"/>
    <w:rsid w:val="00126AA4"/>
    <w:rsid w:val="00132EA2"/>
    <w:rsid w:val="00133E77"/>
    <w:rsid w:val="00140560"/>
    <w:rsid w:val="0014772D"/>
    <w:rsid w:val="00160011"/>
    <w:rsid w:val="00161401"/>
    <w:rsid w:val="0016739D"/>
    <w:rsid w:val="0016767E"/>
    <w:rsid w:val="00167E98"/>
    <w:rsid w:val="0018173E"/>
    <w:rsid w:val="00183BE6"/>
    <w:rsid w:val="00184E08"/>
    <w:rsid w:val="00190973"/>
    <w:rsid w:val="00192E23"/>
    <w:rsid w:val="001A6C89"/>
    <w:rsid w:val="001C1FBF"/>
    <w:rsid w:val="001D7F38"/>
    <w:rsid w:val="001E01E6"/>
    <w:rsid w:val="001E4437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1BBA"/>
    <w:rsid w:val="002825C2"/>
    <w:rsid w:val="00282651"/>
    <w:rsid w:val="0028376C"/>
    <w:rsid w:val="00292234"/>
    <w:rsid w:val="00296211"/>
    <w:rsid w:val="00296C20"/>
    <w:rsid w:val="002C20F2"/>
    <w:rsid w:val="002D3379"/>
    <w:rsid w:val="002D43BA"/>
    <w:rsid w:val="002E0DFC"/>
    <w:rsid w:val="002E2DB0"/>
    <w:rsid w:val="002E6167"/>
    <w:rsid w:val="002F1B6F"/>
    <w:rsid w:val="002F2C35"/>
    <w:rsid w:val="002F6FDA"/>
    <w:rsid w:val="00300C6A"/>
    <w:rsid w:val="00311BCD"/>
    <w:rsid w:val="00321974"/>
    <w:rsid w:val="00322FD4"/>
    <w:rsid w:val="0034533D"/>
    <w:rsid w:val="00350DCB"/>
    <w:rsid w:val="003640B5"/>
    <w:rsid w:val="00372691"/>
    <w:rsid w:val="00374716"/>
    <w:rsid w:val="0037488B"/>
    <w:rsid w:val="00374C6C"/>
    <w:rsid w:val="00382141"/>
    <w:rsid w:val="00392EB0"/>
    <w:rsid w:val="00395F94"/>
    <w:rsid w:val="003A3A43"/>
    <w:rsid w:val="003A6B92"/>
    <w:rsid w:val="003B0F4C"/>
    <w:rsid w:val="003B2447"/>
    <w:rsid w:val="003B64B0"/>
    <w:rsid w:val="003B7290"/>
    <w:rsid w:val="003C3F20"/>
    <w:rsid w:val="003C407D"/>
    <w:rsid w:val="003C7058"/>
    <w:rsid w:val="003D6293"/>
    <w:rsid w:val="003D6553"/>
    <w:rsid w:val="003E5911"/>
    <w:rsid w:val="00401AAB"/>
    <w:rsid w:val="00401C94"/>
    <w:rsid w:val="00407154"/>
    <w:rsid w:val="00424D29"/>
    <w:rsid w:val="00436CAE"/>
    <w:rsid w:val="00441888"/>
    <w:rsid w:val="00443904"/>
    <w:rsid w:val="00444FF1"/>
    <w:rsid w:val="00451ACC"/>
    <w:rsid w:val="00455FE1"/>
    <w:rsid w:val="00457923"/>
    <w:rsid w:val="0046647F"/>
    <w:rsid w:val="0046652A"/>
    <w:rsid w:val="00467FBC"/>
    <w:rsid w:val="00477CE1"/>
    <w:rsid w:val="0048045D"/>
    <w:rsid w:val="00480D67"/>
    <w:rsid w:val="004820E1"/>
    <w:rsid w:val="00484637"/>
    <w:rsid w:val="004951A3"/>
    <w:rsid w:val="00495EFD"/>
    <w:rsid w:val="004961CA"/>
    <w:rsid w:val="00496B28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35936"/>
    <w:rsid w:val="00541653"/>
    <w:rsid w:val="00547DC9"/>
    <w:rsid w:val="0055090A"/>
    <w:rsid w:val="00551841"/>
    <w:rsid w:val="0056042D"/>
    <w:rsid w:val="005612E5"/>
    <w:rsid w:val="00563C92"/>
    <w:rsid w:val="005671A6"/>
    <w:rsid w:val="00575068"/>
    <w:rsid w:val="005827F1"/>
    <w:rsid w:val="00591017"/>
    <w:rsid w:val="005A05CA"/>
    <w:rsid w:val="005A7D2A"/>
    <w:rsid w:val="005B0515"/>
    <w:rsid w:val="005B1B27"/>
    <w:rsid w:val="005C2D8C"/>
    <w:rsid w:val="005E00CE"/>
    <w:rsid w:val="005E6469"/>
    <w:rsid w:val="005F4939"/>
    <w:rsid w:val="00605BBE"/>
    <w:rsid w:val="006324A8"/>
    <w:rsid w:val="006373C1"/>
    <w:rsid w:val="00645806"/>
    <w:rsid w:val="00651DD7"/>
    <w:rsid w:val="00655AB8"/>
    <w:rsid w:val="006573C3"/>
    <w:rsid w:val="0067146C"/>
    <w:rsid w:val="0069646A"/>
    <w:rsid w:val="006A249C"/>
    <w:rsid w:val="006A2DE2"/>
    <w:rsid w:val="006B526A"/>
    <w:rsid w:val="006B6D79"/>
    <w:rsid w:val="006B70A5"/>
    <w:rsid w:val="006D1AA6"/>
    <w:rsid w:val="006D3394"/>
    <w:rsid w:val="006D4E99"/>
    <w:rsid w:val="006E0C6B"/>
    <w:rsid w:val="006E4E33"/>
    <w:rsid w:val="006E7B54"/>
    <w:rsid w:val="006F1E9F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44990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C733F"/>
    <w:rsid w:val="007D0E61"/>
    <w:rsid w:val="007D4B41"/>
    <w:rsid w:val="007E23BA"/>
    <w:rsid w:val="007E4601"/>
    <w:rsid w:val="007F0B00"/>
    <w:rsid w:val="007F2FBF"/>
    <w:rsid w:val="007F3310"/>
    <w:rsid w:val="008161F6"/>
    <w:rsid w:val="00826BEC"/>
    <w:rsid w:val="00833708"/>
    <w:rsid w:val="00837343"/>
    <w:rsid w:val="00842E97"/>
    <w:rsid w:val="00850EE9"/>
    <w:rsid w:val="00851FED"/>
    <w:rsid w:val="008622C9"/>
    <w:rsid w:val="00862CBE"/>
    <w:rsid w:val="00864DCC"/>
    <w:rsid w:val="00872064"/>
    <w:rsid w:val="008747D2"/>
    <w:rsid w:val="0087661B"/>
    <w:rsid w:val="00886957"/>
    <w:rsid w:val="00891829"/>
    <w:rsid w:val="00892EC4"/>
    <w:rsid w:val="008A2476"/>
    <w:rsid w:val="008B74EE"/>
    <w:rsid w:val="008B7EED"/>
    <w:rsid w:val="008C52DA"/>
    <w:rsid w:val="008D0DF3"/>
    <w:rsid w:val="008E05EA"/>
    <w:rsid w:val="008E42C1"/>
    <w:rsid w:val="008E5314"/>
    <w:rsid w:val="008E67C2"/>
    <w:rsid w:val="008F2275"/>
    <w:rsid w:val="008F4192"/>
    <w:rsid w:val="008F54F7"/>
    <w:rsid w:val="008F687E"/>
    <w:rsid w:val="0090056D"/>
    <w:rsid w:val="00917C35"/>
    <w:rsid w:val="00917D59"/>
    <w:rsid w:val="00932BF8"/>
    <w:rsid w:val="00952ACD"/>
    <w:rsid w:val="0095398F"/>
    <w:rsid w:val="009540BD"/>
    <w:rsid w:val="0095412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21D1"/>
    <w:rsid w:val="009D332A"/>
    <w:rsid w:val="009D7E3E"/>
    <w:rsid w:val="009F39F0"/>
    <w:rsid w:val="00A06191"/>
    <w:rsid w:val="00A06473"/>
    <w:rsid w:val="00A07EA6"/>
    <w:rsid w:val="00A104E8"/>
    <w:rsid w:val="00A141A0"/>
    <w:rsid w:val="00A20B49"/>
    <w:rsid w:val="00A20D94"/>
    <w:rsid w:val="00A24AB4"/>
    <w:rsid w:val="00A30D29"/>
    <w:rsid w:val="00A34265"/>
    <w:rsid w:val="00A34900"/>
    <w:rsid w:val="00A34F6D"/>
    <w:rsid w:val="00A45877"/>
    <w:rsid w:val="00A464C8"/>
    <w:rsid w:val="00A50316"/>
    <w:rsid w:val="00A605C1"/>
    <w:rsid w:val="00A64BBF"/>
    <w:rsid w:val="00A64D16"/>
    <w:rsid w:val="00A73BD5"/>
    <w:rsid w:val="00A838E0"/>
    <w:rsid w:val="00A84DBF"/>
    <w:rsid w:val="00A87551"/>
    <w:rsid w:val="00A90DA9"/>
    <w:rsid w:val="00A91C1B"/>
    <w:rsid w:val="00A928EE"/>
    <w:rsid w:val="00A95E63"/>
    <w:rsid w:val="00A96975"/>
    <w:rsid w:val="00AA7B59"/>
    <w:rsid w:val="00AE0234"/>
    <w:rsid w:val="00AE056B"/>
    <w:rsid w:val="00AE2CB7"/>
    <w:rsid w:val="00AF6884"/>
    <w:rsid w:val="00AF7480"/>
    <w:rsid w:val="00B019F9"/>
    <w:rsid w:val="00B01C8E"/>
    <w:rsid w:val="00B01DAA"/>
    <w:rsid w:val="00B044E1"/>
    <w:rsid w:val="00B05DA5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A52A3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4497"/>
    <w:rsid w:val="00BE52BB"/>
    <w:rsid w:val="00C02785"/>
    <w:rsid w:val="00C16ECF"/>
    <w:rsid w:val="00C20DBB"/>
    <w:rsid w:val="00C25D5C"/>
    <w:rsid w:val="00C26FD3"/>
    <w:rsid w:val="00C27BEC"/>
    <w:rsid w:val="00C3471D"/>
    <w:rsid w:val="00C41664"/>
    <w:rsid w:val="00C516C7"/>
    <w:rsid w:val="00C57A46"/>
    <w:rsid w:val="00C72D8C"/>
    <w:rsid w:val="00C73923"/>
    <w:rsid w:val="00C73CF3"/>
    <w:rsid w:val="00C809EB"/>
    <w:rsid w:val="00C94497"/>
    <w:rsid w:val="00C95FE2"/>
    <w:rsid w:val="00C96839"/>
    <w:rsid w:val="00CA438E"/>
    <w:rsid w:val="00CA6367"/>
    <w:rsid w:val="00CA701E"/>
    <w:rsid w:val="00CB0889"/>
    <w:rsid w:val="00CC18F3"/>
    <w:rsid w:val="00CD60B2"/>
    <w:rsid w:val="00CE1233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1E3E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C01C8"/>
    <w:rsid w:val="00EE276E"/>
    <w:rsid w:val="00EE48ED"/>
    <w:rsid w:val="00EE6C80"/>
    <w:rsid w:val="00EF2675"/>
    <w:rsid w:val="00EF6BCA"/>
    <w:rsid w:val="00F00C84"/>
    <w:rsid w:val="00F1421A"/>
    <w:rsid w:val="00F25AC4"/>
    <w:rsid w:val="00F27229"/>
    <w:rsid w:val="00F27D41"/>
    <w:rsid w:val="00F3387B"/>
    <w:rsid w:val="00F36F16"/>
    <w:rsid w:val="00F41F88"/>
    <w:rsid w:val="00F452D7"/>
    <w:rsid w:val="00F5154C"/>
    <w:rsid w:val="00F54644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096A"/>
    <w:rsid w:val="00FC2852"/>
    <w:rsid w:val="00FD4C5B"/>
    <w:rsid w:val="00FD4FF7"/>
    <w:rsid w:val="00FE3717"/>
    <w:rsid w:val="00FE384A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0C4E4E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BE4497"/>
    <w:pPr>
      <w:framePr w:wrap="notBeside" w:vAnchor="text" w:hAnchor="text" w:y="1"/>
      <w:tabs>
        <w:tab w:val="left" w:pos="440"/>
        <w:tab w:val="right" w:leader="dot" w:pos="8810"/>
      </w:tabs>
      <w:spacing w:before="120" w:after="120"/>
      <w:jc w:val="left"/>
    </w:pPr>
    <w:rPr>
      <w:rFonts w:ascii="Muller Bold" w:hAnsi="Muller Bold" w:cs="Tahoma"/>
      <w:bCs/>
      <w:caps/>
      <w:noProof/>
      <w:sz w:val="20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Paragraph2">
    <w:name w:val="Paragraph2"/>
    <w:basedOn w:val="Normal"/>
    <w:rsid w:val="00BE4497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customStyle="1" w:styleId="InfoBlue">
    <w:name w:val="InfoBlue"/>
    <w:basedOn w:val="Normal"/>
    <w:next w:val="Textoindependiente"/>
    <w:rsid w:val="00BE4497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customStyle="1" w:styleId="InfoBlueCarCarCar">
    <w:name w:val="InfoBlue Car Car Car"/>
    <w:link w:val="InfoBlueCarCar"/>
    <w:locked/>
    <w:rsid w:val="00BE4497"/>
    <w:rPr>
      <w:rFonts w:ascii="Verdana" w:eastAsia="Batang" w:hAnsi="Verdana" w:cs="Arial"/>
      <w:lang w:val="es-ES" w:eastAsia="en-US"/>
    </w:rPr>
  </w:style>
  <w:style w:type="paragraph" w:customStyle="1" w:styleId="InfoBlueCarCar">
    <w:name w:val="InfoBlue Car Car"/>
    <w:basedOn w:val="Normal"/>
    <w:next w:val="Textoindependiente"/>
    <w:link w:val="InfoBlueCarCarCar"/>
    <w:autoRedefine/>
    <w:rsid w:val="00BE4497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eastAsia="Batang" w:hAnsi="Verdana" w:cs="Arial"/>
      <w:sz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49234179B00940A4310EE10E82DCE8" ma:contentTypeVersion="10" ma:contentTypeDescription="Crear nuevo documento." ma:contentTypeScope="" ma:versionID="d85aa9ea8b1ed24c19d475156114c85a">
  <xsd:schema xmlns:xsd="http://www.w3.org/2001/XMLSchema" xmlns:xs="http://www.w3.org/2001/XMLSchema" xmlns:p="http://schemas.microsoft.com/office/2006/metadata/properties" xmlns:ns2="65bc2f35-4691-4cd5-8773-c7371efb30c2" xmlns:ns3="e39907ce-fe83-4f9e-913a-b613beec1999" targetNamespace="http://schemas.microsoft.com/office/2006/metadata/properties" ma:root="true" ma:fieldsID="16c6c407a8b906a0c936296d0546465e" ns2:_="" ns3:_="">
    <xsd:import namespace="65bc2f35-4691-4cd5-8773-c7371efb30c2"/>
    <xsd:import namespace="e39907ce-fe83-4f9e-913a-b613beec19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c2f35-4691-4cd5-8773-c7371efb3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907ce-fe83-4f9e-913a-b613beec1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B27D20-7789-456B-B840-811F13371E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DE93C7-C529-43B0-B989-A05E9E5C80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8341C6-3C74-42EF-89FB-9DC00D622381}"/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295</TotalTime>
  <Pages>1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Administrador</cp:lastModifiedBy>
  <cp:revision>15</cp:revision>
  <cp:lastPrinted>2019-06-21T21:46:00Z</cp:lastPrinted>
  <dcterms:created xsi:type="dcterms:W3CDTF">2022-02-14T18:21:00Z</dcterms:created>
  <dcterms:modified xsi:type="dcterms:W3CDTF">2022-02-17T00:55:00Z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0x0101001249234179B00940A4310EE10E82DCE8</vt:lpwstr>
  </property>
</Properties>
</file>