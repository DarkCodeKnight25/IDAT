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83B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ACBC" wp14:editId="33757746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BE083" w14:textId="77777777" w:rsidR="009223ED" w:rsidRDefault="009223ED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EACBC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238BE083" w14:textId="77777777" w:rsidR="009223ED" w:rsidRDefault="009223ED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6D7D24" wp14:editId="4F669735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EAC02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181DA48E" w14:textId="56F0CEA9" w:rsidR="009223ED" w:rsidRDefault="009223ED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3B0E2" wp14:editId="4765A5C4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858F" w14:textId="77777777" w:rsidR="009223ED" w:rsidRPr="003C2A69" w:rsidRDefault="009223ED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B0E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1498858F" w14:textId="77777777" w:rsidR="009223ED" w:rsidRPr="003C2A69" w:rsidRDefault="009223ED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4662D1A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8F97F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BE67E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B10CC3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58003F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A40283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2472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E56283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A65C6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13AEF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750EF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F6C2B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EEC4F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9FFB2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AD4E1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69D9F8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729C71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ED1428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DA216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598A7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09B8E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C3B8A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20E1F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129C1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FC780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40BE1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2D3ABE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88714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593FC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63FE0A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E4B5D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30823B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ED257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A3463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F1F7D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97CE6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A8AC4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974A6D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A7F79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FFD6F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366C6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2EF28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F84C3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78943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95A51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46A93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22F291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7A41CD" w14:textId="7B0FC22C" w:rsidR="009223ED" w:rsidRDefault="00973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53DFA" wp14:editId="798CFE39">
                <wp:simplePos x="0" y="0"/>
                <wp:positionH relativeFrom="column">
                  <wp:posOffset>-517525</wp:posOffset>
                </wp:positionH>
                <wp:positionV relativeFrom="paragraph">
                  <wp:posOffset>173990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7D6C3" w14:textId="03DB68DE" w:rsidR="009223ED" w:rsidRDefault="009223ED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69734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8B5277" w:rsidRPr="008B527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Modelo de Negocio</w:t>
                            </w:r>
                          </w:p>
                          <w:p w14:paraId="63E6A90A" w14:textId="77777777" w:rsidR="009223ED" w:rsidRPr="00132FD0" w:rsidRDefault="009223ED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C814E2E" w14:textId="5931D1C6" w:rsidR="0069734F" w:rsidRPr="0069734F" w:rsidRDefault="009223ED" w:rsidP="0069734F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69734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69734F" w:rsidRPr="0069734F">
                              <w:rPr>
                                <w:rFonts w:cs="Arial"/>
                                <w:color w:val="FFFFFF" w:themeColor="background1"/>
                              </w:rPr>
                              <w:t>Conoce el Modelo de Negocio de una empresa para construir el Modelo de Caso de Uso de Negocio (MCUN)</w:t>
                            </w:r>
                          </w:p>
                          <w:p w14:paraId="5AF086A5" w14:textId="77777777" w:rsidR="0069734F" w:rsidRPr="006C37AD" w:rsidRDefault="0069734F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3DFA" id="Cuadro de texto 10" o:spid="_x0000_s1028" type="#_x0000_t202" style="position:absolute;left:0;text-align:left;margin-left:-40.75pt;margin-top:13.7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" filled="f" stroked="f" strokeweight=".5pt">
                <v:textbox>
                  <w:txbxContent>
                    <w:p w14:paraId="0AA7D6C3" w14:textId="03DB68DE" w:rsidR="009223ED" w:rsidRDefault="009223ED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69734F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8B5277" w:rsidRPr="008B5277">
                        <w:rPr>
                          <w:rFonts w:cs="Arial"/>
                          <w:color w:val="FFFFFF" w:themeColor="background1"/>
                          <w:lang w:val="es-ES"/>
                        </w:rPr>
                        <w:t>Modelo de Negocio</w:t>
                      </w:r>
                    </w:p>
                    <w:p w14:paraId="63E6A90A" w14:textId="77777777" w:rsidR="009223ED" w:rsidRPr="00132FD0" w:rsidRDefault="009223ED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0C814E2E" w14:textId="5931D1C6" w:rsidR="0069734F" w:rsidRPr="0069734F" w:rsidRDefault="009223ED" w:rsidP="0069734F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69734F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69734F" w:rsidRPr="0069734F">
                        <w:rPr>
                          <w:rFonts w:cs="Arial"/>
                          <w:color w:val="FFFFFF" w:themeColor="background1"/>
                        </w:rPr>
                        <w:t>Conoce el Modelo de Negocio de una empresa para construir el Modelo de Caso de Uso de Negocio (MCUN)</w:t>
                      </w:r>
                    </w:p>
                    <w:p w14:paraId="5AF086A5" w14:textId="77777777" w:rsidR="0069734F" w:rsidRPr="006C37AD" w:rsidRDefault="0069734F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CFCA2" w14:textId="6BAA306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3A7DF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8B0811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C4B620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C4FF5C" w14:textId="52FDB3BD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3F6B9D30" wp14:editId="1E7A007F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1DA6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CF501C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040FDBE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853250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28BFA66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B5F8DD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7BD060F1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0423EB7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10D466A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255338F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4BCF0F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F73EA2C" w14:textId="2D3B30EE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 xml:space="preserve">104 Modelo de </w:t>
      </w:r>
      <w:r w:rsidR="00C55AC1">
        <w:rPr>
          <w:rFonts w:ascii="Muller Regular" w:hAnsi="Muller Regular" w:cs="Tahoma"/>
          <w:bCs/>
          <w:color w:val="000000" w:themeColor="text1"/>
          <w:szCs w:val="22"/>
        </w:rPr>
        <w:t xml:space="preserve">Casos de Uso de 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>Negocio</w:t>
      </w:r>
      <w:r w:rsidR="00C55AC1">
        <w:rPr>
          <w:rFonts w:ascii="Muller Regular" w:hAnsi="Muller Regular" w:cs="Tahoma"/>
          <w:bCs/>
          <w:color w:val="000000" w:themeColor="text1"/>
          <w:szCs w:val="22"/>
        </w:rPr>
        <w:t xml:space="preserve"> MCUN</w:t>
      </w:r>
    </w:p>
    <w:p w14:paraId="7CEB82A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2005DB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3182AE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1325EF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47135E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62D4CB6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2E4B6A3" w14:textId="31B16261" w:rsidR="00547DC9" w:rsidRPr="00184E08" w:rsidRDefault="008F1435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 2022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0B3F60DD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973A30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564F5476" w14:textId="77777777" w:rsidTr="00A002BD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044110FE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4F359985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2FE4F5DD" w14:textId="77777777" w:rsidTr="00A002BD">
        <w:tc>
          <w:tcPr>
            <w:tcW w:w="239" w:type="dxa"/>
            <w:shd w:val="clear" w:color="auto" w:fill="auto"/>
          </w:tcPr>
          <w:p w14:paraId="3C682835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2DB3DF8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1917079C" w14:textId="77777777" w:rsidTr="00A002BD">
        <w:tc>
          <w:tcPr>
            <w:tcW w:w="239" w:type="dxa"/>
            <w:shd w:val="clear" w:color="auto" w:fill="auto"/>
          </w:tcPr>
          <w:p w14:paraId="7DB8DD8D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81858E4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6F7C808B" w14:textId="77777777" w:rsidTr="00A002BD">
        <w:tc>
          <w:tcPr>
            <w:tcW w:w="239" w:type="dxa"/>
            <w:shd w:val="clear" w:color="auto" w:fill="auto"/>
          </w:tcPr>
          <w:p w14:paraId="238BAAEA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4028922C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165C372E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145675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D9BBA" w14:textId="77777777" w:rsidR="009D5130" w:rsidRPr="009D5130" w:rsidRDefault="009D5130">
          <w:pPr>
            <w:pStyle w:val="TtuloTDC"/>
            <w:rPr>
              <w:rFonts w:ascii="Stag Book" w:hAnsi="Stag Book"/>
              <w:color w:val="000000" w:themeColor="text1"/>
              <w:sz w:val="40"/>
              <w:lang w:val="es-ES"/>
            </w:rPr>
          </w:pPr>
          <w:r w:rsidRPr="009D5130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070C1B5F" w14:textId="77777777" w:rsidR="009D5130" w:rsidRPr="009D5130" w:rsidRDefault="009D5130" w:rsidP="009D5130">
          <w:pPr>
            <w:rPr>
              <w:lang w:val="es-ES" w:eastAsia="es-PE"/>
            </w:rPr>
          </w:pPr>
        </w:p>
        <w:p w14:paraId="7682B518" w14:textId="77777777" w:rsidR="009D5130" w:rsidRDefault="009D513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28756" w:history="1">
            <w:r w:rsidRPr="00BC2DDD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52A8" w14:textId="77777777" w:rsidR="009D5130" w:rsidRDefault="008E43D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5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CF1B119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F240384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9" w:history="1">
            <w:r w:rsidR="009D5130" w:rsidRPr="00BC2DDD">
              <w:rPr>
                <w:rStyle w:val="Hipervnculo"/>
                <w:rFonts w:ascii="Muller Bold" w:hAnsi="Muller Bold"/>
                <w:noProof/>
              </w:rPr>
              <w:t>2.2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03A7CD7A" w14:textId="77777777" w:rsidR="009D5130" w:rsidRDefault="008E43D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 Y 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78271B9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251AD15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2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_Toc12028762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269E787" w14:textId="77777777" w:rsidR="009D5130" w:rsidRDefault="008E43D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3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VISITAS DE CASOS DE USO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_Toc12028763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3E40B45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4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actores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_Toc12028764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1E913F1E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5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casos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_Toc12028765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52F2EB3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6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caso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_Toc12028766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3E1F69D6" w14:textId="77777777" w:rsidR="009D5130" w:rsidRDefault="008E43D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VISTA LÓGICA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62C044B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trabajadores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1AD8B02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9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entidades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29BABCCC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del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BE99554" w14:textId="77777777" w:rsidR="009D5130" w:rsidRDefault="008E43D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5.4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Realización de negocio (por cada caso de usos de Negocio)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B12B2B3" w14:textId="77777777" w:rsidR="009D5130" w:rsidRDefault="009D5130">
          <w:r>
            <w:rPr>
              <w:b/>
              <w:bCs/>
              <w:lang w:val="es-ES"/>
            </w:rPr>
            <w:fldChar w:fldCharType="end"/>
          </w:r>
        </w:p>
      </w:sdtContent>
    </w:sdt>
    <w:p w14:paraId="275E482F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703EDAB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1CC1949C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028756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p w14:paraId="496EF632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12162EDE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0E7A79E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468401E5" w14:textId="77777777" w:rsidTr="00480D67">
        <w:tc>
          <w:tcPr>
            <w:tcW w:w="5334" w:type="dxa"/>
            <w:tcBorders>
              <w:top w:val="nil"/>
            </w:tcBorders>
          </w:tcPr>
          <w:p w14:paraId="7810C5A6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67B6AB0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37B8C5AB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1A446FE3" w14:textId="77777777" w:rsidTr="00480D67">
        <w:tc>
          <w:tcPr>
            <w:tcW w:w="5334" w:type="dxa"/>
          </w:tcPr>
          <w:p w14:paraId="514980B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0BDAB941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101B9DE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4E852311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649F2794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28757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1"/>
    </w:p>
    <w:p w14:paraId="48BE41E4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28758"/>
      <w:r>
        <w:rPr>
          <w:rFonts w:ascii="Muller Bold" w:hAnsi="Muller Bold" w:cs="Tahoma"/>
          <w:b w:val="0"/>
          <w:sz w:val="20"/>
        </w:rPr>
        <w:t>Propósito</w:t>
      </w:r>
      <w:bookmarkEnd w:id="12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07481946" w14:textId="77777777" w:rsidTr="0012299B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F29B99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73FE39FD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12028759"/>
      <w:r>
        <w:rPr>
          <w:rFonts w:ascii="Muller Bold" w:hAnsi="Muller Bold" w:cs="Tahoma"/>
          <w:b w:val="0"/>
          <w:sz w:val="20"/>
        </w:rPr>
        <w:t>Alcance</w:t>
      </w:r>
      <w:bookmarkEnd w:id="13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5471F37D" w14:textId="77777777" w:rsidTr="0012299B">
        <w:tc>
          <w:tcPr>
            <w:tcW w:w="7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039B83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3296E8D7" w14:textId="77777777" w:rsidR="00480D67" w:rsidRDefault="00E01CC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4" w:name="_Toc89224929"/>
      <w:bookmarkStart w:id="15" w:name="_Toc199424695"/>
      <w:bookmarkStart w:id="16" w:name="_Toc12028760"/>
      <w:r w:rsidRPr="00E01CC3">
        <w:rPr>
          <w:rFonts w:ascii="Muller Bold" w:hAnsi="Muller Bold" w:cs="Tahoma"/>
          <w:b w:val="0"/>
          <w:bCs/>
          <w:sz w:val="20"/>
        </w:rPr>
        <w:t>RESTRICCIONES Y RIESGOS TECNOLÓGICOS</w:t>
      </w:r>
      <w:bookmarkEnd w:id="14"/>
      <w:bookmarkEnd w:id="15"/>
      <w:bookmarkEnd w:id="16"/>
    </w:p>
    <w:p w14:paraId="626F3F31" w14:textId="77777777" w:rsidR="00DB4916" w:rsidRPr="00DB4916" w:rsidRDefault="00DB4916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28761"/>
      <w:r w:rsidRPr="00DB4916">
        <w:rPr>
          <w:rFonts w:ascii="Muller Bold" w:hAnsi="Muller Bold" w:cs="Tahoma"/>
          <w:b w:val="0"/>
          <w:sz w:val="20"/>
        </w:rPr>
        <w:t>Restricciones</w:t>
      </w:r>
      <w:bookmarkEnd w:id="17"/>
    </w:p>
    <w:tbl>
      <w:tblPr>
        <w:tblW w:w="8080" w:type="dxa"/>
        <w:tblInd w:w="74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21A934F1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60D838C1" w14:textId="77777777" w:rsidR="00480D67" w:rsidRPr="008161F6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Restricciones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62062AEA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09179D0" w14:textId="77777777" w:rsidTr="00DB4916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60C489" w14:textId="77777777" w:rsidR="00480D67" w:rsidRPr="007456AD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60A471" w14:textId="77777777" w:rsidR="00480D67" w:rsidRPr="00343A4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12931A53" w14:textId="77777777" w:rsidTr="00DB491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FAF694" w14:textId="77777777" w:rsidR="00480D67" w:rsidRPr="007456AD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D279A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0D3C1623" w14:textId="77777777" w:rsidTr="00DB491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59D46" w14:textId="77777777" w:rsidR="00480D67" w:rsidRPr="007456AD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4F45F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5529E46D" w14:textId="77777777" w:rsidR="00480D67" w:rsidRPr="002C20F2" w:rsidRDefault="00DB4916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8" w:name="_Toc12028762"/>
      <w:r>
        <w:rPr>
          <w:rFonts w:ascii="Muller Bold" w:hAnsi="Muller Bold" w:cs="Tahoma"/>
          <w:b w:val="0"/>
          <w:sz w:val="20"/>
        </w:rPr>
        <w:t>Riesgos Tecnológicos</w:t>
      </w:r>
      <w:bookmarkEnd w:id="18"/>
    </w:p>
    <w:tbl>
      <w:tblPr>
        <w:tblW w:w="8080" w:type="dxa"/>
        <w:tblInd w:w="7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023B04BA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32D0DC7" w14:textId="77777777" w:rsidR="00480D67" w:rsidRPr="002C20F2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="00480D67"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2765F83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9CE8BC8" w14:textId="77777777" w:rsidTr="00DB4916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2D3108C5" w14:textId="77777777" w:rsidR="00DB4916" w:rsidRPr="00DB4916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RT01</w:t>
            </w:r>
          </w:p>
        </w:tc>
        <w:tc>
          <w:tcPr>
            <w:tcW w:w="6379" w:type="dxa"/>
            <w:shd w:val="clear" w:color="auto" w:fill="auto"/>
          </w:tcPr>
          <w:p w14:paraId="4D2A460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00C87C37" w14:textId="77777777" w:rsidTr="00DB4916"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D56BCC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RT02</w:t>
            </w:r>
          </w:p>
        </w:tc>
        <w:tc>
          <w:tcPr>
            <w:tcW w:w="637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95396B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939733D" w14:textId="77777777" w:rsidTr="00DB4916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6520241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RT03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332D3AE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5C06E002" w14:textId="4831883A" w:rsidR="00B41692" w:rsidRDefault="00B41692">
      <w:pPr>
        <w:spacing w:line="240" w:lineRule="auto"/>
        <w:jc w:val="left"/>
        <w:rPr>
          <w:lang w:val="es-ES"/>
        </w:rPr>
      </w:pPr>
    </w:p>
    <w:p w14:paraId="0ECCA404" w14:textId="77777777" w:rsidR="00480D67" w:rsidRPr="00664C22" w:rsidRDefault="00DB4916" w:rsidP="00664C22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9" w:name="_Toc12028763"/>
      <w:bookmarkStart w:id="20" w:name="_Toc89224931"/>
      <w:r w:rsidRPr="00664C22">
        <w:rPr>
          <w:rFonts w:ascii="Muller Bold" w:hAnsi="Muller Bold" w:cs="Tahoma"/>
          <w:b w:val="0"/>
          <w:bCs/>
          <w:sz w:val="20"/>
        </w:rPr>
        <w:t>VISITAS DE CASOS DE USO DE NEGOCIO</w:t>
      </w:r>
      <w:bookmarkEnd w:id="19"/>
    </w:p>
    <w:p w14:paraId="5BBCE785" w14:textId="77777777" w:rsidR="00480D67" w:rsidRPr="002C20F2" w:rsidRDefault="00664C22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12028764"/>
      <w:bookmarkEnd w:id="20"/>
      <w:r>
        <w:rPr>
          <w:rFonts w:ascii="Muller Bold" w:hAnsi="Muller Bold" w:cs="Tahoma"/>
          <w:b w:val="0"/>
          <w:sz w:val="20"/>
        </w:rPr>
        <w:t>Lista de actores de Negocio</w:t>
      </w:r>
      <w:bookmarkEnd w:id="21"/>
    </w:p>
    <w:tbl>
      <w:tblPr>
        <w:tblW w:w="8371" w:type="dxa"/>
        <w:tblInd w:w="43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84"/>
        <w:gridCol w:w="2936"/>
        <w:gridCol w:w="4051"/>
      </w:tblGrid>
      <w:tr w:rsidR="00664C22" w:rsidRPr="008B67EE" w14:paraId="30149B59" w14:textId="77777777" w:rsidTr="0078073F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790AD0C0" w14:textId="77777777" w:rsidR="00664C22" w:rsidRPr="00F27D41" w:rsidRDefault="00664C22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2EF7441F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4051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5EFD222A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64C22" w:rsidRPr="008B67EE" w14:paraId="2AB04B4C" w14:textId="77777777" w:rsidTr="0078073F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21986300" w14:textId="77777777" w:rsidR="00664C22" w:rsidRPr="00F27D41" w:rsidRDefault="00664C22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2936" w:type="dxa"/>
            <w:tcBorders>
              <w:top w:val="nil"/>
            </w:tcBorders>
          </w:tcPr>
          <w:p w14:paraId="6E1ABD48" w14:textId="77777777" w:rsidR="00664C22" w:rsidRDefault="00664C22" w:rsidP="00415678">
            <w:pPr>
              <w:rPr>
                <w:rFonts w:cs="Arial"/>
                <w:sz w:val="20"/>
              </w:rPr>
            </w:pP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12DC5B89" w14:textId="77777777" w:rsidR="00664C22" w:rsidRPr="00343A4B" w:rsidRDefault="00664C2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664C22" w:rsidRPr="008B67EE" w14:paraId="144C0C4D" w14:textId="77777777" w:rsidTr="0078073F">
        <w:tc>
          <w:tcPr>
            <w:tcW w:w="1384" w:type="dxa"/>
            <w:shd w:val="clear" w:color="auto" w:fill="auto"/>
          </w:tcPr>
          <w:p w14:paraId="484562BF" w14:textId="77777777" w:rsidR="00664C22" w:rsidRPr="00F27D41" w:rsidRDefault="00664C22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2936" w:type="dxa"/>
          </w:tcPr>
          <w:p w14:paraId="28EA25CF" w14:textId="77777777" w:rsidR="00664C22" w:rsidRDefault="00664C22" w:rsidP="00415678">
            <w:pPr>
              <w:rPr>
                <w:rFonts w:cs="Arial"/>
                <w:sz w:val="20"/>
              </w:rPr>
            </w:pPr>
          </w:p>
        </w:tc>
        <w:tc>
          <w:tcPr>
            <w:tcW w:w="4051" w:type="dxa"/>
            <w:shd w:val="clear" w:color="auto" w:fill="auto"/>
          </w:tcPr>
          <w:p w14:paraId="39B949AC" w14:textId="77777777" w:rsidR="00664C22" w:rsidRPr="00343A4B" w:rsidRDefault="00664C2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44809E05" w14:textId="77777777" w:rsidR="00480D67" w:rsidRDefault="00A46743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2" w:name="_Toc12028765"/>
      <w:r>
        <w:rPr>
          <w:rFonts w:ascii="Muller Bold" w:hAnsi="Muller Bold" w:cs="Tahoma"/>
          <w:b w:val="0"/>
          <w:sz w:val="20"/>
        </w:rPr>
        <w:t>Lista de casos de uso de Negocios</w:t>
      </w:r>
      <w:bookmarkEnd w:id="22"/>
    </w:p>
    <w:tbl>
      <w:tblPr>
        <w:tblW w:w="8364" w:type="dxa"/>
        <w:tblInd w:w="45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907"/>
        <w:gridCol w:w="3488"/>
        <w:gridCol w:w="1984"/>
        <w:gridCol w:w="1985"/>
      </w:tblGrid>
      <w:tr w:rsidR="00A46743" w:rsidRPr="008B67EE" w14:paraId="78A269C2" w14:textId="77777777" w:rsidTr="0078073F"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153AFA90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12AB2A80" w14:textId="17C3C850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  <w:r w:rsidR="0078073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negocio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4B8A2F37" w14:textId="0C9600E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</w:t>
            </w:r>
            <w:r w:rsidR="0078073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</w:t>
            </w: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ción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0F422C19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A46743" w:rsidRPr="008B67EE" w14:paraId="362739C9" w14:textId="77777777" w:rsidTr="0078073F">
        <w:tc>
          <w:tcPr>
            <w:tcW w:w="907" w:type="dxa"/>
            <w:tcBorders>
              <w:top w:val="nil"/>
            </w:tcBorders>
            <w:shd w:val="clear" w:color="auto" w:fill="auto"/>
          </w:tcPr>
          <w:p w14:paraId="09C03DE7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3488" w:type="dxa"/>
            <w:tcBorders>
              <w:top w:val="nil"/>
            </w:tcBorders>
          </w:tcPr>
          <w:p w14:paraId="2F13754D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1887CF29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2D23169C" w14:textId="77777777" w:rsidR="00A46743" w:rsidRPr="00343A4B" w:rsidRDefault="00A46743" w:rsidP="00C46EF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A46743" w:rsidRPr="008B67EE" w14:paraId="47FFEBB1" w14:textId="77777777" w:rsidTr="0078073F">
        <w:tc>
          <w:tcPr>
            <w:tcW w:w="907" w:type="dxa"/>
            <w:shd w:val="clear" w:color="auto" w:fill="auto"/>
          </w:tcPr>
          <w:p w14:paraId="19E0A911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3488" w:type="dxa"/>
          </w:tcPr>
          <w:p w14:paraId="5AC2AADF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4" w:type="dxa"/>
          </w:tcPr>
          <w:p w14:paraId="7922019A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8A473EC" w14:textId="77777777" w:rsidR="00A46743" w:rsidRPr="00343A4B" w:rsidRDefault="00A46743" w:rsidP="00C46EF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4001BFAA" w14:textId="77777777" w:rsidR="00A46743" w:rsidRPr="00A46743" w:rsidRDefault="00A46743" w:rsidP="00A46743"/>
    <w:p w14:paraId="1E22B8D9" w14:textId="77777777" w:rsidR="00A46743" w:rsidRDefault="00A46743" w:rsidP="0047658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89224934"/>
      <w:bookmarkStart w:id="24" w:name="_Toc12028766"/>
      <w:r>
        <w:rPr>
          <w:rFonts w:ascii="Muller Bold" w:hAnsi="Muller Bold" w:cs="Tahoma"/>
          <w:b w:val="0"/>
          <w:sz w:val="20"/>
        </w:rPr>
        <w:t xml:space="preserve">Diagrama de </w:t>
      </w:r>
      <w:r w:rsidR="00BB7CAD">
        <w:rPr>
          <w:rFonts w:ascii="Muller Bold" w:hAnsi="Muller Bold" w:cs="Tahoma"/>
          <w:b w:val="0"/>
          <w:sz w:val="20"/>
        </w:rPr>
        <w:t>C</w:t>
      </w:r>
      <w:r>
        <w:rPr>
          <w:rFonts w:ascii="Muller Bold" w:hAnsi="Muller Bold" w:cs="Tahoma"/>
          <w:b w:val="0"/>
          <w:sz w:val="20"/>
        </w:rPr>
        <w:t xml:space="preserve">aso de </w:t>
      </w:r>
      <w:r w:rsidR="00BB7CAD">
        <w:rPr>
          <w:rFonts w:ascii="Muller Bold" w:hAnsi="Muller Bold" w:cs="Tahoma"/>
          <w:b w:val="0"/>
          <w:sz w:val="20"/>
        </w:rPr>
        <w:t>U</w:t>
      </w:r>
      <w:r>
        <w:rPr>
          <w:rFonts w:ascii="Muller Bold" w:hAnsi="Muller Bold" w:cs="Tahoma"/>
          <w:b w:val="0"/>
          <w:sz w:val="20"/>
        </w:rPr>
        <w:t>so de Negocio</w:t>
      </w:r>
      <w:bookmarkStart w:id="25" w:name="_Toc89224935"/>
      <w:bookmarkStart w:id="26" w:name="_Toc199424702"/>
      <w:bookmarkEnd w:id="23"/>
      <w:bookmarkEnd w:id="24"/>
    </w:p>
    <w:p w14:paraId="351A1960" w14:textId="798260F4" w:rsidR="00476585" w:rsidRDefault="00476585" w:rsidP="00476585"/>
    <w:p w14:paraId="19CE5D5D" w14:textId="104732A1" w:rsidR="003A7360" w:rsidRDefault="003A7360" w:rsidP="00476585"/>
    <w:p w14:paraId="5036EB61" w14:textId="73278779" w:rsidR="003A7360" w:rsidRDefault="003A7360" w:rsidP="00476585"/>
    <w:p w14:paraId="4E851D20" w14:textId="3B5583E6" w:rsidR="003A7360" w:rsidRDefault="003A7360" w:rsidP="00476585"/>
    <w:p w14:paraId="5AB1F368" w14:textId="4546BB61" w:rsidR="003A7360" w:rsidRDefault="003A7360" w:rsidP="00476585"/>
    <w:p w14:paraId="458F5766" w14:textId="2ABFB464" w:rsidR="003A7360" w:rsidRDefault="003A7360" w:rsidP="00476585"/>
    <w:p w14:paraId="1778184D" w14:textId="5BAB5ADD" w:rsidR="003A7360" w:rsidRDefault="003A7360" w:rsidP="00476585"/>
    <w:p w14:paraId="57C9B5E3" w14:textId="5833BE35" w:rsidR="003A7360" w:rsidRDefault="003A7360" w:rsidP="00476585"/>
    <w:p w14:paraId="5414E77F" w14:textId="0ED9BDB3" w:rsidR="003A7360" w:rsidRDefault="003A7360" w:rsidP="00476585"/>
    <w:p w14:paraId="524F36B2" w14:textId="3EC70496" w:rsidR="003A7360" w:rsidRDefault="003A7360" w:rsidP="00476585"/>
    <w:p w14:paraId="7407C16F" w14:textId="77777777" w:rsidR="003A7360" w:rsidRPr="00476585" w:rsidRDefault="003A7360" w:rsidP="00476585"/>
    <w:bookmarkEnd w:id="25"/>
    <w:bookmarkEnd w:id="26"/>
    <w:p w14:paraId="454C48B9" w14:textId="7777777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1A8EBAAD" w14:textId="77777777" w:rsidR="00476585" w:rsidRDefault="00476585" w:rsidP="00476585"/>
    <w:p w14:paraId="709C2DAD" w14:textId="77777777" w:rsidR="00476585" w:rsidRDefault="00476585" w:rsidP="00476585"/>
    <w:p w14:paraId="329133D8" w14:textId="77777777" w:rsidR="00476585" w:rsidRDefault="00476585" w:rsidP="00476585"/>
    <w:p w14:paraId="077EB1D3" w14:textId="77777777" w:rsidR="00476585" w:rsidRDefault="00476585" w:rsidP="00476585"/>
    <w:p w14:paraId="2278A2A7" w14:textId="77777777" w:rsidR="00476585" w:rsidRDefault="00476585" w:rsidP="00476585"/>
    <w:p w14:paraId="0904A096" w14:textId="77777777" w:rsidR="00476585" w:rsidRDefault="00476585" w:rsidP="00476585"/>
    <w:p w14:paraId="11914BA6" w14:textId="77777777" w:rsidR="00476585" w:rsidRDefault="00476585" w:rsidP="00476585"/>
    <w:p w14:paraId="0E0FD8C7" w14:textId="77777777" w:rsidR="00476585" w:rsidRDefault="00476585" w:rsidP="00476585"/>
    <w:p w14:paraId="10FC09FC" w14:textId="77777777" w:rsidR="00476585" w:rsidRDefault="00476585" w:rsidP="00476585"/>
    <w:p w14:paraId="3017CB29" w14:textId="77777777" w:rsidR="00476585" w:rsidRPr="00476585" w:rsidRDefault="00476585" w:rsidP="00476585"/>
    <w:p w14:paraId="1BD9A9BB" w14:textId="77777777" w:rsidR="00480D67" w:rsidRDefault="00A46743" w:rsidP="00A4674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27" w:name="_Toc12028767"/>
      <w:r w:rsidRPr="00A46743">
        <w:rPr>
          <w:rFonts w:ascii="Muller Bold" w:hAnsi="Muller Bold" w:cs="Tahoma"/>
          <w:b w:val="0"/>
          <w:bCs/>
          <w:sz w:val="20"/>
        </w:rPr>
        <w:t>VISTA LÓGICA</w:t>
      </w:r>
      <w:bookmarkEnd w:id="27"/>
    </w:p>
    <w:p w14:paraId="08512981" w14:textId="77777777" w:rsidR="00B24AD5" w:rsidRPr="00B24AD5" w:rsidRDefault="00B24AD5" w:rsidP="00B24AD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8" w:name="_Toc12028768"/>
      <w:r>
        <w:rPr>
          <w:rFonts w:ascii="Muller Bold" w:hAnsi="Muller Bold" w:cs="Tahoma"/>
          <w:b w:val="0"/>
          <w:sz w:val="20"/>
        </w:rPr>
        <w:t>Lista de trabajadores de Negocio</w:t>
      </w:r>
      <w:bookmarkEnd w:id="28"/>
    </w:p>
    <w:tbl>
      <w:tblPr>
        <w:tblW w:w="8080" w:type="dxa"/>
        <w:tblInd w:w="73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2835"/>
        <w:gridCol w:w="4536"/>
      </w:tblGrid>
      <w:tr w:rsidR="00480D67" w:rsidRPr="00D36C70" w14:paraId="3C66E408" w14:textId="77777777" w:rsidTr="0078073F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CB1E0AD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F052A22" w14:textId="77777777" w:rsidR="00480D67" w:rsidRPr="00A64BBF" w:rsidRDefault="005F4964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Trabajador del Negocio</w:t>
            </w:r>
          </w:p>
        </w:tc>
        <w:tc>
          <w:tcPr>
            <w:tcW w:w="453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442E39A9" w14:textId="77777777" w:rsidR="00480D67" w:rsidRPr="00A64BBF" w:rsidRDefault="005F4964" w:rsidP="005F4964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79ED5689" w14:textId="77777777" w:rsidTr="0078073F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5246E65D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14:paraId="0500675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nil"/>
            </w:tcBorders>
            <w:shd w:val="clear" w:color="auto" w:fill="auto"/>
          </w:tcPr>
          <w:p w14:paraId="7B8A0BA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5EC5F166" w14:textId="77777777" w:rsidTr="0078073F">
        <w:tc>
          <w:tcPr>
            <w:tcW w:w="709" w:type="dxa"/>
            <w:shd w:val="clear" w:color="auto" w:fill="auto"/>
          </w:tcPr>
          <w:p w14:paraId="211DBC6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0CD0C3C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536" w:type="dxa"/>
            <w:shd w:val="clear" w:color="auto" w:fill="auto"/>
          </w:tcPr>
          <w:p w14:paraId="3FF2C03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23A6BC7" w14:textId="77777777" w:rsidTr="0078073F">
        <w:tc>
          <w:tcPr>
            <w:tcW w:w="709" w:type="dxa"/>
            <w:shd w:val="clear" w:color="auto" w:fill="auto"/>
          </w:tcPr>
          <w:p w14:paraId="6ACABEF4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7F0C7BD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536" w:type="dxa"/>
            <w:shd w:val="clear" w:color="auto" w:fill="auto"/>
          </w:tcPr>
          <w:p w14:paraId="1CF8DCC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6456E95" w14:textId="77777777" w:rsidR="00480D67" w:rsidRPr="002C20F2" w:rsidRDefault="00B24AD5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2028769"/>
      <w:r>
        <w:rPr>
          <w:rFonts w:ascii="Muller Bold" w:hAnsi="Muller Bold" w:cs="Tahoma"/>
          <w:b w:val="0"/>
          <w:sz w:val="20"/>
        </w:rPr>
        <w:t>Lista de entidades de Negocio</w:t>
      </w:r>
      <w:bookmarkEnd w:id="29"/>
    </w:p>
    <w:tbl>
      <w:tblPr>
        <w:tblW w:w="8080" w:type="dxa"/>
        <w:tblInd w:w="73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5F4964" w:rsidRPr="00D36C70" w14:paraId="61F50BDE" w14:textId="77777777" w:rsidTr="0078073F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0B03A4D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3B94C3A" w14:textId="77777777" w:rsidR="005F4964" w:rsidRPr="00A64BBF" w:rsidRDefault="005F4964" w:rsidP="00C46EFD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Entidad del Negocio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06AE2604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5F4964" w:rsidRPr="008B67EE" w14:paraId="27BBF3D6" w14:textId="77777777" w:rsidTr="0078073F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0D52821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5C7143B7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003FB97F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  <w:tr w:rsidR="005F4964" w:rsidRPr="008B67EE" w14:paraId="1A8681C0" w14:textId="77777777" w:rsidTr="0078073F">
        <w:tc>
          <w:tcPr>
            <w:tcW w:w="709" w:type="dxa"/>
            <w:shd w:val="clear" w:color="auto" w:fill="auto"/>
          </w:tcPr>
          <w:p w14:paraId="70862325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64FF38D4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2E33F68E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  <w:tr w:rsidR="005F4964" w:rsidRPr="008B67EE" w14:paraId="0F014621" w14:textId="77777777" w:rsidTr="0078073F">
        <w:tc>
          <w:tcPr>
            <w:tcW w:w="709" w:type="dxa"/>
            <w:shd w:val="clear" w:color="auto" w:fill="auto"/>
          </w:tcPr>
          <w:p w14:paraId="352C6643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035BE512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776F9703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EEC132A" w14:textId="77777777" w:rsidR="005F4964" w:rsidRDefault="005F4964" w:rsidP="003B7110">
      <w:pPr>
        <w:rPr>
          <w:lang w:val="es-ES"/>
        </w:rPr>
      </w:pPr>
    </w:p>
    <w:p w14:paraId="01A80E6C" w14:textId="77777777" w:rsidR="005F4964" w:rsidRDefault="005F4964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73E08BF" w14:textId="313A82B0" w:rsidR="00480D67" w:rsidRPr="005F4964" w:rsidRDefault="005F4964" w:rsidP="005F4964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2028770"/>
      <w:r w:rsidRPr="005F4964">
        <w:rPr>
          <w:rFonts w:ascii="Muller Bold" w:hAnsi="Muller Bold" w:cs="Tahoma"/>
          <w:b w:val="0"/>
          <w:sz w:val="20"/>
        </w:rPr>
        <w:lastRenderedPageBreak/>
        <w:t>Diagrama de</w:t>
      </w:r>
      <w:r w:rsidR="00A753D6">
        <w:rPr>
          <w:rFonts w:ascii="Muller Bold" w:hAnsi="Muller Bold" w:cs="Tahoma"/>
          <w:b w:val="0"/>
          <w:sz w:val="20"/>
        </w:rPr>
        <w:t xml:space="preserve"> Objetos </w:t>
      </w:r>
      <w:bookmarkEnd w:id="30"/>
      <w:r w:rsidR="00A753D6">
        <w:rPr>
          <w:rFonts w:ascii="Muller Bold" w:hAnsi="Muller Bold" w:cs="Tahoma"/>
          <w:b w:val="0"/>
          <w:sz w:val="20"/>
        </w:rPr>
        <w:t xml:space="preserve">de </w:t>
      </w:r>
      <w:r w:rsidR="00A753D6" w:rsidRPr="005F4964">
        <w:rPr>
          <w:rFonts w:ascii="Muller Bold" w:hAnsi="Muller Bold" w:cs="Tahoma"/>
          <w:b w:val="0"/>
          <w:sz w:val="20"/>
        </w:rPr>
        <w:t>Negocio</w:t>
      </w:r>
    </w:p>
    <w:p w14:paraId="11E2541E" w14:textId="77777777" w:rsidR="005F4964" w:rsidRDefault="005F4964" w:rsidP="003B7110">
      <w:pPr>
        <w:rPr>
          <w:lang w:val="es-ES"/>
        </w:rPr>
      </w:pPr>
    </w:p>
    <w:p w14:paraId="32C1C1E0" w14:textId="77777777" w:rsidR="005F4964" w:rsidRDefault="005F4964" w:rsidP="003B7110">
      <w:pPr>
        <w:rPr>
          <w:lang w:val="es-ES"/>
        </w:rPr>
      </w:pPr>
      <w:r>
        <w:rPr>
          <w:lang w:val="es-ES"/>
        </w:rPr>
        <w:tab/>
      </w:r>
    </w:p>
    <w:p w14:paraId="4E378EB2" w14:textId="77777777" w:rsidR="005F4964" w:rsidRDefault="005F4964" w:rsidP="003B7110">
      <w:pPr>
        <w:rPr>
          <w:lang w:val="es-ES"/>
        </w:rPr>
      </w:pPr>
    </w:p>
    <w:p w14:paraId="446A1C77" w14:textId="77777777" w:rsidR="005F4964" w:rsidRDefault="005F4964" w:rsidP="003B7110">
      <w:pPr>
        <w:rPr>
          <w:lang w:val="es-ES"/>
        </w:rPr>
      </w:pPr>
    </w:p>
    <w:p w14:paraId="35D2E2A3" w14:textId="6ECED827" w:rsidR="005F4964" w:rsidRDefault="005F4964" w:rsidP="003B7110">
      <w:pPr>
        <w:rPr>
          <w:lang w:val="es-ES"/>
        </w:rPr>
      </w:pPr>
    </w:p>
    <w:p w14:paraId="764D6625" w14:textId="77777777" w:rsidR="005F4964" w:rsidRDefault="005F4964" w:rsidP="003B7110">
      <w:pPr>
        <w:rPr>
          <w:lang w:val="es-ES"/>
        </w:rPr>
      </w:pPr>
    </w:p>
    <w:p w14:paraId="12549EF7" w14:textId="77777777" w:rsidR="005F4964" w:rsidRDefault="005F4964" w:rsidP="003B7110">
      <w:pPr>
        <w:rPr>
          <w:lang w:val="es-ES"/>
        </w:rPr>
      </w:pPr>
    </w:p>
    <w:p w14:paraId="53633795" w14:textId="77777777" w:rsidR="005F4964" w:rsidRDefault="005F4964" w:rsidP="003B7110">
      <w:pPr>
        <w:rPr>
          <w:lang w:val="es-ES"/>
        </w:rPr>
      </w:pPr>
    </w:p>
    <w:p w14:paraId="20581E68" w14:textId="77777777" w:rsidR="005F4964" w:rsidRDefault="005F4964" w:rsidP="003B7110">
      <w:pPr>
        <w:rPr>
          <w:lang w:val="es-ES"/>
        </w:rPr>
      </w:pPr>
    </w:p>
    <w:p w14:paraId="6F9335FF" w14:textId="77777777" w:rsidR="005F4964" w:rsidRDefault="005F4964" w:rsidP="003B7110">
      <w:pPr>
        <w:rPr>
          <w:lang w:val="es-ES"/>
        </w:rPr>
      </w:pPr>
    </w:p>
    <w:p w14:paraId="7D8B7D01" w14:textId="77777777" w:rsidR="005F4964" w:rsidRDefault="005F4964" w:rsidP="003B7110">
      <w:pPr>
        <w:rPr>
          <w:lang w:val="es-ES"/>
        </w:rPr>
      </w:pPr>
    </w:p>
    <w:p w14:paraId="6B479BDA" w14:textId="77777777" w:rsidR="005F4964" w:rsidRDefault="005F4964" w:rsidP="003B7110">
      <w:pPr>
        <w:rPr>
          <w:lang w:val="es-ES"/>
        </w:rPr>
      </w:pPr>
    </w:p>
    <w:p w14:paraId="3532EA37" w14:textId="77777777" w:rsidR="005F4964" w:rsidRDefault="005F4964" w:rsidP="003B7110">
      <w:pPr>
        <w:rPr>
          <w:lang w:val="es-ES"/>
        </w:rPr>
      </w:pPr>
    </w:p>
    <w:p w14:paraId="7D5008BC" w14:textId="77777777" w:rsidR="005F4964" w:rsidRDefault="005F4964" w:rsidP="003B7110">
      <w:pPr>
        <w:rPr>
          <w:lang w:val="es-ES"/>
        </w:rPr>
      </w:pPr>
    </w:p>
    <w:p w14:paraId="026BFC74" w14:textId="77777777" w:rsidR="005F4964" w:rsidRDefault="005F4964" w:rsidP="003B7110">
      <w:pPr>
        <w:rPr>
          <w:lang w:val="es-ES"/>
        </w:rPr>
      </w:pPr>
    </w:p>
    <w:p w14:paraId="03C08DD7" w14:textId="77777777" w:rsidR="005F4964" w:rsidRDefault="005F4964" w:rsidP="003B7110">
      <w:pPr>
        <w:rPr>
          <w:lang w:val="es-ES"/>
        </w:rPr>
      </w:pPr>
    </w:p>
    <w:p w14:paraId="0D0E1E38" w14:textId="77777777" w:rsidR="005F4964" w:rsidRDefault="005F4964" w:rsidP="005F4964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1" w:name="_Toc12028771"/>
      <w:r w:rsidRPr="005F4964">
        <w:rPr>
          <w:rFonts w:ascii="Muller Bold" w:hAnsi="Muller Bold" w:cs="Tahoma"/>
          <w:b w:val="0"/>
          <w:sz w:val="20"/>
        </w:rPr>
        <w:t>Diagrama de Realización de negocio (por cada caso de usos de Negocio)</w:t>
      </w:r>
      <w:bookmarkEnd w:id="31"/>
    </w:p>
    <w:p w14:paraId="71A9FBC9" w14:textId="77777777" w:rsidR="005F4964" w:rsidRDefault="005F4964" w:rsidP="005F4964"/>
    <w:p w14:paraId="212D3A79" w14:textId="77777777" w:rsidR="005F4964" w:rsidRDefault="005F4964" w:rsidP="005F4964"/>
    <w:p w14:paraId="5F28E87B" w14:textId="77777777" w:rsidR="005F4964" w:rsidRPr="005F4964" w:rsidRDefault="005F4964" w:rsidP="005F4964"/>
    <w:sectPr w:rsidR="005F4964" w:rsidRPr="005F4964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8673" w14:textId="77777777" w:rsidR="008E43D0" w:rsidRDefault="008E43D0">
      <w:r>
        <w:separator/>
      </w:r>
    </w:p>
  </w:endnote>
  <w:endnote w:type="continuationSeparator" w:id="0">
    <w:p w14:paraId="59218DF0" w14:textId="77777777" w:rsidR="008E43D0" w:rsidRDefault="008E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7A3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F517B2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7F580704" w14:textId="77777777" w:rsidTr="00206681">
      <w:trPr>
        <w:cantSplit/>
      </w:trPr>
      <w:tc>
        <w:tcPr>
          <w:tcW w:w="3130" w:type="dxa"/>
        </w:tcPr>
        <w:p w14:paraId="132A9E0C" w14:textId="6739C1C5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3A7360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30/03/2022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4FE0022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75D5701" w14:textId="77777777" w:rsidTr="00206681">
      <w:trPr>
        <w:trHeight w:val="230"/>
      </w:trPr>
      <w:tc>
        <w:tcPr>
          <w:tcW w:w="3130" w:type="dxa"/>
        </w:tcPr>
        <w:p w14:paraId="6F122F8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27B5DFF4" w14:textId="7364ABF0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734F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734F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22DF8028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5215" w14:textId="77777777" w:rsidR="008E43D0" w:rsidRDefault="008E43D0">
      <w:r>
        <w:separator/>
      </w:r>
    </w:p>
  </w:footnote>
  <w:footnote w:type="continuationSeparator" w:id="0">
    <w:p w14:paraId="5146698B" w14:textId="77777777" w:rsidR="008E43D0" w:rsidRDefault="008E4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4DD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32BD4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A7360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263B1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673DB"/>
    <w:rsid w:val="0067146C"/>
    <w:rsid w:val="0069646A"/>
    <w:rsid w:val="0069734F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073F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27A98"/>
    <w:rsid w:val="00833708"/>
    <w:rsid w:val="00833962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5277"/>
    <w:rsid w:val="008B7EED"/>
    <w:rsid w:val="008C52DA"/>
    <w:rsid w:val="008D0DF3"/>
    <w:rsid w:val="008E05EA"/>
    <w:rsid w:val="008E42C1"/>
    <w:rsid w:val="008E43D0"/>
    <w:rsid w:val="008E67C2"/>
    <w:rsid w:val="008F1435"/>
    <w:rsid w:val="008F4192"/>
    <w:rsid w:val="008F54F7"/>
    <w:rsid w:val="008F687E"/>
    <w:rsid w:val="0090056D"/>
    <w:rsid w:val="00917C35"/>
    <w:rsid w:val="009223ED"/>
    <w:rsid w:val="00952ACD"/>
    <w:rsid w:val="009540BD"/>
    <w:rsid w:val="00960DCC"/>
    <w:rsid w:val="0096639C"/>
    <w:rsid w:val="00966922"/>
    <w:rsid w:val="00971522"/>
    <w:rsid w:val="0097190A"/>
    <w:rsid w:val="009736F9"/>
    <w:rsid w:val="00973E08"/>
    <w:rsid w:val="0097749F"/>
    <w:rsid w:val="00987A05"/>
    <w:rsid w:val="009A3EA8"/>
    <w:rsid w:val="009A4296"/>
    <w:rsid w:val="009A673F"/>
    <w:rsid w:val="009B4812"/>
    <w:rsid w:val="009C0F76"/>
    <w:rsid w:val="009D332A"/>
    <w:rsid w:val="009D5130"/>
    <w:rsid w:val="009F39F0"/>
    <w:rsid w:val="00A002BD"/>
    <w:rsid w:val="00A02DBD"/>
    <w:rsid w:val="00A02E7E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753D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B7CAD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4656C"/>
    <w:rsid w:val="00C516C7"/>
    <w:rsid w:val="00C55AC1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3AA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8043BF2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10" ma:contentTypeDescription="Crear nuevo documento." ma:contentTypeScope="" ma:versionID="d85aa9ea8b1ed24c19d475156114c85a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16c6c407a8b906a0c936296d0546465e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1C805-BBF3-4704-A78D-094384C17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FE547D-9B44-4C7A-8481-9FE06763A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0DBB15-FBD7-4241-A3EB-4F88814DFEDC}"/>
</file>

<file path=customXml/itemProps4.xml><?xml version="1.0" encoding="utf-8"?>
<ds:datastoreItem xmlns:ds="http://schemas.openxmlformats.org/officeDocument/2006/customXml" ds:itemID="{E0374C0D-65F2-42E6-BAA0-264D20A95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20</TotalTime>
  <Pages>6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Administrador</cp:lastModifiedBy>
  <cp:revision>8</cp:revision>
  <cp:lastPrinted>2019-06-21T22:11:00Z</cp:lastPrinted>
  <dcterms:created xsi:type="dcterms:W3CDTF">2021-06-22T04:40:00Z</dcterms:created>
  <dcterms:modified xsi:type="dcterms:W3CDTF">2022-03-31T02:22:00Z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