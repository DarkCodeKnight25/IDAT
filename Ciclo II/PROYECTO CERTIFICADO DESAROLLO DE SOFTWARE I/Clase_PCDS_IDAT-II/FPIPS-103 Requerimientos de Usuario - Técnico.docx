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E34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9CDE" wp14:editId="4638A6F9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65A0" w14:textId="77777777" w:rsidR="00581688" w:rsidRDefault="00581688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9CDE" id="Rectángulo 2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07565A0" w14:textId="77777777" w:rsidR="00581688" w:rsidRDefault="00581688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6A6C63" wp14:editId="3BCCC1D8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E1BC11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8313B08" w14:textId="5A1FDAB7" w:rsidR="00581688" w:rsidRDefault="00581688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557EE" wp14:editId="4E7B24D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1E45D" w14:textId="77777777" w:rsidR="00581688" w:rsidRPr="003C2A69" w:rsidRDefault="00581688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57E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0211E45D" w14:textId="77777777" w:rsidR="00581688" w:rsidRPr="003C2A69" w:rsidRDefault="00581688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52C97B2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BF4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DB5E8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F7D32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9F975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B09C4D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EA202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391D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A5D34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DC3C0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CFEA8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72E41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3BF54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E4EE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38AC5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3C2D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EC7C1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D213B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65160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83374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BEF08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71FE0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83DDA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7C0B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4E64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9139E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7B7DE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541077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285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4BEF8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A9C77C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089B06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2395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D5844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0A1E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7E1A3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0DC06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91DA1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17396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9DD2E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943AB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F36AD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D3267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53ADA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37F6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E0E2E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8C183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5EA658" w14:textId="2E709D75" w:rsidR="00581688" w:rsidRDefault="00F267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15513" wp14:editId="7ADEBBDF">
                <wp:simplePos x="0" y="0"/>
                <wp:positionH relativeFrom="column">
                  <wp:posOffset>-553720</wp:posOffset>
                </wp:positionH>
                <wp:positionV relativeFrom="paragraph">
                  <wp:posOffset>248285</wp:posOffset>
                </wp:positionV>
                <wp:extent cx="59531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E0455" w14:textId="736A086A" w:rsidR="00581688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9953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5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</w:t>
                            </w:r>
                            <w:r w:rsidR="009953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etodología RUP - UML</w:t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 </w:t>
                            </w:r>
                          </w:p>
                          <w:p w14:paraId="786923BB" w14:textId="77777777" w:rsidR="00581688" w:rsidRPr="00132FD0" w:rsidRDefault="00581688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79354C2" w14:textId="37EAB4AF" w:rsidR="005E19EB" w:rsidRPr="006C37AD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81092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5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E19EB" w:rsidRPr="005E19EB">
                              <w:rPr>
                                <w:rFonts w:cs="Arial"/>
                                <w:color w:val="FFFFFF" w:themeColor="background1"/>
                              </w:rPr>
                              <w:t>Aplica la metodología RUP y la Notación Gráfica del Lenguaje de Modelado Unificado UML, en el desarrollo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5513" id="Cuadro de texto 10" o:spid="_x0000_s1028" type="#_x0000_t202" style="position:absolute;left:0;text-align:left;margin-left:-43.6pt;margin-top:19.55pt;width:468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" filled="f" stroked="f" strokeweight=".5pt">
                <v:textbox>
                  <w:txbxContent>
                    <w:p w14:paraId="582E0455" w14:textId="736A086A" w:rsidR="00581688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99533C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5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>M</w:t>
                      </w:r>
                      <w:r w:rsidR="0099533C">
                        <w:rPr>
                          <w:rFonts w:cs="Arial"/>
                          <w:color w:val="FFFFFF" w:themeColor="background1"/>
                          <w:lang w:val="es-ES"/>
                        </w:rPr>
                        <w:t>etodología RUP - UML</w:t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 </w:t>
                      </w:r>
                    </w:p>
                    <w:p w14:paraId="786923BB" w14:textId="77777777" w:rsidR="00581688" w:rsidRPr="00132FD0" w:rsidRDefault="00581688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79354C2" w14:textId="37EAB4AF" w:rsidR="005E19EB" w:rsidRPr="006C37AD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81092">
                        <w:rPr>
                          <w:rFonts w:ascii="Stag Book" w:hAnsi="Stag Book" w:cs="Arial"/>
                          <w:color w:val="FFFFFF" w:themeColor="background1"/>
                        </w:rPr>
                        <w:t>5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E19EB" w:rsidRPr="005E19EB">
                        <w:rPr>
                          <w:rFonts w:cs="Arial"/>
                          <w:color w:val="FFFFFF" w:themeColor="background1"/>
                        </w:rPr>
                        <w:t>Aplica la metodología RUP y la Notación Gráfica del Lenguaje de Modelado Unificado UML, en el desarrollo de software.</w:t>
                      </w:r>
                    </w:p>
                  </w:txbxContent>
                </v:textbox>
              </v:shape>
            </w:pict>
          </mc:Fallback>
        </mc:AlternateContent>
      </w:r>
    </w:p>
    <w:p w14:paraId="70EC19D0" w14:textId="13F4B92D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34BD7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F86D7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051FB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E918E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A28407" w14:textId="359F2206" w:rsidR="00395F94" w:rsidRDefault="006B06D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7871A5D" wp14:editId="750B3806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AD1F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918164" w14:textId="77777777" w:rsidR="00184E08" w:rsidRPr="00964875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14:paraId="731D8801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14:paraId="4EF794C9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B13B7C4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E7D9E6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14:paraId="0432210C" w14:textId="77777777" w:rsidR="00CA438E" w:rsidRPr="00964875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Pr="00964875">
        <w:rPr>
          <w:rFonts w:ascii="Muller Bold" w:hAnsi="Muller Bold" w:cs="Tahoma"/>
          <w:color w:val="000000"/>
          <w:sz w:val="36"/>
          <w:szCs w:val="36"/>
        </w:rPr>
        <w:t>Nombre del Proyecto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14:paraId="122A7E1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14:paraId="0334CD3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BB1970B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6FC2F3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3ACB7B0" w14:textId="77777777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547DC9" w:rsidRPr="00964875">
        <w:rPr>
          <w:rFonts w:ascii="Muller Regular" w:hAnsi="Muller Regular" w:cs="Tahoma"/>
          <w:bCs/>
          <w:color w:val="000000"/>
          <w:szCs w:val="22"/>
        </w:rPr>
        <w:t>-</w:t>
      </w:r>
      <w:r w:rsidR="002330B5" w:rsidRPr="00964875">
        <w:rPr>
          <w:rFonts w:ascii="Muller Regular" w:hAnsi="Muller Regular" w:cs="Tahoma"/>
          <w:bCs/>
          <w:color w:val="000000"/>
          <w:szCs w:val="22"/>
        </w:rPr>
        <w:t>10</w:t>
      </w:r>
      <w:r w:rsidR="006E0C6B" w:rsidRPr="00964875">
        <w:rPr>
          <w:rFonts w:ascii="Muller Regular" w:hAnsi="Muller Regular" w:cs="Tahoma"/>
          <w:bCs/>
          <w:color w:val="000000"/>
          <w:szCs w:val="22"/>
        </w:rPr>
        <w:t>3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Modelo de </w:t>
      </w:r>
      <w:r w:rsidR="00BD5F73">
        <w:rPr>
          <w:rFonts w:ascii="Muller Regular" w:hAnsi="Muller Regular" w:cs="Tahoma"/>
          <w:bCs/>
          <w:color w:val="000000"/>
          <w:szCs w:val="22"/>
        </w:rPr>
        <w:t>Requerimientos</w:t>
      </w:r>
      <w:r w:rsidR="00667B05">
        <w:rPr>
          <w:rFonts w:ascii="Muller Regular" w:hAnsi="Muller Regular" w:cs="Tahoma"/>
          <w:bCs/>
          <w:color w:val="000000"/>
          <w:szCs w:val="22"/>
        </w:rPr>
        <w:t xml:space="preserve"> de Usuario - Técnico</w:t>
      </w:r>
    </w:p>
    <w:p w14:paraId="640F98D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4566D83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11EE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B5FD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14:paraId="1EE9298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71EAF921" w14:textId="77777777" w:rsidR="006E0C6B" w:rsidRPr="00964875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5E646611" w14:textId="283A53FA" w:rsidR="00547DC9" w:rsidRPr="00964875" w:rsidRDefault="00F8369F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>
        <w:rPr>
          <w:rFonts w:ascii="Muller Regular" w:hAnsi="Muller Regular" w:cs="Tahoma"/>
          <w:color w:val="000000"/>
          <w:szCs w:val="22"/>
        </w:rPr>
        <w:t>Enero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del 20</w:t>
      </w:r>
      <w:r w:rsidR="00A40034">
        <w:rPr>
          <w:rFonts w:ascii="Muller Regular" w:hAnsi="Muller Regular" w:cs="Tahoma"/>
          <w:color w:val="000000"/>
          <w:szCs w:val="22"/>
        </w:rPr>
        <w:t>2</w:t>
      </w:r>
      <w:r>
        <w:rPr>
          <w:rFonts w:ascii="Muller Regular" w:hAnsi="Muller Regular" w:cs="Tahoma"/>
          <w:color w:val="000000"/>
          <w:szCs w:val="22"/>
        </w:rPr>
        <w:t>2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</w:t>
      </w:r>
      <w:r w:rsidR="00C02785" w:rsidRPr="00964875">
        <w:rPr>
          <w:rFonts w:ascii="Muller Regular" w:hAnsi="Muller Regular" w:cs="Tahoma"/>
          <w:color w:val="000000"/>
          <w:szCs w:val="22"/>
        </w:rPr>
        <w:t xml:space="preserve">– </w:t>
      </w:r>
      <w:r w:rsidR="002438C6" w:rsidRPr="00964875">
        <w:rPr>
          <w:rFonts w:ascii="Muller Regular" w:hAnsi="Muller Regular" w:cs="Tahoma"/>
          <w:color w:val="000000"/>
          <w:szCs w:val="22"/>
        </w:rPr>
        <w:t>I</w:t>
      </w:r>
    </w:p>
    <w:p w14:paraId="4CAC7669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0F478AFD" w14:textId="77777777" w:rsidR="00547DC9" w:rsidRPr="00964875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964875">
        <w:rPr>
          <w:rFonts w:ascii="Tahoma" w:hAnsi="Tahoma" w:cs="Tahoma"/>
          <w:b/>
          <w:color w:val="000000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C02785" w:rsidRPr="00964875" w14:paraId="52678DC5" w14:textId="77777777" w:rsidTr="008F4192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46ABD484" w14:textId="77777777" w:rsidR="00C02785" w:rsidRPr="00964875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Nú</w:t>
            </w:r>
            <w:r w:rsidR="00C02785" w:rsidRPr="00964875">
              <w:rPr>
                <w:rFonts w:cs="Arial"/>
                <w:b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4904A62B" w14:textId="77777777" w:rsidR="00E63DF8" w:rsidRPr="00964875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Apellidos y Nombres</w:t>
            </w:r>
          </w:p>
        </w:tc>
      </w:tr>
      <w:tr w:rsidR="00C02785" w:rsidRPr="00964875" w14:paraId="63D88B45" w14:textId="77777777" w:rsidTr="008F4192">
        <w:tc>
          <w:tcPr>
            <w:tcW w:w="239" w:type="dxa"/>
            <w:shd w:val="clear" w:color="auto" w:fill="auto"/>
          </w:tcPr>
          <w:p w14:paraId="69B6A9B6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1F99A195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2649CCAD" w14:textId="77777777" w:rsidTr="008F4192">
        <w:tc>
          <w:tcPr>
            <w:tcW w:w="239" w:type="dxa"/>
            <w:shd w:val="clear" w:color="auto" w:fill="auto"/>
          </w:tcPr>
          <w:p w14:paraId="0563D479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61DAE9D7" w14:textId="77777777" w:rsidR="00C02785" w:rsidRPr="00964875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2785" w:rsidRPr="00964875" w14:paraId="0A73B935" w14:textId="77777777" w:rsidTr="008F4192">
        <w:tc>
          <w:tcPr>
            <w:tcW w:w="239" w:type="dxa"/>
            <w:shd w:val="clear" w:color="auto" w:fill="auto"/>
          </w:tcPr>
          <w:p w14:paraId="783DCE14" w14:textId="77777777" w:rsidR="00C02785" w:rsidRPr="00964875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17CF2C" w14:textId="77777777" w:rsidR="00C02785" w:rsidRPr="00964875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CA438E" w:rsidRPr="0096487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494E13A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E911FAD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078ECC5" w14:textId="77777777" w:rsidR="00047801" w:rsidRPr="00964875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A1FE888" w14:textId="77777777" w:rsidR="00833708" w:rsidRPr="00964875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14:paraId="05286E45" w14:textId="77777777" w:rsidR="00833708" w:rsidRPr="00964875" w:rsidRDefault="00833708" w:rsidP="00184E08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="007B32A8" w:rsidRPr="00964875">
        <w:rPr>
          <w:rFonts w:ascii="Tahoma" w:hAnsi="Tahoma" w:cs="Tahoma"/>
          <w:color w:val="000000"/>
        </w:rPr>
        <w:lastRenderedPageBreak/>
        <w:t>Í</w:t>
      </w:r>
      <w:r w:rsidRPr="00964875">
        <w:rPr>
          <w:rFonts w:ascii="Tahoma" w:hAnsi="Tahoma" w:cs="Tahoma"/>
          <w:color w:val="000000"/>
        </w:rPr>
        <w:t>NDICE</w:t>
      </w:r>
    </w:p>
    <w:p w14:paraId="7B1AFDC4" w14:textId="77777777" w:rsidR="00184E08" w:rsidRPr="00964875" w:rsidRDefault="00184E08" w:rsidP="00184E08">
      <w:pPr>
        <w:pStyle w:val="Ttulo"/>
        <w:ind w:left="720"/>
        <w:rPr>
          <w:rFonts w:ascii="Tahoma" w:hAnsi="Tahoma" w:cs="Tahoma"/>
          <w:color w:val="000000"/>
        </w:rPr>
      </w:pPr>
    </w:p>
    <w:p w14:paraId="55864AF4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14:paraId="1BF64B22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14:paraId="52AD1EA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14:paraId="567EF66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</w:t>
      </w:r>
    </w:p>
    <w:p w14:paraId="5FC02E5A" w14:textId="77777777" w:rsidR="000E46CA" w:rsidRPr="00964875" w:rsidRDefault="000E46CA" w:rsidP="000E46CA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14:paraId="6ABF177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14:paraId="3FF4628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14:paraId="1D75ED7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3.1.1.1 &lt;RF-0001 Requerimiento funcional uno (nivel 1..5)&gt; </w:t>
      </w:r>
    </w:p>
    <w:p w14:paraId="50243FE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3.1.1.2 &lt;RF-0002 Requerimiento funcional dos (nivel 1..5)&gt; </w:t>
      </w:r>
    </w:p>
    <w:p w14:paraId="19B37D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14:paraId="15DF542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3.2.1 &lt;RV-0001 Requerimiento de validación uno (nivel 1..5)&gt; </w:t>
      </w:r>
    </w:p>
    <w:p w14:paraId="33AD282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3.2.2 &lt;RV-0002 Requerimiento de validación dos (nivel 1..5)&gt; </w:t>
      </w:r>
    </w:p>
    <w:p w14:paraId="14EB1A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14:paraId="1A614D1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3.3.1 &lt;RC-0001 Requerimiento de entrenamiento uno (nivel 1..5)&gt; </w:t>
      </w:r>
    </w:p>
    <w:p w14:paraId="21D668F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3.3.2 &lt;RC-0002 Requerimiento de entrenamiento dos (nivel 1..5)&gt; </w:t>
      </w:r>
    </w:p>
    <w:p w14:paraId="39863CE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3.4 Requerimiento Tecnico </w:t>
      </w:r>
    </w:p>
    <w:p w14:paraId="6DDC1E7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14:paraId="3089E1A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      3.4.1.1 &lt;RX-0001 Requerimiento de interfaz  uno (nivel 1..5)&gt; </w:t>
      </w:r>
    </w:p>
    <w:p w14:paraId="34A261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3.4.1.2 &lt;RX-0002 Requerimiento de interfaz dos (nivel 1..5)&gt; </w:t>
      </w:r>
    </w:p>
    <w:p w14:paraId="54747E2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14:paraId="1417CE1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3.5.1 &lt;RD-0001 Requerimiento de datos uno (nivel 1..5)&gt; </w:t>
      </w:r>
    </w:p>
    <w:p w14:paraId="70495BB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3.5.2 &lt;RD-0002 Requerimiento de datos dos (nivel 1..5)&gt; </w:t>
      </w:r>
    </w:p>
    <w:p w14:paraId="4950206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14:paraId="21F897D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&lt;RI-0001 Requerimiento de infraestructura uno (nivel 1..5)&gt; </w:t>
      </w:r>
    </w:p>
    <w:p w14:paraId="58E5ED5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&lt;RI-0002 Requerimiento de infraestructura dos (nivel 1..5)&gt; </w:t>
      </w:r>
    </w:p>
    <w:p w14:paraId="07CE30F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14:paraId="0C3852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&lt;RF-0001 Requerimiento de seguridad uno (nivel 1..5)&gt; </w:t>
      </w:r>
    </w:p>
    <w:p w14:paraId="67BB7D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&lt;RF-0002 Requerimiento de seguridad dos (nivel 1..5)&gt; </w:t>
      </w:r>
    </w:p>
    <w:p w14:paraId="1EC453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14:paraId="6CB5579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3.8.1 &lt;MCVS-CY-abcd 1&gt; </w:t>
      </w:r>
    </w:p>
    <w:p w14:paraId="03ED8CA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3.8.2 &lt;MCVS-XY-abcd 2&gt; </w:t>
      </w:r>
    </w:p>
    <w:p w14:paraId="4B39AC0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14:paraId="7E89355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3.9.1 &lt;RM-0001 Requerimiento de mantenimiento uno (nivel 1..5)&gt; </w:t>
      </w:r>
    </w:p>
    <w:p w14:paraId="70D088F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3.9.2 &lt;RM-0002 Requerimiento de mantenimiento dos (nivel 1..5)&gt; </w:t>
      </w:r>
    </w:p>
    <w:p w14:paraId="0B248D9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14:paraId="14594D9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3.10.1 &lt;RA-0001 Requerimiento adicional uno (nivel 1..5)&gt; </w:t>
      </w:r>
    </w:p>
    <w:p w14:paraId="4102BBB3" w14:textId="77777777" w:rsidR="00762169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3.10.2 &lt;RA-0002 Requerimiento adicional dos (nivel 1..5)&gt;</w:t>
      </w:r>
    </w:p>
    <w:p w14:paraId="20E7A90E" w14:textId="77777777" w:rsidR="00547DC9" w:rsidRPr="00964875" w:rsidRDefault="00206681" w:rsidP="00206681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id="4" w:name="_Toc199394968"/>
      <w:bookmarkStart w:id="5" w:name="_Toc199655577"/>
      <w:r w:rsidRPr="00964875">
        <w:rPr>
          <w:rFonts w:ascii="Tahoma" w:hAnsi="Tahoma" w:cs="Tahoma"/>
          <w:bCs/>
          <w:color w:val="000000"/>
        </w:rPr>
        <w:br w:type="page"/>
      </w:r>
      <w:r w:rsidR="00547DC9" w:rsidRPr="00964875">
        <w:rPr>
          <w:rFonts w:ascii="Muller Bold" w:hAnsi="Muller Bold" w:cs="Tahoma"/>
          <w:b w:val="0"/>
          <w:bCs/>
          <w:color w:val="000000"/>
          <w:sz w:val="20"/>
        </w:rPr>
        <w:lastRenderedPageBreak/>
        <w:t>Historial del Documento</w:t>
      </w:r>
      <w:bookmarkEnd w:id="4"/>
      <w:bookmarkEnd w:id="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="00206681" w:rsidRPr="00964875" w14:paraId="10E9DAB3" w14:textId="77777777" w:rsidTr="00964875">
        <w:tc>
          <w:tcPr>
            <w:tcW w:w="8357" w:type="dxa"/>
            <w:gridSpan w:val="3"/>
            <w:shd w:val="solid" w:color="000000" w:fill="FFFFFF"/>
          </w:tcPr>
          <w:p w14:paraId="724D4E8E" w14:textId="77777777" w:rsidR="00424D29" w:rsidRPr="00964875" w:rsidRDefault="00547DC9" w:rsidP="00CF363D">
            <w:pPr>
              <w:rPr>
                <w:rFonts w:ascii="Muller Bold" w:hAnsi="Muller Bold" w:cs="Tahoma"/>
                <w:color w:val="FFFFFF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</w:rPr>
              <w:t xml:space="preserve">   </w:t>
            </w:r>
            <w:r w:rsidR="00424D29" w:rsidRPr="00964875">
              <w:rPr>
                <w:rFonts w:ascii="Muller Bold" w:hAnsi="Muller Bold" w:cs="Tahoma"/>
                <w:color w:val="FFFFFF"/>
                <w:sz w:val="20"/>
                <w:szCs w:val="18"/>
              </w:rPr>
              <w:t>Información del Documento</w:t>
            </w:r>
          </w:p>
          <w:p w14:paraId="1ACBA0F0" w14:textId="77777777" w:rsidR="00424D29" w:rsidRPr="00964875" w:rsidRDefault="00424D29" w:rsidP="00CF363D">
            <w:pPr>
              <w:rPr>
                <w:rFonts w:ascii="Muller Light" w:hAnsi="Muller Light" w:cs="Tahoma"/>
                <w:color w:val="000000"/>
                <w:sz w:val="20"/>
                <w:szCs w:val="18"/>
              </w:rPr>
            </w:pPr>
          </w:p>
        </w:tc>
      </w:tr>
      <w:tr w:rsidR="00206681" w:rsidRPr="00964875" w14:paraId="24741266" w14:textId="77777777" w:rsidTr="00964875">
        <w:trPr>
          <w:trHeight w:val="57"/>
        </w:trPr>
        <w:tc>
          <w:tcPr>
            <w:tcW w:w="5040" w:type="dxa"/>
            <w:shd w:val="clear" w:color="auto" w:fill="auto"/>
          </w:tcPr>
          <w:p w14:paraId="7677D1C0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14:paraId="6DB6B2F3" w14:textId="77777777" w:rsidR="00424D29" w:rsidRPr="00964875" w:rsidRDefault="00184E08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14:paraId="14FC0C64" w14:textId="77777777" w:rsidR="00424D29" w:rsidRPr="00964875" w:rsidRDefault="00424D29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="00206681" w:rsidRPr="00964875" w14:paraId="0CA12A7C" w14:textId="77777777" w:rsidTr="00964875">
        <w:tc>
          <w:tcPr>
            <w:tcW w:w="5040" w:type="dxa"/>
            <w:shd w:val="clear" w:color="auto" w:fill="auto"/>
          </w:tcPr>
          <w:p w14:paraId="13F2A421" w14:textId="77777777" w:rsidR="00424D29" w:rsidRPr="00964875" w:rsidRDefault="006E0C6B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14:paraId="5E8F4DFE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14:paraId="3AAFF878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0BDBDC5A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14:paraId="1DE79CF5" w14:textId="77777777" w:rsidR="00B019F9" w:rsidRPr="00964875" w:rsidRDefault="008D0DF3" w:rsidP="004B5AD4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id="6" w:name="_Toc199655578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6"/>
    </w:p>
    <w:p w14:paraId="597D2889" w14:textId="77777777" w:rsidR="00046269" w:rsidRPr="00964875" w:rsidRDefault="008D0DF3" w:rsidP="00C57A46">
      <w:pPr>
        <w:pStyle w:val="Ttulo2"/>
        <w:ind w:left="993"/>
        <w:rPr>
          <w:rFonts w:ascii="Tahoma" w:hAnsi="Tahoma" w:cs="Tahoma"/>
          <w:color w:val="000000"/>
        </w:rPr>
      </w:pPr>
      <w:bookmarkStart w:id="7" w:name="_Toc199655579"/>
      <w:r w:rsidRPr="00964875">
        <w:rPr>
          <w:rFonts w:ascii="Tahoma" w:hAnsi="Tahoma" w:cs="Tahoma"/>
          <w:color w:val="000000"/>
        </w:rPr>
        <w:t>Situación actual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8359"/>
      </w:tblGrid>
      <w:tr w:rsidR="00184E08" w:rsidRPr="00964875" w14:paraId="356744DF" w14:textId="77777777" w:rsidTr="00483C74">
        <w:tc>
          <w:tcPr>
            <w:tcW w:w="8359" w:type="dxa"/>
            <w:shd w:val="clear" w:color="auto" w:fill="FFFFFF"/>
          </w:tcPr>
          <w:p w14:paraId="3188FF30" w14:textId="77777777" w:rsidR="00C02785" w:rsidRPr="00964875" w:rsidRDefault="00CA438E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964875">
              <w:rPr>
                <w:rFonts w:cs="Arial"/>
                <w:b/>
                <w:bCs/>
                <w:color w:val="000000"/>
                <w:sz w:val="20"/>
              </w:rPr>
              <w:t xml:space="preserve"> </w:t>
            </w:r>
          </w:p>
          <w:p w14:paraId="6FB2B218" w14:textId="77777777" w:rsidR="00C02785" w:rsidRPr="00964875" w:rsidRDefault="00C02785" w:rsidP="0019097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55C9E61E" w14:textId="77777777" w:rsidR="00DA63B3" w:rsidRPr="00964875" w:rsidRDefault="008D0DF3" w:rsidP="00A90DA9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id="8" w:name="_Toc199655582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8"/>
    </w:p>
    <w:p w14:paraId="3D8DF533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14:paraId="0A047960" w14:textId="77777777" w:rsidR="008D0DF3" w:rsidRPr="00964875" w:rsidRDefault="004820E1" w:rsidP="004820E1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="00C02785" w:rsidRPr="00964875">
        <w:rPr>
          <w:rFonts w:ascii="Muller Light" w:hAnsi="Muller Light" w:cs="Tahoma"/>
          <w:b w:val="0"/>
          <w:color w:val="000000"/>
          <w:sz w:val="20"/>
        </w:rPr>
        <w:t>R</w:t>
      </w:r>
      <w:r w:rsidR="00EB3FA7" w:rsidRPr="00964875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0" w:type="auto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6217"/>
      </w:tblGrid>
      <w:tr w:rsidR="004B5AD4" w:rsidRPr="00964875" w14:paraId="66661836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68B1152A" w14:textId="77777777" w:rsidR="00C57A46" w:rsidRPr="00964875" w:rsidRDefault="00C57A46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6230" w:type="dxa"/>
            <w:tcBorders>
              <w:left w:val="single" w:sz="6" w:space="0" w:color="FFFFFF"/>
            </w:tcBorders>
            <w:shd w:val="solid" w:color="000000" w:fill="FFFFFF"/>
          </w:tcPr>
          <w:p w14:paraId="6C85DC6C" w14:textId="77777777" w:rsidR="00C57A46" w:rsidRPr="00964875" w:rsidRDefault="004D08CD" w:rsidP="00C57A46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4B5AD4" w:rsidRPr="00964875" w14:paraId="6B19CC37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75BBCEEB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6230" w:type="dxa"/>
            <w:shd w:val="clear" w:color="auto" w:fill="auto"/>
          </w:tcPr>
          <w:p w14:paraId="40FDFE83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7D68CFAF" w14:textId="77777777" w:rsidTr="00964875">
        <w:tc>
          <w:tcPr>
            <w:tcW w:w="1606" w:type="dxa"/>
            <w:shd w:val="clear" w:color="auto" w:fill="auto"/>
          </w:tcPr>
          <w:p w14:paraId="57BC5802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6230" w:type="dxa"/>
            <w:shd w:val="clear" w:color="auto" w:fill="auto"/>
          </w:tcPr>
          <w:p w14:paraId="6F8932A5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5A23C49E" w14:textId="77777777" w:rsidTr="00964875">
        <w:tc>
          <w:tcPr>
            <w:tcW w:w="1606" w:type="dxa"/>
            <w:shd w:val="clear" w:color="auto" w:fill="auto"/>
          </w:tcPr>
          <w:p w14:paraId="38F47492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6230" w:type="dxa"/>
            <w:shd w:val="clear" w:color="auto" w:fill="auto"/>
          </w:tcPr>
          <w:p w14:paraId="1528D298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7DF4D2DF" w14:textId="77777777" w:rsidTr="00964875">
        <w:tc>
          <w:tcPr>
            <w:tcW w:w="1606" w:type="dxa"/>
            <w:shd w:val="clear" w:color="auto" w:fill="auto"/>
          </w:tcPr>
          <w:p w14:paraId="293AD278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6230" w:type="dxa"/>
            <w:shd w:val="clear" w:color="auto" w:fill="auto"/>
          </w:tcPr>
          <w:p w14:paraId="50A8FCBE" w14:textId="77777777" w:rsidR="00C57A46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  <w:tr w:rsidR="004B5AD4" w:rsidRPr="00964875" w14:paraId="168CDD38" w14:textId="77777777" w:rsidTr="00964875">
        <w:tc>
          <w:tcPr>
            <w:tcW w:w="1606" w:type="dxa"/>
            <w:shd w:val="clear" w:color="auto" w:fill="auto"/>
          </w:tcPr>
          <w:p w14:paraId="344AAAA6" w14:textId="77777777" w:rsidR="00C57A46" w:rsidRPr="00964875" w:rsidRDefault="00C57A46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RF05</w:t>
            </w:r>
          </w:p>
        </w:tc>
        <w:tc>
          <w:tcPr>
            <w:tcW w:w="6230" w:type="dxa"/>
            <w:shd w:val="clear" w:color="auto" w:fill="auto"/>
          </w:tcPr>
          <w:p w14:paraId="2F81830A" w14:textId="77777777" w:rsidR="00E155BA" w:rsidRPr="00964875" w:rsidRDefault="00CA438E" w:rsidP="00964875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 w:rsidRPr="00964875">
              <w:rPr>
                <w:rFonts w:ascii="Muller Light" w:hAnsi="Muller Light"/>
                <w:color w:val="000000"/>
                <w:sz w:val="20"/>
              </w:rPr>
              <w:t xml:space="preserve"> </w:t>
            </w:r>
          </w:p>
        </w:tc>
      </w:tr>
    </w:tbl>
    <w:p w14:paraId="350F64DE" w14:textId="77777777" w:rsidR="008D0DF3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9" w:name="_Toc89508892"/>
      <w:bookmarkStart w:id="10" w:name="_Toc199655586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9"/>
      <w:bookmarkEnd w:id="10"/>
      <w:r w:rsidR="00EB3FA7" w:rsidRPr="00964875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right" w:tblpY="6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1"/>
        <w:gridCol w:w="6017"/>
      </w:tblGrid>
      <w:tr w:rsidR="00AE2CB7" w:rsidRPr="00964875" w14:paraId="2E06AC1C" w14:textId="77777777" w:rsidTr="007F3172"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2A9D62FB" w14:textId="77777777" w:rsidR="00AE2CB7" w:rsidRPr="00964875" w:rsidRDefault="00AE2CB7" w:rsidP="007F3172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</w:t>
            </w:r>
          </w:p>
          <w:p w14:paraId="72EAF1DA" w14:textId="77777777" w:rsidR="00AE2CB7" w:rsidRPr="00964875" w:rsidRDefault="00AE2CB7" w:rsidP="007F3172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 Validación</w:t>
            </w:r>
          </w:p>
        </w:tc>
        <w:tc>
          <w:tcPr>
            <w:tcW w:w="6017" w:type="dxa"/>
            <w:tcBorders>
              <w:left w:val="single" w:sz="6" w:space="0" w:color="FFFFFF"/>
            </w:tcBorders>
            <w:shd w:val="solid" w:color="000000" w:fill="FFFFFF"/>
          </w:tcPr>
          <w:p w14:paraId="3A4D1AA7" w14:textId="77777777" w:rsidR="00AE2CB7" w:rsidRPr="00964875" w:rsidRDefault="00AE2CB7" w:rsidP="007F3172">
            <w:pPr>
              <w:rPr>
                <w:rFonts w:ascii="Muller Bold" w:hAnsi="Muller Bold" w:cs="Tahoma"/>
                <w:b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  <w:p w14:paraId="3B044638" w14:textId="77777777" w:rsidR="00AE2CB7" w:rsidRPr="00964875" w:rsidRDefault="00AE2CB7" w:rsidP="007F3172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</w:p>
        </w:tc>
      </w:tr>
      <w:tr w:rsidR="00AE2CB7" w:rsidRPr="00964875" w14:paraId="0E440052" w14:textId="77777777" w:rsidTr="007F3172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10578E0" w14:textId="77777777" w:rsidR="00AE2CB7" w:rsidRPr="00964875" w:rsidRDefault="00AE2CB7" w:rsidP="007F317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RV01</w:t>
            </w:r>
          </w:p>
        </w:tc>
        <w:tc>
          <w:tcPr>
            <w:tcW w:w="6017" w:type="dxa"/>
            <w:shd w:val="clear" w:color="auto" w:fill="auto"/>
          </w:tcPr>
          <w:p w14:paraId="59FB06E2" w14:textId="3F6F32C0" w:rsidR="00AE2CB7" w:rsidRPr="00483C74" w:rsidRDefault="00AE2CB7" w:rsidP="007F3172">
            <w:pPr>
              <w:rPr>
                <w:rFonts w:ascii="Muller Light" w:hAnsi="Muller Light"/>
                <w:color w:val="FF0000"/>
                <w:sz w:val="20"/>
              </w:rPr>
            </w:pPr>
            <w:r w:rsidRPr="00483C74">
              <w:rPr>
                <w:rFonts w:ascii="Muller Light" w:hAnsi="Muller Light"/>
                <w:color w:val="FF0000"/>
                <w:sz w:val="20"/>
              </w:rPr>
              <w:t xml:space="preserve"> </w:t>
            </w:r>
            <w:r w:rsidR="00483C74" w:rsidRPr="00483C74">
              <w:rPr>
                <w:rFonts w:ascii="Muller Light" w:hAnsi="Muller Light"/>
                <w:color w:val="FF0000"/>
                <w:sz w:val="20"/>
              </w:rPr>
              <w:t>Validación</w:t>
            </w:r>
            <w:r w:rsidR="007F3172" w:rsidRPr="00483C74">
              <w:rPr>
                <w:rFonts w:ascii="Muller Light" w:hAnsi="Muller Light"/>
                <w:color w:val="FF0000"/>
                <w:sz w:val="20"/>
              </w:rPr>
              <w:t xml:space="preserve"> de acceso</w:t>
            </w:r>
          </w:p>
        </w:tc>
      </w:tr>
      <w:tr w:rsidR="00AE2CB7" w:rsidRPr="00964875" w14:paraId="03B648AF" w14:textId="77777777" w:rsidTr="007F3172">
        <w:tc>
          <w:tcPr>
            <w:tcW w:w="1701" w:type="dxa"/>
            <w:shd w:val="clear" w:color="auto" w:fill="auto"/>
          </w:tcPr>
          <w:p w14:paraId="61CCF2B3" w14:textId="77777777" w:rsidR="00AE2CB7" w:rsidRPr="00964875" w:rsidRDefault="00AE2CB7" w:rsidP="007F317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017" w:type="dxa"/>
            <w:shd w:val="clear" w:color="auto" w:fill="auto"/>
          </w:tcPr>
          <w:p w14:paraId="0E879D9D" w14:textId="590C2EEF" w:rsidR="00AE2CB7" w:rsidRPr="00483C74" w:rsidRDefault="00AE2CB7" w:rsidP="007F3172">
            <w:pPr>
              <w:rPr>
                <w:rFonts w:ascii="Muller Light" w:hAnsi="Muller Light"/>
                <w:color w:val="FF0000"/>
                <w:sz w:val="20"/>
              </w:rPr>
            </w:pPr>
            <w:r w:rsidRPr="00483C74">
              <w:rPr>
                <w:rFonts w:ascii="Muller Light" w:hAnsi="Muller Light"/>
                <w:color w:val="FF0000"/>
                <w:sz w:val="20"/>
              </w:rPr>
              <w:t xml:space="preserve"> </w:t>
            </w:r>
            <w:r w:rsidR="00483C74" w:rsidRPr="00483C74">
              <w:rPr>
                <w:rFonts w:ascii="Muller Light" w:hAnsi="Muller Light"/>
                <w:color w:val="FF0000"/>
                <w:sz w:val="20"/>
              </w:rPr>
              <w:t>Validación</w:t>
            </w:r>
            <w:r w:rsidR="007F3172" w:rsidRPr="00483C74">
              <w:rPr>
                <w:rFonts w:ascii="Muller Light" w:hAnsi="Muller Light"/>
                <w:color w:val="FF0000"/>
                <w:sz w:val="20"/>
              </w:rPr>
              <w:t xml:space="preserve"> Funcional de los Campos de acuerdo a los valores</w:t>
            </w:r>
          </w:p>
        </w:tc>
      </w:tr>
      <w:tr w:rsidR="00D90A36" w:rsidRPr="00964875" w14:paraId="3D6980F4" w14:textId="77777777" w:rsidTr="007F3172">
        <w:tc>
          <w:tcPr>
            <w:tcW w:w="1701" w:type="dxa"/>
            <w:shd w:val="clear" w:color="auto" w:fill="auto"/>
          </w:tcPr>
          <w:p w14:paraId="05B84AFC" w14:textId="77777777" w:rsidR="00D90A36" w:rsidRPr="00964875" w:rsidRDefault="00D90A36" w:rsidP="007F317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6017" w:type="dxa"/>
            <w:shd w:val="clear" w:color="auto" w:fill="auto"/>
          </w:tcPr>
          <w:p w14:paraId="0A215FEB" w14:textId="77777777" w:rsidR="00D90A36" w:rsidRPr="00964875" w:rsidRDefault="00D90A36" w:rsidP="007F3172">
            <w:pPr>
              <w:rPr>
                <w:rFonts w:ascii="Muller Light" w:hAnsi="Muller Light"/>
                <w:color w:val="000000"/>
                <w:sz w:val="20"/>
              </w:rPr>
            </w:pPr>
          </w:p>
        </w:tc>
      </w:tr>
      <w:tr w:rsidR="00D90A36" w:rsidRPr="00964875" w14:paraId="65ECCC8B" w14:textId="77777777" w:rsidTr="007F3172">
        <w:tc>
          <w:tcPr>
            <w:tcW w:w="1701" w:type="dxa"/>
            <w:shd w:val="clear" w:color="auto" w:fill="auto"/>
          </w:tcPr>
          <w:p w14:paraId="1384EE87" w14:textId="77777777" w:rsidR="00D90A36" w:rsidRPr="00964875" w:rsidRDefault="00D90A36" w:rsidP="007F317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6017" w:type="dxa"/>
            <w:shd w:val="clear" w:color="auto" w:fill="auto"/>
          </w:tcPr>
          <w:p w14:paraId="6DBF7B5F" w14:textId="77777777" w:rsidR="00D90A36" w:rsidRPr="00964875" w:rsidRDefault="00D90A36" w:rsidP="007F3172">
            <w:pPr>
              <w:rPr>
                <w:rFonts w:ascii="Muller Light" w:hAnsi="Muller Light"/>
                <w:color w:val="000000"/>
                <w:sz w:val="20"/>
              </w:rPr>
            </w:pPr>
          </w:p>
        </w:tc>
      </w:tr>
    </w:tbl>
    <w:p w14:paraId="030F2158" w14:textId="77777777" w:rsidR="004B5AD4" w:rsidRPr="004B5AD4" w:rsidRDefault="004B5AD4" w:rsidP="004B5AD4"/>
    <w:p w14:paraId="767ED02F" w14:textId="77777777" w:rsidR="00AE2CB7" w:rsidRPr="00964875" w:rsidRDefault="004820E1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bookmarkStart w:id="11" w:name="_Toc89508897"/>
      <w:bookmarkStart w:id="12" w:name="_Toc199655589"/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3.1.3 </w:t>
      </w:r>
    </w:p>
    <w:p w14:paraId="7A058326" w14:textId="77777777" w:rsidR="008D0DF3" w:rsidRPr="00964875" w:rsidRDefault="00AE2CB7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br w:type="page"/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lastRenderedPageBreak/>
        <w:t xml:space="preserve">Requerimientos de </w:t>
      </w:r>
      <w:bookmarkEnd w:id="11"/>
      <w:r w:rsidR="00C57A46" w:rsidRPr="00964875">
        <w:rPr>
          <w:rFonts w:ascii="Muller Light" w:hAnsi="Muller Light" w:cs="Tahoma"/>
          <w:b w:val="0"/>
          <w:color w:val="000000"/>
          <w:sz w:val="20"/>
        </w:rPr>
        <w:t>E</w:t>
      </w:r>
      <w:r w:rsidR="00133E77" w:rsidRPr="00964875">
        <w:rPr>
          <w:rFonts w:ascii="Muller Light" w:hAnsi="Muller Light" w:cs="Tahoma"/>
          <w:b w:val="0"/>
          <w:color w:val="000000"/>
          <w:sz w:val="20"/>
        </w:rPr>
        <w:t>ntrenamiento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="00D11EF4" w:rsidRPr="00964875">
        <w:rPr>
          <w:rFonts w:ascii="Muller Light" w:hAnsi="Muller Light" w:cs="Tahoma"/>
          <w:b w:val="0"/>
          <w:color w:val="000000"/>
          <w:sz w:val="20"/>
        </w:rPr>
        <w:t>suario</w:t>
      </w:r>
      <w:bookmarkEnd w:id="12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="00AE2CB7" w:rsidRPr="00964875" w14:paraId="0194B701" w14:textId="77777777" w:rsidTr="00964875">
        <w:tc>
          <w:tcPr>
            <w:tcW w:w="7859" w:type="dxa"/>
            <w:shd w:val="clear" w:color="auto" w:fill="FFFFFF"/>
          </w:tcPr>
          <w:p w14:paraId="4085451C" w14:textId="0DEB5AA2" w:rsidR="00AE2CB7" w:rsidRPr="00483C74" w:rsidRDefault="00D90A36" w:rsidP="00964875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483C74">
              <w:rPr>
                <w:rFonts w:cs="Arial"/>
                <w:color w:val="000000"/>
                <w:sz w:val="20"/>
              </w:rPr>
              <w:t>Capacitacion</w:t>
            </w:r>
            <w:proofErr w:type="spellEnd"/>
            <w:r w:rsidRPr="00483C74">
              <w:rPr>
                <w:rFonts w:cs="Arial"/>
                <w:color w:val="000000"/>
                <w:sz w:val="20"/>
              </w:rPr>
              <w:t xml:space="preserve"> de operatividad del sistema</w:t>
            </w:r>
          </w:p>
          <w:p w14:paraId="53B92A33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413D57FC" w14:textId="77777777" w:rsidR="004820E1" w:rsidRPr="00AE2CB7" w:rsidRDefault="004820E1" w:rsidP="00AE2CB7">
      <w:pPr>
        <w:rPr>
          <w:rFonts w:ascii="Tahoma" w:hAnsi="Tahoma" w:cs="Tahoma"/>
          <w:color w:val="000000"/>
        </w:rPr>
      </w:pPr>
    </w:p>
    <w:p w14:paraId="69654858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14:paraId="6D954F8D" w14:textId="77777777" w:rsidR="000E46CA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id="13" w:name="_Toc89508889"/>
      <w:bookmarkStart w:id="14" w:name="_Toc199655304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interfaz</w:t>
      </w:r>
      <w:bookmarkEnd w:id="13"/>
      <w:bookmarkEnd w:id="14"/>
    </w:p>
    <w:tbl>
      <w:tblPr>
        <w:tblW w:w="0" w:type="auto"/>
        <w:tblInd w:w="7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="00AE2CB7" w:rsidRPr="00964875" w14:paraId="67F92D03" w14:textId="77777777" w:rsidTr="00964875">
        <w:tc>
          <w:tcPr>
            <w:tcW w:w="162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419D088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5455" w:type="dxa"/>
            <w:tcBorders>
              <w:left w:val="single" w:sz="6" w:space="0" w:color="FFFFFF"/>
            </w:tcBorders>
            <w:shd w:val="solid" w:color="000000" w:fill="FFFFFF"/>
          </w:tcPr>
          <w:p w14:paraId="3D61B21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236EA26" w14:textId="77777777" w:rsidTr="00964875">
        <w:tc>
          <w:tcPr>
            <w:tcW w:w="1626" w:type="dxa"/>
            <w:tcBorders>
              <w:top w:val="nil"/>
            </w:tcBorders>
            <w:shd w:val="clear" w:color="auto" w:fill="auto"/>
          </w:tcPr>
          <w:p w14:paraId="5D40A91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14A327B4" w14:textId="3707A448" w:rsidR="000E46CA" w:rsidRPr="00483C74" w:rsidRDefault="00F5754A" w:rsidP="00964875">
            <w:pPr>
              <w:spacing w:before="2" w:line="240" w:lineRule="auto"/>
              <w:ind w:right="-43"/>
              <w:jc w:val="left"/>
              <w:rPr>
                <w:rFonts w:ascii="Muller Light" w:hAnsi="Muller Light" w:cs="Arial"/>
                <w:bCs/>
                <w:color w:val="FF0000"/>
                <w:sz w:val="20"/>
              </w:rPr>
            </w:pPr>
            <w:r w:rsidRPr="00483C74">
              <w:rPr>
                <w:rFonts w:ascii="Muller Light" w:hAnsi="Muller Light" w:cs="Arial"/>
                <w:bCs/>
                <w:color w:val="FF0000"/>
                <w:sz w:val="20"/>
              </w:rPr>
              <w:t xml:space="preserve"> </w:t>
            </w:r>
            <w:r w:rsidR="00D90A36" w:rsidRPr="00483C74">
              <w:rPr>
                <w:rFonts w:ascii="Muller Light" w:hAnsi="Muller Light" w:cs="Arial"/>
                <w:bCs/>
                <w:color w:val="FF0000"/>
                <w:sz w:val="20"/>
              </w:rPr>
              <w:t xml:space="preserve">Uso de botones </w:t>
            </w:r>
            <w:proofErr w:type="spellStart"/>
            <w:r w:rsidR="00D90A36" w:rsidRPr="00483C74">
              <w:rPr>
                <w:rFonts w:ascii="Muller Light" w:hAnsi="Muller Light" w:cs="Arial"/>
                <w:bCs/>
                <w:color w:val="FF0000"/>
                <w:sz w:val="20"/>
              </w:rPr>
              <w:t>standares</w:t>
            </w:r>
            <w:proofErr w:type="spellEnd"/>
            <w:r w:rsidR="00D90A36" w:rsidRPr="00483C74">
              <w:rPr>
                <w:rFonts w:ascii="Muller Light" w:hAnsi="Muller Light" w:cs="Arial"/>
                <w:bCs/>
                <w:color w:val="FF0000"/>
                <w:sz w:val="20"/>
              </w:rPr>
              <w:t xml:space="preserve"> (Conocidos)</w:t>
            </w:r>
          </w:p>
        </w:tc>
      </w:tr>
      <w:tr w:rsidR="00AE2CB7" w:rsidRPr="00964875" w14:paraId="429B5469" w14:textId="77777777" w:rsidTr="00964875">
        <w:tc>
          <w:tcPr>
            <w:tcW w:w="1626" w:type="dxa"/>
            <w:shd w:val="clear" w:color="auto" w:fill="auto"/>
          </w:tcPr>
          <w:p w14:paraId="1FC191C4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6001DD80" w14:textId="38CDBCBF" w:rsidR="000E46CA" w:rsidRPr="00483C74" w:rsidRDefault="00F5754A" w:rsidP="00964875">
            <w:pPr>
              <w:jc w:val="left"/>
              <w:rPr>
                <w:rFonts w:ascii="Muller Light" w:hAnsi="Muller Light" w:cs="Arial"/>
                <w:bCs/>
                <w:color w:val="FF0000"/>
                <w:sz w:val="20"/>
              </w:rPr>
            </w:pPr>
            <w:r w:rsidRPr="00483C74">
              <w:rPr>
                <w:rFonts w:ascii="Muller Light" w:hAnsi="Muller Light" w:cs="Arial"/>
                <w:bCs/>
                <w:color w:val="FF0000"/>
                <w:sz w:val="20"/>
              </w:rPr>
              <w:t xml:space="preserve"> </w:t>
            </w:r>
            <w:r w:rsidR="00D90A36" w:rsidRPr="00483C74">
              <w:rPr>
                <w:rFonts w:ascii="Muller Light" w:hAnsi="Muller Light" w:cs="Arial"/>
                <w:bCs/>
                <w:color w:val="FF0000"/>
                <w:sz w:val="20"/>
              </w:rPr>
              <w:t>Una distribución adecuada de los campos</w:t>
            </w:r>
          </w:p>
        </w:tc>
      </w:tr>
      <w:tr w:rsidR="00AE2CB7" w:rsidRPr="00964875" w14:paraId="20AFA29D" w14:textId="77777777" w:rsidTr="00964875">
        <w:tc>
          <w:tcPr>
            <w:tcW w:w="1626" w:type="dxa"/>
            <w:shd w:val="clear" w:color="auto" w:fill="auto"/>
          </w:tcPr>
          <w:p w14:paraId="5C0222F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59049AB3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B9A7013" w14:textId="77777777" w:rsidTr="00964875">
        <w:tc>
          <w:tcPr>
            <w:tcW w:w="1626" w:type="dxa"/>
            <w:shd w:val="clear" w:color="auto" w:fill="auto"/>
          </w:tcPr>
          <w:p w14:paraId="0CFE35D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0F64DDB7" w14:textId="77777777" w:rsidR="000E46CA" w:rsidRPr="00964875" w:rsidRDefault="00F5754A" w:rsidP="00964875">
            <w:pPr>
              <w:jc w:val="left"/>
              <w:rPr>
                <w:rFonts w:ascii="Muller Light" w:hAnsi="Muller Light" w:cs="Arial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/>
                <w:color w:val="000000"/>
                <w:sz w:val="20"/>
              </w:rPr>
              <w:t xml:space="preserve"> </w:t>
            </w:r>
          </w:p>
        </w:tc>
      </w:tr>
    </w:tbl>
    <w:p w14:paraId="5ECA6463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p w14:paraId="157A21DA" w14:textId="77777777" w:rsidR="006D3394" w:rsidRPr="00964875" w:rsidRDefault="004820E1" w:rsidP="006D3394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id="15" w:name="_Toc89508890"/>
      <w:bookmarkStart w:id="16" w:name="_Toc199655307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="000E46CA" w:rsidRPr="00964875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14:paraId="097173A7" w14:textId="77777777" w:rsidR="000E46CA" w:rsidRPr="00964875" w:rsidRDefault="00F5754A" w:rsidP="006D3394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="000E46CA" w:rsidRPr="00964875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color w:val="000000"/>
          <w:sz w:val="20"/>
        </w:rPr>
        <w:t>de Datos</w:t>
      </w:r>
      <w:bookmarkEnd w:id="15"/>
      <w:bookmarkEnd w:id="16"/>
    </w:p>
    <w:p w14:paraId="606E7DC5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AE2CB7" w:rsidRPr="00964875" w14:paraId="264F9033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09DBDFF0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FFFFFF"/>
          </w:tcPr>
          <w:p w14:paraId="532AA6D8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11EEDE8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55BC54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14:paraId="3CACED78" w14:textId="7AB2C29D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D90A36" w:rsidRPr="00483C74">
              <w:rPr>
                <w:rFonts w:ascii="Muller Light" w:hAnsi="Muller Light" w:cs="Arial"/>
                <w:color w:val="FF0000"/>
                <w:sz w:val="20"/>
              </w:rPr>
              <w:t>PRODUCTOS</w:t>
            </w:r>
          </w:p>
        </w:tc>
      </w:tr>
      <w:tr w:rsidR="00AE2CB7" w:rsidRPr="00964875" w14:paraId="38756A59" w14:textId="77777777" w:rsidTr="00964875">
        <w:tc>
          <w:tcPr>
            <w:tcW w:w="1606" w:type="dxa"/>
            <w:shd w:val="clear" w:color="auto" w:fill="auto"/>
          </w:tcPr>
          <w:p w14:paraId="2A99CAE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14:paraId="6909CFCA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AE2CB7" w:rsidRPr="00964875" w14:paraId="2FAC4001" w14:textId="77777777" w:rsidTr="00964875">
        <w:tc>
          <w:tcPr>
            <w:tcW w:w="1606" w:type="dxa"/>
            <w:tcBorders>
              <w:bottom w:val="nil"/>
            </w:tcBorders>
            <w:shd w:val="clear" w:color="auto" w:fill="auto"/>
          </w:tcPr>
          <w:p w14:paraId="0B7DBCB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RCI03</w:t>
            </w:r>
          </w:p>
        </w:tc>
        <w:tc>
          <w:tcPr>
            <w:tcW w:w="5522" w:type="dxa"/>
            <w:shd w:val="clear" w:color="auto" w:fill="auto"/>
          </w:tcPr>
          <w:p w14:paraId="71BE616B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483C74" w:rsidRPr="00964875" w14:paraId="5E0A3762" w14:textId="77777777" w:rsidTr="00964875">
        <w:tc>
          <w:tcPr>
            <w:tcW w:w="1606" w:type="dxa"/>
            <w:tcBorders>
              <w:bottom w:val="nil"/>
            </w:tcBorders>
            <w:shd w:val="clear" w:color="auto" w:fill="auto"/>
          </w:tcPr>
          <w:p w14:paraId="2ECF30F5" w14:textId="77777777" w:rsidR="00483C74" w:rsidRPr="00964875" w:rsidRDefault="00483C74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5522" w:type="dxa"/>
            <w:shd w:val="clear" w:color="auto" w:fill="auto"/>
          </w:tcPr>
          <w:p w14:paraId="5D95FCA5" w14:textId="77777777" w:rsidR="00483C74" w:rsidRPr="00964875" w:rsidRDefault="00483C74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AE2CB7" w:rsidRPr="00964875" w14:paraId="5259E57A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7E204332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clear" w:color="auto" w:fill="000000"/>
          </w:tcPr>
          <w:p w14:paraId="36BED764" w14:textId="77777777" w:rsidR="000E46CA" w:rsidRPr="00964875" w:rsidRDefault="000E46CA" w:rsidP="00A464C8">
            <w:pPr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Descripción</w:t>
            </w:r>
          </w:p>
        </w:tc>
      </w:tr>
      <w:tr w:rsidR="00AE2CB7" w:rsidRPr="00964875" w14:paraId="7E48A9CE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DC5647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78AC1FB0" w14:textId="63CA68B2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D90A36">
              <w:rPr>
                <w:rFonts w:ascii="Muller Light" w:hAnsi="Muller Light" w:cs="Arial"/>
                <w:color w:val="000000"/>
                <w:sz w:val="20"/>
              </w:rPr>
              <w:t>A UN FORMATO DPF</w:t>
            </w:r>
          </w:p>
        </w:tc>
      </w:tr>
      <w:tr w:rsidR="00AE2CB7" w:rsidRPr="00964875" w14:paraId="59434D38" w14:textId="77777777" w:rsidTr="00964875">
        <w:tc>
          <w:tcPr>
            <w:tcW w:w="1606" w:type="dxa"/>
            <w:shd w:val="clear" w:color="auto" w:fill="auto"/>
          </w:tcPr>
          <w:p w14:paraId="44A7423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5FA5087B" w14:textId="719B2948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D90A36">
              <w:rPr>
                <w:rFonts w:ascii="Muller Light" w:hAnsi="Muller Light" w:cs="Arial"/>
                <w:color w:val="000000"/>
                <w:sz w:val="20"/>
              </w:rPr>
              <w:t>A ORACLE</w:t>
            </w:r>
          </w:p>
        </w:tc>
      </w:tr>
      <w:tr w:rsidR="00AE2CB7" w:rsidRPr="00964875" w14:paraId="4803DBE0" w14:textId="77777777" w:rsidTr="00964875">
        <w:tc>
          <w:tcPr>
            <w:tcW w:w="1606" w:type="dxa"/>
            <w:shd w:val="clear" w:color="auto" w:fill="auto"/>
          </w:tcPr>
          <w:p w14:paraId="05F644D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14:paraId="53BB0035" w14:textId="77777777" w:rsidR="000E46CA" w:rsidRPr="00964875" w:rsidRDefault="00F5754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7170C6C" w14:textId="77777777" w:rsidR="000E46CA" w:rsidRPr="00964875" w:rsidRDefault="000E46CA" w:rsidP="000E46CA">
      <w:pPr>
        <w:rPr>
          <w:color w:val="000000"/>
        </w:rPr>
      </w:pPr>
    </w:p>
    <w:p w14:paraId="2A44623A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7" w:name="_Toc89508891"/>
      <w:bookmarkStart w:id="18" w:name="_Toc199655310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17"/>
      <w:bookmarkEnd w:id="18"/>
    </w:p>
    <w:tbl>
      <w:tblPr>
        <w:tblW w:w="0" w:type="auto"/>
        <w:tblInd w:w="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="00350DCB" w:rsidRPr="00964875" w14:paraId="4DCF2544" w14:textId="77777777" w:rsidTr="00964875">
        <w:tc>
          <w:tcPr>
            <w:tcW w:w="163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C79207E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5504" w:type="dxa"/>
            <w:tcBorders>
              <w:left w:val="single" w:sz="6" w:space="0" w:color="FFFFFF"/>
            </w:tcBorders>
            <w:shd w:val="solid" w:color="000000" w:fill="FFFFFF"/>
          </w:tcPr>
          <w:p w14:paraId="6DE037F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1CF7A504" w14:textId="77777777" w:rsidTr="00964875">
        <w:tc>
          <w:tcPr>
            <w:tcW w:w="1638" w:type="dxa"/>
            <w:tcBorders>
              <w:top w:val="nil"/>
            </w:tcBorders>
            <w:shd w:val="clear" w:color="auto" w:fill="auto"/>
          </w:tcPr>
          <w:p w14:paraId="1ED5805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14:paraId="7FA94CE3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7B0A8C96" w14:textId="77777777" w:rsidTr="00964875">
        <w:tc>
          <w:tcPr>
            <w:tcW w:w="1638" w:type="dxa"/>
            <w:shd w:val="clear" w:color="auto" w:fill="auto"/>
          </w:tcPr>
          <w:p w14:paraId="63824A5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RIF02</w:t>
            </w:r>
          </w:p>
        </w:tc>
        <w:tc>
          <w:tcPr>
            <w:tcW w:w="5504" w:type="dxa"/>
            <w:shd w:val="clear" w:color="auto" w:fill="auto"/>
          </w:tcPr>
          <w:p w14:paraId="186BCFAB" w14:textId="77777777" w:rsidR="000E46CA" w:rsidRPr="00964875" w:rsidRDefault="00D257AB" w:rsidP="00964875">
            <w:pPr>
              <w:pStyle w:val="Default"/>
              <w:spacing w:after="17"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1A83348E" w14:textId="77777777" w:rsidTr="00964875">
        <w:tc>
          <w:tcPr>
            <w:tcW w:w="1638" w:type="dxa"/>
            <w:shd w:val="clear" w:color="auto" w:fill="auto"/>
          </w:tcPr>
          <w:p w14:paraId="5EC062E8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14:paraId="159F4769" w14:textId="77777777" w:rsidR="000E46CA" w:rsidRPr="00964875" w:rsidRDefault="00D257AB" w:rsidP="00964875">
            <w:pPr>
              <w:pStyle w:val="Default"/>
              <w:spacing w:line="240" w:lineRule="atLeast"/>
              <w:jc w:val="both"/>
              <w:rPr>
                <w:rFonts w:ascii="Muller Light" w:hAnsi="Muller Light"/>
                <w:sz w:val="20"/>
                <w:szCs w:val="20"/>
              </w:rPr>
            </w:pPr>
            <w:r w:rsidRPr="00964875">
              <w:rPr>
                <w:rFonts w:ascii="Muller Light" w:hAnsi="Muller Light"/>
                <w:sz w:val="20"/>
                <w:szCs w:val="20"/>
              </w:rPr>
              <w:t xml:space="preserve"> </w:t>
            </w:r>
          </w:p>
        </w:tc>
      </w:tr>
      <w:tr w:rsidR="00350DCB" w:rsidRPr="00964875" w14:paraId="1A713849" w14:textId="77777777" w:rsidTr="00964875">
        <w:tc>
          <w:tcPr>
            <w:tcW w:w="1638" w:type="dxa"/>
            <w:shd w:val="clear" w:color="auto" w:fill="auto"/>
          </w:tcPr>
          <w:p w14:paraId="3683E1E9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RIF04</w:t>
            </w:r>
          </w:p>
        </w:tc>
        <w:tc>
          <w:tcPr>
            <w:tcW w:w="5504" w:type="dxa"/>
            <w:shd w:val="clear" w:color="auto" w:fill="auto"/>
          </w:tcPr>
          <w:p w14:paraId="7C7E7591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07958F28" w14:textId="77777777" w:rsidTr="00964875">
        <w:tc>
          <w:tcPr>
            <w:tcW w:w="1638" w:type="dxa"/>
            <w:shd w:val="clear" w:color="auto" w:fill="auto"/>
          </w:tcPr>
          <w:p w14:paraId="0488FEB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RIF05</w:t>
            </w:r>
          </w:p>
        </w:tc>
        <w:tc>
          <w:tcPr>
            <w:tcW w:w="5504" w:type="dxa"/>
            <w:shd w:val="clear" w:color="auto" w:fill="auto"/>
          </w:tcPr>
          <w:p w14:paraId="169FB2A8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  <w:tr w:rsidR="00350DCB" w:rsidRPr="00964875" w14:paraId="5DEFECB6" w14:textId="77777777" w:rsidTr="00964875">
        <w:tc>
          <w:tcPr>
            <w:tcW w:w="1638" w:type="dxa"/>
            <w:shd w:val="clear" w:color="auto" w:fill="auto"/>
          </w:tcPr>
          <w:p w14:paraId="0FA1A6E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RIF06</w:t>
            </w:r>
          </w:p>
        </w:tc>
        <w:tc>
          <w:tcPr>
            <w:tcW w:w="5504" w:type="dxa"/>
            <w:shd w:val="clear" w:color="auto" w:fill="auto"/>
          </w:tcPr>
          <w:p w14:paraId="478BEC2A" w14:textId="77777777" w:rsidR="000E46CA" w:rsidRPr="00964875" w:rsidRDefault="00D257AB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</w:p>
        </w:tc>
      </w:tr>
    </w:tbl>
    <w:p w14:paraId="5858D9B5" w14:textId="77777777" w:rsidR="00F5754A" w:rsidRPr="00964875" w:rsidRDefault="00F5754A" w:rsidP="00F5754A">
      <w:pPr>
        <w:rPr>
          <w:rFonts w:ascii="Muller Light" w:hAnsi="Muller Light"/>
          <w:color w:val="000000"/>
          <w:sz w:val="20"/>
        </w:rPr>
      </w:pPr>
      <w:bookmarkStart w:id="19" w:name="_Toc89508893"/>
      <w:bookmarkStart w:id="20" w:name="_Toc199655313"/>
    </w:p>
    <w:p w14:paraId="63A4DB8E" w14:textId="77777777" w:rsidR="000E46CA" w:rsidRPr="00964875" w:rsidRDefault="00F5754A" w:rsidP="00F5754A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seguridad</w:t>
      </w:r>
      <w:bookmarkEnd w:id="19"/>
      <w:bookmarkEnd w:id="20"/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350DCB" w:rsidRPr="00964875" w14:paraId="2BA637A6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4687B884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solid" w:color="000000" w:fill="FFFFFF"/>
          </w:tcPr>
          <w:p w14:paraId="5FBE894D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0C48FCF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22B1ABA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</w:tcPr>
          <w:p w14:paraId="15120E8A" w14:textId="0D4727B8" w:rsidR="000E46CA" w:rsidRPr="00964875" w:rsidRDefault="00D257AB" w:rsidP="00964875">
            <w:pPr>
              <w:spacing w:line="240" w:lineRule="auto"/>
              <w:ind w:left="-29"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z w:val="20"/>
              </w:rPr>
              <w:t xml:space="preserve"> </w:t>
            </w:r>
            <w:r w:rsidR="000B2ABA">
              <w:rPr>
                <w:rFonts w:ascii="Muller Light" w:eastAsia="Arial" w:hAnsi="Muller Light" w:cs="Arial"/>
                <w:color w:val="000000"/>
                <w:sz w:val="20"/>
              </w:rPr>
              <w:t>CORTA FUEGO</w:t>
            </w:r>
          </w:p>
        </w:tc>
      </w:tr>
      <w:tr w:rsidR="00350DCB" w:rsidRPr="00964875" w14:paraId="16558304" w14:textId="77777777" w:rsidTr="00964875">
        <w:tc>
          <w:tcPr>
            <w:tcW w:w="1606" w:type="dxa"/>
            <w:shd w:val="clear" w:color="auto" w:fill="auto"/>
          </w:tcPr>
          <w:p w14:paraId="3FCDE39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</w:tcPr>
          <w:p w14:paraId="58A03D1E" w14:textId="269B7AFD" w:rsidR="000E46CA" w:rsidRPr="00964875" w:rsidRDefault="00D257AB" w:rsidP="00964875">
            <w:pPr>
              <w:spacing w:before="1" w:line="240" w:lineRule="auto"/>
              <w:ind w:right="-152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  <w:r w:rsidR="000B2ABA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>CONTRA VIRUS</w:t>
            </w:r>
          </w:p>
        </w:tc>
      </w:tr>
      <w:tr w:rsidR="00350DCB" w:rsidRPr="00964875" w14:paraId="160CBFBE" w14:textId="77777777" w:rsidTr="00964875">
        <w:tc>
          <w:tcPr>
            <w:tcW w:w="1606" w:type="dxa"/>
            <w:shd w:val="clear" w:color="auto" w:fill="auto"/>
          </w:tcPr>
          <w:p w14:paraId="698FDF2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</w:tcPr>
          <w:p w14:paraId="4F6FFB69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  <w:tr w:rsidR="00350DCB" w:rsidRPr="00964875" w14:paraId="03280656" w14:textId="77777777" w:rsidTr="00964875">
        <w:tc>
          <w:tcPr>
            <w:tcW w:w="1606" w:type="dxa"/>
            <w:shd w:val="clear" w:color="auto" w:fill="auto"/>
          </w:tcPr>
          <w:p w14:paraId="0224924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RS04</w:t>
            </w:r>
          </w:p>
        </w:tc>
        <w:tc>
          <w:tcPr>
            <w:tcW w:w="5522" w:type="dxa"/>
            <w:shd w:val="clear" w:color="auto" w:fill="auto"/>
          </w:tcPr>
          <w:p w14:paraId="500C4E63" w14:textId="77777777" w:rsidR="000E46CA" w:rsidRPr="00964875" w:rsidRDefault="00D257AB" w:rsidP="00964875">
            <w:pPr>
              <w:spacing w:before="2" w:line="240" w:lineRule="auto"/>
              <w:ind w:left="-29" w:right="-20"/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</w:pPr>
            <w:r w:rsidRPr="00964875">
              <w:rPr>
                <w:rFonts w:ascii="Muller Light" w:eastAsia="Arial" w:hAnsi="Muller Light" w:cs="Arial"/>
                <w:color w:val="000000"/>
                <w:spacing w:val="-1"/>
                <w:sz w:val="20"/>
              </w:rPr>
              <w:t xml:space="preserve"> </w:t>
            </w:r>
          </w:p>
        </w:tc>
      </w:tr>
    </w:tbl>
    <w:p w14:paraId="3187B79B" w14:textId="77777777" w:rsidR="000E46CA" w:rsidRPr="00964875" w:rsidRDefault="00F5754A" w:rsidP="004B2497">
      <w:pPr>
        <w:ind w:left="720"/>
        <w:rPr>
          <w:rFonts w:ascii="Muller Light" w:hAnsi="Muller Light" w:cs="Tahoma"/>
          <w:color w:val="000000"/>
          <w:sz w:val="20"/>
        </w:rPr>
      </w:pPr>
      <w:bookmarkStart w:id="21" w:name="_Toc89508894"/>
      <w:bookmarkStart w:id="22" w:name="_Toc199655316"/>
      <w:r w:rsidRPr="00964875">
        <w:rPr>
          <w:rFonts w:ascii="Muller Light" w:hAnsi="Muller Light" w:cs="Tahoma"/>
          <w:color w:val="000000"/>
          <w:sz w:val="20"/>
        </w:rPr>
        <w:t xml:space="preserve">                  </w:t>
      </w:r>
      <w:r w:rsidR="004B2497" w:rsidRPr="00964875">
        <w:rPr>
          <w:rFonts w:ascii="Muller Light" w:hAnsi="Muller Light" w:cs="Tahoma"/>
          <w:color w:val="000000"/>
          <w:sz w:val="20"/>
        </w:rPr>
        <w:br w:type="page"/>
      </w:r>
      <w:r w:rsidRPr="00964875">
        <w:rPr>
          <w:rFonts w:ascii="Muller Light" w:hAnsi="Muller Light" w:cs="Tahoma"/>
          <w:color w:val="000000"/>
          <w:sz w:val="20"/>
        </w:rPr>
        <w:lastRenderedPageBreak/>
        <w:t xml:space="preserve">3.2.5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documentación</w:t>
      </w:r>
      <w:bookmarkEnd w:id="21"/>
      <w:bookmarkEnd w:id="22"/>
    </w:p>
    <w:tbl>
      <w:tblPr>
        <w:tblW w:w="6804" w:type="dxa"/>
        <w:tblInd w:w="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="00350DCB" w:rsidRPr="00964875" w14:paraId="65737801" w14:textId="77777777" w:rsidTr="00964875">
        <w:tc>
          <w:tcPr>
            <w:tcW w:w="1659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3E9B8F26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documentación</w:t>
            </w:r>
          </w:p>
        </w:tc>
        <w:tc>
          <w:tcPr>
            <w:tcW w:w="5145" w:type="dxa"/>
            <w:tcBorders>
              <w:left w:val="single" w:sz="6" w:space="0" w:color="FFFFFF"/>
            </w:tcBorders>
            <w:shd w:val="solid" w:color="000000" w:fill="FFFFFF"/>
          </w:tcPr>
          <w:p w14:paraId="70CF8D7A" w14:textId="77777777" w:rsidR="000E46CA" w:rsidRPr="00964875" w:rsidRDefault="000E46CA" w:rsidP="00964875">
            <w:pPr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535A977" w14:textId="77777777" w:rsidTr="00964875">
        <w:tc>
          <w:tcPr>
            <w:tcW w:w="1659" w:type="dxa"/>
            <w:tcBorders>
              <w:top w:val="nil"/>
            </w:tcBorders>
            <w:shd w:val="clear" w:color="auto" w:fill="auto"/>
          </w:tcPr>
          <w:p w14:paraId="19CFB3C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14:paraId="5030A4F8" w14:textId="6AC94DC4" w:rsidR="000E46CA" w:rsidRPr="00964875" w:rsidRDefault="000B2AB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Manual de usuario</w:t>
            </w:r>
          </w:p>
        </w:tc>
      </w:tr>
      <w:tr w:rsidR="00350DCB" w:rsidRPr="00964875" w14:paraId="70AA3AB6" w14:textId="77777777" w:rsidTr="00964875">
        <w:tc>
          <w:tcPr>
            <w:tcW w:w="1659" w:type="dxa"/>
            <w:shd w:val="clear" w:color="auto" w:fill="auto"/>
          </w:tcPr>
          <w:p w14:paraId="26B31F3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14:paraId="40C214F1" w14:textId="2295E044" w:rsidR="000E46CA" w:rsidRPr="00964875" w:rsidRDefault="000B2AB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>Manual de instalación del Software</w:t>
            </w:r>
          </w:p>
        </w:tc>
      </w:tr>
    </w:tbl>
    <w:p w14:paraId="4D9B5E2A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3" w:name="_Toc89508896"/>
      <w:bookmarkStart w:id="24" w:name="_Toc199655319"/>
    </w:p>
    <w:p w14:paraId="5C784972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3"/>
      <w:bookmarkEnd w:id="24"/>
    </w:p>
    <w:tbl>
      <w:tblPr>
        <w:tblW w:w="0" w:type="auto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4"/>
        <w:gridCol w:w="5522"/>
      </w:tblGrid>
      <w:tr w:rsidR="004B2497" w:rsidRPr="00964875" w14:paraId="683E56A0" w14:textId="77777777" w:rsidTr="00964875">
        <w:tc>
          <w:tcPr>
            <w:tcW w:w="1504" w:type="dxa"/>
            <w:shd w:val="solid" w:color="000000" w:fill="FFFFFF"/>
          </w:tcPr>
          <w:p w14:paraId="0DA6929A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14:paraId="4A52DE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4CCB2A4A" w14:textId="77777777" w:rsidTr="00964875">
        <w:tc>
          <w:tcPr>
            <w:tcW w:w="1504" w:type="dxa"/>
            <w:shd w:val="clear" w:color="auto" w:fill="auto"/>
          </w:tcPr>
          <w:p w14:paraId="3A8E2AFE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7B141734" w14:textId="4C67D33F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0B2ABA">
              <w:rPr>
                <w:rFonts w:ascii="Muller Light" w:hAnsi="Muller Light" w:cs="Arial"/>
                <w:color w:val="000000"/>
                <w:sz w:val="20"/>
              </w:rPr>
              <w:t>2 años</w:t>
            </w:r>
          </w:p>
        </w:tc>
      </w:tr>
      <w:tr w:rsidR="00350DCB" w:rsidRPr="00964875" w14:paraId="38A7AF51" w14:textId="77777777" w:rsidTr="00964875">
        <w:tc>
          <w:tcPr>
            <w:tcW w:w="1504" w:type="dxa"/>
            <w:shd w:val="clear" w:color="auto" w:fill="auto"/>
          </w:tcPr>
          <w:p w14:paraId="2922313A" w14:textId="7F48940C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  <w:r w:rsidR="000B2ABA">
              <w:rPr>
                <w:rFonts w:ascii="Muller Light" w:hAnsi="Muller Light" w:cs="Tahoma"/>
                <w:color w:val="000000"/>
                <w:sz w:val="20"/>
              </w:rPr>
              <w:t xml:space="preserve"> - HW</w:t>
            </w:r>
          </w:p>
        </w:tc>
        <w:tc>
          <w:tcPr>
            <w:tcW w:w="5522" w:type="dxa"/>
            <w:shd w:val="clear" w:color="auto" w:fill="auto"/>
          </w:tcPr>
          <w:p w14:paraId="1FC73778" w14:textId="69850658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0B2ABA">
              <w:rPr>
                <w:rFonts w:ascii="Muller Light" w:hAnsi="Muller Light" w:cs="Arial"/>
                <w:color w:val="000000"/>
                <w:sz w:val="20"/>
              </w:rPr>
              <w:t>6 meses</w:t>
            </w:r>
          </w:p>
        </w:tc>
      </w:tr>
      <w:tr w:rsidR="00350DCB" w:rsidRPr="00964875" w14:paraId="5A058C25" w14:textId="77777777" w:rsidTr="00964875">
        <w:tc>
          <w:tcPr>
            <w:tcW w:w="1504" w:type="dxa"/>
            <w:shd w:val="clear" w:color="auto" w:fill="auto"/>
          </w:tcPr>
          <w:p w14:paraId="13FD7D29" w14:textId="7A331241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  <w:r w:rsidR="000B2ABA">
              <w:rPr>
                <w:rFonts w:ascii="Muller Light" w:hAnsi="Muller Light" w:cs="Tahoma"/>
                <w:color w:val="000000"/>
                <w:sz w:val="20"/>
              </w:rPr>
              <w:t xml:space="preserve"> -BD</w:t>
            </w:r>
          </w:p>
        </w:tc>
        <w:tc>
          <w:tcPr>
            <w:tcW w:w="5522" w:type="dxa"/>
            <w:shd w:val="clear" w:color="auto" w:fill="auto"/>
          </w:tcPr>
          <w:p w14:paraId="7EB75359" w14:textId="367C6B17" w:rsidR="000E46CA" w:rsidRPr="00964875" w:rsidRDefault="007D0E61" w:rsidP="00964875">
            <w:pPr>
              <w:spacing w:before="13" w:line="240" w:lineRule="exact"/>
              <w:ind w:right="-111"/>
              <w:rPr>
                <w:rFonts w:ascii="Muller Light" w:hAnsi="Muller Light" w:cs="Arial"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color w:val="000000"/>
                <w:sz w:val="20"/>
              </w:rPr>
              <w:t xml:space="preserve"> </w:t>
            </w:r>
            <w:r w:rsidR="000B2ABA">
              <w:rPr>
                <w:rFonts w:ascii="Muller Light" w:hAnsi="Muller Light" w:cs="Arial"/>
                <w:color w:val="000000"/>
                <w:sz w:val="20"/>
              </w:rPr>
              <w:t>4 meses</w:t>
            </w:r>
          </w:p>
        </w:tc>
      </w:tr>
    </w:tbl>
    <w:p w14:paraId="21DE4960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5" w:name="_Toc89508898"/>
      <w:bookmarkStart w:id="26" w:name="_Toc199655322"/>
    </w:p>
    <w:p w14:paraId="67B1AADC" w14:textId="5E25134A" w:rsidR="000E46CA" w:rsidRPr="00964875" w:rsidRDefault="00F5754A" w:rsidP="004B2497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="004B2497" w:rsidRPr="00964875">
        <w:rPr>
          <w:rFonts w:ascii="Muller Light" w:hAnsi="Muller Light" w:cs="Tahoma"/>
          <w:b w:val="0"/>
          <w:color w:val="000000"/>
          <w:sz w:val="20"/>
        </w:rPr>
        <w:t>iales de</w:t>
      </w:r>
      <w:r w:rsidR="000B2ABA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producto</w:t>
      </w:r>
      <w:bookmarkEnd w:id="25"/>
      <w:bookmarkEnd w:id="26"/>
    </w:p>
    <w:tbl>
      <w:tblPr>
        <w:tblW w:w="6663" w:type="dxa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="00350DCB" w:rsidRPr="00964875" w14:paraId="0BE66E56" w14:textId="77777777" w:rsidTr="00964875">
        <w:tc>
          <w:tcPr>
            <w:tcW w:w="1896" w:type="dxa"/>
            <w:shd w:val="solid" w:color="000000" w:fill="FFFFFF"/>
          </w:tcPr>
          <w:p w14:paraId="25F4A299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adicional/especial</w:t>
            </w:r>
          </w:p>
        </w:tc>
        <w:tc>
          <w:tcPr>
            <w:tcW w:w="4767" w:type="dxa"/>
            <w:shd w:val="solid" w:color="000000" w:fill="FFFFFF"/>
          </w:tcPr>
          <w:p w14:paraId="350E97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0DEDB403" w14:textId="77777777" w:rsidTr="00964875">
        <w:tc>
          <w:tcPr>
            <w:tcW w:w="1896" w:type="dxa"/>
            <w:shd w:val="clear" w:color="auto" w:fill="auto"/>
          </w:tcPr>
          <w:p w14:paraId="22237E8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14:paraId="46BAF8F5" w14:textId="2F30ED22" w:rsidR="000E46CA" w:rsidRPr="00964875" w:rsidRDefault="000B2AB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  <w:r>
              <w:rPr>
                <w:rFonts w:ascii="Muller Light" w:hAnsi="Muller Light" w:cs="Arial"/>
                <w:color w:val="000000"/>
                <w:sz w:val="20"/>
              </w:rPr>
              <w:t xml:space="preserve">Que aparte del uso del mouse pueda ser </w:t>
            </w:r>
            <w:proofErr w:type="spellStart"/>
            <w:r>
              <w:rPr>
                <w:rFonts w:ascii="Muller Light" w:hAnsi="Muller Light" w:cs="Arial"/>
                <w:color w:val="000000"/>
                <w:sz w:val="20"/>
              </w:rPr>
              <w:t>tactil</w:t>
            </w:r>
            <w:proofErr w:type="spellEnd"/>
          </w:p>
        </w:tc>
      </w:tr>
      <w:tr w:rsidR="00350DCB" w:rsidRPr="00964875" w14:paraId="7D2CF62D" w14:textId="77777777" w:rsidTr="00964875">
        <w:tc>
          <w:tcPr>
            <w:tcW w:w="1896" w:type="dxa"/>
            <w:shd w:val="clear" w:color="auto" w:fill="auto"/>
          </w:tcPr>
          <w:p w14:paraId="731F84DE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RA-E02</w:t>
            </w:r>
          </w:p>
        </w:tc>
        <w:tc>
          <w:tcPr>
            <w:tcW w:w="4767" w:type="dxa"/>
            <w:shd w:val="clear" w:color="auto" w:fill="auto"/>
          </w:tcPr>
          <w:p w14:paraId="1B39382E" w14:textId="77777777" w:rsidR="000E46CA" w:rsidRPr="00964875" w:rsidRDefault="000E46CA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  <w:tr w:rsidR="004B2497" w:rsidRPr="00964875" w14:paraId="23223C81" w14:textId="77777777" w:rsidTr="00964875">
        <w:tc>
          <w:tcPr>
            <w:tcW w:w="1896" w:type="dxa"/>
            <w:shd w:val="clear" w:color="auto" w:fill="auto"/>
          </w:tcPr>
          <w:p w14:paraId="40ED28C3" w14:textId="77777777" w:rsidR="004B2497" w:rsidRPr="00964875" w:rsidRDefault="004B249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</w:p>
        </w:tc>
        <w:tc>
          <w:tcPr>
            <w:tcW w:w="4767" w:type="dxa"/>
            <w:shd w:val="clear" w:color="auto" w:fill="auto"/>
          </w:tcPr>
          <w:p w14:paraId="6541A9F6" w14:textId="77777777" w:rsidR="004B2497" w:rsidRPr="00964875" w:rsidRDefault="004B2497" w:rsidP="00A464C8">
            <w:pPr>
              <w:rPr>
                <w:rFonts w:ascii="Muller Light" w:hAnsi="Muller Light" w:cs="Arial"/>
                <w:color w:val="000000"/>
                <w:sz w:val="20"/>
              </w:rPr>
            </w:pPr>
          </w:p>
        </w:tc>
      </w:tr>
    </w:tbl>
    <w:p w14:paraId="7377D72F" w14:textId="77777777" w:rsidR="000E46CA" w:rsidRPr="00964875" w:rsidRDefault="000E46CA" w:rsidP="00E63DF8">
      <w:pPr>
        <w:rPr>
          <w:rFonts w:ascii="Tahoma" w:hAnsi="Tahoma" w:cs="Tahoma"/>
          <w:color w:val="000000"/>
        </w:rPr>
      </w:pPr>
    </w:p>
    <w:sectPr w:rsidR="000E46CA" w:rsidRPr="00964875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352A" w14:textId="77777777" w:rsidR="00D90571" w:rsidRDefault="00D90571">
      <w:r>
        <w:separator/>
      </w:r>
    </w:p>
  </w:endnote>
  <w:endnote w:type="continuationSeparator" w:id="0">
    <w:p w14:paraId="0F8E0231" w14:textId="77777777" w:rsidR="00D90571" w:rsidRDefault="00D9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7DFA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6DC533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E004F5E" w14:textId="77777777" w:rsidTr="00206681">
      <w:trPr>
        <w:cantSplit/>
      </w:trPr>
      <w:tc>
        <w:tcPr>
          <w:tcW w:w="3130" w:type="dxa"/>
        </w:tcPr>
        <w:p w14:paraId="067FCABB" w14:textId="66694908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483C74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30/03/2022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F912333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1F574094" w14:textId="77777777" w:rsidTr="00206681">
      <w:trPr>
        <w:trHeight w:val="230"/>
      </w:trPr>
      <w:tc>
        <w:tcPr>
          <w:tcW w:w="3130" w:type="dxa"/>
        </w:tcPr>
        <w:p w14:paraId="5CF19C18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3BFE217B" w14:textId="443A7A6F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1553FE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B029" w14:textId="77777777" w:rsidR="00D90571" w:rsidRDefault="00D90571">
      <w:r>
        <w:separator/>
      </w:r>
    </w:p>
  </w:footnote>
  <w:footnote w:type="continuationSeparator" w:id="0">
    <w:p w14:paraId="18980104" w14:textId="77777777" w:rsidR="00D90571" w:rsidRDefault="00D90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25D13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D57"/>
    <w:rsid w:val="000B2ABA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59CF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1092"/>
    <w:rsid w:val="002825C2"/>
    <w:rsid w:val="00282651"/>
    <w:rsid w:val="00292234"/>
    <w:rsid w:val="00296211"/>
    <w:rsid w:val="00296C20"/>
    <w:rsid w:val="002D3379"/>
    <w:rsid w:val="002D43BA"/>
    <w:rsid w:val="002E0DFC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20E1"/>
    <w:rsid w:val="00483C74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75068"/>
    <w:rsid w:val="00581688"/>
    <w:rsid w:val="005827F1"/>
    <w:rsid w:val="00591017"/>
    <w:rsid w:val="005A05CA"/>
    <w:rsid w:val="005B0515"/>
    <w:rsid w:val="005B1B27"/>
    <w:rsid w:val="005C2D8C"/>
    <w:rsid w:val="005E00CE"/>
    <w:rsid w:val="005E19EB"/>
    <w:rsid w:val="005E6469"/>
    <w:rsid w:val="005F4939"/>
    <w:rsid w:val="00605BBE"/>
    <w:rsid w:val="006324A8"/>
    <w:rsid w:val="006373C1"/>
    <w:rsid w:val="00645806"/>
    <w:rsid w:val="00655AB8"/>
    <w:rsid w:val="00667B05"/>
    <w:rsid w:val="0067146C"/>
    <w:rsid w:val="0069646A"/>
    <w:rsid w:val="006A249C"/>
    <w:rsid w:val="006B06D8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31EB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B32A8"/>
    <w:rsid w:val="007C733F"/>
    <w:rsid w:val="007D0E61"/>
    <w:rsid w:val="007D4B41"/>
    <w:rsid w:val="007D7082"/>
    <w:rsid w:val="007E23BA"/>
    <w:rsid w:val="007E4601"/>
    <w:rsid w:val="007F0B00"/>
    <w:rsid w:val="007F3172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374B"/>
    <w:rsid w:val="00964875"/>
    <w:rsid w:val="0096639C"/>
    <w:rsid w:val="00966922"/>
    <w:rsid w:val="00971522"/>
    <w:rsid w:val="0097190A"/>
    <w:rsid w:val="009736F9"/>
    <w:rsid w:val="0097749F"/>
    <w:rsid w:val="00987A05"/>
    <w:rsid w:val="0099533C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0034"/>
    <w:rsid w:val="00A464C8"/>
    <w:rsid w:val="00A50316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5F73"/>
    <w:rsid w:val="00BD6098"/>
    <w:rsid w:val="00BD7084"/>
    <w:rsid w:val="00BD7D7A"/>
    <w:rsid w:val="00C02785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1233"/>
    <w:rsid w:val="00CF0E3E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57AB"/>
    <w:rsid w:val="00D4056B"/>
    <w:rsid w:val="00D425B0"/>
    <w:rsid w:val="00D60410"/>
    <w:rsid w:val="00D62C02"/>
    <w:rsid w:val="00D648A9"/>
    <w:rsid w:val="00D71DB1"/>
    <w:rsid w:val="00D73B1B"/>
    <w:rsid w:val="00D90571"/>
    <w:rsid w:val="00D90A36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653A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16496"/>
    <w:rsid w:val="00F25AC4"/>
    <w:rsid w:val="00F26783"/>
    <w:rsid w:val="00F27229"/>
    <w:rsid w:val="00F36F16"/>
    <w:rsid w:val="00F41F88"/>
    <w:rsid w:val="00F452D7"/>
    <w:rsid w:val="00F5154C"/>
    <w:rsid w:val="00F5754A"/>
    <w:rsid w:val="00F66ED5"/>
    <w:rsid w:val="00F678EE"/>
    <w:rsid w:val="00F7470D"/>
    <w:rsid w:val="00F8369F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2AE7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35C400"/>
  <w15:chartTrackingRefBased/>
  <w15:docId w15:val="{B0CF741E-EBEA-48FD-A0CA-F7AC183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C6FF4-47F5-4A9F-9207-9F953BA95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F5F1A8-3CCD-41F2-8468-3D611BAEA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3DC5C-E151-4CCF-820B-8F7D46597414}"/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38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9</cp:revision>
  <cp:lastPrinted>2019-06-21T21:50:00Z</cp:lastPrinted>
  <dcterms:created xsi:type="dcterms:W3CDTF">2021-06-22T04:39:00Z</dcterms:created>
  <dcterms:modified xsi:type="dcterms:W3CDTF">2022-03-31T02:17:00Z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