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022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43AF2" wp14:editId="1646425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5EB40" w14:textId="77777777" w:rsidR="00444FF1" w:rsidRDefault="00444FF1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43AF2" id="Rectángulo 1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" fillcolor="#6f00ed" stroked="f" strokeweight="1pt">
                <v:textbox>
                  <w:txbxContent>
                    <w:p w14:paraId="1305EB40" w14:textId="77777777" w:rsidR="00444FF1" w:rsidRDefault="00444FF1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6BB0B7" wp14:editId="5E671D4B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8E0248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79124A2B" w14:textId="3C48B6E7" w:rsidR="00444FF1" w:rsidRDefault="00444FF1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BA4A8" wp14:editId="694895C6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0FC60" w14:textId="77777777" w:rsidR="00444FF1" w:rsidRPr="003C2A69" w:rsidRDefault="00444FF1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Certificador de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BA4A8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6jGAIAADQ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" filled="f" stroked="f" strokeweight=".5pt">
                <v:textbox>
                  <w:txbxContent>
                    <w:p w14:paraId="66A0FC60" w14:textId="77777777" w:rsidR="00444FF1" w:rsidRPr="003C2A69" w:rsidRDefault="00444FF1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Certificador de Desarrollo de Software 1</w:t>
                      </w:r>
                    </w:p>
                  </w:txbxContent>
                </v:textbox>
              </v:shape>
            </w:pict>
          </mc:Fallback>
        </mc:AlternateContent>
      </w:r>
    </w:p>
    <w:p w14:paraId="3FDAD2F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04EFBB2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4CC99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A41A80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5F12F6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D39A681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A32C36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3D0E9E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04516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9DA07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50480D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DE23D9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DA9202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791DF5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176157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B81506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0AB2CD2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4E36011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517E07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6F5E65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74434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B0800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8DDE46A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7ABC9C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85BF74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7E6546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446C5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390C929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204F13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9EDF9A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74A0DA3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AB26A73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D06826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733A22A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FD6FE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6A252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AF8525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E741527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B06B22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456048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F39221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2474A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1B8A9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E3AC3B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717CDB7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9FF404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239A55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650A33B" w14:textId="4C9D9203" w:rsidR="00444FF1" w:rsidRDefault="00AF7480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6B77B" wp14:editId="2A5D6887">
                <wp:simplePos x="0" y="0"/>
                <wp:positionH relativeFrom="column">
                  <wp:posOffset>-401320</wp:posOffset>
                </wp:positionH>
                <wp:positionV relativeFrom="paragraph">
                  <wp:posOffset>248285</wp:posOffset>
                </wp:positionV>
                <wp:extent cx="5582285" cy="122872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28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C84C9" w14:textId="4F70B9BF" w:rsidR="00444FF1" w:rsidRPr="006573C3" w:rsidRDefault="00444FF1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2"/>
                                <w:lang w:val="es-ES"/>
                              </w:rPr>
                            </w:pPr>
                            <w:bookmarkStart w:id="0" w:name="_Hlk72862875"/>
                            <w:r w:rsidRPr="006573C3">
                              <w:rPr>
                                <w:rFonts w:ascii="Stag Book" w:hAnsi="Stag Book" w:cs="Arial"/>
                                <w:color w:val="FFFFFF" w:themeColor="background1"/>
                                <w:sz w:val="24"/>
                                <w:szCs w:val="22"/>
                              </w:rPr>
                              <w:t>Tema Nº</w:t>
                            </w:r>
                            <w:bookmarkEnd w:id="0"/>
                            <w:r w:rsidR="00AF7480" w:rsidRPr="006573C3">
                              <w:rPr>
                                <w:rFonts w:ascii="Stag Book" w:hAnsi="Stag Book" w:cs="Arial"/>
                                <w:color w:val="FFFFFF" w:themeColor="background1"/>
                                <w:sz w:val="24"/>
                                <w:szCs w:val="22"/>
                              </w:rPr>
                              <w:t>4</w:t>
                            </w:r>
                            <w:r w:rsidRPr="006573C3">
                              <w:rPr>
                                <w:rFonts w:ascii="Stag Book" w:hAnsi="Stag Book" w:cs="Arial"/>
                                <w:color w:val="FFFFFF" w:themeColor="background1"/>
                                <w:sz w:val="24"/>
                                <w:szCs w:val="22"/>
                              </w:rPr>
                              <w:t>:</w:t>
                            </w:r>
                            <w:r w:rsidRPr="006573C3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2"/>
                                <w:lang w:val="es-ES"/>
                              </w:rPr>
                              <w:br/>
                            </w:r>
                            <w:r w:rsidR="00AF7480" w:rsidRPr="006573C3"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2"/>
                                <w:lang w:val="es-ES"/>
                              </w:rPr>
                              <w:t>Introducción al Proyecto Certificador de Desarrollo de Software 1</w:t>
                            </w:r>
                          </w:p>
                          <w:p w14:paraId="368EF759" w14:textId="77777777" w:rsidR="00444FF1" w:rsidRPr="006573C3" w:rsidRDefault="00444FF1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2"/>
                                <w:lang w:val="es-ES"/>
                              </w:rPr>
                            </w:pPr>
                          </w:p>
                          <w:p w14:paraId="25B3F391" w14:textId="5C7FC5BA" w:rsidR="00444FF1" w:rsidRPr="006573C3" w:rsidRDefault="00444FF1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2"/>
                              </w:rPr>
                            </w:pPr>
                            <w:r w:rsidRPr="006573C3">
                              <w:rPr>
                                <w:rFonts w:ascii="Stag Book" w:hAnsi="Stag Book" w:cs="Arial"/>
                                <w:color w:val="FFFFFF" w:themeColor="background1"/>
                                <w:sz w:val="24"/>
                                <w:szCs w:val="22"/>
                              </w:rPr>
                              <w:t>Indicador de logro Nº</w:t>
                            </w:r>
                            <w:r w:rsidR="00AF7480" w:rsidRPr="006573C3">
                              <w:rPr>
                                <w:rFonts w:ascii="Stag Book" w:hAnsi="Stag Book" w:cs="Arial"/>
                                <w:color w:val="FFFFFF" w:themeColor="background1"/>
                                <w:sz w:val="24"/>
                                <w:szCs w:val="22"/>
                              </w:rPr>
                              <w:t>4</w:t>
                            </w:r>
                            <w:r w:rsidRPr="006573C3">
                              <w:rPr>
                                <w:rFonts w:ascii="Stag Book" w:hAnsi="Stag Book" w:cs="Arial"/>
                                <w:color w:val="FFFFFF" w:themeColor="background1"/>
                                <w:sz w:val="24"/>
                                <w:szCs w:val="22"/>
                              </w:rPr>
                              <w:t>:</w:t>
                            </w:r>
                            <w:r w:rsidRPr="006573C3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2"/>
                              </w:rPr>
                              <w:br/>
                            </w:r>
                            <w:r w:rsidR="00AF7480" w:rsidRPr="006573C3"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2"/>
                              </w:rPr>
                              <w:t xml:space="preserve">Identifica la problemática logrando elaborar el Modelo Lean </w:t>
                            </w:r>
                            <w:proofErr w:type="spellStart"/>
                            <w:r w:rsidR="00AF7480" w:rsidRPr="006573C3"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2"/>
                              </w:rPr>
                              <w:t>Canvas</w:t>
                            </w:r>
                            <w:proofErr w:type="spellEnd"/>
                            <w:r w:rsidR="00AF7480" w:rsidRPr="006573C3"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2"/>
                              </w:rPr>
                              <w:t xml:space="preserve"> de un negocio o proyecto.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6B77B" id="Cuadro de texto 10" o:spid="_x0000_s1028" type="#_x0000_t202" style="position:absolute;left:0;text-align:left;margin-left:-31.6pt;margin-top:19.55pt;width:439.55pt;height:9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" filled="f" stroked="f" strokeweight=".5pt">
                <v:textbox>
                  <w:txbxContent>
                    <w:p w14:paraId="744C84C9" w14:textId="4F70B9BF" w:rsidR="00444FF1" w:rsidRPr="006573C3" w:rsidRDefault="00444FF1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  <w:sz w:val="24"/>
                          <w:szCs w:val="22"/>
                          <w:lang w:val="es-ES"/>
                        </w:rPr>
                      </w:pPr>
                      <w:bookmarkStart w:id="1" w:name="_Hlk72862875"/>
                      <w:r w:rsidRPr="006573C3">
                        <w:rPr>
                          <w:rFonts w:ascii="Stag Book" w:hAnsi="Stag Book" w:cs="Arial"/>
                          <w:color w:val="FFFFFF" w:themeColor="background1"/>
                          <w:sz w:val="24"/>
                          <w:szCs w:val="22"/>
                        </w:rPr>
                        <w:t>Tema Nº</w:t>
                      </w:r>
                      <w:bookmarkEnd w:id="1"/>
                      <w:r w:rsidR="00AF7480" w:rsidRPr="006573C3">
                        <w:rPr>
                          <w:rFonts w:ascii="Stag Book" w:hAnsi="Stag Book" w:cs="Arial"/>
                          <w:color w:val="FFFFFF" w:themeColor="background1"/>
                          <w:sz w:val="24"/>
                          <w:szCs w:val="22"/>
                        </w:rPr>
                        <w:t>4</w:t>
                      </w:r>
                      <w:r w:rsidRPr="006573C3">
                        <w:rPr>
                          <w:rFonts w:ascii="Stag Book" w:hAnsi="Stag Book" w:cs="Arial"/>
                          <w:color w:val="FFFFFF" w:themeColor="background1"/>
                          <w:sz w:val="24"/>
                          <w:szCs w:val="22"/>
                        </w:rPr>
                        <w:t>:</w:t>
                      </w:r>
                      <w:r w:rsidRPr="006573C3">
                        <w:rPr>
                          <w:rFonts w:cs="Arial"/>
                          <w:b/>
                          <w:bCs/>
                          <w:color w:val="FFFFFF" w:themeColor="background1"/>
                          <w:sz w:val="24"/>
                          <w:szCs w:val="22"/>
                          <w:lang w:val="es-ES"/>
                        </w:rPr>
                        <w:br/>
                      </w:r>
                      <w:r w:rsidR="00AF7480" w:rsidRPr="006573C3">
                        <w:rPr>
                          <w:rFonts w:cs="Arial"/>
                          <w:color w:val="FFFFFF" w:themeColor="background1"/>
                          <w:sz w:val="24"/>
                          <w:szCs w:val="22"/>
                          <w:lang w:val="es-ES"/>
                        </w:rPr>
                        <w:t>Introducción al Proyecto Certificador de Desarrollo de Software 1</w:t>
                      </w:r>
                    </w:p>
                    <w:p w14:paraId="368EF759" w14:textId="77777777" w:rsidR="00444FF1" w:rsidRPr="006573C3" w:rsidRDefault="00444FF1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sz w:val="24"/>
                          <w:szCs w:val="22"/>
                          <w:lang w:val="es-ES"/>
                        </w:rPr>
                      </w:pPr>
                    </w:p>
                    <w:p w14:paraId="25B3F391" w14:textId="5C7FC5BA" w:rsidR="00444FF1" w:rsidRPr="006573C3" w:rsidRDefault="00444FF1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  <w:sz w:val="24"/>
                          <w:szCs w:val="22"/>
                        </w:rPr>
                      </w:pPr>
                      <w:r w:rsidRPr="006573C3">
                        <w:rPr>
                          <w:rFonts w:ascii="Stag Book" w:hAnsi="Stag Book" w:cs="Arial"/>
                          <w:color w:val="FFFFFF" w:themeColor="background1"/>
                          <w:sz w:val="24"/>
                          <w:szCs w:val="22"/>
                        </w:rPr>
                        <w:t>Indicador de logro Nº</w:t>
                      </w:r>
                      <w:r w:rsidR="00AF7480" w:rsidRPr="006573C3">
                        <w:rPr>
                          <w:rFonts w:ascii="Stag Book" w:hAnsi="Stag Book" w:cs="Arial"/>
                          <w:color w:val="FFFFFF" w:themeColor="background1"/>
                          <w:sz w:val="24"/>
                          <w:szCs w:val="22"/>
                        </w:rPr>
                        <w:t>4</w:t>
                      </w:r>
                      <w:r w:rsidRPr="006573C3">
                        <w:rPr>
                          <w:rFonts w:ascii="Stag Book" w:hAnsi="Stag Book" w:cs="Arial"/>
                          <w:color w:val="FFFFFF" w:themeColor="background1"/>
                          <w:sz w:val="24"/>
                          <w:szCs w:val="22"/>
                        </w:rPr>
                        <w:t>:</w:t>
                      </w:r>
                      <w:r w:rsidRPr="006573C3">
                        <w:rPr>
                          <w:rFonts w:cs="Arial"/>
                          <w:b/>
                          <w:bCs/>
                          <w:color w:val="FFFFFF" w:themeColor="background1"/>
                          <w:sz w:val="24"/>
                          <w:szCs w:val="22"/>
                        </w:rPr>
                        <w:br/>
                      </w:r>
                      <w:r w:rsidR="00AF7480" w:rsidRPr="006573C3">
                        <w:rPr>
                          <w:rFonts w:cs="Arial"/>
                          <w:color w:val="FFFFFF" w:themeColor="background1"/>
                          <w:sz w:val="24"/>
                          <w:szCs w:val="22"/>
                        </w:rPr>
                        <w:t xml:space="preserve">Identifica la problemática logrando elaborar el Modelo Lean </w:t>
                      </w:r>
                      <w:proofErr w:type="spellStart"/>
                      <w:r w:rsidR="00AF7480" w:rsidRPr="006573C3">
                        <w:rPr>
                          <w:rFonts w:cs="Arial"/>
                          <w:color w:val="FFFFFF" w:themeColor="background1"/>
                          <w:sz w:val="24"/>
                          <w:szCs w:val="22"/>
                        </w:rPr>
                        <w:t>Canvas</w:t>
                      </w:r>
                      <w:proofErr w:type="spellEnd"/>
                      <w:r w:rsidR="00AF7480" w:rsidRPr="006573C3">
                        <w:rPr>
                          <w:rFonts w:cs="Arial"/>
                          <w:color w:val="FFFFFF" w:themeColor="background1"/>
                          <w:sz w:val="24"/>
                          <w:szCs w:val="22"/>
                        </w:rPr>
                        <w:t xml:space="preserve"> de un negocio o proyecto.</w:t>
                      </w:r>
                    </w:p>
                  </w:txbxContent>
                </v:textbox>
              </v:shape>
            </w:pict>
          </mc:Fallback>
        </mc:AlternateContent>
      </w:r>
    </w:p>
    <w:p w14:paraId="4205B836" w14:textId="648188E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1E4410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D417DC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AFDE8D6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F78D526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A89E652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02A0107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1C77AF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9378504" w14:textId="267641CF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40049C80" wp14:editId="0BF4A163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B53B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0937CEB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352BE6BD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2" w:name="OLE_LINK13"/>
      <w:bookmarkStart w:id="3" w:name="OLE_LINK14"/>
      <w:bookmarkStart w:id="4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703FB04F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565BAF43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165F766F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674F32AD" w14:textId="77777777" w:rsidR="00CA438E" w:rsidRPr="00184E08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Pr="00184E08">
        <w:rPr>
          <w:rFonts w:ascii="Muller Bold" w:hAnsi="Muller Bold" w:cs="Tahoma"/>
          <w:color w:val="000000" w:themeColor="text1"/>
          <w:sz w:val="36"/>
          <w:szCs w:val="36"/>
        </w:rPr>
        <w:t>Nombre del Proyecto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14:paraId="6457F315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1D155D79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57AFB390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0A887588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30118A32" w14:textId="77777777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BE4497">
        <w:rPr>
          <w:rFonts w:ascii="Muller Regular" w:hAnsi="Muller Regular" w:cs="Tahoma"/>
          <w:bCs/>
          <w:color w:val="000000" w:themeColor="text1"/>
          <w:szCs w:val="22"/>
        </w:rPr>
        <w:t>102 Visión del Negocio</w:t>
      </w:r>
    </w:p>
    <w:p w14:paraId="2BEF64F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A008E61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262D96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53A5CA4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6B00E9D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D173339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0898EF8" w14:textId="51EF38AA" w:rsidR="00547DC9" w:rsidRPr="00184E08" w:rsidRDefault="001D7F38" w:rsidP="001D7F38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Enero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del 20</w:t>
      </w:r>
      <w:r w:rsidR="008F2275">
        <w:rPr>
          <w:rFonts w:ascii="Muller Regular" w:hAnsi="Muller Regular" w:cs="Tahoma"/>
          <w:color w:val="000000" w:themeColor="text1"/>
          <w:szCs w:val="22"/>
        </w:rPr>
        <w:t>2</w:t>
      </w:r>
      <w:r>
        <w:rPr>
          <w:rFonts w:ascii="Muller Regular" w:hAnsi="Muller Regular" w:cs="Tahoma"/>
          <w:color w:val="000000" w:themeColor="text1"/>
          <w:szCs w:val="22"/>
        </w:rPr>
        <w:t>2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</w:p>
    <w:p w14:paraId="583E83C1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8" w:space="0" w:color="2E74B5"/>
          <w:left w:val="single" w:sz="8" w:space="0" w:color="2E74B5"/>
          <w:bottom w:val="single" w:sz="8" w:space="0" w:color="2E74B5"/>
          <w:right w:val="single" w:sz="8" w:space="0" w:color="2E74B5"/>
          <w:insideH w:val="single" w:sz="8" w:space="0" w:color="2E74B5"/>
          <w:insideV w:val="single" w:sz="8" w:space="0" w:color="2E74B5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="007A75C4" w:rsidRPr="00206681" w14:paraId="3B693953" w14:textId="77777777" w:rsidTr="008F4192">
        <w:tc>
          <w:tcPr>
            <w:tcW w:w="239" w:type="dxa"/>
            <w:shd w:val="clear" w:color="auto" w:fill="auto"/>
          </w:tcPr>
          <w:bookmarkEnd w:id="2"/>
          <w:bookmarkEnd w:id="3"/>
          <w:bookmarkEnd w:id="4"/>
          <w:p w14:paraId="71515DC6" w14:textId="77777777" w:rsidR="00C02785" w:rsidRPr="00206681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color w:val="000000" w:themeColor="text1"/>
                <w:sz w:val="24"/>
                <w:szCs w:val="24"/>
              </w:rPr>
              <w:t>Nú</w:t>
            </w:r>
            <w:r w:rsidR="00C02785"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14:paraId="59876CE3" w14:textId="77777777" w:rsidR="00E63DF8" w:rsidRPr="00206681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Apellidos y Nombres</w:t>
            </w:r>
          </w:p>
        </w:tc>
      </w:tr>
      <w:tr w:rsidR="007A75C4" w:rsidRPr="00206681" w14:paraId="477B6312" w14:textId="77777777" w:rsidTr="008F4192">
        <w:tc>
          <w:tcPr>
            <w:tcW w:w="239" w:type="dxa"/>
            <w:shd w:val="clear" w:color="auto" w:fill="auto"/>
          </w:tcPr>
          <w:p w14:paraId="4EC8FE77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14:paraId="0FD708DB" w14:textId="77777777" w:rsidR="00C02785" w:rsidRPr="00206681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A75C4" w:rsidRPr="00206681" w14:paraId="3C8AB9CF" w14:textId="77777777" w:rsidTr="008F4192">
        <w:tc>
          <w:tcPr>
            <w:tcW w:w="239" w:type="dxa"/>
            <w:shd w:val="clear" w:color="auto" w:fill="auto"/>
          </w:tcPr>
          <w:p w14:paraId="63947524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14:paraId="515ECA7B" w14:textId="77777777" w:rsidR="00C02785" w:rsidRPr="00206681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A75C4" w:rsidRPr="00206681" w14:paraId="4F5D2995" w14:textId="77777777" w:rsidTr="008F4192">
        <w:tc>
          <w:tcPr>
            <w:tcW w:w="239" w:type="dxa"/>
            <w:shd w:val="clear" w:color="auto" w:fill="auto"/>
          </w:tcPr>
          <w:p w14:paraId="31070DF8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14:paraId="76AFBFC7" w14:textId="77777777" w:rsidR="00C02785" w:rsidRPr="00206681" w:rsidRDefault="007A7398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  <w:r w:rsidR="00CA438E"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D7F38" w:rsidRPr="00206681" w14:paraId="253F8FFC" w14:textId="77777777" w:rsidTr="008F4192">
        <w:tc>
          <w:tcPr>
            <w:tcW w:w="239" w:type="dxa"/>
            <w:shd w:val="clear" w:color="auto" w:fill="auto"/>
          </w:tcPr>
          <w:p w14:paraId="763D3E2C" w14:textId="1283793C" w:rsidR="001D7F38" w:rsidRPr="00206681" w:rsidRDefault="001D7F38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077" w:type="dxa"/>
            <w:shd w:val="clear" w:color="auto" w:fill="auto"/>
          </w:tcPr>
          <w:p w14:paraId="268707B6" w14:textId="77777777" w:rsidR="001D7F38" w:rsidRPr="00206681" w:rsidRDefault="001D7F38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</w:tbl>
    <w:p w14:paraId="44110F5F" w14:textId="77777777" w:rsidR="00480D67" w:rsidRPr="00480D67" w:rsidRDefault="00833708" w:rsidP="00480D6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  <w:r w:rsidR="00480D67" w:rsidRPr="00480D67">
        <w:rPr>
          <w:rFonts w:ascii="Muller Bold" w:hAnsi="Muller Bold"/>
          <w:b w:val="0"/>
          <w:sz w:val="24"/>
        </w:rPr>
        <w:lastRenderedPageBreak/>
        <w:t>ÍNDICE</w:t>
      </w:r>
    </w:p>
    <w:p w14:paraId="5D878BF9" w14:textId="77777777" w:rsidR="00480D67" w:rsidRDefault="00480D67" w:rsidP="00480D67">
      <w:pPr>
        <w:ind w:left="720"/>
        <w:rPr>
          <w:rFonts w:cs="Arial"/>
          <w:b/>
          <w:sz w:val="20"/>
          <w:lang w:val="es-PE"/>
        </w:rPr>
      </w:pPr>
    </w:p>
    <w:p w14:paraId="3411AED8" w14:textId="77777777" w:rsidR="00BE4497" w:rsidRPr="00BE4497" w:rsidRDefault="00BE4497" w:rsidP="00BE4497">
      <w:pPr>
        <w:pStyle w:val="TDC1"/>
        <w:framePr w:wrap="notBeside"/>
        <w:rPr>
          <w:b/>
          <w:lang w:val="es-ES"/>
        </w:rPr>
      </w:pPr>
      <w:r w:rsidRPr="00BE4497">
        <w:fldChar w:fldCharType="begin"/>
      </w:r>
      <w:r w:rsidRPr="00BE4497">
        <w:instrText xml:space="preserve"> TOC \o "1-3" \h \z \u </w:instrText>
      </w:r>
      <w:r w:rsidRPr="00BE4497">
        <w:fldChar w:fldCharType="separate"/>
      </w:r>
      <w:hyperlink w:anchor="_Toc199650644" w:history="1">
        <w:r w:rsidRPr="00BE4497">
          <w:rPr>
            <w:rStyle w:val="Hipervnculo"/>
            <w:rFonts w:ascii="Muller Light" w:hAnsi="Muller Light"/>
          </w:rPr>
          <w:t>1.</w:t>
        </w:r>
        <w:r w:rsidRPr="00BE4497">
          <w:rPr>
            <w:b/>
            <w:lang w:val="es-ES"/>
          </w:rPr>
          <w:tab/>
        </w:r>
        <w:r w:rsidRPr="00BE4497">
          <w:rPr>
            <w:rStyle w:val="Hipervnculo"/>
            <w:b/>
            <w:u w:val="none"/>
          </w:rPr>
          <w:t>Historial del Documento</w:t>
        </w:r>
        <w:r w:rsidRPr="00BE4497">
          <w:rPr>
            <w:webHidden/>
          </w:rPr>
          <w:tab/>
        </w:r>
        <w:r w:rsidRPr="00BE4497">
          <w:rPr>
            <w:webHidden/>
          </w:rPr>
          <w:fldChar w:fldCharType="begin"/>
        </w:r>
        <w:r w:rsidRPr="00BE4497">
          <w:rPr>
            <w:webHidden/>
          </w:rPr>
          <w:instrText xml:space="preserve"> PAGEREF _Toc199650644 \h </w:instrText>
        </w:r>
        <w:r w:rsidRPr="00BE4497">
          <w:rPr>
            <w:webHidden/>
          </w:rPr>
        </w:r>
        <w:r w:rsidRPr="00BE4497">
          <w:rPr>
            <w:webHidden/>
          </w:rPr>
          <w:fldChar w:fldCharType="separate"/>
        </w:r>
        <w:r w:rsidR="0028376C">
          <w:rPr>
            <w:b/>
            <w:bCs w:val="0"/>
            <w:webHidden/>
            <w:lang w:val="es-ES"/>
          </w:rPr>
          <w:t>¡Error! Marcador no definido.</w:t>
        </w:r>
        <w:r w:rsidRPr="00BE4497">
          <w:rPr>
            <w:webHidden/>
          </w:rPr>
          <w:fldChar w:fldCharType="end"/>
        </w:r>
      </w:hyperlink>
    </w:p>
    <w:p w14:paraId="256D50B7" w14:textId="77777777" w:rsidR="00BE4497" w:rsidRPr="00BE4497" w:rsidRDefault="005671A6" w:rsidP="00BE4497">
      <w:pPr>
        <w:pStyle w:val="TDC1"/>
        <w:framePr w:wrap="notBeside"/>
        <w:rPr>
          <w:lang w:val="es-ES"/>
        </w:rPr>
      </w:pPr>
      <w:hyperlink w:anchor="_Toc199650645" w:history="1">
        <w:r w:rsidR="00BE4497" w:rsidRPr="00BE4497">
          <w:rPr>
            <w:rStyle w:val="Hipervnculo"/>
          </w:rPr>
          <w:t>2.</w:t>
        </w:r>
        <w:r w:rsidR="00BE4497" w:rsidRPr="00BE4497">
          <w:rPr>
            <w:lang w:val="es-ES"/>
          </w:rPr>
          <w:tab/>
        </w:r>
        <w:r w:rsidR="00BE4497" w:rsidRPr="00BE4497">
          <w:rPr>
            <w:rStyle w:val="Hipervnculo"/>
          </w:rPr>
          <w:t>Introducción</w:t>
        </w:r>
        <w:r w:rsidR="00BE4497" w:rsidRPr="00BE4497">
          <w:rPr>
            <w:webHidden/>
          </w:rPr>
          <w:tab/>
        </w:r>
        <w:r w:rsidR="00BE4497" w:rsidRPr="00BE4497">
          <w:rPr>
            <w:webHidden/>
          </w:rPr>
          <w:fldChar w:fldCharType="begin"/>
        </w:r>
        <w:r w:rsidR="00BE4497" w:rsidRPr="00BE4497">
          <w:rPr>
            <w:webHidden/>
          </w:rPr>
          <w:instrText xml:space="preserve"> PAGEREF _Toc199650645 \h </w:instrText>
        </w:r>
        <w:r w:rsidR="00BE4497" w:rsidRPr="00BE4497">
          <w:rPr>
            <w:webHidden/>
          </w:rPr>
        </w:r>
        <w:r w:rsidR="00BE4497" w:rsidRPr="00BE4497">
          <w:rPr>
            <w:webHidden/>
          </w:rPr>
          <w:fldChar w:fldCharType="separate"/>
        </w:r>
        <w:r w:rsidR="0028376C">
          <w:rPr>
            <w:webHidden/>
          </w:rPr>
          <w:t>3</w:t>
        </w:r>
        <w:r w:rsidR="00BE4497" w:rsidRPr="00BE4497">
          <w:rPr>
            <w:webHidden/>
          </w:rPr>
          <w:fldChar w:fldCharType="end"/>
        </w:r>
      </w:hyperlink>
    </w:p>
    <w:p w14:paraId="6DBE3174" w14:textId="77777777" w:rsidR="00BE4497" w:rsidRPr="00BE4497" w:rsidRDefault="005671A6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  <w:lang w:val="es-ES"/>
        </w:rPr>
      </w:pPr>
      <w:hyperlink w:anchor="_Toc199650646" w:history="1"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2.1</w:t>
        </w:r>
        <w:r w:rsidR="00BE4497" w:rsidRPr="00BE4497">
          <w:rPr>
            <w:rFonts w:ascii="Muller Light" w:hAnsi="Muller Light" w:cs="Tahoma"/>
            <w:noProof/>
            <w:sz w:val="20"/>
            <w:szCs w:val="20"/>
            <w:lang w:val="es-ES"/>
          </w:rPr>
          <w:tab/>
        </w:r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Propósito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tab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begin"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instrText xml:space="preserve"> PAGEREF _Toc199650646 \h </w:instrTex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separate"/>
        </w:r>
        <w:r w:rsidR="0028376C">
          <w:rPr>
            <w:rFonts w:ascii="Muller Light" w:hAnsi="Muller Light" w:cs="Tahoma"/>
            <w:b/>
            <w:bCs/>
            <w:noProof/>
            <w:webHidden/>
            <w:sz w:val="20"/>
            <w:szCs w:val="20"/>
            <w:lang w:val="es-ES"/>
          </w:rPr>
          <w:t>¡Error! Marcador no definido.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end"/>
        </w:r>
      </w:hyperlink>
    </w:p>
    <w:p w14:paraId="347C1917" w14:textId="77777777" w:rsidR="00BE4497" w:rsidRPr="00BE4497" w:rsidRDefault="005671A6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  <w:lang w:val="es-ES"/>
        </w:rPr>
      </w:pPr>
      <w:hyperlink w:anchor="_Toc199650647" w:history="1"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2.2</w:t>
        </w:r>
        <w:r w:rsidR="00BE4497" w:rsidRPr="00BE4497">
          <w:rPr>
            <w:rFonts w:ascii="Muller Light" w:hAnsi="Muller Light" w:cs="Tahoma"/>
            <w:noProof/>
            <w:sz w:val="20"/>
            <w:szCs w:val="20"/>
            <w:lang w:val="es-ES"/>
          </w:rPr>
          <w:tab/>
        </w:r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Alcance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tab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begin"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instrText xml:space="preserve"> PAGEREF _Toc199650647 \h </w:instrTex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separate"/>
        </w:r>
        <w:r w:rsidR="0028376C">
          <w:rPr>
            <w:rFonts w:ascii="Muller Light" w:hAnsi="Muller Light" w:cs="Tahoma"/>
            <w:noProof/>
            <w:webHidden/>
            <w:sz w:val="20"/>
            <w:szCs w:val="20"/>
          </w:rPr>
          <w:t>4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end"/>
        </w:r>
      </w:hyperlink>
    </w:p>
    <w:p w14:paraId="17DB5B34" w14:textId="77777777" w:rsidR="00BE4497" w:rsidRPr="00BE4497" w:rsidRDefault="005671A6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  <w:lang w:val="es-ES"/>
        </w:rPr>
      </w:pPr>
      <w:hyperlink w:anchor="_Toc199650648" w:history="1"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2.3</w:t>
        </w:r>
        <w:r w:rsidR="00BE4497" w:rsidRPr="00BE4497">
          <w:rPr>
            <w:rFonts w:ascii="Muller Light" w:hAnsi="Muller Light" w:cs="Tahoma"/>
            <w:noProof/>
            <w:sz w:val="20"/>
            <w:szCs w:val="20"/>
            <w:lang w:val="es-ES"/>
          </w:rPr>
          <w:tab/>
        </w:r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Definiciones, Acrónimos y Abreviaciones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tab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begin"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instrText xml:space="preserve"> PAGEREF _Toc199650648 \h </w:instrTex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separate"/>
        </w:r>
        <w:r w:rsidR="0028376C">
          <w:rPr>
            <w:rFonts w:ascii="Muller Light" w:hAnsi="Muller Light" w:cs="Tahoma"/>
            <w:b/>
            <w:bCs/>
            <w:noProof/>
            <w:webHidden/>
            <w:sz w:val="20"/>
            <w:szCs w:val="20"/>
            <w:lang w:val="es-ES"/>
          </w:rPr>
          <w:t>¡Error! Marcador no definido.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end"/>
        </w:r>
      </w:hyperlink>
    </w:p>
    <w:p w14:paraId="5546972E" w14:textId="77777777" w:rsidR="00BE4497" w:rsidRPr="00BE4497" w:rsidRDefault="005671A6" w:rsidP="00BE4497">
      <w:pPr>
        <w:pStyle w:val="TDC1"/>
        <w:framePr w:wrap="notBeside"/>
        <w:rPr>
          <w:b/>
          <w:lang w:val="es-ES"/>
        </w:rPr>
      </w:pPr>
      <w:hyperlink w:anchor="_Toc199650649" w:history="1">
        <w:r w:rsidR="00BE4497" w:rsidRPr="00BE4497">
          <w:rPr>
            <w:rStyle w:val="Hipervnculo"/>
            <w:rFonts w:ascii="Muller Light" w:hAnsi="Muller Light"/>
          </w:rPr>
          <w:t>3.</w:t>
        </w:r>
        <w:r w:rsidR="00BE4497" w:rsidRPr="00BE4497">
          <w:rPr>
            <w:b/>
            <w:lang w:val="es-ES"/>
          </w:rPr>
          <w:tab/>
        </w:r>
        <w:r w:rsidR="00BE4497" w:rsidRPr="00BE4497">
          <w:rPr>
            <w:rStyle w:val="Hipervnculo"/>
            <w:u w:val="none"/>
          </w:rPr>
          <w:t>Perfil del Proyecto</w:t>
        </w:r>
        <w:r w:rsidR="00BE4497" w:rsidRPr="00BE4497">
          <w:rPr>
            <w:webHidden/>
          </w:rPr>
          <w:tab/>
        </w:r>
        <w:r w:rsidR="00BE4497" w:rsidRPr="00BE4497">
          <w:rPr>
            <w:webHidden/>
          </w:rPr>
          <w:fldChar w:fldCharType="begin"/>
        </w:r>
        <w:r w:rsidR="00BE4497" w:rsidRPr="00BE4497">
          <w:rPr>
            <w:webHidden/>
          </w:rPr>
          <w:instrText xml:space="preserve"> PAGEREF _Toc199650649 \h </w:instrText>
        </w:r>
        <w:r w:rsidR="00BE4497" w:rsidRPr="00BE4497">
          <w:rPr>
            <w:webHidden/>
          </w:rPr>
        </w:r>
        <w:r w:rsidR="00BE4497" w:rsidRPr="00BE4497">
          <w:rPr>
            <w:webHidden/>
          </w:rPr>
          <w:fldChar w:fldCharType="separate"/>
        </w:r>
        <w:r w:rsidR="0028376C">
          <w:rPr>
            <w:webHidden/>
          </w:rPr>
          <w:t>4</w:t>
        </w:r>
        <w:r w:rsidR="00BE4497" w:rsidRPr="00BE4497">
          <w:rPr>
            <w:webHidden/>
          </w:rPr>
          <w:fldChar w:fldCharType="end"/>
        </w:r>
      </w:hyperlink>
    </w:p>
    <w:p w14:paraId="1022AFE2" w14:textId="77777777" w:rsidR="00BE4497" w:rsidRPr="00BE4497" w:rsidRDefault="005671A6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  <w:lang w:val="es-ES"/>
        </w:rPr>
      </w:pPr>
      <w:hyperlink w:anchor="_Toc199650650" w:history="1"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3.1</w:t>
        </w:r>
        <w:r w:rsidR="00BE4497" w:rsidRPr="00BE4497">
          <w:rPr>
            <w:rFonts w:ascii="Muller Light" w:hAnsi="Muller Light" w:cs="Tahoma"/>
            <w:noProof/>
            <w:sz w:val="20"/>
            <w:szCs w:val="20"/>
            <w:lang w:val="es-ES"/>
          </w:rPr>
          <w:tab/>
        </w:r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Oportunidad de Negocio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tab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begin"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instrText xml:space="preserve"> PAGEREF _Toc199650650 \h </w:instrTex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separate"/>
        </w:r>
        <w:r w:rsidR="0028376C">
          <w:rPr>
            <w:rFonts w:ascii="Muller Light" w:hAnsi="Muller Light" w:cs="Tahoma"/>
            <w:noProof/>
            <w:webHidden/>
            <w:sz w:val="20"/>
            <w:szCs w:val="20"/>
          </w:rPr>
          <w:t>4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end"/>
        </w:r>
      </w:hyperlink>
    </w:p>
    <w:p w14:paraId="1DC2215C" w14:textId="77777777" w:rsidR="00BE4497" w:rsidRPr="00BE4497" w:rsidRDefault="005671A6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  <w:lang w:val="es-ES"/>
        </w:rPr>
      </w:pPr>
      <w:hyperlink w:anchor="_Toc199650651" w:history="1"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3.2</w:t>
        </w:r>
        <w:r w:rsidR="00BE4497" w:rsidRPr="00BE4497">
          <w:rPr>
            <w:rFonts w:ascii="Muller Light" w:hAnsi="Muller Light" w:cs="Tahoma"/>
            <w:noProof/>
            <w:sz w:val="20"/>
            <w:szCs w:val="20"/>
            <w:lang w:val="es-ES"/>
          </w:rPr>
          <w:tab/>
        </w:r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Enunciado del Problema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tab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begin"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instrText xml:space="preserve"> PAGEREF _Toc199650651 \h </w:instrTex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separate"/>
        </w:r>
        <w:r w:rsidR="0028376C">
          <w:rPr>
            <w:rFonts w:ascii="Muller Light" w:hAnsi="Muller Light" w:cs="Tahoma"/>
            <w:noProof/>
            <w:webHidden/>
            <w:sz w:val="20"/>
            <w:szCs w:val="20"/>
          </w:rPr>
          <w:t>4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end"/>
        </w:r>
      </w:hyperlink>
    </w:p>
    <w:p w14:paraId="3B867900" w14:textId="77777777" w:rsidR="00BE4497" w:rsidRPr="00BE4497" w:rsidRDefault="005671A6" w:rsidP="00BE4497">
      <w:pPr>
        <w:pStyle w:val="TDC1"/>
        <w:framePr w:wrap="notBeside"/>
        <w:rPr>
          <w:b/>
          <w:lang w:val="es-ES"/>
        </w:rPr>
      </w:pPr>
      <w:hyperlink w:anchor="_Toc199650652" w:history="1">
        <w:r w:rsidR="00BE4497" w:rsidRPr="00BE4497">
          <w:rPr>
            <w:rStyle w:val="Hipervnculo"/>
            <w:rFonts w:ascii="Muller Light" w:hAnsi="Muller Light"/>
          </w:rPr>
          <w:t>4.</w:t>
        </w:r>
        <w:r w:rsidR="00BE4497" w:rsidRPr="00BE4497">
          <w:rPr>
            <w:b/>
            <w:lang w:val="es-ES"/>
          </w:rPr>
          <w:tab/>
        </w:r>
        <w:r w:rsidR="00BE4497" w:rsidRPr="00BE4497">
          <w:rPr>
            <w:rStyle w:val="Hipervnculo"/>
            <w:u w:val="none"/>
          </w:rPr>
          <w:t>Interesados (Participantes del Proyecto y usuarios)</w:t>
        </w:r>
        <w:r w:rsidR="00BE4497" w:rsidRPr="00BE4497">
          <w:rPr>
            <w:webHidden/>
          </w:rPr>
          <w:tab/>
        </w:r>
        <w:r w:rsidR="00BE4497" w:rsidRPr="00BE4497">
          <w:rPr>
            <w:webHidden/>
          </w:rPr>
          <w:fldChar w:fldCharType="begin"/>
        </w:r>
        <w:r w:rsidR="00BE4497" w:rsidRPr="00BE4497">
          <w:rPr>
            <w:webHidden/>
          </w:rPr>
          <w:instrText xml:space="preserve"> PAGEREF _Toc199650652 \h </w:instrText>
        </w:r>
        <w:r w:rsidR="00BE4497" w:rsidRPr="00BE4497">
          <w:rPr>
            <w:webHidden/>
          </w:rPr>
        </w:r>
        <w:r w:rsidR="00BE4497" w:rsidRPr="00BE4497">
          <w:rPr>
            <w:webHidden/>
          </w:rPr>
          <w:fldChar w:fldCharType="separate"/>
        </w:r>
        <w:r w:rsidR="0028376C">
          <w:rPr>
            <w:webHidden/>
          </w:rPr>
          <w:t>5</w:t>
        </w:r>
        <w:r w:rsidR="00BE4497" w:rsidRPr="00BE4497">
          <w:rPr>
            <w:webHidden/>
          </w:rPr>
          <w:fldChar w:fldCharType="end"/>
        </w:r>
      </w:hyperlink>
    </w:p>
    <w:p w14:paraId="30DCBFC8" w14:textId="77777777" w:rsidR="00BE4497" w:rsidRPr="00BE4497" w:rsidRDefault="005671A6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  <w:lang w:val="es-ES"/>
        </w:rPr>
      </w:pPr>
      <w:hyperlink w:anchor="_Toc199650653" w:history="1"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4.1</w:t>
        </w:r>
        <w:r w:rsidR="00BE4497" w:rsidRPr="00BE4497">
          <w:rPr>
            <w:rFonts w:ascii="Muller Light" w:hAnsi="Muller Light" w:cs="Tahoma"/>
            <w:noProof/>
            <w:sz w:val="20"/>
            <w:szCs w:val="20"/>
            <w:lang w:val="es-ES"/>
          </w:rPr>
          <w:tab/>
        </w:r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Resumen de Interesados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tab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begin"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instrText xml:space="preserve"> PAGEREF _Toc199650653 \h </w:instrTex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separate"/>
        </w:r>
        <w:r w:rsidR="0028376C">
          <w:rPr>
            <w:rFonts w:ascii="Muller Light" w:hAnsi="Muller Light" w:cs="Tahoma"/>
            <w:noProof/>
            <w:webHidden/>
            <w:sz w:val="20"/>
            <w:szCs w:val="20"/>
          </w:rPr>
          <w:t>5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end"/>
        </w:r>
      </w:hyperlink>
    </w:p>
    <w:p w14:paraId="1FB619C6" w14:textId="77777777" w:rsidR="00BE4497" w:rsidRPr="00BE4497" w:rsidRDefault="005671A6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  <w:lang w:val="es-ES"/>
        </w:rPr>
      </w:pPr>
      <w:hyperlink w:anchor="_Toc199650654" w:history="1"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4.2</w:t>
        </w:r>
        <w:r w:rsidR="00BE4497" w:rsidRPr="00BE4497">
          <w:rPr>
            <w:rFonts w:ascii="Muller Light" w:hAnsi="Muller Light" w:cs="Tahoma"/>
            <w:noProof/>
            <w:sz w:val="20"/>
            <w:szCs w:val="20"/>
            <w:lang w:val="es-ES"/>
          </w:rPr>
          <w:tab/>
        </w:r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Resumen de usuarios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tab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begin"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instrText xml:space="preserve"> PAGEREF _Toc199650654 \h </w:instrTex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separate"/>
        </w:r>
        <w:r w:rsidR="0028376C">
          <w:rPr>
            <w:rFonts w:ascii="Muller Light" w:hAnsi="Muller Light" w:cs="Tahoma"/>
            <w:noProof/>
            <w:webHidden/>
            <w:sz w:val="20"/>
            <w:szCs w:val="20"/>
          </w:rPr>
          <w:t>5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end"/>
        </w:r>
      </w:hyperlink>
    </w:p>
    <w:p w14:paraId="28078AA9" w14:textId="77777777" w:rsidR="00BE4497" w:rsidRPr="00BE4497" w:rsidRDefault="005671A6" w:rsidP="00BE4497">
      <w:pPr>
        <w:pStyle w:val="TDC1"/>
        <w:framePr w:wrap="notBeside"/>
        <w:rPr>
          <w:b/>
          <w:lang w:val="es-ES"/>
        </w:rPr>
      </w:pPr>
      <w:hyperlink w:anchor="_Toc199650655" w:history="1">
        <w:r w:rsidR="00BE4497" w:rsidRPr="00BE4497">
          <w:rPr>
            <w:rStyle w:val="Hipervnculo"/>
            <w:rFonts w:ascii="Muller Light" w:hAnsi="Muller Light"/>
          </w:rPr>
          <w:t>5.</w:t>
        </w:r>
        <w:r w:rsidR="00BE4497" w:rsidRPr="00BE4497">
          <w:rPr>
            <w:b/>
            <w:lang w:val="es-ES"/>
          </w:rPr>
          <w:tab/>
        </w:r>
        <w:r w:rsidR="00BE4497" w:rsidRPr="00BE4497">
          <w:rPr>
            <w:rStyle w:val="Hipervnculo"/>
            <w:u w:val="none"/>
          </w:rPr>
          <w:t>La solución</w:t>
        </w:r>
        <w:r w:rsidR="00BE4497" w:rsidRPr="00BE4497">
          <w:rPr>
            <w:webHidden/>
          </w:rPr>
          <w:tab/>
        </w:r>
        <w:r w:rsidR="00BE4497" w:rsidRPr="00BE4497">
          <w:rPr>
            <w:webHidden/>
          </w:rPr>
          <w:fldChar w:fldCharType="begin"/>
        </w:r>
        <w:r w:rsidR="00BE4497" w:rsidRPr="00BE4497">
          <w:rPr>
            <w:webHidden/>
          </w:rPr>
          <w:instrText xml:space="preserve"> PAGEREF _Toc199650655 \h </w:instrText>
        </w:r>
        <w:r w:rsidR="00BE4497" w:rsidRPr="00BE4497">
          <w:rPr>
            <w:webHidden/>
          </w:rPr>
        </w:r>
        <w:r w:rsidR="00BE4497" w:rsidRPr="00BE4497">
          <w:rPr>
            <w:webHidden/>
          </w:rPr>
          <w:fldChar w:fldCharType="separate"/>
        </w:r>
        <w:r w:rsidR="0028376C">
          <w:rPr>
            <w:webHidden/>
          </w:rPr>
          <w:t>5</w:t>
        </w:r>
        <w:r w:rsidR="00BE4497" w:rsidRPr="00BE4497">
          <w:rPr>
            <w:webHidden/>
          </w:rPr>
          <w:fldChar w:fldCharType="end"/>
        </w:r>
      </w:hyperlink>
    </w:p>
    <w:p w14:paraId="445F450B" w14:textId="77777777" w:rsidR="00BE4497" w:rsidRPr="00BE4497" w:rsidRDefault="005671A6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  <w:lang w:val="es-ES"/>
        </w:rPr>
      </w:pPr>
      <w:hyperlink w:anchor="_Toc199650656" w:history="1"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5.1</w:t>
        </w:r>
        <w:r w:rsidR="00BE4497" w:rsidRPr="00BE4497">
          <w:rPr>
            <w:rFonts w:ascii="Muller Light" w:hAnsi="Muller Light" w:cs="Tahoma"/>
            <w:noProof/>
            <w:sz w:val="20"/>
            <w:szCs w:val="20"/>
            <w:lang w:val="es-ES"/>
          </w:rPr>
          <w:tab/>
        </w:r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Perspectivas de la solución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tab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begin"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instrText xml:space="preserve"> PAGEREF _Toc199650656 \h </w:instrTex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separate"/>
        </w:r>
        <w:r w:rsidR="0028376C">
          <w:rPr>
            <w:rFonts w:ascii="Muller Light" w:hAnsi="Muller Light" w:cs="Tahoma"/>
            <w:noProof/>
            <w:webHidden/>
            <w:sz w:val="20"/>
            <w:szCs w:val="20"/>
          </w:rPr>
          <w:t>5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end"/>
        </w:r>
      </w:hyperlink>
    </w:p>
    <w:p w14:paraId="15E8940F" w14:textId="77777777" w:rsidR="00BE4497" w:rsidRPr="00BE4497" w:rsidRDefault="005671A6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  <w:lang w:val="es-ES"/>
        </w:rPr>
      </w:pPr>
      <w:hyperlink w:anchor="_Toc199650657" w:history="1"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5.2</w:t>
        </w:r>
        <w:r w:rsidR="00BE4497" w:rsidRPr="00BE4497">
          <w:rPr>
            <w:rFonts w:ascii="Muller Light" w:hAnsi="Muller Light" w:cs="Tahoma"/>
            <w:noProof/>
            <w:sz w:val="20"/>
            <w:szCs w:val="20"/>
            <w:lang w:val="es-ES"/>
          </w:rPr>
          <w:tab/>
        </w:r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Necesidades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tab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begin"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instrText xml:space="preserve"> PAGEREF _Toc199650657 \h </w:instrTex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separate"/>
        </w:r>
        <w:r w:rsidR="0028376C">
          <w:rPr>
            <w:rFonts w:ascii="Muller Light" w:hAnsi="Muller Light" w:cs="Tahoma"/>
            <w:noProof/>
            <w:webHidden/>
            <w:sz w:val="20"/>
            <w:szCs w:val="20"/>
          </w:rPr>
          <w:t>5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end"/>
        </w:r>
      </w:hyperlink>
    </w:p>
    <w:p w14:paraId="1684CDDB" w14:textId="77777777" w:rsidR="00BE4497" w:rsidRPr="00BE4497" w:rsidRDefault="005671A6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  <w:lang w:val="es-ES"/>
        </w:rPr>
      </w:pPr>
      <w:hyperlink w:anchor="_Toc199650658" w:history="1"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5.3</w:t>
        </w:r>
        <w:r w:rsidR="00BE4497" w:rsidRPr="00BE4497">
          <w:rPr>
            <w:rFonts w:ascii="Muller Light" w:hAnsi="Muller Light" w:cs="Tahoma"/>
            <w:noProof/>
            <w:sz w:val="20"/>
            <w:szCs w:val="20"/>
            <w:lang w:val="es-ES"/>
          </w:rPr>
          <w:tab/>
        </w:r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Características Principales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tab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begin"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instrText xml:space="preserve"> PAGEREF _Toc199650658 \h </w:instrTex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separate"/>
        </w:r>
        <w:r w:rsidR="0028376C">
          <w:rPr>
            <w:rFonts w:ascii="Muller Light" w:hAnsi="Muller Light" w:cs="Tahoma"/>
            <w:noProof/>
            <w:webHidden/>
            <w:sz w:val="20"/>
            <w:szCs w:val="20"/>
          </w:rPr>
          <w:t>5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end"/>
        </w:r>
      </w:hyperlink>
    </w:p>
    <w:p w14:paraId="7FDA0C31" w14:textId="77777777" w:rsidR="00BE4497" w:rsidRPr="00BE4497" w:rsidRDefault="005671A6" w:rsidP="00BE4497">
      <w:pPr>
        <w:pStyle w:val="TDC1"/>
        <w:framePr w:wrap="notBeside"/>
        <w:rPr>
          <w:b/>
          <w:lang w:val="es-ES"/>
        </w:rPr>
      </w:pPr>
      <w:hyperlink w:anchor="_Toc199650659" w:history="1">
        <w:r w:rsidR="00BE4497" w:rsidRPr="00BE4497">
          <w:rPr>
            <w:rStyle w:val="Hipervnculo"/>
            <w:rFonts w:ascii="Muller Light" w:hAnsi="Muller Light"/>
          </w:rPr>
          <w:t>6.</w:t>
        </w:r>
        <w:r w:rsidR="00BE4497" w:rsidRPr="00BE4497">
          <w:rPr>
            <w:b/>
            <w:lang w:val="es-ES"/>
          </w:rPr>
          <w:tab/>
        </w:r>
        <w:r w:rsidR="00BE4497" w:rsidRPr="00BE4497">
          <w:rPr>
            <w:rStyle w:val="Hipervnculo"/>
            <w:u w:val="none"/>
          </w:rPr>
          <w:t>OtrosDefinición de Perfil de Usuario Requerimientos de la solución</w:t>
        </w:r>
        <w:r w:rsidR="00BE4497" w:rsidRPr="00BE4497">
          <w:rPr>
            <w:webHidden/>
          </w:rPr>
          <w:tab/>
        </w:r>
        <w:r w:rsidR="00BE4497" w:rsidRPr="00BE4497">
          <w:rPr>
            <w:webHidden/>
          </w:rPr>
          <w:fldChar w:fldCharType="begin"/>
        </w:r>
        <w:r w:rsidR="00BE4497" w:rsidRPr="00BE4497">
          <w:rPr>
            <w:webHidden/>
          </w:rPr>
          <w:instrText xml:space="preserve"> PAGEREF _Toc199650659 \h </w:instrText>
        </w:r>
        <w:r w:rsidR="00BE4497" w:rsidRPr="00BE4497">
          <w:rPr>
            <w:webHidden/>
          </w:rPr>
        </w:r>
        <w:r w:rsidR="00BE4497" w:rsidRPr="00BE4497">
          <w:rPr>
            <w:webHidden/>
          </w:rPr>
          <w:fldChar w:fldCharType="separate"/>
        </w:r>
        <w:r w:rsidR="0028376C">
          <w:rPr>
            <w:webHidden/>
          </w:rPr>
          <w:t>5</w:t>
        </w:r>
        <w:r w:rsidR="00BE4497" w:rsidRPr="00BE4497">
          <w:rPr>
            <w:webHidden/>
          </w:rPr>
          <w:fldChar w:fldCharType="end"/>
        </w:r>
      </w:hyperlink>
    </w:p>
    <w:p w14:paraId="6B12B87F" w14:textId="77777777" w:rsidR="00BE4497" w:rsidRPr="00BE4497" w:rsidRDefault="005671A6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  <w:lang w:val="es-ES"/>
        </w:rPr>
      </w:pPr>
      <w:hyperlink w:anchor="_Toc199650660" w:history="1"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6.1</w:t>
        </w:r>
        <w:r w:rsidR="00BE4497" w:rsidRPr="00BE4497">
          <w:rPr>
            <w:rFonts w:ascii="Muller Light" w:hAnsi="Muller Light" w:cs="Tahoma"/>
            <w:noProof/>
            <w:sz w:val="20"/>
            <w:szCs w:val="20"/>
            <w:lang w:val="es-ES"/>
          </w:rPr>
          <w:tab/>
        </w:r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Estándares Tecnológicos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tab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begin"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instrText xml:space="preserve"> PAGEREF _Toc199650660 \h </w:instrTex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separate"/>
        </w:r>
        <w:r w:rsidR="0028376C">
          <w:rPr>
            <w:rFonts w:ascii="Muller Light" w:hAnsi="Muller Light" w:cs="Tahoma"/>
            <w:noProof/>
            <w:webHidden/>
            <w:sz w:val="20"/>
            <w:szCs w:val="20"/>
          </w:rPr>
          <w:t>5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end"/>
        </w:r>
      </w:hyperlink>
    </w:p>
    <w:p w14:paraId="483CD45A" w14:textId="77777777" w:rsidR="00BE4497" w:rsidRPr="00BE4497" w:rsidRDefault="005671A6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  <w:lang w:val="es-ES"/>
        </w:rPr>
      </w:pPr>
      <w:hyperlink w:anchor="_Toc199650661" w:history="1"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6.2</w:t>
        </w:r>
        <w:r w:rsidR="00BE4497" w:rsidRPr="00BE4497">
          <w:rPr>
            <w:rFonts w:ascii="Muller Light" w:hAnsi="Muller Light" w:cs="Tahoma"/>
            <w:noProof/>
            <w:sz w:val="20"/>
            <w:szCs w:val="20"/>
            <w:lang w:val="es-ES"/>
          </w:rPr>
          <w:tab/>
        </w:r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Marco Legal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tab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begin"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instrText xml:space="preserve"> PAGEREF _Toc199650661 \h </w:instrTex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separate"/>
        </w:r>
        <w:r w:rsidR="0028376C">
          <w:rPr>
            <w:rFonts w:ascii="Muller Light" w:hAnsi="Muller Light" w:cs="Tahoma"/>
            <w:noProof/>
            <w:webHidden/>
            <w:sz w:val="20"/>
            <w:szCs w:val="20"/>
          </w:rPr>
          <w:t>5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end"/>
        </w:r>
      </w:hyperlink>
    </w:p>
    <w:p w14:paraId="60AB500B" w14:textId="77777777" w:rsidR="00BE4497" w:rsidRPr="00BE4497" w:rsidRDefault="005671A6" w:rsidP="00BE4497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Muller Light" w:hAnsi="Muller Light" w:cs="Tahoma"/>
          <w:noProof/>
          <w:sz w:val="20"/>
          <w:szCs w:val="20"/>
          <w:lang w:val="es-ES"/>
        </w:rPr>
      </w:pPr>
      <w:hyperlink w:anchor="_Toc199650662" w:history="1"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6.3</w:t>
        </w:r>
        <w:r w:rsidR="00BE4497" w:rsidRPr="00BE4497">
          <w:rPr>
            <w:rFonts w:ascii="Muller Light" w:hAnsi="Muller Light" w:cs="Tahoma"/>
            <w:noProof/>
            <w:sz w:val="20"/>
            <w:szCs w:val="20"/>
            <w:lang w:val="es-ES"/>
          </w:rPr>
          <w:tab/>
        </w:r>
        <w:r w:rsidR="00BE4497" w:rsidRPr="00BE4497">
          <w:rPr>
            <w:rStyle w:val="Hipervnculo"/>
            <w:rFonts w:ascii="Muller Light" w:hAnsi="Muller Light" w:cs="Tahoma"/>
            <w:noProof/>
            <w:sz w:val="20"/>
            <w:szCs w:val="20"/>
          </w:rPr>
          <w:t>Restricciones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tab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begin"/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instrText xml:space="preserve"> PAGEREF _Toc199650662 \h </w:instrTex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separate"/>
        </w:r>
        <w:r w:rsidR="0028376C">
          <w:rPr>
            <w:rFonts w:ascii="Muller Light" w:hAnsi="Muller Light" w:cs="Tahoma"/>
            <w:noProof/>
            <w:webHidden/>
            <w:sz w:val="20"/>
            <w:szCs w:val="20"/>
          </w:rPr>
          <w:t>5</w:t>
        </w:r>
        <w:r w:rsidR="00BE4497" w:rsidRPr="00BE4497">
          <w:rPr>
            <w:rFonts w:ascii="Muller Light" w:hAnsi="Muller Light" w:cs="Tahoma"/>
            <w:noProof/>
            <w:webHidden/>
            <w:sz w:val="20"/>
            <w:szCs w:val="20"/>
          </w:rPr>
          <w:fldChar w:fldCharType="end"/>
        </w:r>
      </w:hyperlink>
    </w:p>
    <w:p w14:paraId="272A9D8D" w14:textId="77777777" w:rsidR="002C20F2" w:rsidRDefault="00BE4497" w:rsidP="00BE4497">
      <w:pPr>
        <w:pStyle w:val="TDC1"/>
        <w:framePr w:wrap="notBeside"/>
        <w:rPr>
          <w:rFonts w:ascii="Times New Roman" w:hAnsi="Times New Roman" w:cs="Arial"/>
          <w:caps w:val="0"/>
          <w:szCs w:val="22"/>
        </w:rPr>
      </w:pPr>
      <w:r w:rsidRPr="00BE4497">
        <w:fldChar w:fldCharType="end"/>
      </w:r>
    </w:p>
    <w:p w14:paraId="28EADEC0" w14:textId="77777777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55702BE3" w14:textId="77777777" w:rsidR="00480D67" w:rsidRPr="00480D67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id="5" w:name="_Toc199394968"/>
      <w:bookmarkStart w:id="6" w:name="_Toc199424689"/>
      <w:bookmarkStart w:id="7" w:name="OLE_LINK3"/>
      <w:bookmarkStart w:id="8" w:name="OLE_LINK4"/>
      <w:bookmarkStart w:id="9" w:name="OLE_LINK7"/>
      <w:r w:rsidRPr="00480D67"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5"/>
      <w:bookmarkEnd w:id="6"/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480D67" w14:paraId="6CACCAEF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4B508FE3" w14:textId="77777777" w:rsidR="00BE4497" w:rsidRPr="00480D67" w:rsidRDefault="00480D67" w:rsidP="00415678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B366EA" w14:paraId="3D4078E7" w14:textId="77777777" w:rsidTr="00480D67">
        <w:tc>
          <w:tcPr>
            <w:tcW w:w="5334" w:type="dxa"/>
            <w:tcBorders>
              <w:top w:val="nil"/>
            </w:tcBorders>
          </w:tcPr>
          <w:p w14:paraId="3BF21A00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51DC507C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0C0880C3" w14:textId="77777777" w:rsidR="00BE449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80D67" w:rsidRPr="00B366EA" w14:paraId="31B189B1" w14:textId="77777777" w:rsidTr="00C73923">
        <w:trPr>
          <w:trHeight w:val="454"/>
        </w:trPr>
        <w:tc>
          <w:tcPr>
            <w:tcW w:w="5334" w:type="dxa"/>
          </w:tcPr>
          <w:p w14:paraId="6D6B1B5E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480D67"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4105E31A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14:paraId="19E64353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02FC0A2B" w14:textId="77777777" w:rsidR="00BE4497" w:rsidRPr="0018173E" w:rsidRDefault="00BE4497" w:rsidP="00BE4497">
      <w:pPr>
        <w:pStyle w:val="Ttulo1"/>
        <w:shd w:val="clear" w:color="auto" w:fill="auto"/>
        <w:tabs>
          <w:tab w:val="clear" w:pos="3551"/>
        </w:tabs>
        <w:ind w:left="432"/>
        <w:rPr>
          <w:rFonts w:ascii="Muller Bold" w:hAnsi="Muller Bold" w:cs="Tahoma"/>
          <w:b w:val="0"/>
          <w:bCs/>
          <w:sz w:val="20"/>
        </w:rPr>
      </w:pPr>
      <w:bookmarkStart w:id="10" w:name="_Toc170557585"/>
      <w:bookmarkStart w:id="11" w:name="_Toc456662656"/>
      <w:bookmarkStart w:id="12" w:name="_Toc456600917"/>
      <w:bookmarkStart w:id="13" w:name="_Toc456598586"/>
      <w:bookmarkStart w:id="14" w:name="_Toc199650645"/>
      <w:bookmarkStart w:id="15" w:name="_Toc452813577"/>
      <w:bookmarkStart w:id="16" w:name="_Toc436203377"/>
      <w:r w:rsidRPr="0018173E">
        <w:rPr>
          <w:rFonts w:ascii="Muller Bold" w:hAnsi="Muller Bold" w:cs="Tahoma"/>
          <w:b w:val="0"/>
          <w:bCs/>
          <w:sz w:val="20"/>
        </w:rPr>
        <w:t>Introducción</w:t>
      </w:r>
      <w:bookmarkEnd w:id="10"/>
      <w:bookmarkEnd w:id="11"/>
      <w:bookmarkEnd w:id="12"/>
      <w:bookmarkEnd w:id="13"/>
      <w:bookmarkEnd w:id="14"/>
      <w:r w:rsidRPr="0018173E">
        <w:rPr>
          <w:rFonts w:ascii="Muller Bold" w:hAnsi="Muller Bold" w:cs="Tahoma"/>
          <w:b w:val="0"/>
          <w:bCs/>
          <w:sz w:val="20"/>
        </w:rPr>
        <w:t xml:space="preserve"> </w:t>
      </w:r>
    </w:p>
    <w:tbl>
      <w:tblPr>
        <w:tblW w:w="0" w:type="auto"/>
        <w:tblInd w:w="534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8272"/>
      </w:tblGrid>
      <w:tr w:rsidR="00BE4497" w14:paraId="0B796350" w14:textId="77777777" w:rsidTr="00CB0889">
        <w:tc>
          <w:tcPr>
            <w:tcW w:w="8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1ED64F" w14:textId="77777777" w:rsidR="00BE4497" w:rsidRPr="00B20FC5" w:rsidRDefault="00BE4497" w:rsidP="00415678">
            <w:pPr>
              <w:rPr>
                <w:sz w:val="20"/>
                <w:lang w:val="es-ES"/>
              </w:rPr>
            </w:pPr>
          </w:p>
          <w:p w14:paraId="2C106181" w14:textId="77777777" w:rsidR="00BE4497" w:rsidRPr="00AA7446" w:rsidRDefault="00BE4497" w:rsidP="00415678">
            <w:pPr>
              <w:rPr>
                <w:rFonts w:cs="Arial"/>
                <w:sz w:val="20"/>
              </w:rPr>
            </w:pPr>
          </w:p>
        </w:tc>
      </w:tr>
    </w:tbl>
    <w:p w14:paraId="4AE3B88C" w14:textId="77777777" w:rsidR="00BE4497" w:rsidRDefault="00BE4497" w:rsidP="00BE4497">
      <w:pPr>
        <w:pStyle w:val="Textoindependiente"/>
        <w:ind w:left="284"/>
        <w:jc w:val="both"/>
        <w:rPr>
          <w:rFonts w:ascii="Tahoma" w:hAnsi="Tahoma" w:cs="Tahoma"/>
          <w:b w:val="0"/>
          <w:sz w:val="22"/>
        </w:rPr>
      </w:pPr>
      <w:r>
        <w:rPr>
          <w:rFonts w:ascii="Tahoma" w:hAnsi="Tahoma" w:cs="Tahoma"/>
          <w:b w:val="0"/>
          <w:sz w:val="22"/>
        </w:rPr>
        <w:t xml:space="preserve">   </w:t>
      </w:r>
    </w:p>
    <w:p w14:paraId="1D2BAD73" w14:textId="77777777" w:rsidR="00BE4497" w:rsidRPr="0018173E" w:rsidRDefault="00BE4497" w:rsidP="00BE4497">
      <w:pPr>
        <w:pStyle w:val="Ttulo2"/>
        <w:tabs>
          <w:tab w:val="clear" w:pos="1427"/>
        </w:tabs>
        <w:spacing w:before="0" w:after="0"/>
        <w:ind w:left="567" w:right="-113" w:firstLine="0"/>
        <w:rPr>
          <w:rFonts w:ascii="Muller Bold" w:hAnsi="Muller Bold"/>
          <w:b w:val="0"/>
          <w:sz w:val="20"/>
        </w:rPr>
      </w:pPr>
      <w:r w:rsidRPr="0018173E">
        <w:rPr>
          <w:rFonts w:ascii="Muller Bold" w:hAnsi="Muller Bold" w:cs="Tahoma"/>
          <w:b w:val="0"/>
          <w:sz w:val="20"/>
        </w:rPr>
        <w:t xml:space="preserve">Lean </w:t>
      </w:r>
      <w:proofErr w:type="spellStart"/>
      <w:r w:rsidRPr="0018173E">
        <w:rPr>
          <w:rFonts w:ascii="Muller Bold" w:hAnsi="Muller Bold" w:cs="Tahoma"/>
          <w:b w:val="0"/>
          <w:sz w:val="20"/>
        </w:rPr>
        <w:t>Canvas</w:t>
      </w:r>
      <w:proofErr w:type="spellEnd"/>
      <w:r w:rsidRPr="0018173E">
        <w:rPr>
          <w:rFonts w:ascii="Muller Bold" w:hAnsi="Muller Bold" w:cs="Tahoma"/>
          <w:b w:val="0"/>
          <w:sz w:val="20"/>
        </w:rPr>
        <w:t xml:space="preserve"> - </w:t>
      </w:r>
      <w:r w:rsidRPr="00A45877">
        <w:rPr>
          <w:rFonts w:ascii="Muller Bold" w:hAnsi="Muller Bold" w:cs="Tahoma"/>
          <w:bCs/>
          <w:color w:val="FF0000"/>
          <w:sz w:val="20"/>
        </w:rPr>
        <w:t>Diagrama Persona</w:t>
      </w:r>
      <w:r w:rsidRPr="00A45877">
        <w:rPr>
          <w:rFonts w:ascii="Muller Bold" w:hAnsi="Muller Bold"/>
          <w:b w:val="0"/>
          <w:color w:val="FF0000"/>
          <w:sz w:val="20"/>
        </w:rPr>
        <w:t xml:space="preserve"> </w:t>
      </w:r>
      <w:r w:rsidRPr="0018173E">
        <w:rPr>
          <w:rFonts w:ascii="Muller Bold" w:hAnsi="Muller Bold"/>
          <w:b w:val="0"/>
          <w:sz w:val="20"/>
        </w:rPr>
        <w:t>(Identifica y conoce a tu</w:t>
      </w:r>
    </w:p>
    <w:p w14:paraId="2FA9DF68" w14:textId="77777777" w:rsidR="00BE4497" w:rsidRDefault="00BE4497" w:rsidP="00BE4497">
      <w:pPr>
        <w:pStyle w:val="Ttulo2"/>
        <w:numPr>
          <w:ilvl w:val="0"/>
          <w:numId w:val="0"/>
        </w:numPr>
        <w:spacing w:before="0" w:after="0"/>
        <w:ind w:left="567" w:right="-113"/>
      </w:pPr>
      <w:r w:rsidRPr="0018173E">
        <w:rPr>
          <w:rFonts w:ascii="Muller Bold" w:hAnsi="Muller Bold"/>
          <w:b w:val="0"/>
          <w:sz w:val="20"/>
        </w:rPr>
        <w:t>cliente - Lienzo)</w:t>
      </w:r>
    </w:p>
    <w:bookmarkEnd w:id="15"/>
    <w:bookmarkEnd w:id="16"/>
    <w:p w14:paraId="22EC6F53" w14:textId="77777777" w:rsidR="00BE4497" w:rsidRPr="0018173E" w:rsidRDefault="00BE4497" w:rsidP="00BE4497">
      <w:pPr>
        <w:pStyle w:val="Ttulo3"/>
        <w:tabs>
          <w:tab w:val="clear" w:pos="720"/>
          <w:tab w:val="num" w:pos="2138"/>
        </w:tabs>
        <w:ind w:left="2138"/>
        <w:rPr>
          <w:rFonts w:ascii="Muller Bold" w:hAnsi="Muller Bold" w:cs="Tahoma"/>
          <w:b w:val="0"/>
          <w:caps w:val="0"/>
          <w:sz w:val="20"/>
        </w:rPr>
      </w:pPr>
      <w:r w:rsidRPr="0018173E">
        <w:rPr>
          <w:rFonts w:ascii="Muller Bold" w:hAnsi="Muller Bold" w:cs="Tahoma"/>
          <w:b w:val="0"/>
          <w:caps w:val="0"/>
          <w:sz w:val="20"/>
        </w:rPr>
        <w:t xml:space="preserve"> Hechos</w:t>
      </w:r>
    </w:p>
    <w:tbl>
      <w:tblPr>
        <w:tblStyle w:val="Tablaprofesional"/>
        <w:tblW w:w="0" w:type="auto"/>
        <w:tblInd w:w="1430" w:type="dxa"/>
        <w:tblLook w:val="04A0" w:firstRow="1" w:lastRow="0" w:firstColumn="1" w:lastColumn="0" w:noHBand="0" w:noVBand="1"/>
      </w:tblPr>
      <w:tblGrid>
        <w:gridCol w:w="851"/>
        <w:gridCol w:w="5809"/>
      </w:tblGrid>
      <w:tr w:rsidR="00BE4497" w14:paraId="1A46E7C9" w14:textId="77777777" w:rsidTr="00FE3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FFFFFF" w:themeColor="background1"/>
            </w:tcBorders>
          </w:tcPr>
          <w:p w14:paraId="6377951F" w14:textId="77777777" w:rsidR="00BE4497" w:rsidRPr="00917D59" w:rsidRDefault="00BE4497" w:rsidP="00415678">
            <w:pPr>
              <w:rPr>
                <w:rFonts w:ascii="Muller Bold" w:hAnsi="Muller Bold" w:cs="Tahoma"/>
                <w:b w:val="0"/>
                <w:sz w:val="20"/>
              </w:rPr>
            </w:pPr>
            <w:proofErr w:type="spellStart"/>
            <w:r w:rsidRPr="00917D59">
              <w:rPr>
                <w:rFonts w:ascii="Muller Bold" w:hAnsi="Muller Bold" w:cs="Tahoma"/>
                <w:b w:val="0"/>
                <w:sz w:val="20"/>
              </w:rPr>
              <w:t>Item</w:t>
            </w:r>
            <w:proofErr w:type="spellEnd"/>
          </w:p>
        </w:tc>
        <w:tc>
          <w:tcPr>
            <w:tcW w:w="5809" w:type="dxa"/>
            <w:tcBorders>
              <w:left w:val="single" w:sz="6" w:space="0" w:color="FFFFFF" w:themeColor="background1"/>
            </w:tcBorders>
          </w:tcPr>
          <w:p w14:paraId="7DA0BB85" w14:textId="77777777" w:rsidR="00BE4497" w:rsidRPr="00917D59" w:rsidRDefault="00BE4497" w:rsidP="00415678">
            <w:pPr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 xml:space="preserve">Descripción del Hecho </w:t>
            </w:r>
          </w:p>
        </w:tc>
      </w:tr>
      <w:tr w:rsidR="00BE4497" w14:paraId="4B1562FA" w14:textId="77777777" w:rsidTr="00FE384A">
        <w:tc>
          <w:tcPr>
            <w:tcW w:w="851" w:type="dxa"/>
            <w:tcBorders>
              <w:top w:val="nil"/>
            </w:tcBorders>
          </w:tcPr>
          <w:p w14:paraId="2D36D746" w14:textId="77777777" w:rsidR="00BE4497" w:rsidRPr="00917D59" w:rsidRDefault="00BE4497" w:rsidP="00415678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1</w:t>
            </w:r>
          </w:p>
        </w:tc>
        <w:tc>
          <w:tcPr>
            <w:tcW w:w="5809" w:type="dxa"/>
          </w:tcPr>
          <w:p w14:paraId="2BED5652" w14:textId="77777777" w:rsidR="00BE4497" w:rsidRPr="00AA7446" w:rsidRDefault="00BE4497" w:rsidP="004156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4497" w14:paraId="40EE8F65" w14:textId="77777777" w:rsidTr="00FE384A">
        <w:tc>
          <w:tcPr>
            <w:tcW w:w="851" w:type="dxa"/>
          </w:tcPr>
          <w:p w14:paraId="0E82ECD6" w14:textId="77777777" w:rsidR="00BE4497" w:rsidRPr="00917D59" w:rsidRDefault="00BE4497" w:rsidP="00415678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2</w:t>
            </w:r>
          </w:p>
        </w:tc>
        <w:tc>
          <w:tcPr>
            <w:tcW w:w="5809" w:type="dxa"/>
          </w:tcPr>
          <w:p w14:paraId="4FC48351" w14:textId="77777777" w:rsidR="00BE4497" w:rsidRPr="00AA7446" w:rsidRDefault="00BE4497" w:rsidP="004156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4497" w14:paraId="0C56E3C0" w14:textId="77777777" w:rsidTr="00FE384A">
        <w:tc>
          <w:tcPr>
            <w:tcW w:w="851" w:type="dxa"/>
          </w:tcPr>
          <w:p w14:paraId="1AFFEEC9" w14:textId="77777777" w:rsidR="00BE4497" w:rsidRPr="00917D59" w:rsidRDefault="00BE4497" w:rsidP="00415678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3</w:t>
            </w:r>
          </w:p>
        </w:tc>
        <w:tc>
          <w:tcPr>
            <w:tcW w:w="5809" w:type="dxa"/>
          </w:tcPr>
          <w:p w14:paraId="6778475F" w14:textId="77777777" w:rsidR="00BE4497" w:rsidRPr="00AA7446" w:rsidRDefault="00BE4497" w:rsidP="004156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4497" w14:paraId="52A5F8EC" w14:textId="77777777" w:rsidTr="00FE384A">
        <w:tc>
          <w:tcPr>
            <w:tcW w:w="851" w:type="dxa"/>
          </w:tcPr>
          <w:p w14:paraId="7C6C073A" w14:textId="77777777" w:rsidR="00BE4497" w:rsidRPr="00917D59" w:rsidRDefault="00BE4497" w:rsidP="00415678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4</w:t>
            </w:r>
          </w:p>
        </w:tc>
        <w:tc>
          <w:tcPr>
            <w:tcW w:w="5809" w:type="dxa"/>
          </w:tcPr>
          <w:p w14:paraId="575E2B0A" w14:textId="77777777" w:rsidR="00BE4497" w:rsidRDefault="00BE4497" w:rsidP="004156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444B4ADA" w14:textId="77777777" w:rsidR="00BE4497" w:rsidRPr="0018173E" w:rsidRDefault="00BE4497" w:rsidP="00BE4497">
      <w:pPr>
        <w:pStyle w:val="Ttulo3"/>
        <w:tabs>
          <w:tab w:val="clear" w:pos="720"/>
          <w:tab w:val="num" w:pos="2138"/>
        </w:tabs>
        <w:ind w:left="2138"/>
        <w:rPr>
          <w:rFonts w:ascii="Muller Bold" w:hAnsi="Muller Bold" w:cs="Tahoma"/>
          <w:b w:val="0"/>
          <w:caps w:val="0"/>
          <w:sz w:val="20"/>
        </w:rPr>
      </w:pPr>
      <w:r w:rsidRPr="0018173E">
        <w:rPr>
          <w:rFonts w:ascii="Muller Bold" w:hAnsi="Muller Bold" w:cs="Tahoma"/>
          <w:b w:val="0"/>
          <w:caps w:val="0"/>
          <w:sz w:val="20"/>
        </w:rPr>
        <w:t>Molestias</w:t>
      </w:r>
    </w:p>
    <w:tbl>
      <w:tblPr>
        <w:tblStyle w:val="Tablaprofesional"/>
        <w:tblW w:w="0" w:type="auto"/>
        <w:tblInd w:w="1430" w:type="dxa"/>
        <w:tblLook w:val="04A0" w:firstRow="1" w:lastRow="0" w:firstColumn="1" w:lastColumn="0" w:noHBand="0" w:noVBand="1"/>
      </w:tblPr>
      <w:tblGrid>
        <w:gridCol w:w="851"/>
        <w:gridCol w:w="5809"/>
      </w:tblGrid>
      <w:tr w:rsidR="00BE4497" w14:paraId="2C31E4B3" w14:textId="77777777" w:rsidTr="00917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FFFFFF" w:themeColor="background1"/>
            </w:tcBorders>
          </w:tcPr>
          <w:p w14:paraId="17837439" w14:textId="77777777" w:rsidR="00BE4497" w:rsidRPr="00917D59" w:rsidRDefault="00BE4497" w:rsidP="00415678">
            <w:pPr>
              <w:rPr>
                <w:rFonts w:ascii="Muller Bold" w:hAnsi="Muller Bold" w:cs="Tahoma"/>
                <w:b w:val="0"/>
                <w:sz w:val="20"/>
              </w:rPr>
            </w:pPr>
            <w:proofErr w:type="spellStart"/>
            <w:r w:rsidRPr="00917D59">
              <w:rPr>
                <w:rFonts w:ascii="Muller Bold" w:hAnsi="Muller Bold" w:cs="Tahoma"/>
                <w:b w:val="0"/>
                <w:sz w:val="20"/>
              </w:rPr>
              <w:t>Item</w:t>
            </w:r>
            <w:proofErr w:type="spellEnd"/>
          </w:p>
        </w:tc>
        <w:tc>
          <w:tcPr>
            <w:tcW w:w="5809" w:type="dxa"/>
            <w:tcBorders>
              <w:left w:val="single" w:sz="6" w:space="0" w:color="FFFFFF" w:themeColor="background1"/>
            </w:tcBorders>
          </w:tcPr>
          <w:p w14:paraId="290E7F2F" w14:textId="77777777" w:rsidR="00BE4497" w:rsidRPr="00917D59" w:rsidRDefault="00BE4497" w:rsidP="00415678">
            <w:pPr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 xml:space="preserve"> Descripción de la Molestia</w:t>
            </w:r>
          </w:p>
        </w:tc>
      </w:tr>
      <w:tr w:rsidR="00BE4497" w14:paraId="3918F3DF" w14:textId="77777777" w:rsidTr="00917D59">
        <w:tc>
          <w:tcPr>
            <w:tcW w:w="851" w:type="dxa"/>
            <w:tcBorders>
              <w:top w:val="nil"/>
            </w:tcBorders>
          </w:tcPr>
          <w:p w14:paraId="111F6A77" w14:textId="77777777" w:rsidR="00BE4497" w:rsidRPr="00917D59" w:rsidRDefault="00BE4497" w:rsidP="00415678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1</w:t>
            </w:r>
          </w:p>
        </w:tc>
        <w:tc>
          <w:tcPr>
            <w:tcW w:w="5809" w:type="dxa"/>
          </w:tcPr>
          <w:p w14:paraId="7D441CFC" w14:textId="77777777" w:rsidR="00BE4497" w:rsidRPr="00AA7446" w:rsidRDefault="00BE4497" w:rsidP="004156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4497" w14:paraId="1C29F949" w14:textId="77777777" w:rsidTr="00917D59">
        <w:tc>
          <w:tcPr>
            <w:tcW w:w="851" w:type="dxa"/>
          </w:tcPr>
          <w:p w14:paraId="0D508376" w14:textId="77777777" w:rsidR="00BE4497" w:rsidRPr="00917D59" w:rsidRDefault="00BE4497" w:rsidP="00415678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2</w:t>
            </w:r>
          </w:p>
        </w:tc>
        <w:tc>
          <w:tcPr>
            <w:tcW w:w="5809" w:type="dxa"/>
          </w:tcPr>
          <w:p w14:paraId="64D00A5A" w14:textId="77777777" w:rsidR="00BE4497" w:rsidRPr="00AA7446" w:rsidRDefault="00BE4497" w:rsidP="004156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4497" w14:paraId="1310404F" w14:textId="77777777" w:rsidTr="00917D59">
        <w:tc>
          <w:tcPr>
            <w:tcW w:w="851" w:type="dxa"/>
          </w:tcPr>
          <w:p w14:paraId="114D3027" w14:textId="77777777" w:rsidR="00BE4497" w:rsidRPr="00917D59" w:rsidRDefault="00BE4497" w:rsidP="00415678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3</w:t>
            </w:r>
          </w:p>
        </w:tc>
        <w:tc>
          <w:tcPr>
            <w:tcW w:w="5809" w:type="dxa"/>
          </w:tcPr>
          <w:p w14:paraId="593CF858" w14:textId="77777777" w:rsidR="00BE4497" w:rsidRPr="00AA7446" w:rsidRDefault="00BE4497" w:rsidP="004156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5412D" w14:paraId="59F71507" w14:textId="77777777" w:rsidTr="00917D59">
        <w:tc>
          <w:tcPr>
            <w:tcW w:w="851" w:type="dxa"/>
          </w:tcPr>
          <w:p w14:paraId="73F64A6B" w14:textId="76EE9F48" w:rsidR="0095412D" w:rsidRPr="00917D59" w:rsidRDefault="0095412D" w:rsidP="00415678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>
              <w:rPr>
                <w:rFonts w:ascii="Muller Bold" w:hAnsi="Muller Bold" w:cs="Tahoma"/>
                <w:sz w:val="20"/>
                <w:szCs w:val="18"/>
              </w:rPr>
              <w:t>4</w:t>
            </w:r>
          </w:p>
        </w:tc>
        <w:tc>
          <w:tcPr>
            <w:tcW w:w="5809" w:type="dxa"/>
          </w:tcPr>
          <w:p w14:paraId="4A91E47B" w14:textId="77777777" w:rsidR="0095412D" w:rsidRDefault="0095412D" w:rsidP="00415678">
            <w:pPr>
              <w:rPr>
                <w:sz w:val="20"/>
              </w:rPr>
            </w:pPr>
          </w:p>
        </w:tc>
      </w:tr>
      <w:tr w:rsidR="0095412D" w14:paraId="35B07E9A" w14:textId="77777777" w:rsidTr="00917D59">
        <w:tc>
          <w:tcPr>
            <w:tcW w:w="851" w:type="dxa"/>
          </w:tcPr>
          <w:p w14:paraId="7E5B3164" w14:textId="3B618305" w:rsidR="0095412D" w:rsidRPr="00917D59" w:rsidRDefault="0095412D" w:rsidP="00415678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>
              <w:rPr>
                <w:rFonts w:ascii="Muller Bold" w:hAnsi="Muller Bold" w:cs="Tahoma"/>
                <w:sz w:val="20"/>
                <w:szCs w:val="18"/>
              </w:rPr>
              <w:t>5</w:t>
            </w:r>
          </w:p>
        </w:tc>
        <w:tc>
          <w:tcPr>
            <w:tcW w:w="5809" w:type="dxa"/>
          </w:tcPr>
          <w:p w14:paraId="0B82D84B" w14:textId="77777777" w:rsidR="0095412D" w:rsidRDefault="0095412D" w:rsidP="00415678">
            <w:pPr>
              <w:rPr>
                <w:sz w:val="20"/>
              </w:rPr>
            </w:pPr>
          </w:p>
        </w:tc>
      </w:tr>
    </w:tbl>
    <w:p w14:paraId="717FBF3C" w14:textId="77777777" w:rsidR="00BE4497" w:rsidRPr="0018173E" w:rsidRDefault="00BE4497" w:rsidP="00BE4497">
      <w:pPr>
        <w:pStyle w:val="Ttulo3"/>
        <w:tabs>
          <w:tab w:val="clear" w:pos="720"/>
          <w:tab w:val="num" w:pos="2138"/>
        </w:tabs>
        <w:ind w:left="2138"/>
        <w:rPr>
          <w:rFonts w:ascii="Muller Bold" w:hAnsi="Muller Bold" w:cs="Tahoma"/>
          <w:b w:val="0"/>
          <w:caps w:val="0"/>
          <w:sz w:val="20"/>
        </w:rPr>
      </w:pPr>
      <w:r w:rsidRPr="0018173E">
        <w:rPr>
          <w:rFonts w:ascii="Muller Bold" w:hAnsi="Muller Bold" w:cs="Tahoma"/>
          <w:b w:val="0"/>
          <w:caps w:val="0"/>
          <w:sz w:val="20"/>
        </w:rPr>
        <w:t>Comportamiento</w:t>
      </w:r>
    </w:p>
    <w:tbl>
      <w:tblPr>
        <w:tblStyle w:val="Tablaprofesional"/>
        <w:tblW w:w="0" w:type="auto"/>
        <w:tblInd w:w="1475" w:type="dxa"/>
        <w:tblLook w:val="04A0" w:firstRow="1" w:lastRow="0" w:firstColumn="1" w:lastColumn="0" w:noHBand="0" w:noVBand="1"/>
      </w:tblPr>
      <w:tblGrid>
        <w:gridCol w:w="851"/>
        <w:gridCol w:w="5809"/>
      </w:tblGrid>
      <w:tr w:rsidR="00BE4497" w14:paraId="413098E0" w14:textId="77777777" w:rsidTr="00917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FFFFFF" w:themeColor="background1"/>
            </w:tcBorders>
          </w:tcPr>
          <w:p w14:paraId="4CD844E7" w14:textId="77777777" w:rsidR="00BE4497" w:rsidRPr="00917D59" w:rsidRDefault="00BE4497" w:rsidP="00415678">
            <w:pPr>
              <w:rPr>
                <w:rFonts w:ascii="Muller Bold" w:hAnsi="Muller Bold" w:cs="Tahoma"/>
                <w:b w:val="0"/>
                <w:sz w:val="20"/>
              </w:rPr>
            </w:pPr>
            <w:proofErr w:type="spellStart"/>
            <w:r w:rsidRPr="00917D59">
              <w:rPr>
                <w:rFonts w:ascii="Muller Bold" w:hAnsi="Muller Bold" w:cs="Tahoma"/>
                <w:b w:val="0"/>
                <w:sz w:val="20"/>
              </w:rPr>
              <w:t>Item</w:t>
            </w:r>
            <w:proofErr w:type="spellEnd"/>
          </w:p>
        </w:tc>
        <w:tc>
          <w:tcPr>
            <w:tcW w:w="5809" w:type="dxa"/>
            <w:tcBorders>
              <w:left w:val="single" w:sz="6" w:space="0" w:color="FFFFFF" w:themeColor="background1"/>
            </w:tcBorders>
          </w:tcPr>
          <w:p w14:paraId="1FD81F2C" w14:textId="77777777" w:rsidR="00BE4497" w:rsidRPr="00917D59" w:rsidRDefault="00BE4497" w:rsidP="00415678">
            <w:pPr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Descripción del Comportamiento</w:t>
            </w:r>
          </w:p>
        </w:tc>
      </w:tr>
      <w:tr w:rsidR="00BE4497" w14:paraId="491DC017" w14:textId="77777777" w:rsidTr="00917D59">
        <w:tc>
          <w:tcPr>
            <w:tcW w:w="851" w:type="dxa"/>
            <w:tcBorders>
              <w:top w:val="nil"/>
            </w:tcBorders>
          </w:tcPr>
          <w:p w14:paraId="0065A491" w14:textId="77777777" w:rsidR="00BE4497" w:rsidRPr="00917D59" w:rsidRDefault="00BE4497" w:rsidP="00917D59">
            <w:pPr>
              <w:jc w:val="center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1</w:t>
            </w:r>
          </w:p>
        </w:tc>
        <w:tc>
          <w:tcPr>
            <w:tcW w:w="5809" w:type="dxa"/>
          </w:tcPr>
          <w:p w14:paraId="56670453" w14:textId="77777777" w:rsidR="00BE4497" w:rsidRPr="00AA7446" w:rsidRDefault="00BE4497" w:rsidP="004156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4497" w14:paraId="11B29240" w14:textId="77777777" w:rsidTr="00917D59">
        <w:tc>
          <w:tcPr>
            <w:tcW w:w="851" w:type="dxa"/>
          </w:tcPr>
          <w:p w14:paraId="155F15B7" w14:textId="77777777" w:rsidR="00BE4497" w:rsidRPr="00917D59" w:rsidRDefault="00BE4497" w:rsidP="00917D59">
            <w:pPr>
              <w:jc w:val="center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2</w:t>
            </w:r>
          </w:p>
        </w:tc>
        <w:tc>
          <w:tcPr>
            <w:tcW w:w="5809" w:type="dxa"/>
          </w:tcPr>
          <w:p w14:paraId="7BD0BB68" w14:textId="77777777" w:rsidR="00BE4497" w:rsidRPr="00AA7446" w:rsidRDefault="00BE4497" w:rsidP="004156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4497" w14:paraId="5A062869" w14:textId="77777777" w:rsidTr="00917D59">
        <w:tc>
          <w:tcPr>
            <w:tcW w:w="851" w:type="dxa"/>
          </w:tcPr>
          <w:p w14:paraId="0AA15255" w14:textId="77777777" w:rsidR="00BE4497" w:rsidRPr="00917D59" w:rsidRDefault="00BE4497" w:rsidP="00917D59">
            <w:pPr>
              <w:jc w:val="center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3</w:t>
            </w:r>
          </w:p>
        </w:tc>
        <w:tc>
          <w:tcPr>
            <w:tcW w:w="5809" w:type="dxa"/>
          </w:tcPr>
          <w:p w14:paraId="69E03961" w14:textId="77777777" w:rsidR="00BE4497" w:rsidRPr="00AA7446" w:rsidRDefault="00BE4497" w:rsidP="004156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E3717" w14:paraId="77EE1969" w14:textId="77777777" w:rsidTr="00917D59">
        <w:tc>
          <w:tcPr>
            <w:tcW w:w="851" w:type="dxa"/>
          </w:tcPr>
          <w:p w14:paraId="13A66E7C" w14:textId="77777777" w:rsidR="00FE3717" w:rsidRPr="00917D59" w:rsidRDefault="00FE3717" w:rsidP="00917D59">
            <w:pPr>
              <w:jc w:val="center"/>
              <w:rPr>
                <w:rFonts w:ascii="Muller Bold" w:hAnsi="Muller Bold" w:cs="Tahoma"/>
                <w:sz w:val="20"/>
              </w:rPr>
            </w:pPr>
          </w:p>
        </w:tc>
        <w:tc>
          <w:tcPr>
            <w:tcW w:w="5809" w:type="dxa"/>
          </w:tcPr>
          <w:p w14:paraId="72E936F4" w14:textId="77777777" w:rsidR="00FE3717" w:rsidRDefault="00FE3717" w:rsidP="00415678">
            <w:pPr>
              <w:rPr>
                <w:sz w:val="20"/>
              </w:rPr>
            </w:pPr>
          </w:p>
        </w:tc>
      </w:tr>
      <w:tr w:rsidR="00FE3717" w14:paraId="25C25B4E" w14:textId="77777777" w:rsidTr="00917D59">
        <w:tc>
          <w:tcPr>
            <w:tcW w:w="851" w:type="dxa"/>
          </w:tcPr>
          <w:p w14:paraId="3D7C9597" w14:textId="77777777" w:rsidR="00FE3717" w:rsidRPr="00917D59" w:rsidRDefault="00FE3717" w:rsidP="00917D59">
            <w:pPr>
              <w:jc w:val="center"/>
              <w:rPr>
                <w:rFonts w:ascii="Muller Bold" w:hAnsi="Muller Bold" w:cs="Tahoma"/>
                <w:sz w:val="20"/>
              </w:rPr>
            </w:pPr>
          </w:p>
        </w:tc>
        <w:tc>
          <w:tcPr>
            <w:tcW w:w="5809" w:type="dxa"/>
          </w:tcPr>
          <w:p w14:paraId="6F83939A" w14:textId="77777777" w:rsidR="00FE3717" w:rsidRDefault="00FE3717" w:rsidP="00415678">
            <w:pPr>
              <w:rPr>
                <w:sz w:val="20"/>
              </w:rPr>
            </w:pPr>
          </w:p>
        </w:tc>
      </w:tr>
    </w:tbl>
    <w:p w14:paraId="39492CBF" w14:textId="77777777" w:rsidR="00BE4497" w:rsidRPr="0018173E" w:rsidRDefault="00BE4497" w:rsidP="00BE4497">
      <w:pPr>
        <w:pStyle w:val="Ttulo3"/>
        <w:tabs>
          <w:tab w:val="clear" w:pos="720"/>
          <w:tab w:val="num" w:pos="2138"/>
        </w:tabs>
        <w:ind w:left="2138"/>
        <w:rPr>
          <w:rFonts w:ascii="Muller Bold" w:hAnsi="Muller Bold" w:cs="Tahoma"/>
          <w:b w:val="0"/>
          <w:caps w:val="0"/>
          <w:sz w:val="20"/>
        </w:rPr>
      </w:pPr>
      <w:r w:rsidRPr="0018173E">
        <w:rPr>
          <w:rFonts w:ascii="Muller Bold" w:hAnsi="Muller Bold" w:cs="Tahoma"/>
          <w:b w:val="0"/>
          <w:caps w:val="0"/>
          <w:sz w:val="20"/>
        </w:rPr>
        <w:t>Objetivos</w:t>
      </w:r>
    </w:p>
    <w:tbl>
      <w:tblPr>
        <w:tblStyle w:val="Tablaprofesional"/>
        <w:tblpPr w:leftFromText="141" w:rightFromText="141" w:vertAnchor="text" w:horzAnchor="page" w:tblpX="3091" w:tblpY="102"/>
        <w:tblW w:w="0" w:type="auto"/>
        <w:tblLook w:val="04A0" w:firstRow="1" w:lastRow="0" w:firstColumn="1" w:lastColumn="0" w:noHBand="0" w:noVBand="1"/>
      </w:tblPr>
      <w:tblGrid>
        <w:gridCol w:w="851"/>
        <w:gridCol w:w="5809"/>
      </w:tblGrid>
      <w:tr w:rsidR="00917D59" w:rsidRPr="00917D59" w14:paraId="24756978" w14:textId="77777777" w:rsidTr="00917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FFFFFF" w:themeColor="background1"/>
            </w:tcBorders>
          </w:tcPr>
          <w:p w14:paraId="474664BE" w14:textId="77777777" w:rsidR="00917D59" w:rsidRPr="00917D59" w:rsidRDefault="00917D59" w:rsidP="00917D59">
            <w:pPr>
              <w:rPr>
                <w:rFonts w:ascii="Muller Bold" w:hAnsi="Muller Bold" w:cs="Tahoma"/>
                <w:b w:val="0"/>
                <w:sz w:val="20"/>
              </w:rPr>
            </w:pPr>
            <w:proofErr w:type="spellStart"/>
            <w:r w:rsidRPr="00917D59">
              <w:rPr>
                <w:rFonts w:ascii="Muller Bold" w:hAnsi="Muller Bold" w:cs="Tahoma"/>
                <w:b w:val="0"/>
                <w:sz w:val="20"/>
              </w:rPr>
              <w:t>Item</w:t>
            </w:r>
            <w:proofErr w:type="spellEnd"/>
          </w:p>
        </w:tc>
        <w:tc>
          <w:tcPr>
            <w:tcW w:w="5809" w:type="dxa"/>
            <w:tcBorders>
              <w:left w:val="single" w:sz="6" w:space="0" w:color="FFFFFF" w:themeColor="background1"/>
            </w:tcBorders>
          </w:tcPr>
          <w:p w14:paraId="7293A031" w14:textId="77777777" w:rsidR="00917D59" w:rsidRPr="00917D59" w:rsidRDefault="00917D59" w:rsidP="00917D59">
            <w:pPr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 xml:space="preserve">Descripción del Objetivo </w:t>
            </w:r>
          </w:p>
        </w:tc>
      </w:tr>
      <w:tr w:rsidR="00917D59" w:rsidRPr="00917D59" w14:paraId="357DFE2D" w14:textId="77777777" w:rsidTr="00917D59">
        <w:tc>
          <w:tcPr>
            <w:tcW w:w="851" w:type="dxa"/>
            <w:tcBorders>
              <w:top w:val="nil"/>
            </w:tcBorders>
          </w:tcPr>
          <w:p w14:paraId="475BE933" w14:textId="77777777" w:rsidR="00917D59" w:rsidRPr="00917D59" w:rsidRDefault="00917D59" w:rsidP="00917D59">
            <w:pPr>
              <w:jc w:val="center"/>
              <w:rPr>
                <w:rFonts w:ascii="Muller Bold" w:hAnsi="Muller Bold" w:cs="Tahoma"/>
                <w:sz w:val="18"/>
                <w:szCs w:val="18"/>
              </w:rPr>
            </w:pPr>
            <w:r w:rsidRPr="00917D59">
              <w:rPr>
                <w:rFonts w:ascii="Muller Bold" w:hAnsi="Muller Bold" w:cs="Tahoma"/>
                <w:sz w:val="18"/>
                <w:szCs w:val="18"/>
              </w:rPr>
              <w:t>1</w:t>
            </w:r>
          </w:p>
        </w:tc>
        <w:tc>
          <w:tcPr>
            <w:tcW w:w="5809" w:type="dxa"/>
          </w:tcPr>
          <w:p w14:paraId="2C0E23BE" w14:textId="77777777" w:rsidR="00917D59" w:rsidRPr="00917D59" w:rsidRDefault="00917D59" w:rsidP="00917D59">
            <w:pPr>
              <w:rPr>
                <w:rFonts w:ascii="Muller Bold" w:hAnsi="Muller Bold"/>
                <w:sz w:val="20"/>
              </w:rPr>
            </w:pPr>
            <w:r w:rsidRPr="00917D59">
              <w:rPr>
                <w:rFonts w:ascii="Muller Bold" w:hAnsi="Muller Bold"/>
                <w:sz w:val="20"/>
              </w:rPr>
              <w:t xml:space="preserve"> </w:t>
            </w:r>
          </w:p>
        </w:tc>
      </w:tr>
      <w:tr w:rsidR="00917D59" w:rsidRPr="00917D59" w14:paraId="53FE3549" w14:textId="77777777" w:rsidTr="00917D59">
        <w:tc>
          <w:tcPr>
            <w:tcW w:w="851" w:type="dxa"/>
          </w:tcPr>
          <w:p w14:paraId="3D8CC922" w14:textId="77777777" w:rsidR="00917D59" w:rsidRPr="00917D59" w:rsidRDefault="00917D59" w:rsidP="00917D59">
            <w:pPr>
              <w:jc w:val="center"/>
              <w:rPr>
                <w:rFonts w:ascii="Muller Bold" w:hAnsi="Muller Bold" w:cs="Tahoma"/>
                <w:sz w:val="18"/>
                <w:szCs w:val="18"/>
              </w:rPr>
            </w:pPr>
            <w:r w:rsidRPr="00917D59">
              <w:rPr>
                <w:rFonts w:ascii="Muller Bold" w:hAnsi="Muller Bold" w:cs="Tahoma"/>
                <w:sz w:val="18"/>
                <w:szCs w:val="18"/>
              </w:rPr>
              <w:t>2</w:t>
            </w:r>
          </w:p>
        </w:tc>
        <w:tc>
          <w:tcPr>
            <w:tcW w:w="5809" w:type="dxa"/>
          </w:tcPr>
          <w:p w14:paraId="5D0CED73" w14:textId="77777777" w:rsidR="00917D59" w:rsidRPr="00917D59" w:rsidRDefault="00917D59" w:rsidP="00917D59">
            <w:pPr>
              <w:rPr>
                <w:rFonts w:ascii="Muller Bold" w:hAnsi="Muller Bold"/>
                <w:sz w:val="20"/>
              </w:rPr>
            </w:pPr>
          </w:p>
        </w:tc>
      </w:tr>
      <w:tr w:rsidR="00FE3717" w:rsidRPr="00917D59" w14:paraId="5A287AAF" w14:textId="77777777" w:rsidTr="00917D59">
        <w:tc>
          <w:tcPr>
            <w:tcW w:w="851" w:type="dxa"/>
          </w:tcPr>
          <w:p w14:paraId="2E5D00F3" w14:textId="77777777" w:rsidR="00FE3717" w:rsidRPr="00917D59" w:rsidRDefault="00FE3717" w:rsidP="00917D59">
            <w:pPr>
              <w:jc w:val="center"/>
              <w:rPr>
                <w:rFonts w:ascii="Muller Bold" w:hAnsi="Muller Bold" w:cs="Tahoma"/>
                <w:sz w:val="18"/>
                <w:szCs w:val="18"/>
              </w:rPr>
            </w:pPr>
          </w:p>
        </w:tc>
        <w:tc>
          <w:tcPr>
            <w:tcW w:w="5809" w:type="dxa"/>
          </w:tcPr>
          <w:p w14:paraId="40FA374E" w14:textId="77777777" w:rsidR="00FE3717" w:rsidRPr="00917D59" w:rsidRDefault="00FE3717" w:rsidP="00917D59">
            <w:pPr>
              <w:rPr>
                <w:rFonts w:ascii="Muller Bold" w:hAnsi="Muller Bold"/>
                <w:sz w:val="20"/>
              </w:rPr>
            </w:pPr>
          </w:p>
        </w:tc>
      </w:tr>
    </w:tbl>
    <w:p w14:paraId="5A4F098F" w14:textId="77777777" w:rsidR="00BE4497" w:rsidRDefault="00BE4497" w:rsidP="00BE4497"/>
    <w:p w14:paraId="252E9D33" w14:textId="77777777" w:rsidR="00917D59" w:rsidRDefault="00917D59" w:rsidP="00BE4497"/>
    <w:p w14:paraId="085176BC" w14:textId="77777777" w:rsidR="00917D59" w:rsidRDefault="00917D59" w:rsidP="00BE4497"/>
    <w:p w14:paraId="3844CF88" w14:textId="77777777" w:rsidR="00917D59" w:rsidRPr="00487CAC" w:rsidRDefault="00917D59" w:rsidP="00BE4497"/>
    <w:p w14:paraId="42DA67F4" w14:textId="77777777" w:rsidR="00C73923" w:rsidRPr="00C73923" w:rsidRDefault="00C73923" w:rsidP="00C73923">
      <w:pPr>
        <w:spacing w:line="240" w:lineRule="auto"/>
        <w:jc w:val="left"/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b/>
          <w:sz w:val="20"/>
        </w:rPr>
        <w:br w:type="page"/>
      </w:r>
    </w:p>
    <w:p w14:paraId="4FD2C36C" w14:textId="77777777" w:rsidR="00BE4497" w:rsidRPr="0018173E" w:rsidRDefault="00BE4497" w:rsidP="00BE4497">
      <w:pPr>
        <w:pStyle w:val="Ttulo2"/>
        <w:tabs>
          <w:tab w:val="clear" w:pos="1427"/>
        </w:tabs>
        <w:spacing w:line="420" w:lineRule="atLeast"/>
        <w:ind w:left="1134" w:hanging="567"/>
        <w:rPr>
          <w:rFonts w:ascii="Muller Bold" w:hAnsi="Muller Bold" w:cs="Tahoma"/>
          <w:b w:val="0"/>
          <w:sz w:val="20"/>
        </w:rPr>
      </w:pPr>
      <w:r w:rsidRPr="00140560">
        <w:rPr>
          <w:rFonts w:ascii="Muller Bold" w:hAnsi="Muller Bold" w:cs="Tahoma"/>
          <w:bCs/>
          <w:color w:val="FF0000"/>
          <w:sz w:val="20"/>
        </w:rPr>
        <w:lastRenderedPageBreak/>
        <w:t xml:space="preserve">Elaboración Lean </w:t>
      </w:r>
      <w:proofErr w:type="spellStart"/>
      <w:r w:rsidRPr="00140560">
        <w:rPr>
          <w:rFonts w:ascii="Muller Bold" w:hAnsi="Muller Bold" w:cs="Tahoma"/>
          <w:bCs/>
          <w:color w:val="FF0000"/>
          <w:sz w:val="20"/>
        </w:rPr>
        <w:t>Canvas</w:t>
      </w:r>
      <w:proofErr w:type="spellEnd"/>
      <w:r w:rsidRPr="00140560">
        <w:rPr>
          <w:rFonts w:ascii="Muller Bold" w:hAnsi="Muller Bold" w:cs="Tahoma"/>
          <w:b w:val="0"/>
          <w:color w:val="FF0000"/>
          <w:sz w:val="20"/>
        </w:rPr>
        <w:t xml:space="preserve"> </w:t>
      </w:r>
      <w:r w:rsidRPr="0018173E">
        <w:rPr>
          <w:rFonts w:ascii="Muller Bold" w:hAnsi="Muller Bold" w:cs="Tahoma"/>
          <w:b w:val="0"/>
          <w:sz w:val="20"/>
        </w:rPr>
        <w:t xml:space="preserve">(Modelo de Negocio </w:t>
      </w:r>
      <w:proofErr w:type="spellStart"/>
      <w:r w:rsidRPr="0018173E">
        <w:rPr>
          <w:rFonts w:ascii="Muller Bold" w:hAnsi="Muller Bold" w:cs="Tahoma"/>
          <w:b w:val="0"/>
          <w:sz w:val="20"/>
        </w:rPr>
        <w:t>Canvas</w:t>
      </w:r>
      <w:proofErr w:type="spellEnd"/>
      <w:r w:rsidRPr="0018173E">
        <w:rPr>
          <w:rFonts w:ascii="Muller Bold" w:hAnsi="Muller Bold" w:cs="Tahoma"/>
          <w:b w:val="0"/>
          <w:sz w:val="20"/>
        </w:rPr>
        <w:t>)</w:t>
      </w:r>
    </w:p>
    <w:tbl>
      <w:tblPr>
        <w:tblStyle w:val="Tablaprofesional"/>
        <w:tblW w:w="8924" w:type="dxa"/>
        <w:tblLook w:val="04A0" w:firstRow="1" w:lastRow="0" w:firstColumn="1" w:lastColumn="0" w:noHBand="0" w:noVBand="1"/>
      </w:tblPr>
      <w:tblGrid>
        <w:gridCol w:w="1553"/>
        <w:gridCol w:w="1701"/>
        <w:gridCol w:w="1701"/>
        <w:gridCol w:w="1843"/>
        <w:gridCol w:w="2126"/>
      </w:tblGrid>
      <w:tr w:rsidR="00BE4497" w:rsidRPr="00917D59" w14:paraId="533BEC08" w14:textId="77777777" w:rsidTr="00917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tcW w:w="1553" w:type="dxa"/>
            <w:tcBorders>
              <w:top w:val="single" w:sz="6" w:space="0" w:color="FFFFFF" w:themeColor="background1"/>
              <w:left w:val="nil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639FE085" w14:textId="30F0DF60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left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8.- Al</w:t>
            </w:r>
            <w:r w:rsidR="00E61E3E">
              <w:rPr>
                <w:rFonts w:ascii="Muller Bold" w:hAnsi="Muller Bold" w:cs="Tahoma"/>
                <w:sz w:val="20"/>
              </w:rPr>
              <w:t xml:space="preserve">iados y asociaciones </w:t>
            </w:r>
            <w:r w:rsidRPr="00917D59">
              <w:rPr>
                <w:rFonts w:ascii="Muller Bold" w:hAnsi="Muller Bold" w:cs="Tahoma"/>
                <w:sz w:val="20"/>
              </w:rPr>
              <w:t>Clave</w:t>
            </w:r>
          </w:p>
        </w:tc>
        <w:tc>
          <w:tcPr>
            <w:tcW w:w="17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077549CD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left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6.- Actividades Clave</w:t>
            </w:r>
          </w:p>
        </w:tc>
        <w:tc>
          <w:tcPr>
            <w:tcW w:w="17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399CFE23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left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2.- Propuestas de Valor</w:t>
            </w:r>
          </w:p>
        </w:tc>
        <w:tc>
          <w:tcPr>
            <w:tcW w:w="184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56CE5530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left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4.- Relación con Clientes</w:t>
            </w:r>
          </w:p>
        </w:tc>
        <w:tc>
          <w:tcPr>
            <w:tcW w:w="212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</w:tcPr>
          <w:p w14:paraId="44A6EF6C" w14:textId="7F951B02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left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1.- Segmento</w:t>
            </w:r>
            <w:r w:rsidR="001E4437">
              <w:rPr>
                <w:rFonts w:ascii="Muller Bold" w:hAnsi="Muller Bold" w:cs="Tahoma"/>
                <w:sz w:val="20"/>
              </w:rPr>
              <w:t xml:space="preserve"> </w:t>
            </w:r>
            <w:r w:rsidRPr="00917D59">
              <w:rPr>
                <w:rFonts w:ascii="Muller Bold" w:hAnsi="Muller Bold" w:cs="Tahoma"/>
                <w:sz w:val="20"/>
              </w:rPr>
              <w:t xml:space="preserve">de </w:t>
            </w:r>
            <w:r w:rsidR="001E4437">
              <w:rPr>
                <w:rFonts w:ascii="Muller Bold" w:hAnsi="Muller Bold" w:cs="Tahoma"/>
                <w:sz w:val="20"/>
              </w:rPr>
              <w:t>Cliente</w:t>
            </w:r>
          </w:p>
        </w:tc>
      </w:tr>
      <w:tr w:rsidR="00BE4497" w:rsidRPr="00917D59" w14:paraId="7D57B34A" w14:textId="77777777" w:rsidTr="00917D59">
        <w:tc>
          <w:tcPr>
            <w:tcW w:w="1553" w:type="dxa"/>
            <w:vMerge w:val="restart"/>
            <w:tcBorders>
              <w:top w:val="single" w:sz="6" w:space="0" w:color="FFFFFF" w:themeColor="background1"/>
            </w:tcBorders>
          </w:tcPr>
          <w:p w14:paraId="3CDADB07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  <w:r w:rsidRPr="00917D59">
              <w:rPr>
                <w:rFonts w:ascii="Muller Bold" w:hAnsi="Muller Bold" w:cs="Arial"/>
                <w:b w:val="0"/>
                <w:sz w:val="20"/>
              </w:rPr>
              <w:t xml:space="preserve"> </w:t>
            </w:r>
          </w:p>
          <w:p w14:paraId="33117981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406F1B29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171D0CF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66451AC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519DD700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2F4E0415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5EFF757D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94B30C7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249AF924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6854B26B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144D92A2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7EFF0992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191F1323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FFFFFF" w:themeColor="background1"/>
            </w:tcBorders>
          </w:tcPr>
          <w:p w14:paraId="582DEB2C" w14:textId="2E167816" w:rsidR="00BE4497" w:rsidRDefault="00A96975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  <w:r>
              <w:rPr>
                <w:rFonts w:ascii="Muller Bold" w:hAnsi="Muller Bold" w:cs="Arial"/>
                <w:b w:val="0"/>
                <w:sz w:val="20"/>
              </w:rPr>
              <w:t>1</w:t>
            </w:r>
          </w:p>
          <w:p w14:paraId="2F09B477" w14:textId="225D1638" w:rsidR="00A96975" w:rsidRPr="00917D59" w:rsidRDefault="00A96975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  <w:r>
              <w:rPr>
                <w:rFonts w:ascii="Muller Bold" w:hAnsi="Muller Bold" w:cs="Arial"/>
                <w:b w:val="0"/>
                <w:sz w:val="20"/>
              </w:rPr>
              <w:t>2</w:t>
            </w:r>
          </w:p>
          <w:p w14:paraId="74A3DF6E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4DBF871B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47AEF24C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1D921F22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9C126CF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51FA834D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  <w:tc>
          <w:tcPr>
            <w:tcW w:w="1701" w:type="dxa"/>
            <w:vMerge w:val="restart"/>
            <w:tcBorders>
              <w:top w:val="single" w:sz="6" w:space="0" w:color="FFFFFF" w:themeColor="background1"/>
            </w:tcBorders>
          </w:tcPr>
          <w:p w14:paraId="128C1258" w14:textId="3E2AB11F" w:rsidR="00BE4497" w:rsidRDefault="00140560" w:rsidP="00140560">
            <w:pPr>
              <w:pStyle w:val="Textoindependiente"/>
              <w:numPr>
                <w:ilvl w:val="0"/>
                <w:numId w:val="4"/>
              </w:numPr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  <w:r>
              <w:rPr>
                <w:rFonts w:ascii="Muller Bold" w:hAnsi="Muller Bold" w:cs="Arial"/>
                <w:b w:val="0"/>
                <w:sz w:val="20"/>
              </w:rPr>
              <w:t>HJHJH</w:t>
            </w:r>
          </w:p>
          <w:p w14:paraId="06D9CA15" w14:textId="1255ECEC" w:rsidR="00140560" w:rsidRDefault="00140560" w:rsidP="00140560">
            <w:pPr>
              <w:pStyle w:val="Textoindependiente"/>
              <w:numPr>
                <w:ilvl w:val="0"/>
                <w:numId w:val="4"/>
              </w:numPr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  <w:r>
              <w:rPr>
                <w:rFonts w:ascii="Muller Bold" w:hAnsi="Muller Bold" w:cs="Arial"/>
                <w:b w:val="0"/>
                <w:sz w:val="20"/>
              </w:rPr>
              <w:t>HJHJHJJKKK</w:t>
            </w:r>
          </w:p>
          <w:p w14:paraId="056ED994" w14:textId="3BC561AB" w:rsidR="00140560" w:rsidRPr="00917D59" w:rsidRDefault="00140560" w:rsidP="00140560">
            <w:pPr>
              <w:pStyle w:val="Textoindependiente"/>
              <w:numPr>
                <w:ilvl w:val="0"/>
                <w:numId w:val="4"/>
              </w:numPr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  <w:r>
              <w:rPr>
                <w:rFonts w:ascii="Muller Bold" w:hAnsi="Muller Bold" w:cs="Arial"/>
                <w:b w:val="0"/>
                <w:sz w:val="20"/>
              </w:rPr>
              <w:t>JGGJ</w:t>
            </w:r>
          </w:p>
          <w:p w14:paraId="22A866A1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3175EBDB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13E60156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79CDEC5F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6BF1F830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3CCB370F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5B0C0A65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77F7BD9F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76328368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AE8165C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4AE785B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344BDFA0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5DCEC92D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FFFFFF" w:themeColor="background1"/>
            </w:tcBorders>
          </w:tcPr>
          <w:p w14:paraId="6108AB32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  <w:r w:rsidRPr="00917D59">
              <w:rPr>
                <w:rFonts w:ascii="Muller Bold" w:hAnsi="Muller Bold" w:cs="Arial"/>
                <w:b w:val="0"/>
                <w:sz w:val="20"/>
              </w:rPr>
              <w:t xml:space="preserve"> </w:t>
            </w:r>
          </w:p>
          <w:p w14:paraId="249C93ED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25E3C11E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2D746375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651844E3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6F1799F2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7779BED0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  <w:tc>
          <w:tcPr>
            <w:tcW w:w="2126" w:type="dxa"/>
            <w:vMerge w:val="restart"/>
            <w:tcBorders>
              <w:top w:val="single" w:sz="6" w:space="0" w:color="FFFFFF" w:themeColor="background1"/>
            </w:tcBorders>
          </w:tcPr>
          <w:p w14:paraId="149A32F7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  <w:r w:rsidRPr="00917D59">
              <w:rPr>
                <w:rFonts w:ascii="Muller Bold" w:hAnsi="Muller Bold" w:cs="Arial"/>
                <w:b w:val="0"/>
                <w:sz w:val="20"/>
              </w:rPr>
              <w:t xml:space="preserve"> </w:t>
            </w:r>
          </w:p>
          <w:p w14:paraId="7AA1FBE1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3348D1E3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BA8C1B7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641C518F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2D71D11D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2700A2C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1F42FC26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67D00031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31A44619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621EEF3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5ED886CA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33B7DB29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2F5F7D53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</w:tr>
      <w:tr w:rsidR="00BE4497" w:rsidRPr="00917D59" w14:paraId="0A5C9269" w14:textId="77777777" w:rsidTr="00917D59">
        <w:tc>
          <w:tcPr>
            <w:tcW w:w="1553" w:type="dxa"/>
            <w:vMerge/>
          </w:tcPr>
          <w:p w14:paraId="28860B6E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</w:p>
        </w:tc>
        <w:tc>
          <w:tcPr>
            <w:tcW w:w="1701" w:type="dxa"/>
          </w:tcPr>
          <w:p w14:paraId="39714404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left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7.- Recursos Clave</w:t>
            </w:r>
          </w:p>
        </w:tc>
        <w:tc>
          <w:tcPr>
            <w:tcW w:w="1701" w:type="dxa"/>
            <w:vMerge/>
          </w:tcPr>
          <w:p w14:paraId="494B2B1D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</w:p>
        </w:tc>
        <w:tc>
          <w:tcPr>
            <w:tcW w:w="1843" w:type="dxa"/>
          </w:tcPr>
          <w:p w14:paraId="63C1D352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3.- Canales</w:t>
            </w:r>
          </w:p>
        </w:tc>
        <w:tc>
          <w:tcPr>
            <w:tcW w:w="2126" w:type="dxa"/>
            <w:vMerge/>
          </w:tcPr>
          <w:p w14:paraId="1DD4DE30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</w:p>
        </w:tc>
      </w:tr>
      <w:tr w:rsidR="00BE4497" w:rsidRPr="00917D59" w14:paraId="2BA74720" w14:textId="77777777" w:rsidTr="00917D59">
        <w:tc>
          <w:tcPr>
            <w:tcW w:w="1553" w:type="dxa"/>
            <w:vMerge/>
          </w:tcPr>
          <w:p w14:paraId="1C6977C0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</w:p>
        </w:tc>
        <w:tc>
          <w:tcPr>
            <w:tcW w:w="1701" w:type="dxa"/>
          </w:tcPr>
          <w:p w14:paraId="1523BDAB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17301673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2AD9FEA3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80A8A49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1767C88C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  <w:tc>
          <w:tcPr>
            <w:tcW w:w="1701" w:type="dxa"/>
            <w:vMerge/>
          </w:tcPr>
          <w:p w14:paraId="038554EA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</w:p>
        </w:tc>
        <w:tc>
          <w:tcPr>
            <w:tcW w:w="1843" w:type="dxa"/>
          </w:tcPr>
          <w:p w14:paraId="2D17555F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7332F879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573276E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2DBC68F9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3013F345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  <w:tc>
          <w:tcPr>
            <w:tcW w:w="2126" w:type="dxa"/>
            <w:vMerge/>
          </w:tcPr>
          <w:p w14:paraId="08687D9B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</w:p>
        </w:tc>
      </w:tr>
      <w:tr w:rsidR="00BE4497" w:rsidRPr="00917D59" w14:paraId="2E9C7B26" w14:textId="77777777" w:rsidTr="00917D59">
        <w:tc>
          <w:tcPr>
            <w:tcW w:w="4955" w:type="dxa"/>
            <w:gridSpan w:val="3"/>
          </w:tcPr>
          <w:p w14:paraId="4B6069B8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9.- Estructura de Costes</w:t>
            </w:r>
          </w:p>
        </w:tc>
        <w:tc>
          <w:tcPr>
            <w:tcW w:w="3969" w:type="dxa"/>
            <w:gridSpan w:val="2"/>
          </w:tcPr>
          <w:p w14:paraId="4CC4A28B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5.- Fuentes de Ingresos</w:t>
            </w:r>
          </w:p>
        </w:tc>
      </w:tr>
      <w:tr w:rsidR="00BE4497" w:rsidRPr="00917D59" w14:paraId="492BA204" w14:textId="77777777" w:rsidTr="00917D59">
        <w:tc>
          <w:tcPr>
            <w:tcW w:w="4955" w:type="dxa"/>
            <w:gridSpan w:val="3"/>
          </w:tcPr>
          <w:p w14:paraId="442D33AD" w14:textId="44B05F8D" w:rsidR="00BE4497" w:rsidRDefault="00A96975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  <w:r>
              <w:rPr>
                <w:rFonts w:ascii="Muller Bold" w:hAnsi="Muller Bold" w:cs="Arial"/>
                <w:b w:val="0"/>
                <w:sz w:val="20"/>
              </w:rPr>
              <w:t>1</w:t>
            </w:r>
          </w:p>
          <w:p w14:paraId="3D4E8DA6" w14:textId="62AD60B1" w:rsidR="00A96975" w:rsidRDefault="00A96975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  <w:r>
              <w:rPr>
                <w:rFonts w:ascii="Muller Bold" w:hAnsi="Muller Bold" w:cs="Arial"/>
                <w:b w:val="0"/>
                <w:sz w:val="20"/>
              </w:rPr>
              <w:t>2</w:t>
            </w:r>
          </w:p>
          <w:p w14:paraId="30635C17" w14:textId="6ED0A682" w:rsidR="00A96975" w:rsidRPr="00917D59" w:rsidRDefault="00A96975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  <w:r>
              <w:rPr>
                <w:rFonts w:ascii="Muller Bold" w:hAnsi="Muller Bold" w:cs="Arial"/>
                <w:b w:val="0"/>
                <w:sz w:val="20"/>
              </w:rPr>
              <w:t>3</w:t>
            </w:r>
          </w:p>
          <w:p w14:paraId="152449A5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2C29F198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602625F7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328B5517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  <w:tc>
          <w:tcPr>
            <w:tcW w:w="3969" w:type="dxa"/>
            <w:gridSpan w:val="2"/>
          </w:tcPr>
          <w:p w14:paraId="264C1D76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511303FE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618D1617" w14:textId="77777777" w:rsidR="00BE4497" w:rsidRPr="00917D5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7C9562FE" w14:textId="77777777" w:rsidR="00BE4497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A03A708" w14:textId="77777777" w:rsidR="00932BF8" w:rsidRPr="00917D59" w:rsidRDefault="00932BF8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</w:tr>
    </w:tbl>
    <w:p w14:paraId="29F35191" w14:textId="77777777" w:rsidR="00BE4497" w:rsidRPr="0018173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 w:val="0"/>
          <w:sz w:val="20"/>
        </w:rPr>
      </w:pPr>
      <w:r w:rsidRPr="0018173E">
        <w:rPr>
          <w:rFonts w:ascii="Muller Bold" w:hAnsi="Muller Bold" w:cs="Tahoma"/>
          <w:b w:val="0"/>
          <w:sz w:val="20"/>
        </w:rPr>
        <w:t>Propósito</w:t>
      </w:r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BE4497" w:rsidRPr="00651E06" w14:paraId="311F31C6" w14:textId="77777777" w:rsidTr="00932BF8">
        <w:tc>
          <w:tcPr>
            <w:tcW w:w="7794" w:type="dxa"/>
            <w:shd w:val="clear" w:color="auto" w:fill="auto"/>
          </w:tcPr>
          <w:p w14:paraId="768CE08B" w14:textId="77777777" w:rsidR="00BE4497" w:rsidRPr="00AA7446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 xml:space="preserve"> </w:t>
            </w:r>
          </w:p>
          <w:p w14:paraId="158F2F88" w14:textId="77777777" w:rsidR="00BE4497" w:rsidRPr="00AA7446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ascii="Tahoma" w:hAnsi="Tahoma" w:cs="Tahoma"/>
                <w:b w:val="0"/>
                <w:sz w:val="20"/>
              </w:rPr>
            </w:pPr>
          </w:p>
        </w:tc>
      </w:tr>
    </w:tbl>
    <w:p w14:paraId="14C549B5" w14:textId="77777777" w:rsidR="00BE4497" w:rsidRPr="0018173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 w:val="0"/>
          <w:sz w:val="20"/>
        </w:rPr>
      </w:pPr>
      <w:bookmarkStart w:id="17" w:name="_Toc170557587"/>
      <w:bookmarkStart w:id="18" w:name="_Toc150241987"/>
      <w:bookmarkStart w:id="19" w:name="_Toc456600919"/>
      <w:bookmarkStart w:id="20" w:name="_Toc456598588"/>
      <w:bookmarkStart w:id="21" w:name="_Toc199650647"/>
      <w:r w:rsidRPr="0018173E">
        <w:rPr>
          <w:rFonts w:ascii="Muller Bold" w:hAnsi="Muller Bold" w:cs="Tahoma"/>
          <w:b w:val="0"/>
          <w:sz w:val="20"/>
        </w:rPr>
        <w:t>Alcance</w:t>
      </w:r>
      <w:bookmarkEnd w:id="17"/>
      <w:bookmarkEnd w:id="18"/>
      <w:bookmarkEnd w:id="19"/>
      <w:bookmarkEnd w:id="20"/>
      <w:bookmarkEnd w:id="21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BE4497" w:rsidRPr="00651E06" w14:paraId="4BFED8EA" w14:textId="77777777" w:rsidTr="00932BF8">
        <w:tc>
          <w:tcPr>
            <w:tcW w:w="7794" w:type="dxa"/>
            <w:shd w:val="clear" w:color="auto" w:fill="auto"/>
          </w:tcPr>
          <w:p w14:paraId="6FA950E2" w14:textId="77777777" w:rsidR="00BE4497" w:rsidRPr="00AA7446" w:rsidRDefault="00BE4497" w:rsidP="00415678">
            <w:pPr>
              <w:pStyle w:val="Textoindependiente"/>
              <w:tabs>
                <w:tab w:val="left" w:pos="540"/>
                <w:tab w:val="num" w:pos="709"/>
              </w:tabs>
              <w:jc w:val="both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 </w:t>
            </w:r>
          </w:p>
          <w:p w14:paraId="4D90EDC7" w14:textId="77777777" w:rsidR="00BE4497" w:rsidRPr="00AA7446" w:rsidRDefault="00BE4497" w:rsidP="00415678">
            <w:pPr>
              <w:pStyle w:val="Textoindependiente"/>
              <w:tabs>
                <w:tab w:val="left" w:pos="540"/>
                <w:tab w:val="num" w:pos="709"/>
              </w:tabs>
              <w:jc w:val="both"/>
              <w:rPr>
                <w:rFonts w:cs="Arial"/>
                <w:b w:val="0"/>
                <w:sz w:val="20"/>
              </w:rPr>
            </w:pPr>
          </w:p>
        </w:tc>
      </w:tr>
    </w:tbl>
    <w:p w14:paraId="0AD458E3" w14:textId="77777777" w:rsidR="00BE4497" w:rsidRDefault="00BE4497" w:rsidP="00BE4497">
      <w:pPr>
        <w:pStyle w:val="Textoindependiente"/>
        <w:tabs>
          <w:tab w:val="left" w:pos="540"/>
          <w:tab w:val="num" w:pos="709"/>
          <w:tab w:val="left" w:pos="4170"/>
        </w:tabs>
        <w:jc w:val="both"/>
        <w:rPr>
          <w:rFonts w:ascii="Tahoma" w:hAnsi="Tahoma" w:cs="Tahoma"/>
          <w:b w:val="0"/>
          <w:sz w:val="22"/>
        </w:rPr>
      </w:pPr>
    </w:p>
    <w:p w14:paraId="0F62A1B5" w14:textId="77777777" w:rsidR="00BE4497" w:rsidRPr="0018173E" w:rsidRDefault="00BE4497" w:rsidP="00BE4497">
      <w:pPr>
        <w:pStyle w:val="Ttulo1"/>
        <w:shd w:val="clear" w:color="auto" w:fill="auto"/>
        <w:tabs>
          <w:tab w:val="clear" w:pos="3551"/>
        </w:tabs>
        <w:ind w:left="432"/>
        <w:rPr>
          <w:rFonts w:ascii="Muller Bold" w:hAnsi="Muller Bold" w:cs="Tahoma"/>
          <w:b w:val="0"/>
          <w:bCs/>
          <w:sz w:val="20"/>
        </w:rPr>
      </w:pPr>
      <w:bookmarkStart w:id="22" w:name="_Toc170557589"/>
      <w:bookmarkStart w:id="23" w:name="_Toc199650649"/>
      <w:r w:rsidRPr="0018173E">
        <w:rPr>
          <w:rFonts w:ascii="Muller Bold" w:hAnsi="Muller Bold" w:cs="Tahoma"/>
          <w:b w:val="0"/>
          <w:bCs/>
          <w:sz w:val="20"/>
        </w:rPr>
        <w:t>Perfil del Proyecto</w:t>
      </w:r>
      <w:bookmarkEnd w:id="22"/>
      <w:bookmarkEnd w:id="23"/>
    </w:p>
    <w:p w14:paraId="55E25ACB" w14:textId="77777777" w:rsidR="00BE4497" w:rsidRPr="0018173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 w:val="0"/>
          <w:sz w:val="20"/>
        </w:rPr>
      </w:pPr>
      <w:bookmarkStart w:id="24" w:name="_Toc170557590"/>
      <w:bookmarkStart w:id="25" w:name="_Toc199650650"/>
      <w:r w:rsidRPr="0018173E">
        <w:rPr>
          <w:rFonts w:ascii="Muller Bold" w:hAnsi="Muller Bold" w:cs="Tahoma"/>
          <w:b w:val="0"/>
          <w:sz w:val="20"/>
        </w:rPr>
        <w:t>Oportunidad de Negocio</w:t>
      </w:r>
      <w:bookmarkEnd w:id="24"/>
      <w:bookmarkEnd w:id="25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BE4497" w:rsidRPr="00651E06" w14:paraId="07F01159" w14:textId="77777777" w:rsidTr="00932BF8">
        <w:tc>
          <w:tcPr>
            <w:tcW w:w="7794" w:type="dxa"/>
            <w:shd w:val="clear" w:color="auto" w:fill="auto"/>
          </w:tcPr>
          <w:p w14:paraId="67C206DE" w14:textId="77777777" w:rsidR="00BE4497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  <w:p w14:paraId="198E6CC9" w14:textId="77777777" w:rsidR="00BE4497" w:rsidRPr="00AA7446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</w:tc>
      </w:tr>
    </w:tbl>
    <w:p w14:paraId="1FD62AE5" w14:textId="77777777" w:rsidR="00BE4497" w:rsidRPr="0018173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 w:val="0"/>
          <w:sz w:val="20"/>
        </w:rPr>
      </w:pPr>
      <w:bookmarkStart w:id="26" w:name="_Toc170557591"/>
      <w:bookmarkStart w:id="27" w:name="_Toc199650651"/>
      <w:r w:rsidRPr="0018173E">
        <w:rPr>
          <w:rFonts w:ascii="Muller Bold" w:hAnsi="Muller Bold" w:cs="Tahoma"/>
          <w:b w:val="0"/>
          <w:sz w:val="20"/>
        </w:rPr>
        <w:t>Enunciado del Problema</w:t>
      </w:r>
      <w:bookmarkEnd w:id="26"/>
      <w:bookmarkEnd w:id="27"/>
    </w:p>
    <w:tbl>
      <w:tblPr>
        <w:tblW w:w="8222" w:type="dxa"/>
        <w:tblInd w:w="113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804"/>
      </w:tblGrid>
      <w:tr w:rsidR="00BE4497" w:rsidRPr="003E5386" w14:paraId="2465358E" w14:textId="77777777" w:rsidTr="00932BF8">
        <w:trPr>
          <w:trHeight w:val="320"/>
        </w:trPr>
        <w:tc>
          <w:tcPr>
            <w:tcW w:w="1418" w:type="dxa"/>
            <w:tcBorders>
              <w:top w:val="nil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7638696E" w14:textId="77777777" w:rsidR="00BE4497" w:rsidRPr="00932BF8" w:rsidRDefault="00BE4497" w:rsidP="00415678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lastRenderedPageBreak/>
              <w:t>El problema de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6D31A3C9" w14:textId="77777777" w:rsidR="00BE4497" w:rsidRPr="004109A3" w:rsidRDefault="00BE4497" w:rsidP="00415678">
            <w:pPr>
              <w:spacing w:before="60" w:after="60"/>
              <w:ind w:left="142" w:right="142"/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4497" w:rsidRPr="004109A3" w14:paraId="44CD4433" w14:textId="77777777" w:rsidTr="00932BF8">
        <w:trPr>
          <w:trHeight w:val="273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59C452D7" w14:textId="77777777" w:rsidR="00BE4497" w:rsidRPr="00932BF8" w:rsidRDefault="00BE4497" w:rsidP="00415678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Afecta a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5BAADC2B" w14:textId="77777777" w:rsidR="00BE4497" w:rsidRPr="004109A3" w:rsidRDefault="00BE4497" w:rsidP="00415678">
            <w:pPr>
              <w:pStyle w:val="Textoindependiente"/>
              <w:keepLines/>
              <w:widowControl w:val="0"/>
              <w:tabs>
                <w:tab w:val="left" w:pos="268"/>
              </w:tabs>
              <w:spacing w:after="120"/>
              <w:ind w:left="142"/>
              <w:jc w:val="both"/>
              <w:rPr>
                <w:rFonts w:cs="Arial"/>
                <w:sz w:val="20"/>
              </w:rPr>
            </w:pPr>
          </w:p>
        </w:tc>
      </w:tr>
      <w:tr w:rsidR="00BE4497" w:rsidRPr="004109A3" w14:paraId="7072C35F" w14:textId="77777777" w:rsidTr="00932BF8">
        <w:trPr>
          <w:trHeight w:val="393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11BE258F" w14:textId="77777777" w:rsidR="00BE4497" w:rsidRPr="00932BF8" w:rsidRDefault="00BE4497" w:rsidP="00415678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Impacto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46B387EF" w14:textId="040C3D53" w:rsidR="00BE4497" w:rsidRPr="004109A3" w:rsidRDefault="001D7F38" w:rsidP="00415678">
            <w:pPr>
              <w:pStyle w:val="InfoBlueCarCar"/>
            </w:pPr>
            <w:r>
              <w:t>(ALTA/MEDIA/BAJA)</w:t>
            </w:r>
          </w:p>
        </w:tc>
      </w:tr>
      <w:tr w:rsidR="00BE4497" w:rsidRPr="004109A3" w14:paraId="3505CCF9" w14:textId="77777777" w:rsidTr="00932BF8">
        <w:trPr>
          <w:trHeight w:val="362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7DBE14C2" w14:textId="77777777" w:rsidR="00BE4497" w:rsidRPr="00932BF8" w:rsidRDefault="00BE4497" w:rsidP="00415678">
            <w:pPr>
              <w:pStyle w:val="Textoindependiente"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 xml:space="preserve">Solución 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002F636C" w14:textId="0E993165" w:rsidR="00BE4497" w:rsidRPr="004109A3" w:rsidRDefault="001D7F38" w:rsidP="00415678">
            <w:pPr>
              <w:spacing w:before="60" w:after="60"/>
              <w:ind w:left="142" w:right="142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</w:tbl>
    <w:p w14:paraId="3A9542C7" w14:textId="7E33D064" w:rsidR="00932BF8" w:rsidRDefault="00932BF8" w:rsidP="00932BF8">
      <w:pPr>
        <w:pStyle w:val="Ttulo1"/>
        <w:numPr>
          <w:ilvl w:val="0"/>
          <w:numId w:val="0"/>
        </w:numPr>
        <w:shd w:val="clear" w:color="auto" w:fill="auto"/>
        <w:ind w:left="432"/>
        <w:rPr>
          <w:rFonts w:ascii="Muller Bold" w:hAnsi="Muller Bold" w:cs="Tahoma"/>
          <w:b w:val="0"/>
          <w:bCs/>
          <w:sz w:val="20"/>
        </w:rPr>
      </w:pPr>
      <w:bookmarkStart w:id="28" w:name="_Toc456662666"/>
      <w:bookmarkStart w:id="29" w:name="_Toc452813581"/>
      <w:bookmarkStart w:id="30" w:name="_Toc447960005"/>
      <w:bookmarkStart w:id="31" w:name="_Toc170557592"/>
      <w:bookmarkStart w:id="32" w:name="_Toc199650652"/>
      <w:bookmarkStart w:id="33" w:name="_Toc436203381"/>
    </w:p>
    <w:p w14:paraId="24CE868A" w14:textId="220C1980" w:rsidR="0095412D" w:rsidRDefault="0095412D" w:rsidP="0095412D"/>
    <w:tbl>
      <w:tblPr>
        <w:tblW w:w="8222" w:type="dxa"/>
        <w:tblInd w:w="113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804"/>
      </w:tblGrid>
      <w:tr w:rsidR="0095412D" w:rsidRPr="003E5386" w14:paraId="33B6D2C1" w14:textId="77777777" w:rsidTr="005517C5">
        <w:trPr>
          <w:trHeight w:val="320"/>
        </w:trPr>
        <w:tc>
          <w:tcPr>
            <w:tcW w:w="1418" w:type="dxa"/>
            <w:tcBorders>
              <w:top w:val="nil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4BAAEF6C" w14:textId="77777777" w:rsidR="0095412D" w:rsidRPr="00932BF8" w:rsidRDefault="0095412D" w:rsidP="005517C5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El problema de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77AFF0D3" w14:textId="77777777" w:rsidR="0095412D" w:rsidRPr="004109A3" w:rsidRDefault="0095412D" w:rsidP="005517C5">
            <w:pPr>
              <w:spacing w:before="60" w:after="60"/>
              <w:ind w:left="142" w:right="142"/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5412D" w:rsidRPr="004109A3" w14:paraId="06A21251" w14:textId="77777777" w:rsidTr="005517C5">
        <w:trPr>
          <w:trHeight w:val="273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07BFF296" w14:textId="77777777" w:rsidR="0095412D" w:rsidRPr="00932BF8" w:rsidRDefault="0095412D" w:rsidP="005517C5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Afecta a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69CA0802" w14:textId="77777777" w:rsidR="0095412D" w:rsidRPr="004109A3" w:rsidRDefault="0095412D" w:rsidP="005517C5">
            <w:pPr>
              <w:pStyle w:val="Textoindependiente"/>
              <w:keepLines/>
              <w:widowControl w:val="0"/>
              <w:tabs>
                <w:tab w:val="left" w:pos="268"/>
              </w:tabs>
              <w:spacing w:after="120"/>
              <w:ind w:left="142"/>
              <w:jc w:val="both"/>
              <w:rPr>
                <w:rFonts w:cs="Arial"/>
                <w:sz w:val="20"/>
              </w:rPr>
            </w:pPr>
          </w:p>
        </w:tc>
      </w:tr>
      <w:tr w:rsidR="0095412D" w:rsidRPr="004109A3" w14:paraId="05237693" w14:textId="77777777" w:rsidTr="005517C5">
        <w:trPr>
          <w:trHeight w:val="393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12A55BE2" w14:textId="77777777" w:rsidR="0095412D" w:rsidRPr="00932BF8" w:rsidRDefault="0095412D" w:rsidP="005517C5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Impacto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6CC2B841" w14:textId="77777777" w:rsidR="0095412D" w:rsidRPr="004109A3" w:rsidRDefault="0095412D" w:rsidP="005517C5">
            <w:pPr>
              <w:pStyle w:val="InfoBlueCarCar"/>
            </w:pPr>
            <w:r>
              <w:t>(ALTA/MEDIA/BAJA)</w:t>
            </w:r>
          </w:p>
        </w:tc>
      </w:tr>
      <w:tr w:rsidR="0095412D" w:rsidRPr="004109A3" w14:paraId="016B9FEA" w14:textId="77777777" w:rsidTr="005517C5">
        <w:trPr>
          <w:trHeight w:val="362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3C889AAD" w14:textId="77777777" w:rsidR="0095412D" w:rsidRPr="00932BF8" w:rsidRDefault="0095412D" w:rsidP="005517C5">
            <w:pPr>
              <w:pStyle w:val="Textoindependiente"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 xml:space="preserve">Solución 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5FA2BE4E" w14:textId="450FD63F" w:rsidR="0095412D" w:rsidRPr="004109A3" w:rsidRDefault="0095412D" w:rsidP="005517C5">
            <w:pPr>
              <w:spacing w:before="60" w:after="60"/>
              <w:ind w:left="142" w:right="142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</w:tbl>
    <w:p w14:paraId="453B1446" w14:textId="068593EE" w:rsidR="0095412D" w:rsidRDefault="0095412D" w:rsidP="0095412D"/>
    <w:p w14:paraId="4D88C469" w14:textId="12E3DDC5" w:rsidR="0095412D" w:rsidRDefault="0095412D" w:rsidP="0095412D"/>
    <w:p w14:paraId="4ABF7814" w14:textId="64994FEC" w:rsidR="0095412D" w:rsidRDefault="0095412D" w:rsidP="0095412D"/>
    <w:tbl>
      <w:tblPr>
        <w:tblW w:w="8222" w:type="dxa"/>
        <w:tblInd w:w="113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804"/>
      </w:tblGrid>
      <w:tr w:rsidR="001D7F38" w:rsidRPr="003E5386" w14:paraId="539CDF9C" w14:textId="77777777" w:rsidTr="00083290">
        <w:trPr>
          <w:trHeight w:val="320"/>
        </w:trPr>
        <w:tc>
          <w:tcPr>
            <w:tcW w:w="1418" w:type="dxa"/>
            <w:tcBorders>
              <w:top w:val="nil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2E6080D7" w14:textId="77777777" w:rsidR="001D7F38" w:rsidRPr="00932BF8" w:rsidRDefault="001D7F38" w:rsidP="00083290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El problema de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473B93AB" w14:textId="77777777" w:rsidR="001D7F38" w:rsidRPr="004109A3" w:rsidRDefault="001D7F38" w:rsidP="00083290">
            <w:pPr>
              <w:spacing w:before="60" w:after="60"/>
              <w:ind w:left="142" w:right="142"/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D7F38" w:rsidRPr="004109A3" w14:paraId="3F622CC1" w14:textId="77777777" w:rsidTr="00083290">
        <w:trPr>
          <w:trHeight w:val="273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443B515E" w14:textId="77777777" w:rsidR="001D7F38" w:rsidRPr="00932BF8" w:rsidRDefault="001D7F38" w:rsidP="00083290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Afecta a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32AD59FE" w14:textId="77777777" w:rsidR="001D7F38" w:rsidRPr="004109A3" w:rsidRDefault="001D7F38" w:rsidP="00083290">
            <w:pPr>
              <w:pStyle w:val="Textoindependiente"/>
              <w:keepLines/>
              <w:widowControl w:val="0"/>
              <w:tabs>
                <w:tab w:val="left" w:pos="268"/>
              </w:tabs>
              <w:spacing w:after="120"/>
              <w:ind w:left="142"/>
              <w:jc w:val="both"/>
              <w:rPr>
                <w:rFonts w:cs="Arial"/>
                <w:sz w:val="20"/>
              </w:rPr>
            </w:pPr>
          </w:p>
        </w:tc>
      </w:tr>
      <w:tr w:rsidR="001D7F38" w:rsidRPr="004109A3" w14:paraId="0D455D7E" w14:textId="77777777" w:rsidTr="00083290">
        <w:trPr>
          <w:trHeight w:val="393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345BCCE5" w14:textId="77777777" w:rsidR="001D7F38" w:rsidRPr="00932BF8" w:rsidRDefault="001D7F38" w:rsidP="00083290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Impacto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40D02C6E" w14:textId="77777777" w:rsidR="001D7F38" w:rsidRPr="004109A3" w:rsidRDefault="001D7F38" w:rsidP="00083290">
            <w:pPr>
              <w:pStyle w:val="InfoBlueCarCar"/>
            </w:pPr>
            <w:r>
              <w:t>(ALTA/MEDIA/BAJA)</w:t>
            </w:r>
          </w:p>
        </w:tc>
      </w:tr>
      <w:tr w:rsidR="001D7F38" w:rsidRPr="004109A3" w14:paraId="4AE7DC3C" w14:textId="77777777" w:rsidTr="00083290">
        <w:trPr>
          <w:trHeight w:val="362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392062F8" w14:textId="77777777" w:rsidR="001D7F38" w:rsidRPr="00932BF8" w:rsidRDefault="001D7F38" w:rsidP="00083290">
            <w:pPr>
              <w:pStyle w:val="Textoindependiente"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 xml:space="preserve">Solución 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2A81A6C7" w14:textId="77777777" w:rsidR="001D7F38" w:rsidRPr="004109A3" w:rsidRDefault="001D7F38" w:rsidP="00083290">
            <w:pPr>
              <w:spacing w:before="60" w:after="60"/>
              <w:ind w:left="142" w:right="142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</w:tbl>
    <w:p w14:paraId="689C0878" w14:textId="3BF8CFA0" w:rsidR="001D7F38" w:rsidRDefault="001D7F38" w:rsidP="0095412D"/>
    <w:p w14:paraId="53420132" w14:textId="2634AD5D" w:rsidR="001D7F38" w:rsidRDefault="001D7F38" w:rsidP="0095412D"/>
    <w:p w14:paraId="4DEB863A" w14:textId="5F8936CF" w:rsidR="001D7F38" w:rsidRDefault="001D7F38" w:rsidP="0095412D"/>
    <w:p w14:paraId="2E0897F0" w14:textId="1AB9ABE1" w:rsidR="001D7F38" w:rsidRDefault="001D7F38" w:rsidP="0095412D"/>
    <w:tbl>
      <w:tblPr>
        <w:tblW w:w="8222" w:type="dxa"/>
        <w:tblInd w:w="113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804"/>
      </w:tblGrid>
      <w:tr w:rsidR="001D7F38" w:rsidRPr="003E5386" w14:paraId="453EE2AD" w14:textId="77777777" w:rsidTr="00083290">
        <w:trPr>
          <w:trHeight w:val="320"/>
        </w:trPr>
        <w:tc>
          <w:tcPr>
            <w:tcW w:w="1418" w:type="dxa"/>
            <w:tcBorders>
              <w:top w:val="nil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0549F598" w14:textId="77777777" w:rsidR="001D7F38" w:rsidRPr="00932BF8" w:rsidRDefault="001D7F38" w:rsidP="00083290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El problema de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015F6F56" w14:textId="77777777" w:rsidR="001D7F38" w:rsidRPr="004109A3" w:rsidRDefault="001D7F38" w:rsidP="00083290">
            <w:pPr>
              <w:spacing w:before="60" w:after="60"/>
              <w:ind w:left="142" w:right="142"/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D7F38" w:rsidRPr="004109A3" w14:paraId="6559E558" w14:textId="77777777" w:rsidTr="00083290">
        <w:trPr>
          <w:trHeight w:val="273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188AD5AD" w14:textId="77777777" w:rsidR="001D7F38" w:rsidRPr="00932BF8" w:rsidRDefault="001D7F38" w:rsidP="00083290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Afecta a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21341016" w14:textId="77777777" w:rsidR="001D7F38" w:rsidRPr="004109A3" w:rsidRDefault="001D7F38" w:rsidP="00083290">
            <w:pPr>
              <w:pStyle w:val="Textoindependiente"/>
              <w:keepLines/>
              <w:widowControl w:val="0"/>
              <w:tabs>
                <w:tab w:val="left" w:pos="268"/>
              </w:tabs>
              <w:spacing w:after="120"/>
              <w:ind w:left="142"/>
              <w:jc w:val="both"/>
              <w:rPr>
                <w:rFonts w:cs="Arial"/>
                <w:sz w:val="20"/>
              </w:rPr>
            </w:pPr>
          </w:p>
        </w:tc>
      </w:tr>
      <w:tr w:rsidR="001D7F38" w:rsidRPr="004109A3" w14:paraId="5DF78426" w14:textId="77777777" w:rsidTr="00083290">
        <w:trPr>
          <w:trHeight w:val="393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44C05A81" w14:textId="77777777" w:rsidR="001D7F38" w:rsidRPr="00932BF8" w:rsidRDefault="001D7F38" w:rsidP="00083290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Impacto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225CD22B" w14:textId="77777777" w:rsidR="001D7F38" w:rsidRPr="004109A3" w:rsidRDefault="001D7F38" w:rsidP="00083290">
            <w:pPr>
              <w:pStyle w:val="InfoBlueCarCar"/>
            </w:pPr>
            <w:r>
              <w:t>(ALTA/MEDIA/BAJA)</w:t>
            </w:r>
          </w:p>
        </w:tc>
      </w:tr>
      <w:tr w:rsidR="001D7F38" w:rsidRPr="004109A3" w14:paraId="572CF837" w14:textId="77777777" w:rsidTr="00083290">
        <w:trPr>
          <w:trHeight w:val="362"/>
        </w:trPr>
        <w:tc>
          <w:tcPr>
            <w:tcW w:w="1418" w:type="dxa"/>
            <w:tcBorders>
              <w:top w:val="single" w:sz="8" w:space="0" w:color="FFFFFF" w:themeColor="background1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7B959F69" w14:textId="77777777" w:rsidR="001D7F38" w:rsidRPr="00932BF8" w:rsidRDefault="001D7F38" w:rsidP="00083290">
            <w:pPr>
              <w:pStyle w:val="Textoindependiente"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 xml:space="preserve">Solución 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</w:tcBorders>
          </w:tcPr>
          <w:p w14:paraId="361177C8" w14:textId="77777777" w:rsidR="001D7F38" w:rsidRPr="004109A3" w:rsidRDefault="001D7F38" w:rsidP="00083290">
            <w:pPr>
              <w:spacing w:before="60" w:after="60"/>
              <w:ind w:left="142" w:right="142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</w:tbl>
    <w:p w14:paraId="60039A79" w14:textId="77777777" w:rsidR="001D7F38" w:rsidRDefault="001D7F38" w:rsidP="0095412D"/>
    <w:p w14:paraId="56DA4BAA" w14:textId="0F95A961" w:rsidR="001D7F38" w:rsidRDefault="001D7F38" w:rsidP="0095412D"/>
    <w:p w14:paraId="7B8FA1EF" w14:textId="50445AC3" w:rsidR="001D7F38" w:rsidRDefault="001D7F38" w:rsidP="0095412D"/>
    <w:p w14:paraId="695ADE4D" w14:textId="5E0F2CA7" w:rsidR="001D7F38" w:rsidRDefault="001D7F38" w:rsidP="0095412D"/>
    <w:p w14:paraId="0730E61A" w14:textId="79F82857" w:rsidR="001D7F38" w:rsidRDefault="001D7F38" w:rsidP="0095412D"/>
    <w:p w14:paraId="40309AF3" w14:textId="23B5342C" w:rsidR="001D7F38" w:rsidRDefault="001D7F38" w:rsidP="0095412D"/>
    <w:p w14:paraId="799F31EE" w14:textId="77777777" w:rsidR="001D7F38" w:rsidRDefault="001D7F38" w:rsidP="0095412D"/>
    <w:p w14:paraId="5BD3C30D" w14:textId="65EEB2D8" w:rsidR="0095412D" w:rsidRDefault="0095412D" w:rsidP="0095412D"/>
    <w:p w14:paraId="1150029B" w14:textId="4580AAA2" w:rsidR="0095412D" w:rsidRDefault="0095412D" w:rsidP="0095412D"/>
    <w:p w14:paraId="741ED6C6" w14:textId="5E226689" w:rsidR="0095412D" w:rsidRDefault="0095412D" w:rsidP="0095412D"/>
    <w:p w14:paraId="68C4724E" w14:textId="536200B0" w:rsidR="0095412D" w:rsidRDefault="0095412D" w:rsidP="0095412D"/>
    <w:p w14:paraId="71C13E6B" w14:textId="1D8490F3" w:rsidR="0095412D" w:rsidRDefault="0095412D" w:rsidP="0095412D"/>
    <w:p w14:paraId="01B97A58" w14:textId="4397410F" w:rsidR="0095412D" w:rsidRDefault="0095412D" w:rsidP="0095412D"/>
    <w:p w14:paraId="1CA7B40C" w14:textId="77777777" w:rsidR="0095412D" w:rsidRPr="0095412D" w:rsidRDefault="0095412D" w:rsidP="0095412D"/>
    <w:p w14:paraId="0B2F97C0" w14:textId="77777777" w:rsidR="00BE4497" w:rsidRPr="0018173E" w:rsidRDefault="00BE4497" w:rsidP="00BE4497">
      <w:pPr>
        <w:pStyle w:val="Ttulo1"/>
        <w:shd w:val="clear" w:color="auto" w:fill="auto"/>
        <w:tabs>
          <w:tab w:val="clear" w:pos="3551"/>
        </w:tabs>
        <w:ind w:left="432"/>
        <w:rPr>
          <w:rFonts w:ascii="Muller Bold" w:hAnsi="Muller Bold" w:cs="Tahoma"/>
          <w:b w:val="0"/>
          <w:bCs/>
          <w:sz w:val="20"/>
        </w:rPr>
      </w:pPr>
      <w:r w:rsidRPr="0018173E">
        <w:rPr>
          <w:rFonts w:ascii="Muller Bold" w:hAnsi="Muller Bold" w:cs="Tahoma"/>
          <w:b w:val="0"/>
          <w:bCs/>
          <w:sz w:val="20"/>
        </w:rPr>
        <w:t xml:space="preserve">Interesados </w:t>
      </w:r>
      <w:bookmarkEnd w:id="28"/>
      <w:bookmarkEnd w:id="29"/>
      <w:bookmarkEnd w:id="30"/>
      <w:r w:rsidRPr="0018173E">
        <w:rPr>
          <w:rFonts w:ascii="Muller Bold" w:hAnsi="Muller Bold" w:cs="Tahoma"/>
          <w:b w:val="0"/>
          <w:bCs/>
          <w:sz w:val="20"/>
        </w:rPr>
        <w:t>(Participantes del Proyecto y usuarios)</w:t>
      </w:r>
      <w:bookmarkEnd w:id="31"/>
      <w:bookmarkEnd w:id="32"/>
    </w:p>
    <w:p w14:paraId="3BDD50DB" w14:textId="77777777" w:rsidR="00BE4497" w:rsidRPr="0018173E" w:rsidRDefault="00BE4497" w:rsidP="006B6D79">
      <w:pPr>
        <w:pStyle w:val="Ttulo2"/>
        <w:tabs>
          <w:tab w:val="clear" w:pos="1427"/>
        </w:tabs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bookmarkStart w:id="34" w:name="_Toc170557593"/>
      <w:bookmarkStart w:id="35" w:name="_Toc199650653"/>
      <w:r w:rsidRPr="0018173E">
        <w:rPr>
          <w:rFonts w:ascii="Muller Bold" w:hAnsi="Muller Bold" w:cs="Tahoma"/>
          <w:b w:val="0"/>
          <w:sz w:val="20"/>
        </w:rPr>
        <w:t>Resumen de Interesados</w:t>
      </w:r>
      <w:bookmarkEnd w:id="34"/>
      <w:bookmarkEnd w:id="35"/>
    </w:p>
    <w:tbl>
      <w:tblPr>
        <w:tblW w:w="7797" w:type="dxa"/>
        <w:tblInd w:w="124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2268"/>
        <w:gridCol w:w="3119"/>
      </w:tblGrid>
      <w:tr w:rsidR="00BE4497" w:rsidRPr="003E5386" w14:paraId="128FC410" w14:textId="77777777" w:rsidTr="00932BF8">
        <w:trPr>
          <w:trHeight w:val="264"/>
        </w:trPr>
        <w:tc>
          <w:tcPr>
            <w:tcW w:w="7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3473AC90" w14:textId="77777777" w:rsidR="00BE4497" w:rsidRPr="00932BF8" w:rsidRDefault="00BE4497" w:rsidP="006B6D79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proofErr w:type="spellStart"/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lastRenderedPageBreak/>
              <w:t>Item</w:t>
            </w:r>
            <w:proofErr w:type="spellEnd"/>
          </w:p>
        </w:tc>
        <w:tc>
          <w:tcPr>
            <w:tcW w:w="17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54AFE355" w14:textId="77777777" w:rsidR="00BE4497" w:rsidRPr="00932BF8" w:rsidRDefault="00BE4497" w:rsidP="006B6D79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Interesado</w:t>
            </w:r>
          </w:p>
        </w:tc>
        <w:tc>
          <w:tcPr>
            <w:tcW w:w="226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7AB1179B" w14:textId="77777777" w:rsidR="00BE4497" w:rsidRPr="00932BF8" w:rsidRDefault="00BE4497" w:rsidP="006B6D79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Descripción</w:t>
            </w:r>
          </w:p>
        </w:tc>
        <w:tc>
          <w:tcPr>
            <w:tcW w:w="31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76E38C71" w14:textId="77777777" w:rsidR="00BE4497" w:rsidRPr="00932BF8" w:rsidRDefault="00BE4497" w:rsidP="006B6D79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Responsabilidad</w:t>
            </w:r>
          </w:p>
        </w:tc>
      </w:tr>
      <w:tr w:rsidR="00BE4497" w:rsidRPr="003E5386" w14:paraId="2D349C88" w14:textId="77777777" w:rsidTr="00932BF8">
        <w:tc>
          <w:tcPr>
            <w:tcW w:w="709" w:type="dxa"/>
            <w:tcBorders>
              <w:top w:val="single" w:sz="6" w:space="0" w:color="FFFFFF" w:themeColor="background1"/>
            </w:tcBorders>
          </w:tcPr>
          <w:p w14:paraId="30615AC7" w14:textId="77777777" w:rsidR="00BE4497" w:rsidRPr="00487CAC" w:rsidRDefault="00BE4497" w:rsidP="006B6D79">
            <w:pPr>
              <w:pStyle w:val="Textoindependiente"/>
              <w:spacing w:line="240" w:lineRule="auto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21E44A47" w14:textId="77777777" w:rsidR="00BE4497" w:rsidRPr="004109A3" w:rsidRDefault="00BE4497" w:rsidP="006B6D79">
            <w:pPr>
              <w:pStyle w:val="Textoindependiente"/>
              <w:spacing w:line="240" w:lineRule="auto"/>
              <w:jc w:val="both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4E02524B" w14:textId="77777777" w:rsidR="00BE4497" w:rsidRPr="004109A3" w:rsidRDefault="00BE4497" w:rsidP="006B6D79">
            <w:pPr>
              <w:spacing w:line="240" w:lineRule="auto"/>
              <w:ind w:right="176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4A1BF28B" w14:textId="77777777" w:rsidR="00BE4497" w:rsidRPr="004109A3" w:rsidRDefault="00BE4497" w:rsidP="006B6D79">
            <w:pPr>
              <w:pStyle w:val="Textoindependiente"/>
              <w:spacing w:line="240" w:lineRule="auto"/>
              <w:jc w:val="both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 xml:space="preserve"> </w:t>
            </w:r>
          </w:p>
        </w:tc>
      </w:tr>
      <w:tr w:rsidR="00BE4497" w:rsidRPr="003E5386" w14:paraId="0DBEC763" w14:textId="77777777" w:rsidTr="00932BF8">
        <w:tc>
          <w:tcPr>
            <w:tcW w:w="709" w:type="dxa"/>
          </w:tcPr>
          <w:p w14:paraId="5665E5AC" w14:textId="77777777" w:rsidR="00BE4497" w:rsidRPr="00487CAC" w:rsidRDefault="00BE4497" w:rsidP="00415678">
            <w:pPr>
              <w:pStyle w:val="Textoindependiente"/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1E28D047" w14:textId="77777777" w:rsidR="00BE4497" w:rsidRPr="004109A3" w:rsidRDefault="00BE4497" w:rsidP="00415678">
            <w:pPr>
              <w:pStyle w:val="Textoindependiente"/>
              <w:spacing w:before="120"/>
              <w:jc w:val="both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14:paraId="1ECAF0A3" w14:textId="77777777" w:rsidR="00BE4497" w:rsidRPr="004109A3" w:rsidRDefault="00BE4497" w:rsidP="00415678">
            <w:pPr>
              <w:spacing w:before="120" w:after="120"/>
              <w:ind w:right="176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6A7E6392" w14:textId="77777777" w:rsidR="00BE4497" w:rsidRPr="004109A3" w:rsidRDefault="00BE4497" w:rsidP="00415678">
            <w:pPr>
              <w:pStyle w:val="Textoindependiente"/>
              <w:spacing w:before="120"/>
              <w:jc w:val="both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 xml:space="preserve"> </w:t>
            </w:r>
          </w:p>
        </w:tc>
      </w:tr>
      <w:tr w:rsidR="00BE4497" w:rsidRPr="003E5386" w14:paraId="541AE09A" w14:textId="77777777" w:rsidTr="00932BF8">
        <w:tc>
          <w:tcPr>
            <w:tcW w:w="709" w:type="dxa"/>
          </w:tcPr>
          <w:p w14:paraId="6AF3D14B" w14:textId="77777777" w:rsidR="00BE4497" w:rsidRPr="00487CAC" w:rsidRDefault="00BE4497" w:rsidP="00415678">
            <w:pPr>
              <w:pStyle w:val="Textoindependiente"/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26B10A28" w14:textId="77777777" w:rsidR="00BE4497" w:rsidRPr="004109A3" w:rsidRDefault="00BE4497" w:rsidP="00415678">
            <w:pPr>
              <w:pStyle w:val="Textoindependiente"/>
              <w:spacing w:before="120"/>
              <w:jc w:val="both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14:paraId="70DF6730" w14:textId="77777777" w:rsidR="00BE4497" w:rsidRPr="004109A3" w:rsidRDefault="00BE4497" w:rsidP="00415678">
            <w:pPr>
              <w:spacing w:before="120" w:after="120"/>
              <w:ind w:right="176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4586814A" w14:textId="77777777" w:rsidR="00BE4497" w:rsidRPr="004109A3" w:rsidRDefault="00BE4497" w:rsidP="00415678">
            <w:pPr>
              <w:pStyle w:val="Textoindependiente"/>
              <w:spacing w:before="120"/>
              <w:jc w:val="both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 xml:space="preserve"> </w:t>
            </w:r>
          </w:p>
        </w:tc>
      </w:tr>
    </w:tbl>
    <w:p w14:paraId="2627634A" w14:textId="77777777" w:rsidR="006B6D79" w:rsidRDefault="006B6D79" w:rsidP="006B6D79">
      <w:pPr>
        <w:pStyle w:val="Ttulo2"/>
        <w:numPr>
          <w:ilvl w:val="0"/>
          <w:numId w:val="0"/>
        </w:numPr>
        <w:spacing w:before="0" w:after="0" w:line="240" w:lineRule="auto"/>
        <w:ind w:left="1134"/>
        <w:rPr>
          <w:rFonts w:ascii="Muller Bold" w:hAnsi="Muller Bold" w:cs="Tahoma"/>
          <w:b w:val="0"/>
          <w:sz w:val="20"/>
        </w:rPr>
      </w:pPr>
      <w:bookmarkStart w:id="36" w:name="_Toc170557594"/>
      <w:bookmarkStart w:id="37" w:name="_Toc199650654"/>
    </w:p>
    <w:p w14:paraId="5018E493" w14:textId="77777777" w:rsidR="00BE4497" w:rsidRPr="0018173E" w:rsidRDefault="00BE4497" w:rsidP="006B6D79">
      <w:pPr>
        <w:pStyle w:val="Ttulo2"/>
        <w:tabs>
          <w:tab w:val="clear" w:pos="1427"/>
        </w:tabs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r w:rsidRPr="0018173E">
        <w:rPr>
          <w:rFonts w:ascii="Muller Bold" w:hAnsi="Muller Bold" w:cs="Tahoma"/>
          <w:b w:val="0"/>
          <w:sz w:val="20"/>
        </w:rPr>
        <w:t>Resumen de usuarios</w:t>
      </w:r>
      <w:bookmarkEnd w:id="36"/>
      <w:bookmarkEnd w:id="37"/>
    </w:p>
    <w:tbl>
      <w:tblPr>
        <w:tblW w:w="7797" w:type="dxa"/>
        <w:tblInd w:w="124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2552"/>
        <w:gridCol w:w="2835"/>
      </w:tblGrid>
      <w:tr w:rsidR="00BE4497" w:rsidRPr="003E5386" w14:paraId="668D5D47" w14:textId="77777777" w:rsidTr="0095398F">
        <w:trPr>
          <w:trHeight w:val="264"/>
        </w:trPr>
        <w:tc>
          <w:tcPr>
            <w:tcW w:w="709" w:type="dxa"/>
            <w:tcBorders>
              <w:top w:val="single" w:sz="6" w:space="0" w:color="FFFFFF" w:themeColor="background1"/>
              <w:left w:val="nil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6605BB4F" w14:textId="77777777" w:rsidR="00BE4497" w:rsidRPr="00932BF8" w:rsidRDefault="00BE4497" w:rsidP="006B6D79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proofErr w:type="spellStart"/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Item</w:t>
            </w:r>
            <w:proofErr w:type="spellEnd"/>
          </w:p>
        </w:tc>
        <w:tc>
          <w:tcPr>
            <w:tcW w:w="17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04EFB2B9" w14:textId="77777777" w:rsidR="00BE4497" w:rsidRPr="00932BF8" w:rsidRDefault="00BE4497" w:rsidP="006B6D79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Rol</w:t>
            </w:r>
          </w:p>
        </w:tc>
        <w:tc>
          <w:tcPr>
            <w:tcW w:w="2552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7AA821B2" w14:textId="77777777" w:rsidR="00BE4497" w:rsidRPr="00932BF8" w:rsidRDefault="00BE4497" w:rsidP="006B6D79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Descripción</w:t>
            </w:r>
          </w:p>
        </w:tc>
        <w:tc>
          <w:tcPr>
            <w:tcW w:w="283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  <w:shd w:val="clear" w:color="auto" w:fill="000000" w:themeFill="text1"/>
          </w:tcPr>
          <w:p w14:paraId="1F21963D" w14:textId="77777777" w:rsidR="00BE4497" w:rsidRPr="00932BF8" w:rsidRDefault="00BE4497" w:rsidP="006B6D79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Usuario</w:t>
            </w:r>
          </w:p>
        </w:tc>
      </w:tr>
      <w:tr w:rsidR="00BE4497" w:rsidRPr="003E5386" w14:paraId="09A0995E" w14:textId="77777777" w:rsidTr="00932BF8">
        <w:tc>
          <w:tcPr>
            <w:tcW w:w="709" w:type="dxa"/>
            <w:tcBorders>
              <w:top w:val="single" w:sz="6" w:space="0" w:color="FFFFFF" w:themeColor="background1"/>
            </w:tcBorders>
          </w:tcPr>
          <w:p w14:paraId="584052B2" w14:textId="77777777" w:rsidR="00BE4497" w:rsidRPr="00FE384A" w:rsidRDefault="00BE4497" w:rsidP="006B6D79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36B151B4" w14:textId="7B9A7A9D" w:rsidR="00BE4497" w:rsidRPr="004109A3" w:rsidRDefault="00BE4497" w:rsidP="006B6D79">
            <w:pPr>
              <w:spacing w:line="240" w:lineRule="auto"/>
              <w:rPr>
                <w:rFonts w:cs="Arial"/>
                <w:i/>
                <w:color w:val="0000FF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 w:rsidR="00014BE3">
              <w:rPr>
                <w:rFonts w:cs="Arial"/>
                <w:sz w:val="20"/>
              </w:rPr>
              <w:t>Vendedor</w:t>
            </w:r>
          </w:p>
        </w:tc>
        <w:tc>
          <w:tcPr>
            <w:tcW w:w="2552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4B983477" w14:textId="77777777" w:rsidR="00BE4497" w:rsidRPr="004109A3" w:rsidRDefault="00BE4497" w:rsidP="006B6D79">
            <w:pPr>
              <w:pStyle w:val="Textoindependiente2"/>
              <w:jc w:val="both"/>
              <w:rPr>
                <w:rFonts w:cs="Arial"/>
                <w:iCs/>
                <w:sz w:val="20"/>
                <w:lang w:val="es-ES_tradnl"/>
              </w:rPr>
            </w:pPr>
            <w:r>
              <w:rPr>
                <w:rFonts w:cs="Arial"/>
                <w:iCs/>
                <w:sz w:val="20"/>
                <w:lang w:val="es-ES_tradnl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29219D69" w14:textId="4DB35B8F" w:rsidR="00BE4497" w:rsidRPr="004109A3" w:rsidRDefault="00BE4497" w:rsidP="006B6D79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lang w:val="es-ES_tradnl"/>
              </w:rPr>
            </w:pPr>
            <w:r>
              <w:rPr>
                <w:rFonts w:ascii="Arial" w:hAnsi="Arial" w:cs="Arial"/>
                <w:i w:val="0"/>
                <w:color w:val="auto"/>
                <w:lang w:val="es-ES_tradnl"/>
              </w:rPr>
              <w:t xml:space="preserve"> </w:t>
            </w:r>
            <w:r w:rsidR="00014BE3">
              <w:rPr>
                <w:rFonts w:ascii="Arial" w:hAnsi="Arial" w:cs="Arial"/>
                <w:i w:val="0"/>
                <w:color w:val="auto"/>
                <w:lang w:val="es-ES_tradnl"/>
              </w:rPr>
              <w:t xml:space="preserve">Carlos </w:t>
            </w:r>
            <w:proofErr w:type="spellStart"/>
            <w:r w:rsidR="00014BE3">
              <w:rPr>
                <w:rFonts w:ascii="Arial" w:hAnsi="Arial" w:cs="Arial"/>
                <w:i w:val="0"/>
                <w:color w:val="auto"/>
                <w:lang w:val="es-ES_tradnl"/>
              </w:rPr>
              <w:t>zegarra</w:t>
            </w:r>
            <w:proofErr w:type="spellEnd"/>
            <w:r w:rsidR="00014BE3">
              <w:rPr>
                <w:rFonts w:ascii="Arial" w:hAnsi="Arial" w:cs="Arial"/>
                <w:i w:val="0"/>
                <w:color w:val="auto"/>
                <w:lang w:val="es-ES_tradnl"/>
              </w:rPr>
              <w:t xml:space="preserve"> </w:t>
            </w:r>
            <w:proofErr w:type="spellStart"/>
            <w:r w:rsidR="00014BE3">
              <w:rPr>
                <w:rFonts w:ascii="Arial" w:hAnsi="Arial" w:cs="Arial"/>
                <w:i w:val="0"/>
                <w:color w:val="auto"/>
                <w:lang w:val="es-ES_tradnl"/>
              </w:rPr>
              <w:t>marin</w:t>
            </w:r>
            <w:proofErr w:type="spellEnd"/>
          </w:p>
        </w:tc>
      </w:tr>
      <w:tr w:rsidR="00BE4497" w:rsidRPr="003E5386" w14:paraId="6DAF6E19" w14:textId="77777777" w:rsidTr="00932BF8">
        <w:tc>
          <w:tcPr>
            <w:tcW w:w="709" w:type="dxa"/>
          </w:tcPr>
          <w:p w14:paraId="712864EA" w14:textId="77777777" w:rsidR="00BE4497" w:rsidRPr="00FE384A" w:rsidRDefault="00BE4497" w:rsidP="006B6D79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35B466EF" w14:textId="77777777" w:rsidR="00BE4497" w:rsidRPr="004109A3" w:rsidRDefault="00BE4497" w:rsidP="006B6D79">
            <w:pPr>
              <w:spacing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14:paraId="64DDB776" w14:textId="77777777" w:rsidR="00BE4497" w:rsidRPr="004109A3" w:rsidRDefault="00BE4497" w:rsidP="006B6D79">
            <w:pPr>
              <w:pStyle w:val="Textoindependiente2"/>
              <w:jc w:val="both"/>
              <w:rPr>
                <w:rFonts w:cs="Arial"/>
                <w:iCs/>
                <w:sz w:val="20"/>
                <w:lang w:val="es-ES_tradnl"/>
              </w:rPr>
            </w:pPr>
            <w:r>
              <w:rPr>
                <w:rFonts w:cs="Arial"/>
                <w:iCs/>
                <w:sz w:val="20"/>
                <w:lang w:val="es-ES_tradnl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</w:tcPr>
          <w:p w14:paraId="28D42580" w14:textId="77777777" w:rsidR="00BE4497" w:rsidRPr="004109A3" w:rsidRDefault="00BE4497" w:rsidP="006B6D79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color w:val="auto"/>
                <w:lang w:val="es-ES_tradnl"/>
              </w:rPr>
            </w:pPr>
            <w:r>
              <w:rPr>
                <w:rFonts w:ascii="Arial" w:hAnsi="Arial" w:cs="Arial"/>
                <w:i w:val="0"/>
                <w:color w:val="auto"/>
                <w:lang w:val="es-ES_tradnl"/>
              </w:rPr>
              <w:t xml:space="preserve"> </w:t>
            </w:r>
          </w:p>
        </w:tc>
      </w:tr>
      <w:tr w:rsidR="00BE4497" w:rsidRPr="004109A3" w14:paraId="58686479" w14:textId="77777777" w:rsidTr="00932BF8">
        <w:tc>
          <w:tcPr>
            <w:tcW w:w="709" w:type="dxa"/>
          </w:tcPr>
          <w:p w14:paraId="7E1FA3AC" w14:textId="77777777" w:rsidR="00BE4497" w:rsidRPr="00FE384A" w:rsidRDefault="00BE4497" w:rsidP="006B6D79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1ED70196" w14:textId="77777777" w:rsidR="00BE4497" w:rsidRPr="004109A3" w:rsidRDefault="00BE4497" w:rsidP="006B6D79">
            <w:pPr>
              <w:spacing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14:paraId="396493F6" w14:textId="77777777" w:rsidR="00BE4497" w:rsidRPr="004109A3" w:rsidRDefault="00BE4497" w:rsidP="006B6D79">
            <w:pPr>
              <w:pStyle w:val="Textoindependiente2"/>
              <w:jc w:val="both"/>
              <w:rPr>
                <w:rFonts w:cs="Arial"/>
                <w:iCs/>
                <w:sz w:val="20"/>
                <w:lang w:val="es-ES_tradnl"/>
              </w:rPr>
            </w:pPr>
            <w:r>
              <w:rPr>
                <w:rFonts w:cs="Arial"/>
                <w:iCs/>
                <w:sz w:val="20"/>
                <w:lang w:val="es-ES_tradnl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</w:tcPr>
          <w:p w14:paraId="628D0E3F" w14:textId="77777777" w:rsidR="00BE4497" w:rsidRPr="004109A3" w:rsidRDefault="00BE4497" w:rsidP="006B6D79">
            <w:pPr>
              <w:pStyle w:val="InfoBlue"/>
              <w:spacing w:after="0" w:line="240" w:lineRule="auto"/>
              <w:ind w:left="0"/>
              <w:jc w:val="both"/>
              <w:rPr>
                <w:rFonts w:ascii="Arial" w:hAnsi="Arial" w:cs="Arial"/>
                <w:i w:val="0"/>
                <w:color w:val="auto"/>
                <w:lang w:val="es-ES_tradnl"/>
              </w:rPr>
            </w:pPr>
            <w:r>
              <w:rPr>
                <w:rFonts w:ascii="Arial" w:hAnsi="Arial" w:cs="Arial"/>
                <w:i w:val="0"/>
                <w:color w:val="auto"/>
                <w:lang w:val="es-ES_tradnl"/>
              </w:rPr>
              <w:t xml:space="preserve"> </w:t>
            </w:r>
          </w:p>
        </w:tc>
      </w:tr>
    </w:tbl>
    <w:p w14:paraId="37E34AC7" w14:textId="77777777" w:rsidR="006B6D79" w:rsidRDefault="006B6D79" w:rsidP="006B6D79">
      <w:pPr>
        <w:pStyle w:val="Ttulo1"/>
        <w:numPr>
          <w:ilvl w:val="0"/>
          <w:numId w:val="0"/>
        </w:numPr>
        <w:shd w:val="clear" w:color="auto" w:fill="auto"/>
        <w:spacing w:before="0" w:after="0" w:line="240" w:lineRule="auto"/>
        <w:ind w:left="432"/>
        <w:rPr>
          <w:rFonts w:ascii="Muller Bold" w:hAnsi="Muller Bold" w:cs="Tahoma"/>
          <w:b w:val="0"/>
          <w:bCs/>
          <w:sz w:val="20"/>
        </w:rPr>
      </w:pPr>
      <w:bookmarkStart w:id="38" w:name="_Toc170557595"/>
      <w:bookmarkStart w:id="39" w:name="_Toc199650655"/>
    </w:p>
    <w:p w14:paraId="25B87F73" w14:textId="77777777" w:rsidR="00BE4497" w:rsidRPr="0018173E" w:rsidRDefault="00BE4497" w:rsidP="006B6D79">
      <w:pPr>
        <w:pStyle w:val="Ttulo1"/>
        <w:shd w:val="clear" w:color="auto" w:fill="auto"/>
        <w:tabs>
          <w:tab w:val="clear" w:pos="3551"/>
        </w:tabs>
        <w:spacing w:before="0" w:after="0" w:line="240" w:lineRule="auto"/>
        <w:ind w:left="432"/>
        <w:rPr>
          <w:rFonts w:ascii="Muller Bold" w:hAnsi="Muller Bold" w:cs="Tahoma"/>
          <w:b w:val="0"/>
          <w:bCs/>
          <w:sz w:val="20"/>
        </w:rPr>
      </w:pPr>
      <w:r w:rsidRPr="0018173E">
        <w:rPr>
          <w:rFonts w:ascii="Muller Bold" w:hAnsi="Muller Bold" w:cs="Tahoma"/>
          <w:b w:val="0"/>
          <w:bCs/>
          <w:sz w:val="20"/>
        </w:rPr>
        <w:t>La solución</w:t>
      </w:r>
      <w:bookmarkEnd w:id="38"/>
      <w:bookmarkEnd w:id="39"/>
    </w:p>
    <w:p w14:paraId="31FE195F" w14:textId="77777777" w:rsidR="00BE4497" w:rsidRPr="0018173E" w:rsidRDefault="00BE4497" w:rsidP="006B6D79">
      <w:pPr>
        <w:pStyle w:val="Ttulo2"/>
        <w:tabs>
          <w:tab w:val="clear" w:pos="1427"/>
        </w:tabs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bookmarkStart w:id="40" w:name="_Toc170557596"/>
      <w:bookmarkStart w:id="41" w:name="_Toc199650656"/>
      <w:r w:rsidRPr="0018173E">
        <w:rPr>
          <w:rFonts w:ascii="Muller Bold" w:hAnsi="Muller Bold" w:cs="Tahoma"/>
          <w:b w:val="0"/>
          <w:sz w:val="20"/>
        </w:rPr>
        <w:t>Perspectivas de la solución</w:t>
      </w:r>
      <w:bookmarkEnd w:id="40"/>
      <w:bookmarkEnd w:id="41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BE4497" w:rsidRPr="00651E06" w14:paraId="1F4B2223" w14:textId="77777777" w:rsidTr="0095398F">
        <w:tc>
          <w:tcPr>
            <w:tcW w:w="7794" w:type="dxa"/>
            <w:shd w:val="clear" w:color="auto" w:fill="auto"/>
          </w:tcPr>
          <w:p w14:paraId="7C202CFF" w14:textId="77777777" w:rsidR="00BE4497" w:rsidRPr="004109A3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 </w:t>
            </w:r>
          </w:p>
          <w:p w14:paraId="796B2A85" w14:textId="77777777" w:rsidR="00BE4497" w:rsidRPr="004109A3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</w:tc>
      </w:tr>
    </w:tbl>
    <w:p w14:paraId="206948E5" w14:textId="77777777" w:rsidR="00BE4497" w:rsidRPr="0018173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 w:val="0"/>
          <w:sz w:val="20"/>
        </w:rPr>
      </w:pPr>
      <w:bookmarkStart w:id="42" w:name="_Toc170557597"/>
      <w:bookmarkStart w:id="43" w:name="_Toc199650657"/>
      <w:r w:rsidRPr="0018173E">
        <w:rPr>
          <w:rFonts w:ascii="Muller Bold" w:hAnsi="Muller Bold" w:cs="Tahoma"/>
          <w:b w:val="0"/>
          <w:sz w:val="20"/>
        </w:rPr>
        <w:t>Necesidades</w:t>
      </w:r>
      <w:bookmarkEnd w:id="42"/>
      <w:bookmarkEnd w:id="43"/>
    </w:p>
    <w:tbl>
      <w:tblPr>
        <w:tblW w:w="0" w:type="auto"/>
        <w:tblInd w:w="1204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7"/>
        <w:gridCol w:w="3639"/>
        <w:gridCol w:w="3346"/>
      </w:tblGrid>
      <w:tr w:rsidR="00BE4497" w:rsidRPr="003E5386" w14:paraId="06EE4C79" w14:textId="77777777" w:rsidTr="0095398F">
        <w:trPr>
          <w:tblHeader/>
        </w:trPr>
        <w:tc>
          <w:tcPr>
            <w:tcW w:w="63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21E4B2B" w14:textId="77777777" w:rsidR="00BE4497" w:rsidRPr="0095398F" w:rsidRDefault="00BE4497" w:rsidP="00415678">
            <w:pPr>
              <w:pStyle w:val="Paragraph2"/>
              <w:ind w:left="0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Ítem</w:t>
            </w:r>
          </w:p>
        </w:tc>
        <w:tc>
          <w:tcPr>
            <w:tcW w:w="37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F365928" w14:textId="77777777" w:rsidR="00BE4497" w:rsidRPr="0095398F" w:rsidRDefault="00BE4497" w:rsidP="00415678">
            <w:pPr>
              <w:pStyle w:val="Paragraph2"/>
              <w:ind w:left="0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Descripción</w:t>
            </w:r>
            <w:r w:rsidR="00744990"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-</w:t>
            </w: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 xml:space="preserve"> de la Necesidad</w:t>
            </w:r>
          </w:p>
        </w:tc>
        <w:tc>
          <w:tcPr>
            <w:tcW w:w="34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000000" w:themeFill="text1"/>
          </w:tcPr>
          <w:p w14:paraId="430737A3" w14:textId="77777777" w:rsidR="00BE4497" w:rsidRPr="0095398F" w:rsidRDefault="00BE4497" w:rsidP="00415678">
            <w:pPr>
              <w:pStyle w:val="Paragraph2"/>
              <w:ind w:left="72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Procedencia</w:t>
            </w:r>
          </w:p>
        </w:tc>
      </w:tr>
      <w:tr w:rsidR="00BE4497" w:rsidRPr="003E5386" w14:paraId="037BB7F7" w14:textId="77777777" w:rsidTr="0095398F">
        <w:tc>
          <w:tcPr>
            <w:tcW w:w="630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872C7" w14:textId="77777777" w:rsidR="00BE4497" w:rsidRPr="00FE384A" w:rsidRDefault="00BE4497" w:rsidP="00415678">
            <w:pPr>
              <w:pStyle w:val="Textoindependiente"/>
              <w:tabs>
                <w:tab w:val="left" w:pos="540"/>
              </w:tabs>
              <w:rPr>
                <w:rFonts w:ascii="Muller Bold" w:hAnsi="Muller Bold" w:cs="Tahoma"/>
                <w:b w:val="0"/>
                <w:sz w:val="18"/>
                <w:szCs w:val="18"/>
              </w:rPr>
            </w:pPr>
            <w:r w:rsidRPr="00FE384A">
              <w:rPr>
                <w:rFonts w:ascii="Muller Bold" w:hAnsi="Muller Bold" w:cs="Tahoma"/>
                <w:b w:val="0"/>
                <w:sz w:val="18"/>
                <w:szCs w:val="18"/>
              </w:rPr>
              <w:t>1</w:t>
            </w:r>
          </w:p>
        </w:tc>
        <w:tc>
          <w:tcPr>
            <w:tcW w:w="3715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690210" w14:textId="2CDBB7FB" w:rsidR="00BE4497" w:rsidRPr="004109A3" w:rsidRDefault="00BE4497" w:rsidP="001D7F3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 w:rsidR="00014BE3" w:rsidRPr="001D7F38">
              <w:rPr>
                <w:rFonts w:cs="Arial"/>
                <w:b w:val="0"/>
                <w:bCs/>
                <w:color w:val="FF0000"/>
                <w:sz w:val="20"/>
              </w:rPr>
              <w:t>Consultas de productos</w:t>
            </w:r>
          </w:p>
        </w:tc>
        <w:tc>
          <w:tcPr>
            <w:tcW w:w="341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80CE6B" w14:textId="7BA604B0" w:rsidR="00BE4497" w:rsidRPr="004109A3" w:rsidRDefault="00BE4497" w:rsidP="00415678">
            <w:pPr>
              <w:pStyle w:val="Textoindependiente"/>
              <w:jc w:val="left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 </w:t>
            </w:r>
            <w:r w:rsidR="00014BE3">
              <w:rPr>
                <w:rFonts w:cs="Arial"/>
                <w:b w:val="0"/>
                <w:sz w:val="20"/>
              </w:rPr>
              <w:t>Ventas</w:t>
            </w:r>
          </w:p>
        </w:tc>
      </w:tr>
      <w:tr w:rsidR="00BE4497" w:rsidRPr="003E5386" w14:paraId="58E84705" w14:textId="77777777" w:rsidTr="0095398F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4D3F78" w14:textId="77777777" w:rsidR="00BE4497" w:rsidRPr="00FE384A" w:rsidRDefault="00BE4497" w:rsidP="00415678">
            <w:pPr>
              <w:pStyle w:val="Textoindependiente"/>
              <w:tabs>
                <w:tab w:val="left" w:pos="540"/>
              </w:tabs>
              <w:rPr>
                <w:rFonts w:ascii="Muller Bold" w:hAnsi="Muller Bold" w:cs="Tahoma"/>
                <w:b w:val="0"/>
                <w:sz w:val="18"/>
                <w:szCs w:val="18"/>
              </w:rPr>
            </w:pPr>
            <w:r w:rsidRPr="00FE384A">
              <w:rPr>
                <w:rFonts w:ascii="Muller Bold" w:hAnsi="Muller Bold" w:cs="Tahoma"/>
                <w:b w:val="0"/>
                <w:sz w:val="18"/>
                <w:szCs w:val="18"/>
              </w:rPr>
              <w:t>2</w:t>
            </w:r>
          </w:p>
        </w:tc>
        <w:tc>
          <w:tcPr>
            <w:tcW w:w="3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BC5022" w14:textId="3020E80B" w:rsidR="00BE4497" w:rsidRPr="004109A3" w:rsidRDefault="00BE4497" w:rsidP="001D7F3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 </w:t>
            </w:r>
            <w:r w:rsidR="001D7F38">
              <w:rPr>
                <w:rFonts w:cs="Arial"/>
                <w:b w:val="0"/>
                <w:sz w:val="20"/>
              </w:rPr>
              <w:t xml:space="preserve"> </w:t>
            </w:r>
          </w:p>
        </w:tc>
        <w:tc>
          <w:tcPr>
            <w:tcW w:w="3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5B12AC" w14:textId="01E11167" w:rsidR="00BE4497" w:rsidRPr="004109A3" w:rsidRDefault="00BE4497" w:rsidP="00415678">
            <w:pPr>
              <w:pStyle w:val="Textoindependiente"/>
              <w:jc w:val="left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 </w:t>
            </w:r>
            <w:r w:rsidR="00014BE3">
              <w:rPr>
                <w:rFonts w:cs="Arial"/>
                <w:b w:val="0"/>
                <w:sz w:val="20"/>
              </w:rPr>
              <w:t>Ventas</w:t>
            </w:r>
          </w:p>
        </w:tc>
      </w:tr>
      <w:tr w:rsidR="00014BE3" w:rsidRPr="003E5386" w14:paraId="4DCFC20A" w14:textId="77777777" w:rsidTr="0095398F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86663" w14:textId="279DBD92" w:rsidR="00014BE3" w:rsidRPr="00FE384A" w:rsidRDefault="001D7F38" w:rsidP="00415678">
            <w:pPr>
              <w:pStyle w:val="Textoindependiente"/>
              <w:tabs>
                <w:tab w:val="left" w:pos="540"/>
              </w:tabs>
              <w:rPr>
                <w:rFonts w:ascii="Muller Bold" w:hAnsi="Muller Bold" w:cs="Tahoma"/>
                <w:b w:val="0"/>
                <w:sz w:val="18"/>
                <w:szCs w:val="18"/>
              </w:rPr>
            </w:pPr>
            <w:r>
              <w:rPr>
                <w:rFonts w:ascii="Muller Bold" w:hAnsi="Muller Bold" w:cs="Tahoma"/>
                <w:b w:val="0"/>
                <w:sz w:val="18"/>
                <w:szCs w:val="18"/>
              </w:rPr>
              <w:t>3</w:t>
            </w:r>
          </w:p>
        </w:tc>
        <w:tc>
          <w:tcPr>
            <w:tcW w:w="3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2CC1A1" w14:textId="728D440A" w:rsidR="00014BE3" w:rsidRDefault="001D7F38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  <w:r w:rsidRPr="001D7F38">
              <w:rPr>
                <w:rFonts w:cs="Arial"/>
                <w:b w:val="0"/>
                <w:color w:val="FF0000"/>
                <w:sz w:val="20"/>
              </w:rPr>
              <w:t>Control de Salida</w:t>
            </w:r>
          </w:p>
        </w:tc>
        <w:tc>
          <w:tcPr>
            <w:tcW w:w="3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0CF2EA" w14:textId="038E7F41" w:rsidR="00014BE3" w:rsidRDefault="00014BE3" w:rsidP="00415678">
            <w:pPr>
              <w:pStyle w:val="Textoindependiente"/>
              <w:jc w:val="left"/>
              <w:rPr>
                <w:rFonts w:cs="Arial"/>
                <w:b w:val="0"/>
                <w:sz w:val="20"/>
              </w:rPr>
            </w:pPr>
            <w:proofErr w:type="spellStart"/>
            <w:r>
              <w:rPr>
                <w:rFonts w:cs="Arial"/>
                <w:b w:val="0"/>
                <w:sz w:val="20"/>
              </w:rPr>
              <w:t>Almacen</w:t>
            </w:r>
            <w:proofErr w:type="spellEnd"/>
          </w:p>
        </w:tc>
      </w:tr>
      <w:tr w:rsidR="00014BE3" w:rsidRPr="003E5386" w14:paraId="685B5DB8" w14:textId="77777777" w:rsidTr="0095398F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FB2D9E" w14:textId="697E5F75" w:rsidR="00014BE3" w:rsidRPr="00FE384A" w:rsidRDefault="001D7F38" w:rsidP="00415678">
            <w:pPr>
              <w:pStyle w:val="Textoindependiente"/>
              <w:tabs>
                <w:tab w:val="left" w:pos="540"/>
              </w:tabs>
              <w:rPr>
                <w:rFonts w:ascii="Muller Bold" w:hAnsi="Muller Bold" w:cs="Tahoma"/>
                <w:b w:val="0"/>
                <w:sz w:val="18"/>
                <w:szCs w:val="18"/>
              </w:rPr>
            </w:pPr>
            <w:r>
              <w:rPr>
                <w:rFonts w:ascii="Muller Bold" w:hAnsi="Muller Bold" w:cs="Tahoma"/>
                <w:b w:val="0"/>
                <w:sz w:val="18"/>
                <w:szCs w:val="18"/>
              </w:rPr>
              <w:t>4</w:t>
            </w:r>
          </w:p>
        </w:tc>
        <w:tc>
          <w:tcPr>
            <w:tcW w:w="3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11C21F" w14:textId="77777777" w:rsidR="00014BE3" w:rsidRDefault="00014BE3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</w:tc>
        <w:tc>
          <w:tcPr>
            <w:tcW w:w="3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50C9D2" w14:textId="77777777" w:rsidR="00014BE3" w:rsidRDefault="00014BE3" w:rsidP="00415678">
            <w:pPr>
              <w:pStyle w:val="Textoindependiente"/>
              <w:jc w:val="left"/>
              <w:rPr>
                <w:rFonts w:cs="Arial"/>
                <w:b w:val="0"/>
                <w:sz w:val="20"/>
              </w:rPr>
            </w:pPr>
          </w:p>
        </w:tc>
      </w:tr>
      <w:tr w:rsidR="00014BE3" w:rsidRPr="003E5386" w14:paraId="66DEC01C" w14:textId="77777777" w:rsidTr="0095398F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75348" w14:textId="77777777" w:rsidR="00014BE3" w:rsidRPr="00FE384A" w:rsidRDefault="00014BE3" w:rsidP="00415678">
            <w:pPr>
              <w:pStyle w:val="Textoindependiente"/>
              <w:tabs>
                <w:tab w:val="left" w:pos="540"/>
              </w:tabs>
              <w:rPr>
                <w:rFonts w:ascii="Muller Bold" w:hAnsi="Muller Bold" w:cs="Tahoma"/>
                <w:b w:val="0"/>
                <w:sz w:val="18"/>
                <w:szCs w:val="18"/>
              </w:rPr>
            </w:pPr>
          </w:p>
        </w:tc>
        <w:tc>
          <w:tcPr>
            <w:tcW w:w="3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B2B92A" w14:textId="77777777" w:rsidR="00014BE3" w:rsidRDefault="00014BE3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</w:tc>
        <w:tc>
          <w:tcPr>
            <w:tcW w:w="3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764917" w14:textId="77777777" w:rsidR="00014BE3" w:rsidRDefault="00014BE3" w:rsidP="00415678">
            <w:pPr>
              <w:pStyle w:val="Textoindependiente"/>
              <w:jc w:val="left"/>
              <w:rPr>
                <w:rFonts w:cs="Arial"/>
                <w:b w:val="0"/>
                <w:sz w:val="20"/>
              </w:rPr>
            </w:pPr>
          </w:p>
        </w:tc>
      </w:tr>
    </w:tbl>
    <w:p w14:paraId="61F97271" w14:textId="77777777" w:rsidR="00BE4497" w:rsidRPr="0018173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 w:val="0"/>
          <w:sz w:val="20"/>
        </w:rPr>
      </w:pPr>
      <w:bookmarkStart w:id="44" w:name="_Toc170557598"/>
      <w:bookmarkStart w:id="45" w:name="_Toc199650658"/>
      <w:r w:rsidRPr="0018173E">
        <w:rPr>
          <w:rFonts w:ascii="Muller Bold" w:hAnsi="Muller Bold" w:cs="Tahoma"/>
          <w:b w:val="0"/>
          <w:sz w:val="20"/>
        </w:rPr>
        <w:t>Características Principales</w:t>
      </w:r>
      <w:bookmarkEnd w:id="44"/>
      <w:bookmarkEnd w:id="45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BE4497" w:rsidRPr="00651E06" w14:paraId="4C011831" w14:textId="77777777" w:rsidTr="0095398F">
        <w:tc>
          <w:tcPr>
            <w:tcW w:w="7794" w:type="dxa"/>
            <w:shd w:val="clear" w:color="auto" w:fill="auto"/>
          </w:tcPr>
          <w:p w14:paraId="39A83AE8" w14:textId="77777777" w:rsidR="00BE4497" w:rsidRPr="003E4E4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 </w:t>
            </w:r>
          </w:p>
          <w:p w14:paraId="05E8B8AA" w14:textId="77777777" w:rsidR="00BE4497" w:rsidRPr="003E4E49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</w:tc>
      </w:tr>
    </w:tbl>
    <w:p w14:paraId="6109DFBF" w14:textId="77777777" w:rsidR="00BE4497" w:rsidRPr="0018173E" w:rsidRDefault="00BE4497" w:rsidP="00BE4497">
      <w:pPr>
        <w:pStyle w:val="Ttulo1"/>
        <w:shd w:val="clear" w:color="auto" w:fill="auto"/>
        <w:tabs>
          <w:tab w:val="clear" w:pos="3551"/>
        </w:tabs>
        <w:ind w:left="432"/>
        <w:rPr>
          <w:rFonts w:ascii="Muller Bold" w:hAnsi="Muller Bold" w:cs="Tahoma"/>
          <w:b w:val="0"/>
          <w:bCs/>
          <w:sz w:val="20"/>
        </w:rPr>
      </w:pPr>
      <w:bookmarkStart w:id="46" w:name="_Toc170557599"/>
      <w:bookmarkStart w:id="47" w:name="_Toc199650659"/>
      <w:bookmarkEnd w:id="33"/>
      <w:r w:rsidRPr="0018173E">
        <w:rPr>
          <w:rFonts w:ascii="Muller Bold" w:hAnsi="Muller Bold" w:cs="Tahoma"/>
          <w:b w:val="0"/>
          <w:bCs/>
          <w:sz w:val="20"/>
        </w:rPr>
        <w:t xml:space="preserve">Otros Definición de Perfil de Usuario Requerimientos de </w:t>
      </w:r>
      <w:smartTag w:uri="urn:schemas-microsoft-com:office:smarttags" w:element="PersonName">
        <w:smartTagPr>
          <w:attr w:name="ProductID" w:val="LA SOLUCIￓN"/>
        </w:smartTagPr>
        <w:r w:rsidRPr="0018173E">
          <w:rPr>
            <w:rFonts w:ascii="Muller Bold" w:hAnsi="Muller Bold" w:cs="Tahoma"/>
            <w:b w:val="0"/>
            <w:bCs/>
            <w:sz w:val="20"/>
          </w:rPr>
          <w:t>la solución</w:t>
        </w:r>
      </w:smartTag>
      <w:bookmarkEnd w:id="46"/>
      <w:bookmarkEnd w:id="47"/>
    </w:p>
    <w:p w14:paraId="52D99B52" w14:textId="77777777" w:rsidR="00BE4497" w:rsidRPr="0018173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 w:val="0"/>
          <w:sz w:val="20"/>
        </w:rPr>
      </w:pPr>
      <w:bookmarkStart w:id="48" w:name="_Toc170557600"/>
      <w:bookmarkStart w:id="49" w:name="_Toc199650660"/>
      <w:r w:rsidRPr="0018173E">
        <w:rPr>
          <w:rFonts w:ascii="Muller Bold" w:hAnsi="Muller Bold" w:cs="Tahoma"/>
          <w:b w:val="0"/>
          <w:sz w:val="20"/>
        </w:rPr>
        <w:t>Estándares Tecnológicos</w:t>
      </w:r>
      <w:bookmarkEnd w:id="48"/>
      <w:bookmarkEnd w:id="49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BE4497" w14:paraId="51FDFCE2" w14:textId="77777777" w:rsidTr="0095398F">
        <w:tc>
          <w:tcPr>
            <w:tcW w:w="7718" w:type="dxa"/>
            <w:shd w:val="clear" w:color="auto" w:fill="auto"/>
          </w:tcPr>
          <w:p w14:paraId="01287913" w14:textId="3ED9E6D0" w:rsidR="00BE4497" w:rsidRPr="001D7F38" w:rsidRDefault="00014BE3" w:rsidP="00415678">
            <w:pPr>
              <w:rPr>
                <w:b/>
                <w:bCs/>
                <w:sz w:val="20"/>
              </w:rPr>
            </w:pPr>
            <w:r w:rsidRPr="001D7F38">
              <w:rPr>
                <w:b/>
                <w:bCs/>
                <w:sz w:val="20"/>
              </w:rPr>
              <w:t>El software es Escritorio</w:t>
            </w:r>
          </w:p>
          <w:p w14:paraId="441EF0F9" w14:textId="15A29AC3" w:rsidR="00014BE3" w:rsidRPr="001D7F38" w:rsidRDefault="00014BE3" w:rsidP="00415678">
            <w:pPr>
              <w:rPr>
                <w:b/>
                <w:bCs/>
                <w:sz w:val="20"/>
              </w:rPr>
            </w:pPr>
            <w:r w:rsidRPr="001D7F38">
              <w:rPr>
                <w:b/>
                <w:bCs/>
                <w:sz w:val="20"/>
              </w:rPr>
              <w:t>Base de datos – SQL</w:t>
            </w:r>
          </w:p>
          <w:p w14:paraId="364EC2E9" w14:textId="12325E42" w:rsidR="00014BE3" w:rsidRPr="001D7F38" w:rsidRDefault="00014BE3" w:rsidP="00415678">
            <w:pPr>
              <w:rPr>
                <w:b/>
                <w:bCs/>
                <w:sz w:val="20"/>
              </w:rPr>
            </w:pPr>
            <w:r w:rsidRPr="001D7F38">
              <w:rPr>
                <w:b/>
                <w:bCs/>
                <w:sz w:val="20"/>
              </w:rPr>
              <w:t xml:space="preserve">Leng </w:t>
            </w:r>
            <w:proofErr w:type="spellStart"/>
            <w:r w:rsidRPr="001D7F38">
              <w:rPr>
                <w:b/>
                <w:bCs/>
                <w:sz w:val="20"/>
              </w:rPr>
              <w:t>Pro</w:t>
            </w:r>
            <w:r w:rsidR="001D7F38">
              <w:rPr>
                <w:b/>
                <w:bCs/>
                <w:sz w:val="20"/>
              </w:rPr>
              <w:t>gramacion</w:t>
            </w:r>
            <w:proofErr w:type="spellEnd"/>
            <w:r w:rsidRPr="001D7F38">
              <w:rPr>
                <w:b/>
                <w:bCs/>
                <w:sz w:val="20"/>
              </w:rPr>
              <w:t xml:space="preserve"> - Python</w:t>
            </w:r>
          </w:p>
          <w:p w14:paraId="08B9910B" w14:textId="77777777" w:rsidR="00BE4497" w:rsidRPr="003E4E49" w:rsidRDefault="00BE4497" w:rsidP="00415678">
            <w:pPr>
              <w:rPr>
                <w:sz w:val="20"/>
              </w:rPr>
            </w:pPr>
          </w:p>
        </w:tc>
      </w:tr>
    </w:tbl>
    <w:p w14:paraId="17DB3DB0" w14:textId="77777777" w:rsidR="00BE4497" w:rsidRPr="0018173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 w:val="0"/>
          <w:sz w:val="20"/>
        </w:rPr>
      </w:pPr>
      <w:bookmarkStart w:id="50" w:name="_Toc170557601"/>
      <w:bookmarkStart w:id="51" w:name="_Toc199650661"/>
      <w:r w:rsidRPr="0018173E">
        <w:rPr>
          <w:rFonts w:ascii="Muller Bold" w:hAnsi="Muller Bold" w:cs="Tahoma"/>
          <w:b w:val="0"/>
          <w:sz w:val="20"/>
        </w:rPr>
        <w:t>Marco Legal</w:t>
      </w:r>
      <w:bookmarkEnd w:id="50"/>
      <w:bookmarkEnd w:id="51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BE4497" w14:paraId="5BA5796E" w14:textId="77777777" w:rsidTr="0095398F">
        <w:tc>
          <w:tcPr>
            <w:tcW w:w="7718" w:type="dxa"/>
            <w:shd w:val="clear" w:color="auto" w:fill="auto"/>
          </w:tcPr>
          <w:p w14:paraId="50DA40FC" w14:textId="5294813A" w:rsidR="00BE4497" w:rsidRPr="001D7F38" w:rsidRDefault="00BE4497" w:rsidP="00415678">
            <w:pPr>
              <w:rPr>
                <w:b/>
                <w:bCs/>
                <w:sz w:val="20"/>
              </w:rPr>
            </w:pPr>
            <w:r w:rsidRPr="001D7F38">
              <w:rPr>
                <w:b/>
                <w:bCs/>
                <w:sz w:val="20"/>
              </w:rPr>
              <w:t xml:space="preserve"> </w:t>
            </w:r>
            <w:r w:rsidR="00014BE3" w:rsidRPr="001D7F38">
              <w:rPr>
                <w:b/>
                <w:bCs/>
                <w:sz w:val="20"/>
              </w:rPr>
              <w:t>No Corresponde</w:t>
            </w:r>
          </w:p>
          <w:p w14:paraId="5FFBD84A" w14:textId="77777777" w:rsidR="00BE4497" w:rsidRPr="003E4E49" w:rsidRDefault="00BE4497" w:rsidP="00415678">
            <w:pPr>
              <w:rPr>
                <w:sz w:val="20"/>
              </w:rPr>
            </w:pPr>
          </w:p>
        </w:tc>
      </w:tr>
    </w:tbl>
    <w:p w14:paraId="76305609" w14:textId="77777777" w:rsidR="006B6D79" w:rsidRDefault="006B6D79" w:rsidP="006B6D79">
      <w:pPr>
        <w:pStyle w:val="Ttulo2"/>
        <w:numPr>
          <w:ilvl w:val="0"/>
          <w:numId w:val="0"/>
        </w:numPr>
        <w:spacing w:before="0" w:after="0" w:line="240" w:lineRule="auto"/>
        <w:ind w:left="1427" w:hanging="576"/>
        <w:rPr>
          <w:rFonts w:ascii="Muller Bold" w:hAnsi="Muller Bold" w:cs="Tahoma"/>
          <w:b w:val="0"/>
          <w:sz w:val="20"/>
        </w:rPr>
      </w:pPr>
      <w:bookmarkStart w:id="52" w:name="_Toc170557602"/>
      <w:bookmarkStart w:id="53" w:name="_Toc199650662"/>
    </w:p>
    <w:p w14:paraId="376198BF" w14:textId="77777777" w:rsidR="00BE4497" w:rsidRPr="0018173E" w:rsidRDefault="00BE4497" w:rsidP="006B6D79">
      <w:pPr>
        <w:pStyle w:val="Ttulo2"/>
        <w:tabs>
          <w:tab w:val="clear" w:pos="1427"/>
        </w:tabs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r w:rsidRPr="0018173E">
        <w:rPr>
          <w:rFonts w:ascii="Muller Bold" w:hAnsi="Muller Bold" w:cs="Tahoma"/>
          <w:b w:val="0"/>
          <w:sz w:val="20"/>
        </w:rPr>
        <w:t>Restricciones</w:t>
      </w:r>
      <w:bookmarkEnd w:id="52"/>
      <w:bookmarkEnd w:id="53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07"/>
        <w:gridCol w:w="6857"/>
      </w:tblGrid>
      <w:tr w:rsidR="00BE4497" w14:paraId="66380C69" w14:textId="77777777" w:rsidTr="006B6D79">
        <w:tc>
          <w:tcPr>
            <w:tcW w:w="7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62DAC6E" w14:textId="77777777" w:rsidR="00BE4497" w:rsidRPr="006D4E99" w:rsidRDefault="00BE4497" w:rsidP="006B6D79">
            <w:pPr>
              <w:spacing w:line="240" w:lineRule="auto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006D4E99">
              <w:rPr>
                <w:rFonts w:ascii="Muller Bold" w:hAnsi="Muller Bold" w:cs="Tahoma"/>
                <w:color w:val="FFFFFF" w:themeColor="background1"/>
                <w:sz w:val="20"/>
              </w:rPr>
              <w:t>Ítem</w:t>
            </w:r>
          </w:p>
        </w:tc>
        <w:tc>
          <w:tcPr>
            <w:tcW w:w="68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13CD806" w14:textId="77777777" w:rsidR="00BE4497" w:rsidRPr="006D4E99" w:rsidRDefault="00BE4497" w:rsidP="006B6D79">
            <w:pPr>
              <w:spacing w:line="240" w:lineRule="auto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006D4E99">
              <w:rPr>
                <w:rFonts w:ascii="Muller Bold" w:hAnsi="Muller Bold" w:cs="Tahoma"/>
                <w:color w:val="FFFFFF" w:themeColor="background1"/>
                <w:sz w:val="20"/>
              </w:rPr>
              <w:t>Descripción</w:t>
            </w:r>
          </w:p>
        </w:tc>
      </w:tr>
      <w:tr w:rsidR="00BE4497" w14:paraId="29AAE5B0" w14:textId="77777777" w:rsidTr="006B6D79">
        <w:tc>
          <w:tcPr>
            <w:tcW w:w="707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0F40F4C2" w14:textId="77777777" w:rsidR="00BE4497" w:rsidRPr="00FE384A" w:rsidRDefault="00BE4497" w:rsidP="006B6D79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1</w:t>
            </w:r>
          </w:p>
        </w:tc>
        <w:tc>
          <w:tcPr>
            <w:tcW w:w="6857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49FA7D6F" w14:textId="77777777" w:rsidR="00BE4497" w:rsidRPr="00C749E1" w:rsidRDefault="00BE4497" w:rsidP="006B6D7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4497" w14:paraId="1A40B6D8" w14:textId="77777777" w:rsidTr="006B6D79">
        <w:tc>
          <w:tcPr>
            <w:tcW w:w="707" w:type="dxa"/>
            <w:shd w:val="clear" w:color="auto" w:fill="auto"/>
          </w:tcPr>
          <w:p w14:paraId="1C3A6D07" w14:textId="77777777" w:rsidR="00BE4497" w:rsidRPr="00FE384A" w:rsidRDefault="00BE4497" w:rsidP="006B6D79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2</w:t>
            </w:r>
          </w:p>
        </w:tc>
        <w:tc>
          <w:tcPr>
            <w:tcW w:w="6857" w:type="dxa"/>
            <w:shd w:val="clear" w:color="auto" w:fill="auto"/>
          </w:tcPr>
          <w:p w14:paraId="08756217" w14:textId="77777777" w:rsidR="00BE4497" w:rsidRPr="00C749E1" w:rsidRDefault="00BE4497" w:rsidP="006B6D7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4497" w14:paraId="7C18CA6D" w14:textId="77777777" w:rsidTr="006B6D79">
        <w:tc>
          <w:tcPr>
            <w:tcW w:w="707" w:type="dxa"/>
            <w:shd w:val="clear" w:color="auto" w:fill="auto"/>
          </w:tcPr>
          <w:p w14:paraId="3FB32F92" w14:textId="77777777" w:rsidR="00BE4497" w:rsidRPr="00FE384A" w:rsidRDefault="00BE4497" w:rsidP="00415678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3</w:t>
            </w:r>
          </w:p>
        </w:tc>
        <w:tc>
          <w:tcPr>
            <w:tcW w:w="6857" w:type="dxa"/>
            <w:shd w:val="clear" w:color="auto" w:fill="auto"/>
          </w:tcPr>
          <w:p w14:paraId="5834C93B" w14:textId="77777777" w:rsidR="00BE4497" w:rsidRPr="00C749E1" w:rsidRDefault="00BE4497" w:rsidP="00415678">
            <w:pPr>
              <w:rPr>
                <w:sz w:val="20"/>
              </w:rPr>
            </w:pPr>
          </w:p>
        </w:tc>
      </w:tr>
      <w:bookmarkEnd w:id="7"/>
      <w:bookmarkEnd w:id="8"/>
      <w:bookmarkEnd w:id="9"/>
    </w:tbl>
    <w:p w14:paraId="5E1AAA50" w14:textId="77777777" w:rsidR="00BE4497" w:rsidRPr="00DD665D" w:rsidRDefault="00BE4497" w:rsidP="00FE384A">
      <w:pPr>
        <w:rPr>
          <w:rFonts w:cs="Arial"/>
          <w:sz w:val="20"/>
        </w:rPr>
      </w:pPr>
    </w:p>
    <w:sectPr w:rsidR="00BE4497" w:rsidRPr="00DD665D" w:rsidSect="00A34900">
      <w:footerReference w:type="even" r:id="rId11"/>
      <w:footerReference w:type="default" r:id="rId12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07178" w14:textId="77777777" w:rsidR="005671A6" w:rsidRDefault="005671A6">
      <w:r>
        <w:separator/>
      </w:r>
    </w:p>
  </w:endnote>
  <w:endnote w:type="continuationSeparator" w:id="0">
    <w:p w14:paraId="556634CB" w14:textId="77777777" w:rsidR="005671A6" w:rsidRDefault="00567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Regular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Muller Light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8E0F8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F7B4BA8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33157A44" w14:textId="77777777" w:rsidTr="00206681">
      <w:trPr>
        <w:cantSplit/>
      </w:trPr>
      <w:tc>
        <w:tcPr>
          <w:tcW w:w="3130" w:type="dxa"/>
        </w:tcPr>
        <w:p w14:paraId="0FB071F4" w14:textId="2A10C9CA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A45877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02/02/2022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7F106591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6FD5AFD0" w14:textId="77777777" w:rsidTr="00206681">
      <w:trPr>
        <w:trHeight w:val="230"/>
      </w:trPr>
      <w:tc>
        <w:tcPr>
          <w:tcW w:w="3130" w:type="dxa"/>
        </w:tcPr>
        <w:p w14:paraId="5A004FA7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14:paraId="58FCA869" w14:textId="05CF684A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042E3D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042E3D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73C6BF70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7BDF9" w14:textId="77777777" w:rsidR="005671A6" w:rsidRDefault="005671A6">
      <w:r>
        <w:separator/>
      </w:r>
    </w:p>
  </w:footnote>
  <w:footnote w:type="continuationSeparator" w:id="0">
    <w:p w14:paraId="24980BE0" w14:textId="77777777" w:rsidR="005671A6" w:rsidRDefault="00567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4AE18A3"/>
    <w:multiLevelType w:val="hybridMultilevel"/>
    <w:tmpl w:val="15023686"/>
    <w:lvl w:ilvl="0" w:tplc="9EF6BCB6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25" w:hanging="360"/>
      </w:pPr>
    </w:lvl>
    <w:lvl w:ilvl="2" w:tplc="280A001B" w:tentative="1">
      <w:start w:val="1"/>
      <w:numFmt w:val="lowerRoman"/>
      <w:lvlText w:val="%3."/>
      <w:lvlJc w:val="right"/>
      <w:pPr>
        <w:ind w:left="1845" w:hanging="180"/>
      </w:pPr>
    </w:lvl>
    <w:lvl w:ilvl="3" w:tplc="280A000F" w:tentative="1">
      <w:start w:val="1"/>
      <w:numFmt w:val="decimal"/>
      <w:lvlText w:val="%4."/>
      <w:lvlJc w:val="left"/>
      <w:pPr>
        <w:ind w:left="2565" w:hanging="360"/>
      </w:pPr>
    </w:lvl>
    <w:lvl w:ilvl="4" w:tplc="280A0019" w:tentative="1">
      <w:start w:val="1"/>
      <w:numFmt w:val="lowerLetter"/>
      <w:lvlText w:val="%5."/>
      <w:lvlJc w:val="left"/>
      <w:pPr>
        <w:ind w:left="3285" w:hanging="360"/>
      </w:pPr>
    </w:lvl>
    <w:lvl w:ilvl="5" w:tplc="280A001B" w:tentative="1">
      <w:start w:val="1"/>
      <w:numFmt w:val="lowerRoman"/>
      <w:lvlText w:val="%6."/>
      <w:lvlJc w:val="right"/>
      <w:pPr>
        <w:ind w:left="4005" w:hanging="180"/>
      </w:pPr>
    </w:lvl>
    <w:lvl w:ilvl="6" w:tplc="280A000F" w:tentative="1">
      <w:start w:val="1"/>
      <w:numFmt w:val="decimal"/>
      <w:lvlText w:val="%7."/>
      <w:lvlJc w:val="left"/>
      <w:pPr>
        <w:ind w:left="4725" w:hanging="360"/>
      </w:pPr>
    </w:lvl>
    <w:lvl w:ilvl="7" w:tplc="280A0019" w:tentative="1">
      <w:start w:val="1"/>
      <w:numFmt w:val="lowerLetter"/>
      <w:lvlText w:val="%8."/>
      <w:lvlJc w:val="left"/>
      <w:pPr>
        <w:ind w:left="5445" w:hanging="360"/>
      </w:pPr>
    </w:lvl>
    <w:lvl w:ilvl="8" w:tplc="2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4BE3"/>
    <w:rsid w:val="00015664"/>
    <w:rsid w:val="00016A2B"/>
    <w:rsid w:val="000239A4"/>
    <w:rsid w:val="00042E3D"/>
    <w:rsid w:val="00045D6B"/>
    <w:rsid w:val="00046269"/>
    <w:rsid w:val="00047720"/>
    <w:rsid w:val="00047801"/>
    <w:rsid w:val="0005336D"/>
    <w:rsid w:val="00054739"/>
    <w:rsid w:val="000564F9"/>
    <w:rsid w:val="00071E9A"/>
    <w:rsid w:val="000773E4"/>
    <w:rsid w:val="00085228"/>
    <w:rsid w:val="00090324"/>
    <w:rsid w:val="000A4D57"/>
    <w:rsid w:val="000B34E4"/>
    <w:rsid w:val="000B7261"/>
    <w:rsid w:val="000C1012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0560"/>
    <w:rsid w:val="0014772D"/>
    <w:rsid w:val="00160011"/>
    <w:rsid w:val="00161401"/>
    <w:rsid w:val="0016739D"/>
    <w:rsid w:val="0016767E"/>
    <w:rsid w:val="00167E98"/>
    <w:rsid w:val="0018173E"/>
    <w:rsid w:val="00183BE6"/>
    <w:rsid w:val="00184E08"/>
    <w:rsid w:val="00190973"/>
    <w:rsid w:val="00192E23"/>
    <w:rsid w:val="001A6C89"/>
    <w:rsid w:val="001C1FBF"/>
    <w:rsid w:val="001D7F38"/>
    <w:rsid w:val="001E01E6"/>
    <w:rsid w:val="001E4437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219D0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8376C"/>
    <w:rsid w:val="00292234"/>
    <w:rsid w:val="00296211"/>
    <w:rsid w:val="00296C20"/>
    <w:rsid w:val="002C20F2"/>
    <w:rsid w:val="002D3379"/>
    <w:rsid w:val="002D43BA"/>
    <w:rsid w:val="002E0DFC"/>
    <w:rsid w:val="002E2DB0"/>
    <w:rsid w:val="002F2C35"/>
    <w:rsid w:val="002F6FDA"/>
    <w:rsid w:val="00300C6A"/>
    <w:rsid w:val="00311BCD"/>
    <w:rsid w:val="0034533D"/>
    <w:rsid w:val="00350DCB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2447"/>
    <w:rsid w:val="003B7290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41888"/>
    <w:rsid w:val="00443904"/>
    <w:rsid w:val="00444FF1"/>
    <w:rsid w:val="00451ACC"/>
    <w:rsid w:val="00455FE1"/>
    <w:rsid w:val="00457923"/>
    <w:rsid w:val="0046647F"/>
    <w:rsid w:val="0046652A"/>
    <w:rsid w:val="00467FBC"/>
    <w:rsid w:val="00477CE1"/>
    <w:rsid w:val="0048045D"/>
    <w:rsid w:val="00480D67"/>
    <w:rsid w:val="004820E1"/>
    <w:rsid w:val="00484637"/>
    <w:rsid w:val="004951A3"/>
    <w:rsid w:val="00495EFD"/>
    <w:rsid w:val="004961CA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1653"/>
    <w:rsid w:val="00547DC9"/>
    <w:rsid w:val="00551841"/>
    <w:rsid w:val="0056042D"/>
    <w:rsid w:val="005612E5"/>
    <w:rsid w:val="00563C92"/>
    <w:rsid w:val="005671A6"/>
    <w:rsid w:val="00575068"/>
    <w:rsid w:val="005827F1"/>
    <w:rsid w:val="00591017"/>
    <w:rsid w:val="005A05CA"/>
    <w:rsid w:val="005B0515"/>
    <w:rsid w:val="005B1B27"/>
    <w:rsid w:val="005C2D8C"/>
    <w:rsid w:val="005E00CE"/>
    <w:rsid w:val="005E6469"/>
    <w:rsid w:val="005F4939"/>
    <w:rsid w:val="00605BBE"/>
    <w:rsid w:val="006324A8"/>
    <w:rsid w:val="006373C1"/>
    <w:rsid w:val="00645806"/>
    <w:rsid w:val="00655AB8"/>
    <w:rsid w:val="006573C3"/>
    <w:rsid w:val="0067146C"/>
    <w:rsid w:val="0069646A"/>
    <w:rsid w:val="006A249C"/>
    <w:rsid w:val="006A2DE2"/>
    <w:rsid w:val="006B6D79"/>
    <w:rsid w:val="006B70A5"/>
    <w:rsid w:val="006D1AA6"/>
    <w:rsid w:val="006D3394"/>
    <w:rsid w:val="006D4E99"/>
    <w:rsid w:val="006E0C6B"/>
    <w:rsid w:val="006E4E33"/>
    <w:rsid w:val="006E7B54"/>
    <w:rsid w:val="006F1E9F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44990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7398"/>
    <w:rsid w:val="007A75C4"/>
    <w:rsid w:val="007B32A8"/>
    <w:rsid w:val="007C733F"/>
    <w:rsid w:val="007D0E61"/>
    <w:rsid w:val="007D4B41"/>
    <w:rsid w:val="007E23BA"/>
    <w:rsid w:val="007E4601"/>
    <w:rsid w:val="007F0B00"/>
    <w:rsid w:val="007F3310"/>
    <w:rsid w:val="008161F6"/>
    <w:rsid w:val="00826BEC"/>
    <w:rsid w:val="00833708"/>
    <w:rsid w:val="00837343"/>
    <w:rsid w:val="00842E97"/>
    <w:rsid w:val="00850EE9"/>
    <w:rsid w:val="00851FED"/>
    <w:rsid w:val="008622C9"/>
    <w:rsid w:val="00862CBE"/>
    <w:rsid w:val="00864DCC"/>
    <w:rsid w:val="00872064"/>
    <w:rsid w:val="008747D2"/>
    <w:rsid w:val="0087661B"/>
    <w:rsid w:val="00886957"/>
    <w:rsid w:val="00891829"/>
    <w:rsid w:val="00892EC4"/>
    <w:rsid w:val="008A2476"/>
    <w:rsid w:val="008B7EED"/>
    <w:rsid w:val="008C52DA"/>
    <w:rsid w:val="008D0DF3"/>
    <w:rsid w:val="008E05EA"/>
    <w:rsid w:val="008E42C1"/>
    <w:rsid w:val="008E67C2"/>
    <w:rsid w:val="008F2275"/>
    <w:rsid w:val="008F4192"/>
    <w:rsid w:val="008F54F7"/>
    <w:rsid w:val="008F687E"/>
    <w:rsid w:val="0090056D"/>
    <w:rsid w:val="00917C35"/>
    <w:rsid w:val="00917D59"/>
    <w:rsid w:val="00932BF8"/>
    <w:rsid w:val="00952ACD"/>
    <w:rsid w:val="0095398F"/>
    <w:rsid w:val="009540BD"/>
    <w:rsid w:val="0095412D"/>
    <w:rsid w:val="00960DCC"/>
    <w:rsid w:val="0096639C"/>
    <w:rsid w:val="00966922"/>
    <w:rsid w:val="00971522"/>
    <w:rsid w:val="0097190A"/>
    <w:rsid w:val="009736F9"/>
    <w:rsid w:val="0097749F"/>
    <w:rsid w:val="00987A05"/>
    <w:rsid w:val="009A3EA8"/>
    <w:rsid w:val="009A4296"/>
    <w:rsid w:val="009A673F"/>
    <w:rsid w:val="009B4812"/>
    <w:rsid w:val="009D332A"/>
    <w:rsid w:val="009F39F0"/>
    <w:rsid w:val="00A06191"/>
    <w:rsid w:val="00A06473"/>
    <w:rsid w:val="00A07EA6"/>
    <w:rsid w:val="00A141A0"/>
    <w:rsid w:val="00A20B49"/>
    <w:rsid w:val="00A20D94"/>
    <w:rsid w:val="00A24AB4"/>
    <w:rsid w:val="00A30D29"/>
    <w:rsid w:val="00A34265"/>
    <w:rsid w:val="00A34900"/>
    <w:rsid w:val="00A34F6D"/>
    <w:rsid w:val="00A45877"/>
    <w:rsid w:val="00A464C8"/>
    <w:rsid w:val="00A50316"/>
    <w:rsid w:val="00A64BBF"/>
    <w:rsid w:val="00A64D16"/>
    <w:rsid w:val="00A73BD5"/>
    <w:rsid w:val="00A838E0"/>
    <w:rsid w:val="00A84DBF"/>
    <w:rsid w:val="00A87551"/>
    <w:rsid w:val="00A90DA9"/>
    <w:rsid w:val="00A91C1B"/>
    <w:rsid w:val="00A928EE"/>
    <w:rsid w:val="00A95E63"/>
    <w:rsid w:val="00A96975"/>
    <w:rsid w:val="00AA7B59"/>
    <w:rsid w:val="00AE0234"/>
    <w:rsid w:val="00AE2CB7"/>
    <w:rsid w:val="00AF6884"/>
    <w:rsid w:val="00AF7480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5506"/>
    <w:rsid w:val="00B323FE"/>
    <w:rsid w:val="00B41E98"/>
    <w:rsid w:val="00B5029E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BE4497"/>
    <w:rsid w:val="00BE52BB"/>
    <w:rsid w:val="00C02785"/>
    <w:rsid w:val="00C16ECF"/>
    <w:rsid w:val="00C26FD3"/>
    <w:rsid w:val="00C27BEC"/>
    <w:rsid w:val="00C3471D"/>
    <w:rsid w:val="00C41664"/>
    <w:rsid w:val="00C516C7"/>
    <w:rsid w:val="00C57A46"/>
    <w:rsid w:val="00C72D8C"/>
    <w:rsid w:val="00C73923"/>
    <w:rsid w:val="00C73CF3"/>
    <w:rsid w:val="00C809EB"/>
    <w:rsid w:val="00C94497"/>
    <w:rsid w:val="00C95FE2"/>
    <w:rsid w:val="00C96839"/>
    <w:rsid w:val="00CA438E"/>
    <w:rsid w:val="00CA6367"/>
    <w:rsid w:val="00CA701E"/>
    <w:rsid w:val="00CB0889"/>
    <w:rsid w:val="00CC18F3"/>
    <w:rsid w:val="00CD60B2"/>
    <w:rsid w:val="00CE1233"/>
    <w:rsid w:val="00CF2067"/>
    <w:rsid w:val="00CF363D"/>
    <w:rsid w:val="00D02571"/>
    <w:rsid w:val="00D039F9"/>
    <w:rsid w:val="00D11EF4"/>
    <w:rsid w:val="00D12449"/>
    <w:rsid w:val="00D12CC0"/>
    <w:rsid w:val="00D12DDD"/>
    <w:rsid w:val="00D225DF"/>
    <w:rsid w:val="00D23247"/>
    <w:rsid w:val="00D257AB"/>
    <w:rsid w:val="00D425B0"/>
    <w:rsid w:val="00D60410"/>
    <w:rsid w:val="00D62C02"/>
    <w:rsid w:val="00D648A9"/>
    <w:rsid w:val="00D71DB1"/>
    <w:rsid w:val="00D73B1B"/>
    <w:rsid w:val="00DA1521"/>
    <w:rsid w:val="00DA2B23"/>
    <w:rsid w:val="00DA63B3"/>
    <w:rsid w:val="00DB2740"/>
    <w:rsid w:val="00DB3833"/>
    <w:rsid w:val="00DE28F6"/>
    <w:rsid w:val="00DE3032"/>
    <w:rsid w:val="00DF1199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7507"/>
    <w:rsid w:val="00E61E3E"/>
    <w:rsid w:val="00E63DF8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E276E"/>
    <w:rsid w:val="00EE48ED"/>
    <w:rsid w:val="00EE6C80"/>
    <w:rsid w:val="00EF2675"/>
    <w:rsid w:val="00EF6BCA"/>
    <w:rsid w:val="00F00C84"/>
    <w:rsid w:val="00F25AC4"/>
    <w:rsid w:val="00F27229"/>
    <w:rsid w:val="00F27D41"/>
    <w:rsid w:val="00F36F16"/>
    <w:rsid w:val="00F41F88"/>
    <w:rsid w:val="00F452D7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E3717"/>
    <w:rsid w:val="00FE384A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60C4E4ED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BE4497"/>
    <w:pPr>
      <w:framePr w:wrap="notBeside" w:vAnchor="text" w:hAnchor="text" w:y="1"/>
      <w:tabs>
        <w:tab w:val="left" w:pos="440"/>
        <w:tab w:val="right" w:leader="dot" w:pos="8810"/>
      </w:tabs>
      <w:spacing w:before="120" w:after="120"/>
      <w:jc w:val="left"/>
    </w:pPr>
    <w:rPr>
      <w:rFonts w:ascii="Muller Bold" w:hAnsi="Muller Bold" w:cs="Tahoma"/>
      <w:bCs/>
      <w:caps/>
      <w:noProof/>
      <w:sz w:val="20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Paragraph2">
    <w:name w:val="Paragraph2"/>
    <w:basedOn w:val="Normal"/>
    <w:rsid w:val="00BE4497"/>
    <w:pPr>
      <w:widowControl w:val="0"/>
      <w:spacing w:before="80"/>
      <w:ind w:left="720"/>
    </w:pPr>
    <w:rPr>
      <w:rFonts w:ascii="Tahoma" w:hAnsi="Tahoma"/>
      <w:color w:val="000000"/>
      <w:sz w:val="20"/>
      <w:lang w:val="en-AU" w:eastAsia="en-US"/>
    </w:rPr>
  </w:style>
  <w:style w:type="paragraph" w:customStyle="1" w:styleId="InfoBlue">
    <w:name w:val="InfoBlue"/>
    <w:basedOn w:val="Normal"/>
    <w:next w:val="Textoindependiente"/>
    <w:rsid w:val="00BE4497"/>
    <w:pPr>
      <w:widowControl w:val="0"/>
      <w:spacing w:after="120"/>
      <w:ind w:left="720"/>
      <w:jc w:val="left"/>
    </w:pPr>
    <w:rPr>
      <w:rFonts w:ascii="Tahoma" w:hAnsi="Tahoma"/>
      <w:i/>
      <w:color w:val="0000FF"/>
      <w:sz w:val="20"/>
      <w:lang w:val="es-ES" w:eastAsia="en-US"/>
    </w:rPr>
  </w:style>
  <w:style w:type="character" w:customStyle="1" w:styleId="InfoBlueCarCarCar">
    <w:name w:val="InfoBlue Car Car Car"/>
    <w:link w:val="InfoBlueCarCar"/>
    <w:locked/>
    <w:rsid w:val="00BE4497"/>
    <w:rPr>
      <w:rFonts w:ascii="Verdana" w:eastAsia="Batang" w:hAnsi="Verdana" w:cs="Arial"/>
      <w:lang w:val="es-ES" w:eastAsia="en-US"/>
    </w:rPr>
  </w:style>
  <w:style w:type="paragraph" w:customStyle="1" w:styleId="InfoBlueCarCar">
    <w:name w:val="InfoBlue Car Car"/>
    <w:basedOn w:val="Normal"/>
    <w:next w:val="Textoindependiente"/>
    <w:link w:val="InfoBlueCarCarCar"/>
    <w:autoRedefine/>
    <w:rsid w:val="00BE4497"/>
    <w:pPr>
      <w:widowControl w:val="0"/>
      <w:tabs>
        <w:tab w:val="left" w:pos="284"/>
        <w:tab w:val="left" w:pos="1260"/>
        <w:tab w:val="left" w:pos="7230"/>
      </w:tabs>
      <w:spacing w:before="60" w:after="60"/>
      <w:ind w:right="142"/>
    </w:pPr>
    <w:rPr>
      <w:rFonts w:ascii="Verdana" w:eastAsia="Batang" w:hAnsi="Verdana" w:cs="Arial"/>
      <w:sz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49234179B00940A4310EE10E82DCE8" ma:contentTypeVersion="10" ma:contentTypeDescription="Crear nuevo documento." ma:contentTypeScope="" ma:versionID="d85aa9ea8b1ed24c19d475156114c85a">
  <xsd:schema xmlns:xsd="http://www.w3.org/2001/XMLSchema" xmlns:xs="http://www.w3.org/2001/XMLSchema" xmlns:p="http://schemas.microsoft.com/office/2006/metadata/properties" xmlns:ns2="65bc2f35-4691-4cd5-8773-c7371efb30c2" xmlns:ns3="e39907ce-fe83-4f9e-913a-b613beec1999" targetNamespace="http://schemas.microsoft.com/office/2006/metadata/properties" ma:root="true" ma:fieldsID="16c6c407a8b906a0c936296d0546465e" ns2:_="" ns3:_="">
    <xsd:import namespace="65bc2f35-4691-4cd5-8773-c7371efb30c2"/>
    <xsd:import namespace="e39907ce-fe83-4f9e-913a-b613beec19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c2f35-4691-4cd5-8773-c7371efb3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907ce-fe83-4f9e-913a-b613beec199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B27D20-7789-456B-B840-811F13371E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DE93C7-C529-43B0-B989-A05E9E5C80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B56CBE-56FE-4588-9F61-9EAE1159B7F2}"/>
</file>

<file path=docProps/app.xml><?xml version="1.0" encoding="utf-8"?>
<Properties xmlns="http://schemas.openxmlformats.org/officeDocument/2006/extended-properties" xmlns:vt="http://schemas.openxmlformats.org/officeDocument/2006/docPropsVTypes">
  <Template>plantilla1</Template>
  <TotalTime>400</TotalTime>
  <Pages>7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Administrador</cp:lastModifiedBy>
  <cp:revision>7</cp:revision>
  <cp:lastPrinted>2019-06-21T21:46:00Z</cp:lastPrinted>
  <dcterms:created xsi:type="dcterms:W3CDTF">2021-06-22T04:37:00Z</dcterms:created>
  <dcterms:modified xsi:type="dcterms:W3CDTF">2022-02-03T03:03:00Z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0x0101001249234179B00940A4310EE10E82DCE8</vt:lpwstr>
  </property>
</Properties>
</file>