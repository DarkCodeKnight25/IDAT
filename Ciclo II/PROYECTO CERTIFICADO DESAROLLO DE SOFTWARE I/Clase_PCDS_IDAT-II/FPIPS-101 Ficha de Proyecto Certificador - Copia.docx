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32A0A7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381561F6" w14:textId="0C5190B2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77777777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31DE8E5D" w14:textId="77777777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4F0DE35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3028A92C" w:rsidR="000C21E3" w:rsidRDefault="007A703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5866" wp14:editId="042D2FFC">
                <wp:simplePos x="0" y="0"/>
                <wp:positionH relativeFrom="column">
                  <wp:posOffset>-431800</wp:posOffset>
                </wp:positionH>
                <wp:positionV relativeFrom="paragraph">
                  <wp:posOffset>107315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CC36" w14:textId="242DBBD2" w:rsidR="000C21E3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Sistemas de Información (SI)</w:t>
                            </w:r>
                            <w:r w:rsid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72E1074F" w14:textId="77777777" w:rsidR="000C21E3" w:rsidRPr="00132FD0" w:rsidRDefault="000C21E3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DE25DC8" w14:textId="3BEA1C35" w:rsidR="000C21E3" w:rsidRPr="006C37AD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</w:rPr>
                              <w:t>Identifica los sistemas de información en las organizaciones y las fases de desarrollo del software en proyectos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5866" id="Cuadro de texto 10" o:spid="_x0000_s1028" type="#_x0000_t202" style="position:absolute;left:0;text-align:left;margin-left:-34pt;margin-top:8.4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" filled="f" stroked="f" strokeweight=".5pt">
                <v:textbox>
                  <w:txbxContent>
                    <w:p w14:paraId="5682CC36" w14:textId="242DBBD2" w:rsidR="000C21E3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Sistemas de Información (SI)</w:t>
                      </w:r>
                      <w:r w:rsid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72E1074F" w14:textId="77777777" w:rsidR="000C21E3" w:rsidRPr="00132FD0" w:rsidRDefault="000C21E3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DE25DC8" w14:textId="3BEA1C35" w:rsidR="000C21E3" w:rsidRPr="006C37AD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</w:rPr>
                        <w:t>Identifica los sistemas de información en las organizaciones y las fases de desarrollo del software en proyectos informáticos</w:t>
                      </w:r>
                    </w:p>
                  </w:txbxContent>
                </v:textbox>
              </v:shape>
            </w:pict>
          </mc:Fallback>
        </mc:AlternateContent>
      </w:r>
    </w:p>
    <w:p w14:paraId="02EAF3B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B735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16837" w14:textId="4FB04AE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78218E44" wp14:editId="3A5BBE37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8E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B541C9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18A9A3DF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1F107D50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56A4212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99C79C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38BAD13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07B800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CEC5DDE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33236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42DA041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0DC86C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72A791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37580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DCB45E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A45BD5B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4388670" w14:textId="3107CFFF" w:rsidR="00547DC9" w:rsidRPr="00184E08" w:rsidRDefault="00600688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2022 -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178A65BC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36BEF9F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336D981E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E7180EE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53D60124" w14:textId="77777777" w:rsidTr="008F4192">
        <w:tc>
          <w:tcPr>
            <w:tcW w:w="239" w:type="dxa"/>
            <w:shd w:val="clear" w:color="auto" w:fill="auto"/>
          </w:tcPr>
          <w:p w14:paraId="4ED47356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47599C82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A7FD922" w14:textId="77777777" w:rsidTr="008F4192">
        <w:tc>
          <w:tcPr>
            <w:tcW w:w="239" w:type="dxa"/>
            <w:shd w:val="clear" w:color="auto" w:fill="auto"/>
          </w:tcPr>
          <w:p w14:paraId="53F69AB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69A5A1D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180B322" w14:textId="77777777" w:rsidTr="008F4192">
        <w:tc>
          <w:tcPr>
            <w:tcW w:w="239" w:type="dxa"/>
            <w:shd w:val="clear" w:color="auto" w:fill="auto"/>
          </w:tcPr>
          <w:p w14:paraId="75B9DBF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37B0A5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A1848" w:rsidRPr="00206681" w14:paraId="19CBCA74" w14:textId="77777777" w:rsidTr="008F4192">
        <w:tc>
          <w:tcPr>
            <w:tcW w:w="239" w:type="dxa"/>
            <w:shd w:val="clear" w:color="auto" w:fill="auto"/>
          </w:tcPr>
          <w:p w14:paraId="56D44511" w14:textId="35FDE527" w:rsidR="005A1848" w:rsidRPr="00206681" w:rsidRDefault="00685CE0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286A870D" w14:textId="77777777" w:rsidR="005A1848" w:rsidRPr="00206681" w:rsidRDefault="005A184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14:paraId="51650FAB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2D16F7A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480D67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CA55E63" w14:textId="77777777" w:rsidR="00480D67" w:rsidRPr="00480D67" w:rsidRDefault="00B94D50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4F22D966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6FB0B4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7ED5C5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7FD625C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EB31F96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8CFB839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3DB50E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FBC755C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BEEF50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93C017D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E11E55C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F98E92B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835DC14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548D3B7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5EEF56A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0B49A67F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23851873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4407C41A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4D9A842A" w14:textId="77777777" w:rsidTr="00480D67">
        <w:tc>
          <w:tcPr>
            <w:tcW w:w="5334" w:type="dxa"/>
          </w:tcPr>
          <w:p w14:paraId="463A7F15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3BCD162D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12299B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99424690"/>
      <w:bookmarkEnd w:id="7"/>
      <w:bookmarkEnd w:id="8"/>
      <w:bookmarkEnd w:id="9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10"/>
    </w:p>
    <w:p w14:paraId="1F5194C5" w14:textId="77777777" w:rsidR="0012299B" w:rsidRPr="00122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89224924"/>
      <w:bookmarkStart w:id="12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1"/>
      <w:bookmarkEnd w:id="12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229" w:type="dxa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229"/>
      </w:tblGrid>
      <w:tr w:rsidR="00480D67" w:rsidRPr="0008185C" w14:paraId="7CFE0BB7" w14:textId="77777777" w:rsidTr="006111F4"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5092F" w14:textId="4E3F3C6A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7B4A65" w:rsidRPr="007B4A65">
              <w:rPr>
                <w:color w:val="FF0000"/>
                <w:sz w:val="20"/>
                <w:lang w:val="es-ES"/>
              </w:rPr>
              <w:t>PENDIENTE</w:t>
            </w:r>
          </w:p>
        </w:tc>
      </w:tr>
    </w:tbl>
    <w:p w14:paraId="39145BCC" w14:textId="77777777" w:rsidR="00480D67" w:rsidRPr="00B47DB8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89224925"/>
      <w:bookmarkStart w:id="14" w:name="_Toc199424692"/>
      <w:r w:rsidRPr="00B47DB8">
        <w:rPr>
          <w:rFonts w:ascii="Muller Bold" w:hAnsi="Muller Bold" w:cs="Tahoma"/>
          <w:b w:val="0"/>
          <w:sz w:val="20"/>
        </w:rPr>
        <w:t>Nombre del Proyecto</w:t>
      </w:r>
      <w:bookmarkEnd w:id="13"/>
      <w:bookmarkEnd w:id="14"/>
      <w:r w:rsidRPr="00B47DB8">
        <w:rPr>
          <w:rFonts w:ascii="Muller Bold" w:hAnsi="Muller Bold"/>
          <w:b w:val="0"/>
          <w:sz w:val="20"/>
        </w:rPr>
        <w:t xml:space="preserve"> </w:t>
      </w:r>
      <w:r w:rsidRPr="00B47DB8">
        <w:rPr>
          <w:rFonts w:ascii="Muller Bold" w:hAnsi="Muller Bold"/>
          <w:b w:val="0"/>
          <w:sz w:val="20"/>
        </w:rPr>
        <w:tab/>
      </w:r>
    </w:p>
    <w:tbl>
      <w:tblPr>
        <w:tblW w:w="7371" w:type="dxa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1"/>
      </w:tblGrid>
      <w:tr w:rsidR="00480D67" w:rsidRPr="0008185C" w14:paraId="2AA17B54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72AC38DB" w:rsidR="007B4A65" w:rsidRPr="00B20FC5" w:rsidRDefault="00480D67" w:rsidP="007B4A65">
            <w:pPr>
              <w:ind w:left="-586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7B4A65">
              <w:rPr>
                <w:sz w:val="20"/>
                <w:lang w:val="es-ES"/>
              </w:rPr>
              <w:t xml:space="preserve">HJ </w:t>
            </w:r>
          </w:p>
        </w:tc>
      </w:tr>
    </w:tbl>
    <w:p w14:paraId="10050CED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5" w:name="_Toc89224926"/>
      <w:bookmarkStart w:id="16" w:name="_Toc199424693"/>
      <w:r w:rsidRPr="00B47DB8">
        <w:rPr>
          <w:rFonts w:ascii="Muller Bold" w:hAnsi="Muller Bold" w:cs="Tahoma"/>
          <w:b w:val="0"/>
          <w:sz w:val="20"/>
        </w:rPr>
        <w:t>Descripción</w:t>
      </w:r>
      <w:bookmarkEnd w:id="15"/>
      <w:bookmarkEnd w:id="16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1"/>
      </w:tblGrid>
      <w:tr w:rsidR="00480D67" w:rsidRPr="0008185C" w14:paraId="663B9938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1771DE80" w14:textId="0C38C46C" w:rsidR="00480D67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89224927"/>
      <w:bookmarkStart w:id="18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7"/>
      <w:bookmarkEnd w:id="18"/>
    </w:p>
    <w:tbl>
      <w:tblPr>
        <w:tblpPr w:leftFromText="141" w:rightFromText="141" w:vertAnchor="text" w:horzAnchor="margin" w:tblpX="1413" w:tblpY="23"/>
        <w:tblW w:w="0" w:type="auto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1"/>
      </w:tblGrid>
      <w:tr w:rsidR="006111F4" w:rsidRPr="0008185C" w14:paraId="3C26A5B5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353B09" w14:textId="57CADD7E" w:rsidR="006111F4" w:rsidRPr="00B20FC5" w:rsidRDefault="000A4F97" w:rsidP="006111F4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V</w:t>
            </w:r>
            <w:r w:rsidR="00685CE0">
              <w:rPr>
                <w:sz w:val="20"/>
                <w:lang w:val="es-ES"/>
              </w:rPr>
              <w:t>entas</w:t>
            </w:r>
            <w:r>
              <w:rPr>
                <w:sz w:val="20"/>
                <w:lang w:val="es-ES"/>
              </w:rPr>
              <w:t xml:space="preserve"> </w:t>
            </w:r>
          </w:p>
        </w:tc>
      </w:tr>
      <w:tr w:rsidR="006111F4" w:rsidRPr="0008185C" w14:paraId="41F05B9C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AFD7A3" w14:textId="339FF7C5" w:rsidR="006111F4" w:rsidRPr="00B20FC5" w:rsidRDefault="00685CE0" w:rsidP="006111F4">
            <w:pPr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almacen</w:t>
            </w:r>
            <w:proofErr w:type="spellEnd"/>
          </w:p>
        </w:tc>
      </w:tr>
      <w:tr w:rsidR="006111F4" w:rsidRPr="0008185C" w14:paraId="76C04D44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74FE1" w14:textId="77777777" w:rsidR="006111F4" w:rsidRPr="00B20FC5" w:rsidRDefault="006111F4" w:rsidP="006111F4">
            <w:pPr>
              <w:jc w:val="left"/>
              <w:rPr>
                <w:sz w:val="20"/>
                <w:lang w:val="es-ES"/>
              </w:rPr>
            </w:pPr>
          </w:p>
        </w:tc>
      </w:tr>
      <w:tr w:rsidR="00685CE0" w:rsidRPr="0008185C" w14:paraId="41703252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8690DD" w14:textId="77777777" w:rsidR="00685CE0" w:rsidRPr="00B20FC5" w:rsidRDefault="00685CE0" w:rsidP="006111F4">
            <w:pPr>
              <w:jc w:val="left"/>
              <w:rPr>
                <w:sz w:val="20"/>
                <w:lang w:val="es-ES"/>
              </w:rPr>
            </w:pPr>
          </w:p>
        </w:tc>
      </w:tr>
      <w:tr w:rsidR="006111F4" w:rsidRPr="0008185C" w14:paraId="0BBFA48C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1246F" w14:textId="77777777" w:rsidR="006111F4" w:rsidRPr="00B20FC5" w:rsidRDefault="006111F4" w:rsidP="006111F4">
            <w:pPr>
              <w:jc w:val="left"/>
              <w:rPr>
                <w:sz w:val="20"/>
                <w:lang w:val="es-ES"/>
              </w:rPr>
            </w:pPr>
          </w:p>
        </w:tc>
      </w:tr>
    </w:tbl>
    <w:p w14:paraId="78D4222C" w14:textId="7D2FE200" w:rsidR="006111F4" w:rsidRDefault="006111F4" w:rsidP="006111F4"/>
    <w:p w14:paraId="30FE091F" w14:textId="1CB0AC20" w:rsidR="006111F4" w:rsidRDefault="006111F4" w:rsidP="006111F4"/>
    <w:p w14:paraId="40C81480" w14:textId="56C75A46" w:rsidR="006111F4" w:rsidRDefault="006111F4" w:rsidP="006111F4"/>
    <w:p w14:paraId="38DF1F39" w14:textId="62BDA7D8" w:rsidR="006111F4" w:rsidRDefault="006111F4" w:rsidP="006111F4"/>
    <w:p w14:paraId="20DCF704" w14:textId="57FD1D5B" w:rsidR="006111F4" w:rsidRDefault="006111F4" w:rsidP="006111F4"/>
    <w:p w14:paraId="245C2226" w14:textId="3E59F64F" w:rsidR="006111F4" w:rsidRPr="007B4A65" w:rsidRDefault="006111F4" w:rsidP="006111F4">
      <w:pPr>
        <w:ind w:left="1440"/>
        <w:rPr>
          <w:color w:val="FF0000"/>
          <w:sz w:val="18"/>
          <w:szCs w:val="18"/>
        </w:rPr>
      </w:pPr>
      <w:r w:rsidRPr="007B4A65">
        <w:rPr>
          <w:color w:val="FF0000"/>
          <w:sz w:val="18"/>
          <w:szCs w:val="18"/>
        </w:rPr>
        <w:t>2.4.1 Organigrama</w:t>
      </w:r>
    </w:p>
    <w:p w14:paraId="1C4B13DD" w14:textId="524F6AE1" w:rsidR="006111F4" w:rsidRDefault="006111F4" w:rsidP="006111F4">
      <w:pPr>
        <w:ind w:left="1440"/>
        <w:rPr>
          <w:sz w:val="18"/>
          <w:szCs w:val="18"/>
        </w:rPr>
      </w:pPr>
    </w:p>
    <w:p w14:paraId="4BC423C3" w14:textId="3E9CCA81" w:rsidR="006111F4" w:rsidRDefault="006111F4" w:rsidP="006111F4">
      <w:pPr>
        <w:ind w:left="1440"/>
        <w:rPr>
          <w:sz w:val="18"/>
          <w:szCs w:val="18"/>
        </w:rPr>
      </w:pPr>
    </w:p>
    <w:p w14:paraId="20118876" w14:textId="5BACE949" w:rsidR="006111F4" w:rsidRDefault="006111F4" w:rsidP="006111F4">
      <w:pPr>
        <w:ind w:left="1440"/>
        <w:rPr>
          <w:sz w:val="18"/>
          <w:szCs w:val="18"/>
        </w:rPr>
      </w:pPr>
    </w:p>
    <w:p w14:paraId="137E8E3B" w14:textId="792338CF" w:rsidR="006111F4" w:rsidRDefault="006111F4" w:rsidP="006111F4">
      <w:pPr>
        <w:ind w:left="1440"/>
        <w:rPr>
          <w:sz w:val="18"/>
          <w:szCs w:val="18"/>
        </w:rPr>
      </w:pPr>
    </w:p>
    <w:p w14:paraId="5747530F" w14:textId="664A5C02" w:rsidR="006111F4" w:rsidRDefault="006111F4" w:rsidP="006111F4">
      <w:pPr>
        <w:ind w:left="1440"/>
        <w:rPr>
          <w:sz w:val="18"/>
          <w:szCs w:val="18"/>
        </w:rPr>
      </w:pPr>
    </w:p>
    <w:p w14:paraId="4DB8B8B4" w14:textId="4292B485" w:rsidR="006111F4" w:rsidRDefault="006111F4" w:rsidP="006111F4">
      <w:pPr>
        <w:ind w:left="1440"/>
        <w:rPr>
          <w:sz w:val="18"/>
          <w:szCs w:val="18"/>
        </w:rPr>
      </w:pPr>
    </w:p>
    <w:p w14:paraId="11243812" w14:textId="3587D7A4" w:rsidR="006111F4" w:rsidRDefault="006111F4" w:rsidP="006111F4">
      <w:pPr>
        <w:ind w:left="1440"/>
        <w:rPr>
          <w:sz w:val="18"/>
          <w:szCs w:val="18"/>
        </w:rPr>
      </w:pPr>
    </w:p>
    <w:p w14:paraId="376884E5" w14:textId="3FBF289F" w:rsidR="006111F4" w:rsidRDefault="006111F4" w:rsidP="006111F4">
      <w:pPr>
        <w:ind w:left="1440"/>
        <w:rPr>
          <w:sz w:val="18"/>
          <w:szCs w:val="18"/>
        </w:rPr>
      </w:pPr>
    </w:p>
    <w:p w14:paraId="23863707" w14:textId="6EF9C428" w:rsidR="006111F4" w:rsidRDefault="006111F4" w:rsidP="006111F4">
      <w:pPr>
        <w:ind w:left="1440"/>
        <w:rPr>
          <w:sz w:val="18"/>
          <w:szCs w:val="18"/>
        </w:rPr>
      </w:pPr>
    </w:p>
    <w:p w14:paraId="7EE730B5" w14:textId="06448B77" w:rsidR="006111F4" w:rsidRDefault="006111F4" w:rsidP="006111F4">
      <w:pPr>
        <w:ind w:left="1440"/>
        <w:rPr>
          <w:sz w:val="18"/>
          <w:szCs w:val="18"/>
        </w:rPr>
      </w:pPr>
    </w:p>
    <w:p w14:paraId="0EA70383" w14:textId="383E83AB" w:rsidR="006111F4" w:rsidRDefault="006111F4" w:rsidP="006111F4">
      <w:pPr>
        <w:ind w:left="1440"/>
        <w:rPr>
          <w:sz w:val="18"/>
          <w:szCs w:val="18"/>
        </w:rPr>
      </w:pPr>
    </w:p>
    <w:p w14:paraId="514E111C" w14:textId="77777777" w:rsidR="006111F4" w:rsidRPr="006111F4" w:rsidRDefault="006111F4" w:rsidP="006111F4">
      <w:pPr>
        <w:ind w:left="1440"/>
        <w:rPr>
          <w:sz w:val="18"/>
          <w:szCs w:val="18"/>
        </w:rPr>
      </w:pPr>
    </w:p>
    <w:p w14:paraId="58779353" w14:textId="73C3A1DC" w:rsidR="006111F4" w:rsidRPr="007B4A65" w:rsidRDefault="006111F4" w:rsidP="006111F4">
      <w:pPr>
        <w:rPr>
          <w:color w:val="FF0000"/>
          <w:sz w:val="18"/>
          <w:szCs w:val="18"/>
        </w:rPr>
      </w:pPr>
      <w:r>
        <w:t xml:space="preserve">                         </w:t>
      </w:r>
      <w:r w:rsidRPr="007B4A65">
        <w:rPr>
          <w:color w:val="FF0000"/>
          <w:sz w:val="18"/>
          <w:szCs w:val="18"/>
        </w:rPr>
        <w:t>2.4.2 Función de cada área</w:t>
      </w:r>
    </w:p>
    <w:p w14:paraId="760E8538" w14:textId="2619B7B9" w:rsidR="006111F4" w:rsidRDefault="006111F4" w:rsidP="006111F4"/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701"/>
        <w:gridCol w:w="5125"/>
      </w:tblGrid>
      <w:tr w:rsidR="006111F4" w14:paraId="7635776F" w14:textId="77777777" w:rsidTr="00747E1B">
        <w:tc>
          <w:tcPr>
            <w:tcW w:w="1701" w:type="dxa"/>
          </w:tcPr>
          <w:p w14:paraId="398E8E21" w14:textId="67738C01" w:rsidR="006111F4" w:rsidRDefault="006111F4" w:rsidP="006111F4">
            <w:r>
              <w:t>Nomb</w:t>
            </w:r>
            <w:r w:rsidR="00791AF8">
              <w:t>re</w:t>
            </w:r>
          </w:p>
        </w:tc>
        <w:tc>
          <w:tcPr>
            <w:tcW w:w="5125" w:type="dxa"/>
          </w:tcPr>
          <w:p w14:paraId="2CEF5FA8" w14:textId="6F0A1AFB" w:rsidR="006111F4" w:rsidRDefault="004E531A" w:rsidP="006111F4">
            <w:r>
              <w:t>Función</w:t>
            </w:r>
          </w:p>
        </w:tc>
      </w:tr>
      <w:tr w:rsidR="006111F4" w14:paraId="64671326" w14:textId="77777777" w:rsidTr="00747E1B">
        <w:tc>
          <w:tcPr>
            <w:tcW w:w="1701" w:type="dxa"/>
          </w:tcPr>
          <w:p w14:paraId="7C33E17F" w14:textId="5B4B1DF4" w:rsidR="006111F4" w:rsidRDefault="00685CE0" w:rsidP="006111F4">
            <w:r>
              <w:t xml:space="preserve">Ventas </w:t>
            </w:r>
          </w:p>
        </w:tc>
        <w:tc>
          <w:tcPr>
            <w:tcW w:w="5125" w:type="dxa"/>
          </w:tcPr>
          <w:p w14:paraId="6D5EAEDC" w14:textId="77777777" w:rsidR="006111F4" w:rsidRDefault="006111F4" w:rsidP="006111F4"/>
        </w:tc>
      </w:tr>
      <w:tr w:rsidR="006111F4" w14:paraId="378FC31F" w14:textId="77777777" w:rsidTr="00747E1B">
        <w:tc>
          <w:tcPr>
            <w:tcW w:w="1701" w:type="dxa"/>
          </w:tcPr>
          <w:p w14:paraId="615681ED" w14:textId="253F0000" w:rsidR="006111F4" w:rsidRDefault="000A4F97" w:rsidP="006111F4">
            <w:proofErr w:type="spellStart"/>
            <w:r>
              <w:t>Recepcion</w:t>
            </w:r>
            <w:proofErr w:type="spellEnd"/>
          </w:p>
        </w:tc>
        <w:tc>
          <w:tcPr>
            <w:tcW w:w="5125" w:type="dxa"/>
          </w:tcPr>
          <w:p w14:paraId="4EC35B3B" w14:textId="77777777" w:rsidR="006111F4" w:rsidRDefault="006111F4" w:rsidP="006111F4"/>
        </w:tc>
      </w:tr>
      <w:tr w:rsidR="006111F4" w14:paraId="793894AB" w14:textId="77777777" w:rsidTr="00747E1B">
        <w:tc>
          <w:tcPr>
            <w:tcW w:w="1701" w:type="dxa"/>
          </w:tcPr>
          <w:p w14:paraId="213D4A30" w14:textId="77777777" w:rsidR="006111F4" w:rsidRDefault="006111F4" w:rsidP="006111F4"/>
        </w:tc>
        <w:tc>
          <w:tcPr>
            <w:tcW w:w="5125" w:type="dxa"/>
          </w:tcPr>
          <w:p w14:paraId="4753E9AE" w14:textId="77777777" w:rsidR="006111F4" w:rsidRDefault="006111F4" w:rsidP="006111F4"/>
        </w:tc>
      </w:tr>
      <w:tr w:rsidR="006111F4" w14:paraId="568B14D2" w14:textId="77777777" w:rsidTr="00747E1B">
        <w:tc>
          <w:tcPr>
            <w:tcW w:w="1701" w:type="dxa"/>
          </w:tcPr>
          <w:p w14:paraId="0AAC69DF" w14:textId="77777777" w:rsidR="006111F4" w:rsidRDefault="006111F4" w:rsidP="006111F4"/>
        </w:tc>
        <w:tc>
          <w:tcPr>
            <w:tcW w:w="5125" w:type="dxa"/>
          </w:tcPr>
          <w:p w14:paraId="13664C55" w14:textId="77777777" w:rsidR="006111F4" w:rsidRDefault="006111F4" w:rsidP="006111F4"/>
        </w:tc>
      </w:tr>
      <w:tr w:rsidR="000A4F97" w14:paraId="6CB7BBD4" w14:textId="77777777" w:rsidTr="00747E1B">
        <w:tc>
          <w:tcPr>
            <w:tcW w:w="1701" w:type="dxa"/>
          </w:tcPr>
          <w:p w14:paraId="48C59312" w14:textId="77777777" w:rsidR="000A4F97" w:rsidRDefault="000A4F97" w:rsidP="006111F4"/>
        </w:tc>
        <w:tc>
          <w:tcPr>
            <w:tcW w:w="5125" w:type="dxa"/>
          </w:tcPr>
          <w:p w14:paraId="5EA7F6E6" w14:textId="77777777" w:rsidR="000A4F97" w:rsidRDefault="000A4F97" w:rsidP="006111F4"/>
        </w:tc>
      </w:tr>
    </w:tbl>
    <w:p w14:paraId="43A9E9C8" w14:textId="6B153FB1" w:rsidR="006111F4" w:rsidRDefault="006111F4" w:rsidP="006111F4"/>
    <w:p w14:paraId="29396BE7" w14:textId="57DC837F" w:rsidR="006111F4" w:rsidRDefault="006111F4" w:rsidP="006111F4"/>
    <w:p w14:paraId="41AD9406" w14:textId="39BF01AF" w:rsidR="006111F4" w:rsidRDefault="006111F4" w:rsidP="006111F4"/>
    <w:p w14:paraId="6FB05D01" w14:textId="259DF907" w:rsidR="006111F4" w:rsidRDefault="006111F4" w:rsidP="006111F4"/>
    <w:p w14:paraId="3867408F" w14:textId="7CA46BFF" w:rsidR="006111F4" w:rsidRDefault="006111F4" w:rsidP="006111F4"/>
    <w:p w14:paraId="4AD0097A" w14:textId="2DDFC320" w:rsidR="006111F4" w:rsidRDefault="006111F4" w:rsidP="006111F4"/>
    <w:p w14:paraId="7C4D74BE" w14:textId="23513CEA" w:rsidR="006111F4" w:rsidRDefault="006111F4" w:rsidP="006111F4"/>
    <w:p w14:paraId="27BDD46F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89224929"/>
      <w:bookmarkStart w:id="20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9"/>
      <w:r w:rsidRPr="002C20F2">
        <w:rPr>
          <w:rFonts w:ascii="Muller Bold" w:hAnsi="Muller Bold" w:cs="Tahoma"/>
          <w:b w:val="0"/>
          <w:sz w:val="20"/>
        </w:rPr>
        <w:t>os</w:t>
      </w:r>
      <w:bookmarkEnd w:id="20"/>
    </w:p>
    <w:p w14:paraId="388B68DC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7088" w:type="dxa"/>
        <w:tblInd w:w="141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121"/>
        <w:gridCol w:w="5967"/>
      </w:tblGrid>
      <w:tr w:rsidR="00480D67" w:rsidRPr="008B67EE" w14:paraId="05F01D5D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11313C50" w14:textId="77777777" w:rsidTr="00791AF8">
        <w:tc>
          <w:tcPr>
            <w:tcW w:w="70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62A451C" w14:textId="77777777" w:rsidTr="00791AF8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33D923A6" w14:textId="77777777" w:rsidTr="00791AF8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2C3961C9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89224930"/>
      <w:bookmarkStart w:id="22" w:name="_Toc199424696"/>
      <w:r w:rsidRPr="002C20F2">
        <w:rPr>
          <w:rFonts w:ascii="Muller Bold" w:hAnsi="Muller Bold" w:cs="Tahoma"/>
          <w:b w:val="0"/>
          <w:sz w:val="20"/>
        </w:rPr>
        <w:t>Beneficios Esperados</w:t>
      </w:r>
      <w:bookmarkEnd w:id="21"/>
      <w:bookmarkEnd w:id="22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7088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13"/>
        <w:gridCol w:w="5875"/>
      </w:tblGrid>
      <w:tr w:rsidR="00480D67" w:rsidRPr="008B67EE" w14:paraId="6D141FC1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5DFE04EF" w14:textId="77777777" w:rsidTr="00791AF8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CEE7D06" w14:textId="77777777" w:rsidTr="00791AF8">
        <w:tc>
          <w:tcPr>
            <w:tcW w:w="709" w:type="dxa"/>
            <w:shd w:val="clear" w:color="auto" w:fill="auto"/>
          </w:tcPr>
          <w:p w14:paraId="75103AFC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AB3C08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7C57FB05" w14:textId="77777777" w:rsidTr="00791AF8">
        <w:tc>
          <w:tcPr>
            <w:tcW w:w="709" w:type="dxa"/>
            <w:tcBorders>
              <w:bottom w:val="nil"/>
            </w:tcBorders>
            <w:shd w:val="clear" w:color="auto" w:fill="auto"/>
          </w:tcPr>
          <w:p w14:paraId="543F1191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1291BEF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5F55ACC9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4F28A938" w14:textId="77777777" w:rsidTr="00791AF8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DB9D0B1" w14:textId="77777777" w:rsidTr="00791AF8">
        <w:tc>
          <w:tcPr>
            <w:tcW w:w="709" w:type="dxa"/>
            <w:shd w:val="clear" w:color="auto" w:fill="auto"/>
          </w:tcPr>
          <w:p w14:paraId="65F09638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0D054B3" w14:textId="77777777" w:rsidTr="00791AF8">
        <w:tc>
          <w:tcPr>
            <w:tcW w:w="709" w:type="dxa"/>
            <w:shd w:val="clear" w:color="auto" w:fill="auto"/>
          </w:tcPr>
          <w:p w14:paraId="4C87F070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334E4D1E" w14:textId="77777777" w:rsidR="00480D67" w:rsidRDefault="00480D67" w:rsidP="00480D67">
      <w:pPr>
        <w:ind w:left="1476" w:hanging="36"/>
        <w:rPr>
          <w:lang w:val="es-ES"/>
        </w:rPr>
      </w:pPr>
    </w:p>
    <w:p w14:paraId="09A0C1F6" w14:textId="77777777" w:rsidR="00480D67" w:rsidRDefault="00480D67" w:rsidP="00480D67">
      <w:pPr>
        <w:ind w:left="1476" w:hanging="36"/>
        <w:rPr>
          <w:lang w:val="es-ES"/>
        </w:rPr>
      </w:pPr>
    </w:p>
    <w:p w14:paraId="773DBC60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199424697"/>
      <w:bookmarkStart w:id="24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3"/>
    </w:p>
    <w:tbl>
      <w:tblPr>
        <w:tblW w:w="7229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052"/>
        <w:gridCol w:w="6177"/>
      </w:tblGrid>
      <w:tr w:rsidR="002C20F2" w:rsidRPr="002C20F2" w14:paraId="430F2828" w14:textId="77777777" w:rsidTr="00791AF8"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196F417" w14:textId="77777777" w:rsidTr="00791AF8">
        <w:tc>
          <w:tcPr>
            <w:tcW w:w="405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4606695" w14:textId="77777777" w:rsidTr="00791AF8">
        <w:tc>
          <w:tcPr>
            <w:tcW w:w="405" w:type="dxa"/>
            <w:shd w:val="clear" w:color="auto" w:fill="auto"/>
          </w:tcPr>
          <w:p w14:paraId="171EC3B1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E5BE3FE" w14:textId="77777777" w:rsidTr="00791AF8">
        <w:tc>
          <w:tcPr>
            <w:tcW w:w="405" w:type="dxa"/>
            <w:tcBorders>
              <w:bottom w:val="nil"/>
            </w:tcBorders>
            <w:shd w:val="clear" w:color="auto" w:fill="auto"/>
          </w:tcPr>
          <w:p w14:paraId="214C2049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007F4A8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69A943D1" w14:textId="77777777" w:rsidTr="00791AF8"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F27D41" w:rsidRDefault="00480D67" w:rsidP="00415678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229303C" w14:textId="77777777" w:rsidTr="00791AF8">
        <w:tc>
          <w:tcPr>
            <w:tcW w:w="405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D02C10E" w14:textId="77777777" w:rsidTr="00791AF8">
        <w:tc>
          <w:tcPr>
            <w:tcW w:w="405" w:type="dxa"/>
            <w:shd w:val="clear" w:color="auto" w:fill="auto"/>
          </w:tcPr>
          <w:p w14:paraId="612C5951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84C12B8" w14:textId="77777777" w:rsidTr="00791AF8">
        <w:tc>
          <w:tcPr>
            <w:tcW w:w="405" w:type="dxa"/>
            <w:shd w:val="clear" w:color="auto" w:fill="auto"/>
          </w:tcPr>
          <w:p w14:paraId="0DB4E9B7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7076CAB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976EBE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199424698"/>
      <w:r w:rsidRPr="002C20F2">
        <w:rPr>
          <w:rFonts w:ascii="Muller Bold" w:hAnsi="Muller Bold" w:cs="Tahoma"/>
          <w:b w:val="0"/>
          <w:sz w:val="20"/>
        </w:rPr>
        <w:t>Restricciones</w:t>
      </w:r>
      <w:bookmarkEnd w:id="24"/>
      <w:bookmarkEnd w:id="25"/>
    </w:p>
    <w:tbl>
      <w:tblPr>
        <w:tblW w:w="7229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11"/>
        <w:gridCol w:w="6118"/>
      </w:tblGrid>
      <w:tr w:rsidR="00480D67" w:rsidRPr="008B67EE" w14:paraId="1188A7D3" w14:textId="77777777" w:rsidTr="00791AF8"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521E3918" w14:textId="77777777" w:rsidTr="00791AF8">
        <w:tc>
          <w:tcPr>
            <w:tcW w:w="485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47CEABBE" w14:textId="77777777" w:rsidTr="00791AF8">
        <w:tc>
          <w:tcPr>
            <w:tcW w:w="485" w:type="dxa"/>
            <w:shd w:val="clear" w:color="auto" w:fill="auto"/>
          </w:tcPr>
          <w:p w14:paraId="6C8125D5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5E48E5BF" w14:textId="77777777" w:rsidTr="00791AF8">
        <w:tc>
          <w:tcPr>
            <w:tcW w:w="485" w:type="dxa"/>
            <w:shd w:val="clear" w:color="auto" w:fill="auto"/>
          </w:tcPr>
          <w:p w14:paraId="5E9F6499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2DA2A907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89224932"/>
      <w:bookmarkStart w:id="27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6"/>
      <w:bookmarkEnd w:id="27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1527"/>
        <w:gridCol w:w="1134"/>
      </w:tblGrid>
      <w:tr w:rsidR="00C16ECF" w:rsidRPr="00F33FAC" w14:paraId="12734851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543B46CF" w14:textId="77777777" w:rsidR="00480D67" w:rsidRPr="00C16ECF" w:rsidRDefault="00480D67" w:rsidP="00415678">
            <w:pPr>
              <w:rPr>
                <w:rFonts w:ascii="Muller Bold" w:hAnsi="Muller Bold"/>
                <w:lang w:val="es-ES"/>
              </w:rPr>
            </w:pPr>
            <w:bookmarkStart w:id="28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118682B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2060DB7E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3ED12826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8FE01B2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1527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394018D" w14:textId="77777777" w:rsidR="00480D67" w:rsidRPr="00C16ECF" w:rsidRDefault="00480D67" w:rsidP="00415678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200C49AD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4B4B9D82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6BAA166D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2B4CFA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51CE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A30DD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7640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A50F6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CFDEC1A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E6509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AE1B20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5380E7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84F56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8832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5C7B9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6EAE89E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78DA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E1B18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63956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676DD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E3170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BEB8F7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521791B" w14:textId="77777777" w:rsidTr="00791AF8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CEAFE4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2A57B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72EFF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D190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5AE6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E1951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CCB9682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002FF447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BAF7B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BF3DD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B3649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6399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7C2CB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6C10B74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959DE02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lastRenderedPageBreak/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A6B1F7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06364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5C6089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04A7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D65001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1BCC643E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6E15B92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82E8B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27D92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C196A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CC84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C163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F5FE1E1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0B2E5D77" w14:textId="77777777" w:rsidR="00480D67" w:rsidRPr="00C16ECF" w:rsidRDefault="00480D67" w:rsidP="00415678">
            <w:pPr>
              <w:jc w:val="left"/>
              <w:rPr>
                <w:rFonts w:ascii="Muller Light" w:hAnsi="Muller Light"/>
                <w:b/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C467E3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D23825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C0C49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3F82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C93DBB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27C457F9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6C6940A3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E1AD7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C9936B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291EC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86E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D9C76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69D61964" w14:textId="77777777" w:rsidTr="00791AF8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326FA7ED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Licenciado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89F8FB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216C6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48A69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C389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82C54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DAE8560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5598F5CE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1ACFED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A7AD1C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A8E83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2103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3945C8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7A75C4" w:rsidRPr="00F33FAC" w14:paraId="4E7F8B25" w14:textId="77777777" w:rsidTr="00791AF8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2B3FA804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1D69E9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74DBEC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5C32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8BB8D0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1DF65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27F5580" w14:textId="77777777" w:rsidTr="00791AF8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E09DEBD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proofErr w:type="gramStart"/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  <w:proofErr w:type="gramEnd"/>
            <w:r w:rsidRPr="00C16ECF">
              <w:rPr>
                <w:rFonts w:ascii="Muller Bold" w:hAnsi="Muller Bold" w:cs="Tahoma"/>
                <w:sz w:val="20"/>
                <w:lang w:val="es-ES"/>
              </w:rPr>
              <w:t xml:space="preserve"> de costo estimado</w:t>
            </w:r>
          </w:p>
        </w:tc>
        <w:tc>
          <w:tcPr>
            <w:tcW w:w="26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2B96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</w:tbl>
    <w:p w14:paraId="69FFC200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8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9"/>
    </w:p>
    <w:tbl>
      <w:tblPr>
        <w:tblW w:w="7371" w:type="dxa"/>
        <w:tblInd w:w="127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748"/>
        <w:gridCol w:w="6623"/>
      </w:tblGrid>
      <w:tr w:rsidR="00480D67" w:rsidRPr="008B67EE" w14:paraId="7D1FC024" w14:textId="77777777" w:rsidTr="00791AF8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AF196CF" w14:textId="77777777" w:rsidTr="00791AF8">
        <w:tc>
          <w:tcPr>
            <w:tcW w:w="283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4A46CD7A" w14:textId="77777777" w:rsidTr="00791AF8">
        <w:tc>
          <w:tcPr>
            <w:tcW w:w="283" w:type="dxa"/>
            <w:shd w:val="clear" w:color="auto" w:fill="auto"/>
          </w:tcPr>
          <w:p w14:paraId="7133301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FF43FCD" w14:textId="77777777" w:rsidTr="00791AF8">
        <w:tc>
          <w:tcPr>
            <w:tcW w:w="283" w:type="dxa"/>
            <w:shd w:val="clear" w:color="auto" w:fill="auto"/>
          </w:tcPr>
          <w:p w14:paraId="1945A2E1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8409049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99424701"/>
      <w:bookmarkStart w:id="31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30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1"/>
    </w:p>
    <w:p w14:paraId="3FEC2141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60C48132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3402" w:type="dxa"/>
        <w:tblInd w:w="12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992"/>
        <w:gridCol w:w="1276"/>
      </w:tblGrid>
      <w:tr w:rsidR="00480D67" w:rsidRPr="00E57F46" w14:paraId="3993F792" w14:textId="77777777" w:rsidTr="00791AF8">
        <w:trPr>
          <w:trHeight w:val="270"/>
        </w:trPr>
        <w:tc>
          <w:tcPr>
            <w:tcW w:w="1134" w:type="dxa"/>
            <w:shd w:val="clear" w:color="auto" w:fill="000000" w:themeFill="text1"/>
          </w:tcPr>
          <w:p w14:paraId="6D9D390C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992" w:type="dxa"/>
            <w:shd w:val="clear" w:color="auto" w:fill="000000" w:themeFill="text1"/>
          </w:tcPr>
          <w:p w14:paraId="43A2720D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59FF4F56" w14:textId="77777777" w:rsidTr="00791AF8">
        <w:trPr>
          <w:trHeight w:val="345"/>
        </w:trPr>
        <w:tc>
          <w:tcPr>
            <w:tcW w:w="1134" w:type="dxa"/>
            <w:shd w:val="clear" w:color="auto" w:fill="FFFFFF" w:themeFill="background1"/>
          </w:tcPr>
          <w:p w14:paraId="7C8D6970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992" w:type="dxa"/>
            <w:shd w:val="clear" w:color="auto" w:fill="FFFFFF" w:themeFill="background1"/>
          </w:tcPr>
          <w:p w14:paraId="5812DFE1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67238DAF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32936B23" w14:textId="77777777" w:rsidR="00F27D41" w:rsidRDefault="00F27D41" w:rsidP="00F27D41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2" w:name="_Toc89224935"/>
      <w:bookmarkStart w:id="33" w:name="_Toc199424702"/>
    </w:p>
    <w:p w14:paraId="5C81EFD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2"/>
      <w:r w:rsidRPr="002C20F2">
        <w:rPr>
          <w:rFonts w:ascii="Muller Bold" w:hAnsi="Muller Bold" w:cs="Tahoma"/>
          <w:b w:val="0"/>
          <w:sz w:val="20"/>
        </w:rPr>
        <w:t>iniciales</w:t>
      </w:r>
      <w:bookmarkEnd w:id="33"/>
    </w:p>
    <w:tbl>
      <w:tblPr>
        <w:tblW w:w="7229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992"/>
        <w:gridCol w:w="5528"/>
      </w:tblGrid>
      <w:tr w:rsidR="00480D67" w:rsidRPr="00D36C70" w14:paraId="4F18A45D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A64BBF" w:rsidRDefault="00480D67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528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A64BBF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4A71555D" w14:textId="77777777" w:rsidTr="00791AF8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13ACE59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528" w:type="dxa"/>
            <w:tcBorders>
              <w:top w:val="nil"/>
            </w:tcBorders>
            <w:shd w:val="clear" w:color="auto" w:fill="auto"/>
          </w:tcPr>
          <w:p w14:paraId="6AF169B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CE2CBC0" w14:textId="77777777" w:rsidTr="00791AF8">
        <w:tc>
          <w:tcPr>
            <w:tcW w:w="709" w:type="dxa"/>
            <w:shd w:val="clear" w:color="auto" w:fill="auto"/>
          </w:tcPr>
          <w:p w14:paraId="78E4C080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AB9E80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528" w:type="dxa"/>
            <w:shd w:val="clear" w:color="auto" w:fill="auto"/>
          </w:tcPr>
          <w:p w14:paraId="49076CB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AA82741" w14:textId="77777777" w:rsidTr="00791AF8">
        <w:tc>
          <w:tcPr>
            <w:tcW w:w="709" w:type="dxa"/>
            <w:shd w:val="clear" w:color="auto" w:fill="auto"/>
          </w:tcPr>
          <w:p w14:paraId="63AF56B8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589EC61B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528" w:type="dxa"/>
            <w:shd w:val="clear" w:color="auto" w:fill="auto"/>
          </w:tcPr>
          <w:p w14:paraId="5E22DDE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FF6F33C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4" w:name="_Toc199424703"/>
      <w:bookmarkStart w:id="35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4"/>
    </w:p>
    <w:tbl>
      <w:tblPr>
        <w:tblW w:w="7229" w:type="dxa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229"/>
      </w:tblGrid>
      <w:tr w:rsidR="00480D67" w14:paraId="61C3E483" w14:textId="77777777" w:rsidTr="00791AF8"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DDF9C5" w14:textId="77777777" w:rsidR="00480D67" w:rsidRPr="007A75C4" w:rsidRDefault="00480D67" w:rsidP="00415678">
            <w:pPr>
              <w:rPr>
                <w:rFonts w:ascii="Muller Light" w:hAnsi="Muller Light" w:cs="Arial"/>
                <w:sz w:val="20"/>
              </w:rPr>
            </w:pPr>
            <w:r w:rsidRPr="007A75C4">
              <w:rPr>
                <w:rFonts w:ascii="Muller Light" w:hAnsi="Muller Light" w:cs="Arial"/>
                <w:sz w:val="20"/>
              </w:rPr>
              <w:t>&lt;Nombre y apellidos&gt;</w:t>
            </w:r>
          </w:p>
        </w:tc>
      </w:tr>
    </w:tbl>
    <w:p w14:paraId="33226FA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6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7229" w:type="dxa"/>
        <w:tblInd w:w="141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126"/>
        <w:gridCol w:w="2268"/>
        <w:gridCol w:w="2835"/>
      </w:tblGrid>
      <w:tr w:rsidR="00480D67" w:rsidRPr="008B67EE" w14:paraId="44362A52" w14:textId="77777777" w:rsidTr="00791AF8">
        <w:tc>
          <w:tcPr>
            <w:tcW w:w="2126" w:type="dxa"/>
            <w:shd w:val="clear" w:color="auto" w:fill="000000" w:themeFill="text1"/>
          </w:tcPr>
          <w:p w14:paraId="4B220906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268" w:type="dxa"/>
            <w:shd w:val="clear" w:color="auto" w:fill="000000" w:themeFill="text1"/>
          </w:tcPr>
          <w:p w14:paraId="73C0FD39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4DBF6FF0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72301447" w14:textId="77777777" w:rsidTr="00791AF8">
        <w:tc>
          <w:tcPr>
            <w:tcW w:w="2126" w:type="dxa"/>
            <w:shd w:val="clear" w:color="auto" w:fill="auto"/>
          </w:tcPr>
          <w:p w14:paraId="6D02675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043C03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230B8D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71468A5" w14:textId="77777777" w:rsidTr="00791AF8">
        <w:tc>
          <w:tcPr>
            <w:tcW w:w="2126" w:type="dxa"/>
            <w:shd w:val="clear" w:color="auto" w:fill="auto"/>
          </w:tcPr>
          <w:p w14:paraId="3986D18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4209A2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71C7BFC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21B51C1" w14:textId="77777777" w:rsidTr="00791AF8">
        <w:tc>
          <w:tcPr>
            <w:tcW w:w="2126" w:type="dxa"/>
            <w:shd w:val="clear" w:color="auto" w:fill="auto"/>
          </w:tcPr>
          <w:p w14:paraId="04FF3C7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4EBF4F6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C555E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D1C0CB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DCA6" w14:textId="77777777" w:rsidR="00B94D50" w:rsidRDefault="00B94D50">
      <w:r>
        <w:separator/>
      </w:r>
    </w:p>
  </w:endnote>
  <w:endnote w:type="continuationSeparator" w:id="0">
    <w:p w14:paraId="1C2DF8C5" w14:textId="77777777" w:rsidR="00B94D50" w:rsidRDefault="00B9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0FA7C191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7B4A65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26/01/2022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39E2E54D" w14:textId="2AB9F724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F7DF" w14:textId="77777777" w:rsidR="00B94D50" w:rsidRDefault="00B94D50">
      <w:r>
        <w:separator/>
      </w:r>
    </w:p>
  </w:footnote>
  <w:footnote w:type="continuationSeparator" w:id="0">
    <w:p w14:paraId="1FF1D324" w14:textId="77777777" w:rsidR="00B94D50" w:rsidRDefault="00B94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A4F97"/>
    <w:rsid w:val="000B34E4"/>
    <w:rsid w:val="000B576D"/>
    <w:rsid w:val="000B67C9"/>
    <w:rsid w:val="000B7261"/>
    <w:rsid w:val="000C1012"/>
    <w:rsid w:val="000C21E3"/>
    <w:rsid w:val="000C65DB"/>
    <w:rsid w:val="000E46CA"/>
    <w:rsid w:val="000E518B"/>
    <w:rsid w:val="000F015C"/>
    <w:rsid w:val="000F48A5"/>
    <w:rsid w:val="000F531A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B433F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4EAE"/>
    <w:rsid w:val="0034533D"/>
    <w:rsid w:val="00350DCB"/>
    <w:rsid w:val="00354CF3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531A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A1848"/>
    <w:rsid w:val="005B0515"/>
    <w:rsid w:val="005B1B27"/>
    <w:rsid w:val="005C2D8C"/>
    <w:rsid w:val="005E00CE"/>
    <w:rsid w:val="005E6469"/>
    <w:rsid w:val="005F4939"/>
    <w:rsid w:val="00600688"/>
    <w:rsid w:val="00605BBE"/>
    <w:rsid w:val="006111F4"/>
    <w:rsid w:val="006324A8"/>
    <w:rsid w:val="006373C1"/>
    <w:rsid w:val="00645806"/>
    <w:rsid w:val="00655AB8"/>
    <w:rsid w:val="0067146C"/>
    <w:rsid w:val="00685CE0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47E1B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91AF8"/>
    <w:rsid w:val="007A1E26"/>
    <w:rsid w:val="007A7033"/>
    <w:rsid w:val="007A7398"/>
    <w:rsid w:val="007A75C4"/>
    <w:rsid w:val="007B32A8"/>
    <w:rsid w:val="007B35AE"/>
    <w:rsid w:val="007B4A65"/>
    <w:rsid w:val="007C733F"/>
    <w:rsid w:val="007D0E61"/>
    <w:rsid w:val="007D4B41"/>
    <w:rsid w:val="007E23BA"/>
    <w:rsid w:val="007E4601"/>
    <w:rsid w:val="007F0B00"/>
    <w:rsid w:val="007F3310"/>
    <w:rsid w:val="007F363A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D441F"/>
    <w:rsid w:val="009F39F0"/>
    <w:rsid w:val="00A06191"/>
    <w:rsid w:val="00A06473"/>
    <w:rsid w:val="00A07EA6"/>
    <w:rsid w:val="00A141A0"/>
    <w:rsid w:val="00A20B49"/>
    <w:rsid w:val="00A20D94"/>
    <w:rsid w:val="00A24AB4"/>
    <w:rsid w:val="00A25E08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47DB8"/>
    <w:rsid w:val="00B5029E"/>
    <w:rsid w:val="00B74BEE"/>
    <w:rsid w:val="00B83375"/>
    <w:rsid w:val="00B8492A"/>
    <w:rsid w:val="00B9031C"/>
    <w:rsid w:val="00B92AF5"/>
    <w:rsid w:val="00B94D50"/>
    <w:rsid w:val="00BA0841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C66D0"/>
    <w:rsid w:val="00EE276E"/>
    <w:rsid w:val="00EE48ED"/>
    <w:rsid w:val="00EE6C80"/>
    <w:rsid w:val="00EF2675"/>
    <w:rsid w:val="00EF6BCA"/>
    <w:rsid w:val="00F00C84"/>
    <w:rsid w:val="00F070FA"/>
    <w:rsid w:val="00F25AC4"/>
    <w:rsid w:val="00F27229"/>
    <w:rsid w:val="00F27D41"/>
    <w:rsid w:val="00F36F16"/>
    <w:rsid w:val="00F41F88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E9E47E-69A4-4507-8F86-5D41B67708B5}"/>
</file>

<file path=customXml/itemProps2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634</TotalTime>
  <Pages>6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11</cp:revision>
  <cp:lastPrinted>2019-06-21T21:41:00Z</cp:lastPrinted>
  <dcterms:created xsi:type="dcterms:W3CDTF">2021-06-22T04:35:00Z</dcterms:created>
  <dcterms:modified xsi:type="dcterms:W3CDTF">2022-01-27T02:22:00Z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