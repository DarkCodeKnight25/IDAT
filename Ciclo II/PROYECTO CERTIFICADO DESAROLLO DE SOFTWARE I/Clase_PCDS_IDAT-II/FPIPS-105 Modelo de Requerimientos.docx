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41AA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038E2" wp14:editId="1D32F91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0594E" w14:textId="77777777" w:rsidR="00542105" w:rsidRDefault="00542105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038E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0710594E" w14:textId="77777777" w:rsidR="00542105" w:rsidRDefault="00542105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8AA9AB" wp14:editId="2D9BD572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2CA85B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6024FD8F" w14:textId="611595C5" w:rsidR="00542105" w:rsidRDefault="00542105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84576" wp14:editId="2B6DB1E9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2316E" w14:textId="77777777" w:rsidR="00542105" w:rsidRPr="003C2A69" w:rsidRDefault="00542105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8457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13D2316E" w14:textId="77777777" w:rsidR="00542105" w:rsidRPr="003C2A69" w:rsidRDefault="00542105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74A74080" w14:textId="77777777" w:rsidR="00542105" w:rsidRDefault="00542105" w:rsidP="00542105">
      <w:pPr>
        <w:pStyle w:val="Encabezado"/>
        <w:tabs>
          <w:tab w:val="clear" w:pos="4252"/>
          <w:tab w:val="clear" w:pos="8504"/>
        </w:tabs>
        <w:jc w:val="left"/>
        <w:rPr>
          <w:noProof/>
          <w:lang w:val="es-PE" w:eastAsia="es-PE"/>
        </w:rPr>
      </w:pPr>
    </w:p>
    <w:p w14:paraId="26E6BF7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3CC2A7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2A85D5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3727840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2D2409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22277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71728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9ED7238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24F857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C50D9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1E6BE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B4F1A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60FA6A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15C0DE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BE3CE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8D105BF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66F215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A46C1EC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065826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FE6C20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85DCE2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FC60B85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74DD5F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852B5F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7E6A24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920AAA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CEC57D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DCAF3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E56BC7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7008A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1DB1BA6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37A3A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000EE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4ACF56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FD1BD5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98AE0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4144E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FD419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ADE5CF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D5C10B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A2AF38A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5F5C99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10F755C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FC223C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E8D59E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CE8BE59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E137AAB" w14:textId="077B18B5" w:rsidR="00542105" w:rsidRDefault="00787D8A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EFCA8" wp14:editId="2BC05A3A">
                <wp:simplePos x="0" y="0"/>
                <wp:positionH relativeFrom="column">
                  <wp:posOffset>-648970</wp:posOffset>
                </wp:positionH>
                <wp:positionV relativeFrom="paragraph">
                  <wp:posOffset>210185</wp:posOffset>
                </wp:positionV>
                <wp:extent cx="5724525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D0B76" w14:textId="21B611C1" w:rsidR="00542105" w:rsidRDefault="00542105" w:rsidP="00787D8A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787D8A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8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787D8A" w:rsidRP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Requerimientos </w:t>
                            </w:r>
                            <w:r w:rsid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- </w:t>
                            </w:r>
                            <w:r w:rsidR="00787D8A" w:rsidRP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Comprender el Problema</w:t>
                            </w:r>
                            <w:r w:rsid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- </w:t>
                            </w:r>
                            <w:r w:rsidR="00787D8A" w:rsidRP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Definir el Sistema</w:t>
                            </w:r>
                          </w:p>
                          <w:p w14:paraId="55ED7A12" w14:textId="77777777" w:rsidR="00542105" w:rsidRPr="00132FD0" w:rsidRDefault="00542105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1270EAF8" w14:textId="088B1BA3" w:rsidR="00542105" w:rsidRPr="006C37AD" w:rsidRDefault="00542105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787D8A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8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787D8A" w:rsidRPr="00787D8A">
                              <w:rPr>
                                <w:rFonts w:cs="Arial"/>
                                <w:color w:val="FFFFFF" w:themeColor="background1"/>
                              </w:rPr>
                              <w:t>Identifica los requerimientos del usuario para construir el Modelo de Casos de Uso de un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EFCA8" id="Cuadro de texto 10" o:spid="_x0000_s1028" type="#_x0000_t202" style="position:absolute;left:0;text-align:left;margin-left:-51.1pt;margin-top:16.55pt;width:450.75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" filled="f" stroked="f" strokeweight=".5pt">
                <v:textbox>
                  <w:txbxContent>
                    <w:p w14:paraId="193D0B76" w14:textId="21B611C1" w:rsidR="00542105" w:rsidRDefault="00542105" w:rsidP="00787D8A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787D8A">
                        <w:rPr>
                          <w:rFonts w:ascii="Stag Book" w:hAnsi="Stag Book" w:cs="Arial"/>
                          <w:color w:val="FFFFFF" w:themeColor="background1"/>
                        </w:rPr>
                        <w:t>8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787D8A" w:rsidRP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Requerimientos </w:t>
                      </w:r>
                      <w:r w:rsid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- </w:t>
                      </w:r>
                      <w:r w:rsidR="00787D8A" w:rsidRP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>Comprender el Problema</w:t>
                      </w:r>
                      <w:r w:rsid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- </w:t>
                      </w:r>
                      <w:r w:rsidR="00787D8A" w:rsidRP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>Definir el Sistema</w:t>
                      </w:r>
                    </w:p>
                    <w:p w14:paraId="55ED7A12" w14:textId="77777777" w:rsidR="00542105" w:rsidRPr="00132FD0" w:rsidRDefault="00542105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1270EAF8" w14:textId="088B1BA3" w:rsidR="00542105" w:rsidRPr="006C37AD" w:rsidRDefault="00542105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787D8A">
                        <w:rPr>
                          <w:rFonts w:ascii="Stag Book" w:hAnsi="Stag Book" w:cs="Arial"/>
                          <w:color w:val="FFFFFF" w:themeColor="background1"/>
                        </w:rPr>
                        <w:t>8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787D8A" w:rsidRPr="00787D8A">
                        <w:rPr>
                          <w:rFonts w:cs="Arial"/>
                          <w:color w:val="FFFFFF" w:themeColor="background1"/>
                        </w:rPr>
                        <w:t>Identifica los requerimientos del usuario para construir el Modelo de Casos de Uso de un 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61399CA7" w14:textId="14226B4D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A45007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A5C730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94BCE8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9D946B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80DF8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995EB59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F6257C6" w14:textId="1020E8F6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48ADCD17" wp14:editId="4EA1C0D9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28B7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1FCA988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750090F5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31C5FCF1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13857FCC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03846B36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0A11AFA4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638BE2D2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08896DA1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1B3F7D14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DAE1598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4A7F644D" w14:textId="21D0E24B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487C83">
        <w:rPr>
          <w:rFonts w:ascii="Muller Regular" w:hAnsi="Muller Regular" w:cs="Tahoma"/>
          <w:bCs/>
          <w:color w:val="000000" w:themeColor="text1"/>
          <w:szCs w:val="22"/>
        </w:rPr>
        <w:t>10</w:t>
      </w:r>
      <w:r w:rsidR="00956D58">
        <w:rPr>
          <w:rFonts w:ascii="Muller Regular" w:hAnsi="Muller Regular" w:cs="Tahoma"/>
          <w:bCs/>
          <w:color w:val="000000" w:themeColor="text1"/>
          <w:szCs w:val="22"/>
        </w:rPr>
        <w:t>6</w:t>
      </w:r>
      <w:r w:rsidR="00487C83">
        <w:rPr>
          <w:rFonts w:ascii="Muller Regular" w:hAnsi="Muller Regular" w:cs="Tahoma"/>
          <w:bCs/>
          <w:color w:val="000000" w:themeColor="text1"/>
          <w:szCs w:val="22"/>
        </w:rPr>
        <w:t xml:space="preserve"> Modelo de Requerimiento</w:t>
      </w:r>
      <w:r w:rsidR="000C21D5">
        <w:rPr>
          <w:rFonts w:ascii="Muller Regular" w:hAnsi="Muller Regular" w:cs="Tahoma"/>
          <w:bCs/>
          <w:color w:val="000000" w:themeColor="text1"/>
          <w:szCs w:val="22"/>
        </w:rPr>
        <w:t>s</w:t>
      </w:r>
      <w:r w:rsidR="009339F7">
        <w:rPr>
          <w:rFonts w:ascii="Muller Regular" w:hAnsi="Muller Regular" w:cs="Tahoma"/>
          <w:bCs/>
          <w:color w:val="000000" w:themeColor="text1"/>
          <w:szCs w:val="22"/>
        </w:rPr>
        <w:t xml:space="preserve"> y Clases</w:t>
      </w:r>
    </w:p>
    <w:p w14:paraId="1437B006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76885A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FDD6A8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C4DBD94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3D6E912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5C2B24C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93EEB7F" w14:textId="1CD48160" w:rsidR="00547DC9" w:rsidRPr="00184E08" w:rsidRDefault="005643E3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Enero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 w:rsidR="00D33234">
        <w:rPr>
          <w:rFonts w:ascii="Muller Regular" w:hAnsi="Muller Regular" w:cs="Tahoma"/>
          <w:color w:val="000000" w:themeColor="text1"/>
          <w:szCs w:val="22"/>
        </w:rPr>
        <w:t>2</w:t>
      </w:r>
      <w:r>
        <w:rPr>
          <w:rFonts w:ascii="Muller Regular" w:hAnsi="Muller Regular" w:cs="Tahoma"/>
          <w:color w:val="000000" w:themeColor="text1"/>
          <w:szCs w:val="22"/>
        </w:rPr>
        <w:t>2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6DDD3177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9BF8343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7201"/>
      </w:tblGrid>
      <w:tr w:rsidR="007A75C4" w:rsidRPr="00206681" w14:paraId="7593354E" w14:textId="77777777" w:rsidTr="00A002BD">
        <w:tc>
          <w:tcPr>
            <w:tcW w:w="239" w:type="dxa"/>
            <w:shd w:val="clear" w:color="auto" w:fill="auto"/>
          </w:tcPr>
          <w:bookmarkEnd w:id="2"/>
          <w:bookmarkEnd w:id="3"/>
          <w:bookmarkEnd w:id="4"/>
          <w:p w14:paraId="231B83DF" w14:textId="77777777" w:rsidR="00C02785" w:rsidRPr="00A002BD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Nú</w:t>
            </w:r>
            <w:r w:rsidR="00C02785"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719ED661" w14:textId="77777777" w:rsidR="00E63DF8" w:rsidRPr="00A002BD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Apellidos y Nombres</w:t>
            </w:r>
          </w:p>
        </w:tc>
      </w:tr>
      <w:tr w:rsidR="007A75C4" w:rsidRPr="00206681" w14:paraId="30266180" w14:textId="77777777" w:rsidTr="00A002BD">
        <w:tc>
          <w:tcPr>
            <w:tcW w:w="239" w:type="dxa"/>
            <w:shd w:val="clear" w:color="auto" w:fill="auto"/>
          </w:tcPr>
          <w:p w14:paraId="2B70EB19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25F7D801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705F472D" w14:textId="77777777" w:rsidTr="00A002BD">
        <w:tc>
          <w:tcPr>
            <w:tcW w:w="239" w:type="dxa"/>
            <w:shd w:val="clear" w:color="auto" w:fill="auto"/>
          </w:tcPr>
          <w:p w14:paraId="4B773BBF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383BFCD5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56B39686" w14:textId="77777777" w:rsidTr="00A002BD">
        <w:tc>
          <w:tcPr>
            <w:tcW w:w="239" w:type="dxa"/>
            <w:shd w:val="clear" w:color="auto" w:fill="auto"/>
          </w:tcPr>
          <w:p w14:paraId="123A7459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678E3C7E" w14:textId="77777777" w:rsidR="00C02785" w:rsidRPr="00A002BD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  <w:r w:rsidR="00CA438E"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</w:tbl>
    <w:p w14:paraId="42A269F9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es-ES" w:eastAsia="es-ES"/>
        </w:rPr>
        <w:id w:val="620803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84062" w14:textId="77777777" w:rsidR="00593C67" w:rsidRPr="00593C67" w:rsidRDefault="00593C67">
          <w:pPr>
            <w:pStyle w:val="TtuloTDC"/>
            <w:rPr>
              <w:rFonts w:ascii="Stag Book" w:hAnsi="Stag Book"/>
              <w:color w:val="000000" w:themeColor="text1"/>
              <w:sz w:val="36"/>
            </w:rPr>
          </w:pPr>
          <w:r w:rsidRPr="00593C67">
            <w:rPr>
              <w:rFonts w:ascii="Stag Book" w:hAnsi="Stag Book"/>
              <w:color w:val="000000" w:themeColor="text1"/>
              <w:sz w:val="36"/>
              <w:lang w:val="es-ES"/>
            </w:rPr>
            <w:t>Índice</w:t>
          </w:r>
        </w:p>
        <w:p w14:paraId="7C5AE204" w14:textId="77777777" w:rsidR="00593C67" w:rsidRDefault="00593C6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2030658" w:history="1">
            <w:r w:rsidRPr="00D53E57">
              <w:rPr>
                <w:rStyle w:val="Hipervnculo"/>
                <w:rFonts w:ascii="Muller Bold" w:hAnsi="Muller Bol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D53E57">
              <w:rPr>
                <w:rStyle w:val="Hipervnculo"/>
                <w:rFonts w:ascii="Muller Bold" w:hAnsi="Muller Bold"/>
                <w:noProof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9B61" w14:textId="77777777" w:rsidR="00593C67" w:rsidRDefault="00BF0774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0659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2.</w:t>
            </w:r>
            <w:r w:rsidR="00593C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INTRoDUCCIÓN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_Toc12030659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4A5EAFAE" w14:textId="77777777" w:rsidR="00593C67" w:rsidRDefault="00BF0774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0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2.1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Propósito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_Toc12030660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2D867F14" w14:textId="77777777" w:rsidR="00593C67" w:rsidRDefault="00BF0774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1" w:history="1">
            <w:r w:rsidR="00593C67" w:rsidRPr="00D53E57">
              <w:rPr>
                <w:rStyle w:val="Hipervnculo"/>
                <w:rFonts w:ascii="Muller Bold" w:hAnsi="Muller Bold"/>
                <w:noProof/>
              </w:rPr>
              <w:t>2.2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Alcance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_Toc12030661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1BC5E614" w14:textId="77777777" w:rsidR="00593C67" w:rsidRDefault="00BF0774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0662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</w:t>
            </w:r>
            <w:r w:rsidR="00593C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vistas de casos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_Toc12030662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12184F81" w14:textId="77777777" w:rsidR="00593C67" w:rsidRDefault="00BF0774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3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3.1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Lista de Actores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_Toc12030663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49AED138" w14:textId="77777777" w:rsidR="00593C67" w:rsidRDefault="00BF0774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4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3.2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Lista de caso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_Toc12030664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529D2483" w14:textId="392366C8" w:rsidR="00593C67" w:rsidRDefault="00BF0774">
          <w:pPr>
            <w:pStyle w:val="TDC2"/>
            <w:tabs>
              <w:tab w:val="left" w:pos="880"/>
              <w:tab w:val="right" w:leader="dot" w:pos="8806"/>
            </w:tabs>
            <w:rPr>
              <w:noProof/>
            </w:rPr>
          </w:pPr>
          <w:hyperlink w:anchor="_Toc12030665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3.3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Diagrama de caso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_Toc12030665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1E2AD8A1" w14:textId="543C468F" w:rsidR="006C30CA" w:rsidRPr="006C30CA" w:rsidRDefault="006C30CA" w:rsidP="006C30CA">
          <w:pPr>
            <w:rPr>
              <w:rFonts w:eastAsiaTheme="minorEastAsia"/>
            </w:rPr>
          </w:pPr>
          <w:r w:rsidRPr="006C30CA">
            <w:rPr>
              <w:rFonts w:eastAsiaTheme="minorEastAsia"/>
            </w:rPr>
            <w:t>4.-</w:t>
          </w:r>
          <w:r w:rsidRPr="006C30CA">
            <w:rPr>
              <w:rStyle w:val="Hipervnculo"/>
              <w:rFonts w:ascii="Muller Bold" w:hAnsi="Muller Bold" w:cs="Tahoma"/>
              <w:b/>
              <w:bCs/>
              <w:caps/>
              <w:noProof/>
              <w:color w:val="auto"/>
              <w:szCs w:val="22"/>
              <w:u w:val="none"/>
            </w:rPr>
            <w:t xml:space="preserve"> Diagrama de Clases</w:t>
          </w:r>
        </w:p>
        <w:p w14:paraId="718EA741" w14:textId="77777777" w:rsidR="00593C67" w:rsidRDefault="00593C67">
          <w:r>
            <w:rPr>
              <w:b/>
              <w:bCs/>
              <w:lang w:val="es-ES"/>
            </w:rPr>
            <w:fldChar w:fldCharType="end"/>
          </w:r>
        </w:p>
      </w:sdtContent>
    </w:sdt>
    <w:p w14:paraId="08B35783" w14:textId="77777777" w:rsidR="009D5130" w:rsidRDefault="009D5130" w:rsidP="009D5130">
      <w:pPr>
        <w:rPr>
          <w:rFonts w:cs="Arial"/>
          <w:b/>
          <w:sz w:val="20"/>
          <w:lang w:val="es-PE"/>
        </w:rPr>
      </w:pPr>
    </w:p>
    <w:p w14:paraId="6330E978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6679993A" w14:textId="77777777" w:rsidR="00480D67" w:rsidRPr="00593C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5" w:name="_Toc199394968"/>
      <w:bookmarkStart w:id="6" w:name="_Toc199424689"/>
      <w:bookmarkStart w:id="7" w:name="_Toc12030658"/>
      <w:bookmarkStart w:id="8" w:name="OLE_LINK3"/>
      <w:bookmarkStart w:id="9" w:name="OLE_LINK4"/>
      <w:bookmarkStart w:id="10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5"/>
      <w:bookmarkEnd w:id="6"/>
      <w:bookmarkEnd w:id="7"/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0976A218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61F830D7" w14:textId="77777777" w:rsidR="00F452B3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0B25AC92" w14:textId="77777777" w:rsidTr="00480D67">
        <w:tc>
          <w:tcPr>
            <w:tcW w:w="5334" w:type="dxa"/>
            <w:tcBorders>
              <w:top w:val="nil"/>
            </w:tcBorders>
          </w:tcPr>
          <w:p w14:paraId="27351B1B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3B5DB0FA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145B3C51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2E05C4F7" w14:textId="77777777" w:rsidTr="00480D67">
        <w:tc>
          <w:tcPr>
            <w:tcW w:w="5334" w:type="dxa"/>
          </w:tcPr>
          <w:p w14:paraId="3F5A18E8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7E7A5B23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37074C45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2E61FFAA" w14:textId="77777777" w:rsidR="0012299B" w:rsidRPr="0012299B" w:rsidRDefault="009D5130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1" w:name="_Toc12030659"/>
      <w:bookmarkEnd w:id="8"/>
      <w:bookmarkEnd w:id="9"/>
      <w:bookmarkEnd w:id="10"/>
      <w:r>
        <w:rPr>
          <w:rFonts w:ascii="Muller Bold" w:hAnsi="Muller Bold" w:cs="Tahoma"/>
          <w:b w:val="0"/>
          <w:bCs/>
          <w:sz w:val="20"/>
        </w:rPr>
        <w:t>INTRo</w:t>
      </w:r>
      <w:r w:rsidR="00497AED">
        <w:rPr>
          <w:rFonts w:ascii="Muller Bold" w:hAnsi="Muller Bold" w:cs="Tahoma"/>
          <w:b w:val="0"/>
          <w:bCs/>
          <w:sz w:val="20"/>
        </w:rPr>
        <w:t>DUCCIÓN</w:t>
      </w:r>
      <w:bookmarkEnd w:id="11"/>
    </w:p>
    <w:p w14:paraId="0099DEA0" w14:textId="77777777" w:rsidR="0012299B" w:rsidRPr="0012299B" w:rsidRDefault="00497AED" w:rsidP="0012299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2" w:name="_Toc12030660"/>
      <w:r>
        <w:rPr>
          <w:rFonts w:ascii="Muller Bold" w:hAnsi="Muller Bold" w:cs="Tahoma"/>
          <w:b w:val="0"/>
          <w:sz w:val="20"/>
        </w:rPr>
        <w:t>Propósito</w:t>
      </w:r>
      <w:bookmarkEnd w:id="12"/>
      <w:r w:rsidR="00480D67"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1AE8C2FF" w14:textId="77777777" w:rsidTr="00487C83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FE46A4" w14:textId="77777777" w:rsidR="00480D67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6E8D5F34" w14:textId="77777777" w:rsidR="00480D67" w:rsidRPr="0012299B" w:rsidRDefault="00497AED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3" w:name="_Toc12030661"/>
      <w:r>
        <w:rPr>
          <w:rFonts w:ascii="Muller Bold" w:hAnsi="Muller Bold" w:cs="Tahoma"/>
          <w:b w:val="0"/>
          <w:sz w:val="20"/>
        </w:rPr>
        <w:t>Alcance</w:t>
      </w:r>
      <w:bookmarkEnd w:id="13"/>
      <w:r w:rsidR="00480D67" w:rsidRPr="0012299B">
        <w:rPr>
          <w:rFonts w:ascii="Muller Bold" w:hAnsi="Muller Bold"/>
          <w:b w:val="0"/>
          <w:sz w:val="20"/>
        </w:rPr>
        <w:t xml:space="preserve"> </w:t>
      </w:r>
      <w:r w:rsidR="00480D67" w:rsidRPr="0012299B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116078EC" w14:textId="77777777" w:rsidTr="00593C67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8A36AE" w14:textId="77777777" w:rsidR="0012299B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3D0BA2B1" w14:textId="77777777" w:rsidR="00480D67" w:rsidRDefault="00487C83" w:rsidP="00DB4916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4" w:name="_Toc12030662"/>
      <w:r>
        <w:rPr>
          <w:rFonts w:ascii="Muller Bold" w:hAnsi="Muller Bold" w:cs="Tahoma"/>
          <w:b w:val="0"/>
          <w:bCs/>
          <w:sz w:val="20"/>
        </w:rPr>
        <w:t>vistas de casos de uso</w:t>
      </w:r>
      <w:bookmarkEnd w:id="14"/>
    </w:p>
    <w:p w14:paraId="026D398B" w14:textId="77777777" w:rsidR="00DB4916" w:rsidRPr="00DB4916" w:rsidRDefault="00487C83" w:rsidP="00DB4916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5" w:name="_Toc12030663"/>
      <w:r>
        <w:rPr>
          <w:rFonts w:ascii="Muller Bold" w:hAnsi="Muller Bold" w:cs="Tahoma"/>
          <w:b w:val="0"/>
          <w:sz w:val="20"/>
        </w:rPr>
        <w:t>Lista de Actores</w:t>
      </w:r>
      <w:bookmarkEnd w:id="15"/>
    </w:p>
    <w:tbl>
      <w:tblPr>
        <w:tblW w:w="8327" w:type="dxa"/>
        <w:tblInd w:w="142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240"/>
        <w:gridCol w:w="1737"/>
        <w:gridCol w:w="5350"/>
      </w:tblGrid>
      <w:tr w:rsidR="00487C83" w:rsidRPr="008B67EE" w14:paraId="12D0FF70" w14:textId="77777777" w:rsidTr="00A2515F"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34549C9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042C7805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Actor</w:t>
            </w:r>
          </w:p>
        </w:tc>
        <w:tc>
          <w:tcPr>
            <w:tcW w:w="5350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90513AF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7C83" w:rsidRPr="008B67EE" w14:paraId="4009C2F6" w14:textId="77777777" w:rsidTr="00A2515F">
        <w:tc>
          <w:tcPr>
            <w:tcW w:w="12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E41D83" w14:textId="77777777" w:rsidR="00487C83" w:rsidRPr="007456AD" w:rsidRDefault="00487C83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D22C7" w14:textId="5D2D1F7A" w:rsidR="00487C83" w:rsidRDefault="00A2515F" w:rsidP="00415678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Vendedor</w:t>
            </w:r>
          </w:p>
        </w:tc>
        <w:tc>
          <w:tcPr>
            <w:tcW w:w="5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3BED42" w14:textId="77777777" w:rsidR="00487C83" w:rsidRPr="00343A4B" w:rsidRDefault="00487C83" w:rsidP="00415678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7C83" w:rsidRPr="008B67EE" w14:paraId="5BEBD58B" w14:textId="77777777" w:rsidTr="00A2515F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8923DE" w14:textId="77777777" w:rsidR="00487C83" w:rsidRPr="007456AD" w:rsidRDefault="00487C83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1E6F3" w14:textId="77777777" w:rsidR="00487C83" w:rsidRDefault="00487C83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75AFF3" w14:textId="77777777" w:rsidR="00487C83" w:rsidRPr="00343A4B" w:rsidRDefault="00487C83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7C83" w:rsidRPr="008B67EE" w14:paraId="46FA60F1" w14:textId="77777777" w:rsidTr="00A2515F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6C0E4A" w14:textId="77777777" w:rsidR="00487C83" w:rsidRPr="007456AD" w:rsidRDefault="00487C83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6CE9BA" w14:textId="77777777" w:rsidR="00487C83" w:rsidRDefault="00487C83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4F4AEE" w14:textId="77777777" w:rsidR="00487C83" w:rsidRPr="00343A4B" w:rsidRDefault="00487C83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14:paraId="0E65E2DB" w14:textId="77777777" w:rsidR="00480D67" w:rsidRPr="002C20F2" w:rsidRDefault="00593C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6" w:name="_Toc12030664"/>
      <w:r>
        <w:rPr>
          <w:rFonts w:ascii="Muller Bold" w:hAnsi="Muller Bold" w:cs="Tahoma"/>
          <w:b w:val="0"/>
          <w:sz w:val="20"/>
        </w:rPr>
        <w:t>Lista de caso de uso</w:t>
      </w:r>
      <w:bookmarkEnd w:id="16"/>
    </w:p>
    <w:tbl>
      <w:tblPr>
        <w:tblW w:w="8669" w:type="dxa"/>
        <w:tblInd w:w="1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125"/>
        <w:gridCol w:w="2135"/>
        <w:gridCol w:w="4536"/>
        <w:gridCol w:w="873"/>
      </w:tblGrid>
      <w:tr w:rsidR="00593C67" w:rsidRPr="008B67EE" w14:paraId="67749D0C" w14:textId="77777777" w:rsidTr="00A2515F"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5BCB536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  </w:t>
            </w:r>
          </w:p>
        </w:tc>
        <w:tc>
          <w:tcPr>
            <w:tcW w:w="21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380C7A9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Caso de uso</w:t>
            </w:r>
          </w:p>
        </w:tc>
        <w:tc>
          <w:tcPr>
            <w:tcW w:w="45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787FBA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  <w:tc>
          <w:tcPr>
            <w:tcW w:w="873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FC8DA89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Tipo</w:t>
            </w:r>
          </w:p>
        </w:tc>
      </w:tr>
      <w:tr w:rsidR="00593C67" w:rsidRPr="008B67EE" w14:paraId="41528487" w14:textId="77777777" w:rsidTr="00A2515F">
        <w:tc>
          <w:tcPr>
            <w:tcW w:w="1125" w:type="dxa"/>
            <w:tcBorders>
              <w:top w:val="nil"/>
            </w:tcBorders>
            <w:shd w:val="clear" w:color="auto" w:fill="auto"/>
          </w:tcPr>
          <w:p w14:paraId="7FB9C90C" w14:textId="77777777" w:rsidR="00593C67" w:rsidRPr="00DB4916" w:rsidRDefault="00593C67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2135" w:type="dxa"/>
          </w:tcPr>
          <w:p w14:paraId="1562BC96" w14:textId="61C4D83E" w:rsidR="00593C67" w:rsidRDefault="00F719D1" w:rsidP="00415678">
            <w:pPr>
              <w:rPr>
                <w:rFonts w:cs="Arial"/>
                <w:sz w:val="20"/>
                <w:lang w:val="es-ES"/>
              </w:rPr>
            </w:pPr>
            <w:r w:rsidRPr="00F719D1">
              <w:rPr>
                <w:rFonts w:cs="Arial"/>
                <w:sz w:val="20"/>
                <w:lang w:val="es-ES"/>
              </w:rPr>
              <w:t>Registrar vehículo</w:t>
            </w:r>
          </w:p>
        </w:tc>
        <w:tc>
          <w:tcPr>
            <w:tcW w:w="4536" w:type="dxa"/>
          </w:tcPr>
          <w:p w14:paraId="07E97746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873" w:type="dxa"/>
            <w:shd w:val="clear" w:color="auto" w:fill="auto"/>
          </w:tcPr>
          <w:p w14:paraId="2291756C" w14:textId="5546E2ED" w:rsidR="00593C67" w:rsidRPr="00343A4B" w:rsidRDefault="00593C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A2515F">
              <w:rPr>
                <w:rFonts w:cs="Arial"/>
                <w:sz w:val="20"/>
                <w:lang w:val="es-ES"/>
              </w:rPr>
              <w:t>base</w:t>
            </w:r>
          </w:p>
        </w:tc>
      </w:tr>
      <w:tr w:rsidR="00593C67" w:rsidRPr="008B67EE" w14:paraId="32866585" w14:textId="77777777" w:rsidTr="00A2515F">
        <w:tc>
          <w:tcPr>
            <w:tcW w:w="112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5B31626" w14:textId="77777777" w:rsidR="00593C67" w:rsidRPr="00DB4916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</w:tcPr>
          <w:p w14:paraId="126560E3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4536" w:type="dxa"/>
            <w:tcBorders>
              <w:bottom w:val="single" w:sz="4" w:space="0" w:color="000000" w:themeColor="text1"/>
            </w:tcBorders>
          </w:tcPr>
          <w:p w14:paraId="564296F7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873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3A66BE7" w14:textId="77777777" w:rsidR="00593C67" w:rsidRPr="00343A4B" w:rsidRDefault="00593C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593C67" w:rsidRPr="008B67EE" w14:paraId="3BFE3B2D" w14:textId="77777777" w:rsidTr="00A2515F">
        <w:tc>
          <w:tcPr>
            <w:tcW w:w="1125" w:type="dxa"/>
            <w:shd w:val="clear" w:color="auto" w:fill="auto"/>
          </w:tcPr>
          <w:p w14:paraId="68F168AB" w14:textId="77777777" w:rsidR="00593C67" w:rsidRPr="00DB4916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2135" w:type="dxa"/>
          </w:tcPr>
          <w:p w14:paraId="104961A8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4536" w:type="dxa"/>
          </w:tcPr>
          <w:p w14:paraId="6A343555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873" w:type="dxa"/>
            <w:shd w:val="clear" w:color="auto" w:fill="auto"/>
          </w:tcPr>
          <w:p w14:paraId="6FEEECC5" w14:textId="77777777" w:rsidR="00593C67" w:rsidRPr="00343A4B" w:rsidRDefault="00593C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593C67" w:rsidRPr="008B67EE" w14:paraId="7C6B5BFB" w14:textId="77777777" w:rsidTr="00A2515F"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14:paraId="2330FFB2" w14:textId="77777777" w:rsidR="00593C67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29CE1B0B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2F0447E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873" w:type="dxa"/>
            <w:tcBorders>
              <w:bottom w:val="single" w:sz="4" w:space="0" w:color="auto"/>
            </w:tcBorders>
            <w:shd w:val="clear" w:color="auto" w:fill="auto"/>
          </w:tcPr>
          <w:p w14:paraId="36808B43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593C67" w:rsidRPr="008B67EE" w14:paraId="612017FA" w14:textId="77777777" w:rsidTr="00A2515F"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14:paraId="3DB4B9CC" w14:textId="77777777" w:rsidR="00593C67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5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5948ACA3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5413C7C6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873" w:type="dxa"/>
            <w:tcBorders>
              <w:bottom w:val="single" w:sz="4" w:space="0" w:color="auto"/>
            </w:tcBorders>
            <w:shd w:val="clear" w:color="auto" w:fill="auto"/>
          </w:tcPr>
          <w:p w14:paraId="15E3D99D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2744B7A6" w14:textId="77777777" w:rsidR="00593C67" w:rsidRDefault="00593C67" w:rsidP="00593C67">
      <w:pPr>
        <w:spacing w:line="240" w:lineRule="auto"/>
        <w:jc w:val="left"/>
        <w:rPr>
          <w:rFonts w:ascii="Muller Bold" w:hAnsi="Muller Bold" w:cs="Tahoma"/>
          <w:b/>
          <w:sz w:val="20"/>
        </w:rPr>
      </w:pPr>
    </w:p>
    <w:p w14:paraId="12462F61" w14:textId="77777777" w:rsidR="00480D67" w:rsidRPr="00593C67" w:rsidRDefault="00593C67" w:rsidP="00593C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7" w:name="_Toc12030665"/>
      <w:r w:rsidRPr="00593C67">
        <w:rPr>
          <w:rFonts w:ascii="Muller Bold" w:hAnsi="Muller Bold" w:cs="Tahoma"/>
          <w:b w:val="0"/>
          <w:sz w:val="20"/>
        </w:rPr>
        <w:t xml:space="preserve">Diagrama de </w:t>
      </w:r>
      <w:r w:rsidR="00DD19B7">
        <w:rPr>
          <w:rFonts w:ascii="Muller Bold" w:hAnsi="Muller Bold" w:cs="Tahoma"/>
          <w:b w:val="0"/>
          <w:sz w:val="20"/>
        </w:rPr>
        <w:t>C</w:t>
      </w:r>
      <w:r w:rsidRPr="00593C67">
        <w:rPr>
          <w:rFonts w:ascii="Muller Bold" w:hAnsi="Muller Bold" w:cs="Tahoma"/>
          <w:b w:val="0"/>
          <w:sz w:val="20"/>
        </w:rPr>
        <w:t xml:space="preserve">aso de </w:t>
      </w:r>
      <w:r w:rsidR="00DD19B7">
        <w:rPr>
          <w:rFonts w:ascii="Muller Bold" w:hAnsi="Muller Bold" w:cs="Tahoma"/>
          <w:b w:val="0"/>
          <w:sz w:val="20"/>
        </w:rPr>
        <w:t>U</w:t>
      </w:r>
      <w:r w:rsidRPr="00593C67">
        <w:rPr>
          <w:rFonts w:ascii="Muller Bold" w:hAnsi="Muller Bold" w:cs="Tahoma"/>
          <w:b w:val="0"/>
          <w:sz w:val="20"/>
        </w:rPr>
        <w:t>so</w:t>
      </w:r>
      <w:bookmarkEnd w:id="17"/>
    </w:p>
    <w:p w14:paraId="29944813" w14:textId="550C5A03" w:rsidR="00476585" w:rsidRPr="00476585" w:rsidRDefault="00F719D1" w:rsidP="00476585">
      <w:bookmarkStart w:id="18" w:name="_Toc89224935"/>
      <w:bookmarkStart w:id="19" w:name="_Toc199424702"/>
      <w:r>
        <w:rPr>
          <w:rFonts w:ascii="Muller Bold" w:hAnsi="Muller Bold" w:cs="Tahoma"/>
          <w:b/>
          <w:bCs/>
          <w:noProof/>
          <w:sz w:val="20"/>
        </w:rPr>
        <w:drawing>
          <wp:anchor distT="0" distB="0" distL="114300" distR="114300" simplePos="0" relativeHeight="251663360" behindDoc="0" locked="0" layoutInCell="1" allowOverlap="1" wp14:anchorId="575F82FD" wp14:editId="55E605D2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3581051" cy="2624820"/>
            <wp:effectExtent l="0" t="0" r="635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051" cy="262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18"/>
    <w:bookmarkEnd w:id="19"/>
    <w:p w14:paraId="389DBE58" w14:textId="19C5D1BF" w:rsidR="00476585" w:rsidRDefault="00476585" w:rsidP="00476585">
      <w:pPr>
        <w:pStyle w:val="Ttulo1"/>
        <w:numPr>
          <w:ilvl w:val="0"/>
          <w:numId w:val="0"/>
        </w:numPr>
        <w:shd w:val="clear" w:color="auto" w:fill="auto"/>
        <w:spacing w:line="240" w:lineRule="auto"/>
        <w:ind w:left="3551" w:hanging="432"/>
        <w:rPr>
          <w:rFonts w:ascii="Muller Bold" w:hAnsi="Muller Bold" w:cs="Tahoma"/>
          <w:b w:val="0"/>
          <w:bCs/>
          <w:sz w:val="20"/>
        </w:rPr>
      </w:pPr>
    </w:p>
    <w:p w14:paraId="169C0DB6" w14:textId="77777777" w:rsidR="00476585" w:rsidRDefault="00476585" w:rsidP="00476585"/>
    <w:p w14:paraId="7BC6CD7D" w14:textId="77777777" w:rsidR="00476585" w:rsidRDefault="00476585" w:rsidP="00476585"/>
    <w:p w14:paraId="14C63477" w14:textId="77777777" w:rsidR="00476585" w:rsidRDefault="00476585" w:rsidP="00476585"/>
    <w:p w14:paraId="12D77D0B" w14:textId="77777777" w:rsidR="00476585" w:rsidRDefault="00476585" w:rsidP="00476585"/>
    <w:p w14:paraId="6FE4D13B" w14:textId="77777777" w:rsidR="00476585" w:rsidRDefault="00476585" w:rsidP="00476585"/>
    <w:p w14:paraId="383BB427" w14:textId="77777777" w:rsidR="00476585" w:rsidRDefault="00476585" w:rsidP="00476585"/>
    <w:p w14:paraId="657B0F69" w14:textId="77777777" w:rsidR="00476585" w:rsidRDefault="00476585" w:rsidP="00476585"/>
    <w:p w14:paraId="3D0B27C8" w14:textId="77777777" w:rsidR="00476585" w:rsidRDefault="00476585" w:rsidP="00476585"/>
    <w:p w14:paraId="7001E810" w14:textId="77777777" w:rsidR="00476585" w:rsidRDefault="00476585" w:rsidP="00476585"/>
    <w:p w14:paraId="1430A7CC" w14:textId="5C65D86A" w:rsidR="00476585" w:rsidRDefault="00476585" w:rsidP="00476585"/>
    <w:p w14:paraId="4A2C30D3" w14:textId="1C59F216" w:rsidR="006C30CA" w:rsidRDefault="006C30CA" w:rsidP="00476585"/>
    <w:p w14:paraId="41A8EAE4" w14:textId="08480FD0" w:rsidR="006C30CA" w:rsidRDefault="006C30CA" w:rsidP="00476585"/>
    <w:p w14:paraId="4F935004" w14:textId="61717ECB" w:rsidR="006C30CA" w:rsidRDefault="006C30CA" w:rsidP="00476585"/>
    <w:p w14:paraId="5A1A2DAD" w14:textId="39573052" w:rsidR="006C30CA" w:rsidRDefault="006C30CA" w:rsidP="00476585"/>
    <w:p w14:paraId="60E597E6" w14:textId="57604852" w:rsidR="006C30CA" w:rsidRDefault="006C30CA" w:rsidP="00476585">
      <w:r>
        <w:t>4.- Diagrama de Clases.</w:t>
      </w:r>
    </w:p>
    <w:p w14:paraId="23C364A8" w14:textId="19F945F8" w:rsidR="006C30CA" w:rsidRDefault="006C30CA" w:rsidP="00476585"/>
    <w:p w14:paraId="0AFDF2C5" w14:textId="4B572178" w:rsidR="006C30CA" w:rsidRDefault="006C30CA" w:rsidP="00476585"/>
    <w:p w14:paraId="68ABD162" w14:textId="228C7FCF" w:rsidR="006C30CA" w:rsidRDefault="006C30CA" w:rsidP="00476585"/>
    <w:p w14:paraId="030FEE90" w14:textId="24AD5F29" w:rsidR="006C30CA" w:rsidRDefault="00145423" w:rsidP="00476585">
      <w:r w:rsidRPr="00145423">
        <w:rPr>
          <w:noProof/>
        </w:rPr>
        <w:drawing>
          <wp:inline distT="0" distB="0" distL="0" distR="0" wp14:anchorId="783B84BB" wp14:editId="2B5A265F">
            <wp:extent cx="5598160" cy="27990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FD28" w14:textId="33D1B815" w:rsidR="006C30CA" w:rsidRDefault="006C30CA" w:rsidP="00476585"/>
    <w:p w14:paraId="0F8FBB39" w14:textId="77777777" w:rsidR="006C30CA" w:rsidRPr="00476585" w:rsidRDefault="006C30CA" w:rsidP="00476585"/>
    <w:p w14:paraId="29A20BDC" w14:textId="77777777" w:rsidR="005F4964" w:rsidRPr="005F4964" w:rsidRDefault="005F4964" w:rsidP="005F4964"/>
    <w:sectPr w:rsidR="005F4964" w:rsidRPr="005F4964" w:rsidSect="00A34900">
      <w:footerReference w:type="even" r:id="rId14"/>
      <w:footerReference w:type="default" r:id="rId15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9FA24" w14:textId="77777777" w:rsidR="00BF0774" w:rsidRDefault="00BF0774">
      <w:r>
        <w:separator/>
      </w:r>
    </w:p>
  </w:endnote>
  <w:endnote w:type="continuationSeparator" w:id="0">
    <w:p w14:paraId="6BA9EDAD" w14:textId="77777777" w:rsidR="00BF0774" w:rsidRDefault="00BF0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77FE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BCFD2D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23532AD9" w14:textId="77777777" w:rsidTr="00206681">
      <w:trPr>
        <w:cantSplit/>
      </w:trPr>
      <w:tc>
        <w:tcPr>
          <w:tcW w:w="3130" w:type="dxa"/>
        </w:tcPr>
        <w:p w14:paraId="797EDE1A" w14:textId="60B3813C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6C30CA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13/04/2022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131B8F3F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6835CD22" w14:textId="77777777" w:rsidTr="00206681">
      <w:trPr>
        <w:trHeight w:val="230"/>
      </w:trPr>
      <w:tc>
        <w:tcPr>
          <w:tcW w:w="3130" w:type="dxa"/>
        </w:tcPr>
        <w:p w14:paraId="489F7AD5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29381978" w14:textId="412D0268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0C21D5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0C21D5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30B888F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7216D" w14:textId="77777777" w:rsidR="00BF0774" w:rsidRDefault="00BF0774">
      <w:r>
        <w:separator/>
      </w:r>
    </w:p>
  </w:footnote>
  <w:footnote w:type="continuationSeparator" w:id="0">
    <w:p w14:paraId="1CB414C1" w14:textId="77777777" w:rsidR="00BF0774" w:rsidRDefault="00BF0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949362361">
    <w:abstractNumId w:val="1"/>
  </w:num>
  <w:num w:numId="2" w16cid:durableId="501164957">
    <w:abstractNumId w:val="0"/>
  </w:num>
  <w:num w:numId="3" w16cid:durableId="1279020865">
    <w:abstractNumId w:val="0"/>
  </w:num>
  <w:num w:numId="4" w16cid:durableId="1731882704">
    <w:abstractNumId w:val="0"/>
  </w:num>
  <w:num w:numId="5" w16cid:durableId="1983846864">
    <w:abstractNumId w:val="0"/>
  </w:num>
  <w:num w:numId="6" w16cid:durableId="92745816">
    <w:abstractNumId w:val="0"/>
  </w:num>
  <w:num w:numId="7" w16cid:durableId="1558667115">
    <w:abstractNumId w:val="0"/>
  </w:num>
  <w:num w:numId="8" w16cid:durableId="865219515">
    <w:abstractNumId w:val="0"/>
  </w:num>
  <w:num w:numId="9" w16cid:durableId="1590390443">
    <w:abstractNumId w:val="0"/>
  </w:num>
  <w:num w:numId="10" w16cid:durableId="1734815626">
    <w:abstractNumId w:val="0"/>
  </w:num>
  <w:num w:numId="11" w16cid:durableId="41169977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4D57"/>
    <w:rsid w:val="000B34E4"/>
    <w:rsid w:val="000B7261"/>
    <w:rsid w:val="000C1012"/>
    <w:rsid w:val="000C21D5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5423"/>
    <w:rsid w:val="0014772D"/>
    <w:rsid w:val="00160011"/>
    <w:rsid w:val="00161401"/>
    <w:rsid w:val="0016739D"/>
    <w:rsid w:val="0016767E"/>
    <w:rsid w:val="00167E98"/>
    <w:rsid w:val="00175B4A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7B04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87C83"/>
    <w:rsid w:val="004951A3"/>
    <w:rsid w:val="00495EFD"/>
    <w:rsid w:val="004961CA"/>
    <w:rsid w:val="00496791"/>
    <w:rsid w:val="00497AED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2105"/>
    <w:rsid w:val="00547DC9"/>
    <w:rsid w:val="0056042D"/>
    <w:rsid w:val="005612E5"/>
    <w:rsid w:val="00563C92"/>
    <w:rsid w:val="005643E3"/>
    <w:rsid w:val="005668D3"/>
    <w:rsid w:val="00575068"/>
    <w:rsid w:val="005827F1"/>
    <w:rsid w:val="00591017"/>
    <w:rsid w:val="00593C67"/>
    <w:rsid w:val="005A05CA"/>
    <w:rsid w:val="005B0515"/>
    <w:rsid w:val="005B1B27"/>
    <w:rsid w:val="005C2D8C"/>
    <w:rsid w:val="005E00CE"/>
    <w:rsid w:val="005E6469"/>
    <w:rsid w:val="005F4939"/>
    <w:rsid w:val="005F4964"/>
    <w:rsid w:val="00605BBE"/>
    <w:rsid w:val="006324A8"/>
    <w:rsid w:val="006373C1"/>
    <w:rsid w:val="00645806"/>
    <w:rsid w:val="00655AB8"/>
    <w:rsid w:val="00664C22"/>
    <w:rsid w:val="0067146C"/>
    <w:rsid w:val="0069646A"/>
    <w:rsid w:val="006A249C"/>
    <w:rsid w:val="006B70A5"/>
    <w:rsid w:val="006C30CA"/>
    <w:rsid w:val="006D1AA6"/>
    <w:rsid w:val="006D3394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87D8A"/>
    <w:rsid w:val="007912C6"/>
    <w:rsid w:val="007A1E26"/>
    <w:rsid w:val="007A7398"/>
    <w:rsid w:val="007A75C4"/>
    <w:rsid w:val="007B32A8"/>
    <w:rsid w:val="007B35AE"/>
    <w:rsid w:val="007C733F"/>
    <w:rsid w:val="007D0E61"/>
    <w:rsid w:val="007D4B41"/>
    <w:rsid w:val="007E1C2D"/>
    <w:rsid w:val="007E23BA"/>
    <w:rsid w:val="007E4601"/>
    <w:rsid w:val="007F0B00"/>
    <w:rsid w:val="007F3310"/>
    <w:rsid w:val="008161F6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96D2A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32DFD"/>
    <w:rsid w:val="009339F7"/>
    <w:rsid w:val="00952ACD"/>
    <w:rsid w:val="009540BD"/>
    <w:rsid w:val="009547DF"/>
    <w:rsid w:val="00956D58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A6E6A"/>
    <w:rsid w:val="009B4812"/>
    <w:rsid w:val="009C0F76"/>
    <w:rsid w:val="009D332A"/>
    <w:rsid w:val="009D5130"/>
    <w:rsid w:val="009F39F0"/>
    <w:rsid w:val="00A002BD"/>
    <w:rsid w:val="00A06191"/>
    <w:rsid w:val="00A06473"/>
    <w:rsid w:val="00A07EA6"/>
    <w:rsid w:val="00A141A0"/>
    <w:rsid w:val="00A20B49"/>
    <w:rsid w:val="00A20D94"/>
    <w:rsid w:val="00A24AB4"/>
    <w:rsid w:val="00A2515F"/>
    <w:rsid w:val="00A25A75"/>
    <w:rsid w:val="00A30D29"/>
    <w:rsid w:val="00A34265"/>
    <w:rsid w:val="00A34900"/>
    <w:rsid w:val="00A34F6D"/>
    <w:rsid w:val="00A34FCB"/>
    <w:rsid w:val="00A464C8"/>
    <w:rsid w:val="00A46743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C0DC5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23FE"/>
    <w:rsid w:val="00B41692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BF0774"/>
    <w:rsid w:val="00C02785"/>
    <w:rsid w:val="00C16ECF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94497"/>
    <w:rsid w:val="00C95FE2"/>
    <w:rsid w:val="00C96839"/>
    <w:rsid w:val="00CA12DD"/>
    <w:rsid w:val="00CA438E"/>
    <w:rsid w:val="00CA6367"/>
    <w:rsid w:val="00CA701E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33234"/>
    <w:rsid w:val="00D425B0"/>
    <w:rsid w:val="00D60410"/>
    <w:rsid w:val="00D62C02"/>
    <w:rsid w:val="00D648A9"/>
    <w:rsid w:val="00D71DB1"/>
    <w:rsid w:val="00D73B1B"/>
    <w:rsid w:val="00D73B2F"/>
    <w:rsid w:val="00DA0273"/>
    <w:rsid w:val="00DA1521"/>
    <w:rsid w:val="00DA2B23"/>
    <w:rsid w:val="00DA4FFE"/>
    <w:rsid w:val="00DA63B3"/>
    <w:rsid w:val="00DB2740"/>
    <w:rsid w:val="00DB3833"/>
    <w:rsid w:val="00DB4916"/>
    <w:rsid w:val="00DD19B7"/>
    <w:rsid w:val="00DE28F6"/>
    <w:rsid w:val="00DE3032"/>
    <w:rsid w:val="00DF1199"/>
    <w:rsid w:val="00E01CC3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568A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0145B"/>
    <w:rsid w:val="00F25AC4"/>
    <w:rsid w:val="00F27229"/>
    <w:rsid w:val="00F27D41"/>
    <w:rsid w:val="00F36F16"/>
    <w:rsid w:val="00F41F88"/>
    <w:rsid w:val="00F452B3"/>
    <w:rsid w:val="00F452D7"/>
    <w:rsid w:val="00F47F36"/>
    <w:rsid w:val="00F5154C"/>
    <w:rsid w:val="00F5754A"/>
    <w:rsid w:val="00F678EE"/>
    <w:rsid w:val="00F719D1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E3E2521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49234179B00940A4310EE10E82DCE8" ma:contentTypeVersion="10" ma:contentTypeDescription="Crear nuevo documento." ma:contentTypeScope="" ma:versionID="d85aa9ea8b1ed24c19d475156114c85a">
  <xsd:schema xmlns:xsd="http://www.w3.org/2001/XMLSchema" xmlns:xs="http://www.w3.org/2001/XMLSchema" xmlns:p="http://schemas.microsoft.com/office/2006/metadata/properties" xmlns:ns2="65bc2f35-4691-4cd5-8773-c7371efb30c2" xmlns:ns3="e39907ce-fe83-4f9e-913a-b613beec1999" targetNamespace="http://schemas.microsoft.com/office/2006/metadata/properties" ma:root="true" ma:fieldsID="16c6c407a8b906a0c936296d0546465e" ns2:_="" ns3:_="">
    <xsd:import namespace="65bc2f35-4691-4cd5-8773-c7371efb30c2"/>
    <xsd:import namespace="e39907ce-fe83-4f9e-913a-b613beec19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c2f35-4691-4cd5-8773-c7371efb3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907ce-fe83-4f9e-913a-b613beec199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04F6E3-E5AF-42FD-8C5B-90092820B9F0}"/>
</file>

<file path=customXml/itemProps2.xml><?xml version="1.0" encoding="utf-8"?>
<ds:datastoreItem xmlns:ds="http://schemas.openxmlformats.org/officeDocument/2006/customXml" ds:itemID="{70C8EF2C-43A6-4CEF-8EFA-13EA92FFC1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EEEDBF-0A17-417F-B45C-CDB43AE379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A804BB-AC27-4861-986B-EC1B37674B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21</TotalTime>
  <Pages>5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Administrador</cp:lastModifiedBy>
  <cp:revision>11</cp:revision>
  <cp:lastPrinted>2019-06-21T22:14:00Z</cp:lastPrinted>
  <dcterms:created xsi:type="dcterms:W3CDTF">2021-06-22T04:49:00Z</dcterms:created>
  <dcterms:modified xsi:type="dcterms:W3CDTF">2022-04-14T00:20:00Z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0x0101001249234179B00940A4310EE10E82DCE8</vt:lpwstr>
  </property>
</Properties>
</file>