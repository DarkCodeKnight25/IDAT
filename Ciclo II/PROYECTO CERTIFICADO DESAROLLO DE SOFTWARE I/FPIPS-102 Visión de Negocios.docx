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3C48B6E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77777777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66A0FC60" w14:textId="77777777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4C9D9203" w:rsidR="00444FF1" w:rsidRDefault="00AF7480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2A5D6887">
                <wp:simplePos x="0" y="0"/>
                <wp:positionH relativeFrom="column">
                  <wp:posOffset>-401320</wp:posOffset>
                </wp:positionH>
                <wp:positionV relativeFrom="paragraph">
                  <wp:posOffset>248285</wp:posOffset>
                </wp:positionV>
                <wp:extent cx="5582285" cy="12287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4F70B9BF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  <w:bookmarkStart w:id="0" w:name="_Hlk72862875"/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Tema Nº</w:t>
                            </w:r>
                            <w:bookmarkEnd w:id="0"/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368EF759" w14:textId="77777777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</w:p>
                          <w:p w14:paraId="25B3F391" w14:textId="5C7FC5BA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Indicador de logro Nº</w:t>
                            </w:r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Identifica la problemática logrando elaborar el Modelo Lean </w:t>
                            </w:r>
                            <w:proofErr w:type="spellStart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>Canvas</w:t>
                            </w:r>
                            <w:proofErr w:type="spellEnd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de un negocio o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31.6pt;margin-top:19.55pt;width:439.5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" filled="f" stroked="f" strokeweight=".5pt">
                <v:textbox>
                  <w:txbxContent>
                    <w:p w14:paraId="744C84C9" w14:textId="4F70B9BF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  <w:bookmarkStart w:id="1" w:name="_Hlk72862875"/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Tema Nº</w:t>
                      </w:r>
                      <w:bookmarkEnd w:id="1"/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368EF759" w14:textId="77777777" w:rsidR="00444FF1" w:rsidRPr="006573C3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</w:p>
                    <w:p w14:paraId="25B3F391" w14:textId="5C7FC5BA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</w:pP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Indicador de logro Nº</w:t>
                      </w:r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Identifica la problemática logrando elaborar el Modelo Lean </w:t>
                      </w:r>
                      <w:proofErr w:type="spellStart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>Canvas</w:t>
                      </w:r>
                      <w:proofErr w:type="spellEnd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 de un negocio o proyecto.</w:t>
                      </w:r>
                    </w:p>
                  </w:txbxContent>
                </v:textbox>
              </v:shape>
            </w:pict>
          </mc:Fallback>
        </mc:AlternateContent>
      </w:r>
    </w:p>
    <w:p w14:paraId="4205B836" w14:textId="648188E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89E65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74F32AD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E14D705" w14:textId="77777777" w:rsidR="00547DC9" w:rsidRPr="00184E08" w:rsidRDefault="008F2275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</w:t>
      </w:r>
      <w:r w:rsidR="00FF7DD0" w:rsidRPr="00184E08">
        <w:rPr>
          <w:rFonts w:ascii="Muller Regular" w:hAnsi="Muller Regular" w:cs="Tahoma"/>
          <w:color w:val="000000" w:themeColor="text1"/>
          <w:szCs w:val="22"/>
        </w:rPr>
        <w:t>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20898EF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477B6312" w14:textId="77777777" w:rsidTr="008F4192">
        <w:tc>
          <w:tcPr>
            <w:tcW w:w="239" w:type="dxa"/>
            <w:shd w:val="clear" w:color="auto" w:fill="auto"/>
          </w:tcPr>
          <w:p w14:paraId="4EC8FE77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FD708D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3C8AB9CF" w14:textId="77777777" w:rsidTr="008F4192">
        <w:tc>
          <w:tcPr>
            <w:tcW w:w="239" w:type="dxa"/>
            <w:shd w:val="clear" w:color="auto" w:fill="auto"/>
          </w:tcPr>
          <w:p w14:paraId="63947524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515ECA7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4F5D2995" w14:textId="77777777" w:rsidTr="008F4192">
        <w:tc>
          <w:tcPr>
            <w:tcW w:w="239" w:type="dxa"/>
            <w:shd w:val="clear" w:color="auto" w:fill="auto"/>
          </w:tcPr>
          <w:p w14:paraId="31070DF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AFBFC7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4110F5F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3411AED8" w14:textId="77777777" w:rsidR="00BE4497" w:rsidRPr="00BE4497" w:rsidRDefault="00BE4497" w:rsidP="00BE4497">
      <w:pPr>
        <w:pStyle w:val="TDC1"/>
        <w:framePr w:wrap="notBeside"/>
        <w:rPr>
          <w:b/>
          <w:lang w:val="es-ES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199650644" w:history="1">
        <w:r w:rsidRPr="00BE4497">
          <w:rPr>
            <w:rStyle w:val="Hipervnculo"/>
            <w:rFonts w:ascii="Muller Light" w:hAnsi="Muller Light"/>
          </w:rPr>
          <w:t>1.</w:t>
        </w:r>
        <w:r w:rsidRPr="00BE4497">
          <w:rPr>
            <w:b/>
            <w:lang w:val="es-ES"/>
          </w:rPr>
          <w:tab/>
        </w:r>
        <w:r w:rsidRPr="00BE4497">
          <w:rPr>
            <w:rStyle w:val="Hipervnculo"/>
            <w:b/>
            <w:u w:val="none"/>
          </w:rPr>
          <w:t>Historial del Documento</w:t>
        </w:r>
        <w:r w:rsidRPr="00BE4497">
          <w:rPr>
            <w:webHidden/>
          </w:rPr>
          <w:tab/>
        </w:r>
        <w:r w:rsidRPr="00BE4497">
          <w:rPr>
            <w:webHidden/>
          </w:rPr>
          <w:fldChar w:fldCharType="begin"/>
        </w:r>
        <w:r w:rsidRPr="00BE4497">
          <w:rPr>
            <w:webHidden/>
          </w:rPr>
          <w:instrText xml:space="preserve"> PAGEREF _Toc199650644 \h </w:instrText>
        </w:r>
        <w:r w:rsidRPr="00BE4497">
          <w:rPr>
            <w:webHidden/>
          </w:rPr>
        </w:r>
        <w:r w:rsidRPr="00BE4497">
          <w:rPr>
            <w:webHidden/>
          </w:rPr>
          <w:fldChar w:fldCharType="separate"/>
        </w:r>
        <w:r w:rsidR="0028376C">
          <w:rPr>
            <w:b/>
            <w:bCs w:val="0"/>
            <w:webHidden/>
            <w:lang w:val="es-ES"/>
          </w:rPr>
          <w:t>¡Error! Marcador no definido.</w:t>
        </w:r>
        <w:r w:rsidRPr="00BE4497">
          <w:rPr>
            <w:webHidden/>
          </w:rPr>
          <w:fldChar w:fldCharType="end"/>
        </w:r>
      </w:hyperlink>
    </w:p>
    <w:p w14:paraId="256D50B7" w14:textId="77777777" w:rsidR="00BE4497" w:rsidRPr="00BE4497" w:rsidRDefault="006573C3" w:rsidP="00BE4497">
      <w:pPr>
        <w:pStyle w:val="TDC1"/>
        <w:framePr w:wrap="notBeside"/>
        <w:rPr>
          <w:lang w:val="es-ES"/>
        </w:rPr>
      </w:pPr>
      <w:hyperlink w:anchor="_Toc199650645" w:history="1">
        <w:r w:rsidR="00BE4497" w:rsidRPr="00BE4497">
          <w:rPr>
            <w:rStyle w:val="Hipervnculo"/>
          </w:rPr>
          <w:t>2.</w:t>
        </w:r>
        <w:r w:rsidR="00BE4497" w:rsidRPr="00BE4497">
          <w:rPr>
            <w:lang w:val="es-ES"/>
          </w:rPr>
          <w:tab/>
        </w:r>
        <w:r w:rsidR="00BE4497" w:rsidRPr="00BE4497">
          <w:rPr>
            <w:rStyle w:val="Hipervnculo"/>
          </w:rPr>
          <w:t>Introducción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_Toc199650645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3</w:t>
        </w:r>
        <w:r w:rsidR="00BE4497" w:rsidRPr="00BE4497">
          <w:rPr>
            <w:webHidden/>
          </w:rPr>
          <w:fldChar w:fldCharType="end"/>
        </w:r>
      </w:hyperlink>
    </w:p>
    <w:p w14:paraId="6DBE3174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6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Propósito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_Toc199650646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b/>
            <w:bCs/>
            <w:noProof/>
            <w:webHidden/>
            <w:sz w:val="20"/>
            <w:szCs w:val="20"/>
            <w:lang w:val="es-ES"/>
          </w:rPr>
          <w:t>¡Error! Marcador no definido.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347C1917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7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Alcance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_Toc199650647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7DB5B34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8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Definiciones, Acrónimos y Abreviaciones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_Toc199650648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b/>
            <w:bCs/>
            <w:noProof/>
            <w:webHidden/>
            <w:sz w:val="20"/>
            <w:szCs w:val="20"/>
            <w:lang w:val="es-ES"/>
          </w:rPr>
          <w:t>¡Error! Marcador no definido.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5546972E" w14:textId="77777777" w:rsidR="00BE4497" w:rsidRPr="00BE4497" w:rsidRDefault="006573C3" w:rsidP="00BE4497">
      <w:pPr>
        <w:pStyle w:val="TDC1"/>
        <w:framePr w:wrap="notBeside"/>
        <w:rPr>
          <w:b/>
          <w:lang w:val="es-ES"/>
        </w:rPr>
      </w:pPr>
      <w:hyperlink w:anchor="_Toc199650649" w:history="1">
        <w:r w:rsidR="00BE4497" w:rsidRPr="00BE4497">
          <w:rPr>
            <w:rStyle w:val="Hipervnculo"/>
            <w:rFonts w:ascii="Muller Light" w:hAnsi="Muller Light"/>
          </w:rPr>
          <w:t>3.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Perfil del Proyecto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_Toc199650649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4</w:t>
        </w:r>
        <w:r w:rsidR="00BE4497" w:rsidRPr="00BE4497">
          <w:rPr>
            <w:webHidden/>
          </w:rPr>
          <w:fldChar w:fldCharType="end"/>
        </w:r>
      </w:hyperlink>
    </w:p>
    <w:p w14:paraId="1022AFE2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0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3.1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Oportunidad de Negocio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_Toc199650650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DC2215C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1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3.2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Enunciado del Problema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_Toc199650651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3B867900" w14:textId="77777777" w:rsidR="00BE4497" w:rsidRPr="00BE4497" w:rsidRDefault="006573C3" w:rsidP="00BE4497">
      <w:pPr>
        <w:pStyle w:val="TDC1"/>
        <w:framePr w:wrap="notBeside"/>
        <w:rPr>
          <w:b/>
          <w:lang w:val="es-ES"/>
        </w:rPr>
      </w:pPr>
      <w:hyperlink w:anchor="_Toc199650652" w:history="1">
        <w:r w:rsidR="00BE4497" w:rsidRPr="00BE4497">
          <w:rPr>
            <w:rStyle w:val="Hipervnculo"/>
            <w:rFonts w:ascii="Muller Light" w:hAnsi="Muller Light"/>
          </w:rPr>
          <w:t>4.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Interesados (Participantes del Proyecto y usuarios)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_Toc199650652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30DCBFC8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3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4.1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Resumen de Interesados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_Toc199650653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FB619C6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4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4.2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Resumen de usuarios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_Toc199650654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28078AA9" w14:textId="77777777" w:rsidR="00BE4497" w:rsidRPr="00BE4497" w:rsidRDefault="006573C3" w:rsidP="00BE4497">
      <w:pPr>
        <w:pStyle w:val="TDC1"/>
        <w:framePr w:wrap="notBeside"/>
        <w:rPr>
          <w:b/>
          <w:lang w:val="es-ES"/>
        </w:rPr>
      </w:pPr>
      <w:hyperlink w:anchor="_Toc199650655" w:history="1">
        <w:r w:rsidR="00BE4497" w:rsidRPr="00BE4497">
          <w:rPr>
            <w:rStyle w:val="Hipervnculo"/>
            <w:rFonts w:ascii="Muller Light" w:hAnsi="Muller Light"/>
          </w:rPr>
          <w:t>5.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La solución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_Toc199650655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445F450B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6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Perspectivas de la solución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_Toc199650656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5E8940F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7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Necesidades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_Toc199650657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684CDDB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8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Características Principales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_Toc199650658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7FDA0C31" w14:textId="77777777" w:rsidR="00BE4497" w:rsidRPr="00BE4497" w:rsidRDefault="006573C3" w:rsidP="00BE4497">
      <w:pPr>
        <w:pStyle w:val="TDC1"/>
        <w:framePr w:wrap="notBeside"/>
        <w:rPr>
          <w:b/>
          <w:lang w:val="es-ES"/>
        </w:rPr>
      </w:pPr>
      <w:hyperlink w:anchor="_Toc199650659" w:history="1">
        <w:r w:rsidR="00BE4497" w:rsidRPr="00BE4497">
          <w:rPr>
            <w:rStyle w:val="Hipervnculo"/>
            <w:rFonts w:ascii="Muller Light" w:hAnsi="Muller Light"/>
          </w:rPr>
          <w:t>6.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OtrosDefinición de Perfil de Usuario Requerimientos de la solución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_Toc199650659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6B12B87F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0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Estándares Tecnológicos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_Toc199650660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483CD45A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1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Marco Legal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_Toc199650661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60AB500B" w14:textId="77777777" w:rsidR="00BE4497" w:rsidRPr="00BE4497" w:rsidRDefault="006573C3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2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Restricciones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_Toc199650662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272A9D8D" w14:textId="77777777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10" w:name="_Toc170557585"/>
      <w:bookmarkStart w:id="11" w:name="_Toc456662656"/>
      <w:bookmarkStart w:id="12" w:name="_Toc456600917"/>
      <w:bookmarkStart w:id="13" w:name="_Toc456598586"/>
      <w:bookmarkStart w:id="14" w:name="_Toc199650645"/>
      <w:bookmarkStart w:id="15" w:name="_Toc452813577"/>
      <w:bookmarkStart w:id="16" w:name="_Toc436203377"/>
      <w:r w:rsidRPr="0018173E">
        <w:rPr>
          <w:rFonts w:ascii="Muller Bold" w:hAnsi="Muller Bold" w:cs="Tahoma"/>
          <w:b w:val="0"/>
          <w:bCs/>
          <w:sz w:val="20"/>
        </w:rPr>
        <w:t>Introducción</w:t>
      </w:r>
      <w:bookmarkEnd w:id="10"/>
      <w:bookmarkEnd w:id="11"/>
      <w:bookmarkEnd w:id="12"/>
      <w:bookmarkEnd w:id="13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272"/>
      </w:tblGrid>
      <w:tr w:rsidR="00BE4497" w14:paraId="0B796350" w14:textId="77777777" w:rsidTr="00CB0889">
        <w:tc>
          <w:tcPr>
            <w:tcW w:w="8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1ED64F" w14:textId="77777777" w:rsidR="00BE4497" w:rsidRPr="00B20FC5" w:rsidRDefault="00BE4497" w:rsidP="00415678">
            <w:pPr>
              <w:rPr>
                <w:sz w:val="20"/>
                <w:lang w:val="es-ES"/>
              </w:rPr>
            </w:pPr>
          </w:p>
          <w:p w14:paraId="2C106181" w14:textId="77777777" w:rsidR="00BE4497" w:rsidRPr="00AA7446" w:rsidRDefault="00BE4497" w:rsidP="00415678">
            <w:pPr>
              <w:rPr>
                <w:rFonts w:cs="Arial"/>
                <w:sz w:val="20"/>
              </w:rPr>
            </w:pP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18173E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 xml:space="preserve">Lean </w:t>
      </w:r>
      <w:proofErr w:type="spellStart"/>
      <w:r w:rsidRPr="0018173E">
        <w:rPr>
          <w:rFonts w:ascii="Muller Bold" w:hAnsi="Muller Bold" w:cs="Tahoma"/>
          <w:b w:val="0"/>
          <w:sz w:val="20"/>
        </w:rPr>
        <w:t>Canvas</w:t>
      </w:r>
      <w:proofErr w:type="spellEnd"/>
      <w:r w:rsidRPr="0018173E">
        <w:rPr>
          <w:rFonts w:ascii="Muller Bold" w:hAnsi="Muller Bold" w:cs="Tahoma"/>
          <w:b w:val="0"/>
          <w:sz w:val="20"/>
        </w:rPr>
        <w:t xml:space="preserve"> - Diagrama Persona</w:t>
      </w:r>
      <w:r w:rsidRPr="0018173E">
        <w:rPr>
          <w:rFonts w:ascii="Muller Bold" w:hAnsi="Muller Bold"/>
          <w:b w:val="0"/>
          <w:sz w:val="20"/>
        </w:rPr>
        <w:t xml:space="preserve"> (Identifica y conoce a tu</w:t>
      </w:r>
    </w:p>
    <w:p w14:paraId="2FA9DF68" w14:textId="77777777" w:rsidR="00BE4497" w:rsidRDefault="00BE4497" w:rsidP="00BE4497">
      <w:pPr>
        <w:pStyle w:val="Ttulo2"/>
        <w:numPr>
          <w:ilvl w:val="0"/>
          <w:numId w:val="0"/>
        </w:numPr>
        <w:spacing w:before="0" w:after="0"/>
        <w:ind w:left="567" w:right="-113"/>
      </w:pPr>
      <w:r w:rsidRPr="0018173E">
        <w:rPr>
          <w:rFonts w:ascii="Muller Bold" w:hAnsi="Muller Bold"/>
          <w:b w:val="0"/>
          <w:sz w:val="20"/>
        </w:rPr>
        <w:t>cliente - Lienzo)</w:t>
      </w:r>
    </w:p>
    <w:bookmarkEnd w:id="15"/>
    <w:bookmarkEnd w:id="16"/>
    <w:p w14:paraId="22EC6F53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 xml:space="preserve"> Hechos</w:t>
      </w:r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FE3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6377951F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DA0BB85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Hecho </w:t>
            </w:r>
          </w:p>
        </w:tc>
      </w:tr>
      <w:tr w:rsidR="00BE4497" w14:paraId="4B1562FA" w14:textId="77777777" w:rsidTr="00FE384A">
        <w:tc>
          <w:tcPr>
            <w:tcW w:w="851" w:type="dxa"/>
            <w:tcBorders>
              <w:top w:val="nil"/>
            </w:tcBorders>
          </w:tcPr>
          <w:p w14:paraId="2D36D74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40EE8F65" w14:textId="77777777" w:rsidTr="00FE384A">
        <w:tc>
          <w:tcPr>
            <w:tcW w:w="851" w:type="dxa"/>
          </w:tcPr>
          <w:p w14:paraId="0E82ECD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4FC48351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0C56E3C0" w14:textId="77777777" w:rsidTr="00FE384A">
        <w:tc>
          <w:tcPr>
            <w:tcW w:w="851" w:type="dxa"/>
          </w:tcPr>
          <w:p w14:paraId="1AFFEEC9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6778475F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52A5F8EC" w14:textId="77777777" w:rsidTr="00FE384A">
        <w:tc>
          <w:tcPr>
            <w:tcW w:w="851" w:type="dxa"/>
          </w:tcPr>
          <w:p w14:paraId="7C6C073A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575E2B0A" w14:textId="77777777" w:rsidR="00BE4497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44B4ADA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Molestias</w:t>
      </w:r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17837439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290E7F2F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 Descripción de la Molestia</w:t>
            </w:r>
          </w:p>
        </w:tc>
      </w:tr>
      <w:tr w:rsidR="00BE4497" w14:paraId="3918F3DF" w14:textId="77777777" w:rsidTr="00917D59">
        <w:tc>
          <w:tcPr>
            <w:tcW w:w="851" w:type="dxa"/>
            <w:tcBorders>
              <w:top w:val="nil"/>
            </w:tcBorders>
          </w:tcPr>
          <w:p w14:paraId="111F6A77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C29F949" w14:textId="77777777" w:rsidTr="00917D59">
        <w:tc>
          <w:tcPr>
            <w:tcW w:w="851" w:type="dxa"/>
          </w:tcPr>
          <w:p w14:paraId="0D50837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64D00A5A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310404F" w14:textId="77777777" w:rsidTr="00917D59">
        <w:tc>
          <w:tcPr>
            <w:tcW w:w="851" w:type="dxa"/>
          </w:tcPr>
          <w:p w14:paraId="114D3027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593CF858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17FBF3C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Comportamiento</w:t>
      </w:r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CD844E7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1FD81F2C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BE4497" w14:paraId="491DC017" w14:textId="77777777" w:rsidTr="00917D59">
        <w:tc>
          <w:tcPr>
            <w:tcW w:w="851" w:type="dxa"/>
            <w:tcBorders>
              <w:top w:val="nil"/>
            </w:tcBorders>
          </w:tcPr>
          <w:p w14:paraId="0065A491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56670453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1B29240" w14:textId="77777777" w:rsidTr="00917D59">
        <w:tc>
          <w:tcPr>
            <w:tcW w:w="851" w:type="dxa"/>
          </w:tcPr>
          <w:p w14:paraId="155F15B7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5809" w:type="dxa"/>
          </w:tcPr>
          <w:p w14:paraId="7BD0BB68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5A062869" w14:textId="77777777" w:rsidTr="00917D59">
        <w:tc>
          <w:tcPr>
            <w:tcW w:w="851" w:type="dxa"/>
          </w:tcPr>
          <w:p w14:paraId="0AA15255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5809" w:type="dxa"/>
          </w:tcPr>
          <w:p w14:paraId="69E03961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9492CBF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Objetivos</w:t>
      </w:r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74664BE" w14:textId="77777777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293A031" w14:textId="77777777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Objetivo </w:t>
            </w:r>
          </w:p>
        </w:tc>
      </w:tr>
      <w:tr w:rsidR="00917D59" w:rsidRPr="00917D59" w14:paraId="357DFE2D" w14:textId="77777777" w:rsidTr="00917D59">
        <w:tc>
          <w:tcPr>
            <w:tcW w:w="851" w:type="dxa"/>
            <w:tcBorders>
              <w:top w:val="nil"/>
            </w:tcBorders>
          </w:tcPr>
          <w:p w14:paraId="475BE933" w14:textId="77777777" w:rsidR="00917D59" w:rsidRPr="00917D59" w:rsidRDefault="00917D59" w:rsidP="00917D59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2C0E23BE" w14:textId="77777777" w:rsidR="00917D59" w:rsidRPr="00917D59" w:rsidRDefault="00917D59" w:rsidP="00917D59">
            <w:pPr>
              <w:rPr>
                <w:rFonts w:ascii="Muller Bold" w:hAnsi="Muller Bold"/>
                <w:sz w:val="20"/>
              </w:rPr>
            </w:pPr>
            <w:r w:rsidRPr="00917D59">
              <w:rPr>
                <w:rFonts w:ascii="Muller Bold" w:hAnsi="Muller Bold"/>
                <w:sz w:val="20"/>
              </w:rPr>
              <w:t xml:space="preserve"> </w:t>
            </w:r>
          </w:p>
        </w:tc>
      </w:tr>
      <w:tr w:rsidR="00917D59" w:rsidRPr="00917D59" w14:paraId="53FE3549" w14:textId="77777777" w:rsidTr="00917D59">
        <w:tc>
          <w:tcPr>
            <w:tcW w:w="851" w:type="dxa"/>
          </w:tcPr>
          <w:p w14:paraId="3D8CC922" w14:textId="77777777" w:rsidR="00917D59" w:rsidRPr="00917D59" w:rsidRDefault="00917D59" w:rsidP="00917D59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2</w:t>
            </w:r>
          </w:p>
        </w:tc>
        <w:tc>
          <w:tcPr>
            <w:tcW w:w="5809" w:type="dxa"/>
          </w:tcPr>
          <w:p w14:paraId="5D0CED73" w14:textId="77777777" w:rsidR="00917D59" w:rsidRPr="00917D59" w:rsidRDefault="00917D59" w:rsidP="00917D59">
            <w:pPr>
              <w:rPr>
                <w:rFonts w:ascii="Muller Bold" w:hAnsi="Muller Bold"/>
                <w:sz w:val="20"/>
              </w:rPr>
            </w:pP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77777777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4FD2C36C" w14:textId="77777777" w:rsidR="00BE4497" w:rsidRPr="0018173E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lastRenderedPageBreak/>
        <w:t xml:space="preserve">Elaboración Lean </w:t>
      </w:r>
      <w:proofErr w:type="spellStart"/>
      <w:r w:rsidRPr="0018173E">
        <w:rPr>
          <w:rFonts w:ascii="Muller Bold" w:hAnsi="Muller Bold" w:cs="Tahoma"/>
          <w:b w:val="0"/>
          <w:sz w:val="20"/>
        </w:rPr>
        <w:t>Canvas</w:t>
      </w:r>
      <w:proofErr w:type="spellEnd"/>
      <w:r w:rsidRPr="0018173E">
        <w:rPr>
          <w:rFonts w:ascii="Muller Bold" w:hAnsi="Muller Bold" w:cs="Tahoma"/>
          <w:b w:val="0"/>
          <w:sz w:val="20"/>
        </w:rPr>
        <w:t xml:space="preserve"> (Modelo de Negocio </w:t>
      </w:r>
      <w:proofErr w:type="spellStart"/>
      <w:r w:rsidRPr="0018173E">
        <w:rPr>
          <w:rFonts w:ascii="Muller Bold" w:hAnsi="Muller Bold" w:cs="Tahoma"/>
          <w:b w:val="0"/>
          <w:sz w:val="20"/>
        </w:rPr>
        <w:t>Canvas</w:t>
      </w:r>
      <w:proofErr w:type="spellEnd"/>
      <w:r w:rsidRPr="0018173E">
        <w:rPr>
          <w:rFonts w:ascii="Muller Bold" w:hAnsi="Muller Bold" w:cs="Tahoma"/>
          <w:b w:val="0"/>
          <w:sz w:val="20"/>
        </w:rPr>
        <w:t>)</w:t>
      </w:r>
    </w:p>
    <w:tbl>
      <w:tblPr>
        <w:tblStyle w:val="Tablaprofesional"/>
        <w:tblW w:w="8924" w:type="dxa"/>
        <w:tblLook w:val="04A0" w:firstRow="1" w:lastRow="0" w:firstColumn="1" w:lastColumn="0" w:noHBand="0" w:noVBand="1"/>
      </w:tblPr>
      <w:tblGrid>
        <w:gridCol w:w="1553"/>
        <w:gridCol w:w="1701"/>
        <w:gridCol w:w="1701"/>
        <w:gridCol w:w="1843"/>
        <w:gridCol w:w="2126"/>
      </w:tblGrid>
      <w:tr w:rsidR="00BE4497" w:rsidRPr="00917D59" w14:paraId="533BEC0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tcW w:w="1553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639FE08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8.- Alianza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77549C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6.- Actividades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399CFE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2.- Propuestas de Valor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56CE55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4.- Relación con Clientes</w:t>
            </w:r>
          </w:p>
        </w:tc>
        <w:tc>
          <w:tcPr>
            <w:tcW w:w="212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4A6EF6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 xml:space="preserve">1.- Segmentos de Mercado </w:t>
            </w:r>
          </w:p>
        </w:tc>
      </w:tr>
      <w:tr w:rsidR="00BE4497" w:rsidRPr="00917D59" w14:paraId="7D57B34A" w14:textId="77777777" w:rsidTr="00917D59">
        <w:tc>
          <w:tcPr>
            <w:tcW w:w="1553" w:type="dxa"/>
            <w:vMerge w:val="restart"/>
            <w:tcBorders>
              <w:top w:val="single" w:sz="6" w:space="0" w:color="FFFFFF" w:themeColor="background1"/>
            </w:tcBorders>
          </w:tcPr>
          <w:p w14:paraId="3CDADB0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3311798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06F1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171D0C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6451A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9DD70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4E041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FF757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4B30C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49AF92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854B26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44D92A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EFF099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91F13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</w:tcPr>
          <w:p w14:paraId="582DEB2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4A3DF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DBF871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7AEF24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D921F2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C126C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FA834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FFFFFF" w:themeColor="background1"/>
            </w:tcBorders>
          </w:tcPr>
          <w:p w14:paraId="128C125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22A866A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175EBD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3E6015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9CDEC5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BF1F8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CCB370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B0C0A6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7F7BD9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632836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AE8165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4AE785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44BDFA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DCEC92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</w:tcBorders>
          </w:tcPr>
          <w:p w14:paraId="6108AB3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249C93E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5E3C11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74637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51844E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F1799F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779BED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7AA1FBE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48D1E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BA8C1B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41C518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71D11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2700A2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F42FC2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7D0003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1A4461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21EEF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D886C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B7D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5F7D5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  <w:tr w:rsidR="00BE4497" w:rsidRPr="00917D59" w14:paraId="0A5C9269" w14:textId="77777777" w:rsidTr="00917D59">
        <w:tc>
          <w:tcPr>
            <w:tcW w:w="1553" w:type="dxa"/>
            <w:vMerge/>
          </w:tcPr>
          <w:p w14:paraId="28860B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3971440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7.- Recursos Clave</w:t>
            </w:r>
          </w:p>
        </w:tc>
        <w:tc>
          <w:tcPr>
            <w:tcW w:w="1701" w:type="dxa"/>
            <w:vMerge/>
          </w:tcPr>
          <w:p w14:paraId="494B2B1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3C1D35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3.- Canales</w:t>
            </w:r>
          </w:p>
        </w:tc>
        <w:tc>
          <w:tcPr>
            <w:tcW w:w="2126" w:type="dxa"/>
            <w:vMerge/>
          </w:tcPr>
          <w:p w14:paraId="1DD4DE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BE4497" w:rsidRPr="00917D59" w14:paraId="2BA74720" w14:textId="77777777" w:rsidTr="00917D59">
        <w:tc>
          <w:tcPr>
            <w:tcW w:w="1553" w:type="dxa"/>
            <w:vMerge/>
          </w:tcPr>
          <w:p w14:paraId="1C6977C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1523BDA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730167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AD9FEA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80A8A4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767C88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/>
          </w:tcPr>
          <w:p w14:paraId="038554E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2D17555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332F87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57327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BC68F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013F34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/>
          </w:tcPr>
          <w:p w14:paraId="08687D9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BE4497" w:rsidRPr="00917D59" w14:paraId="2E9C7B26" w14:textId="77777777" w:rsidTr="00917D59">
        <w:tc>
          <w:tcPr>
            <w:tcW w:w="4955" w:type="dxa"/>
            <w:gridSpan w:val="3"/>
          </w:tcPr>
          <w:p w14:paraId="4B6069B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9.- Estructura de Costes</w:t>
            </w:r>
          </w:p>
        </w:tc>
        <w:tc>
          <w:tcPr>
            <w:tcW w:w="3969" w:type="dxa"/>
            <w:gridSpan w:val="2"/>
          </w:tcPr>
          <w:p w14:paraId="4CC4A28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5.- Fuentes de Ingresos</w:t>
            </w:r>
          </w:p>
        </w:tc>
      </w:tr>
      <w:tr w:rsidR="00BE4497" w:rsidRPr="00917D59" w14:paraId="492BA204" w14:textId="77777777" w:rsidTr="00917D59">
        <w:tc>
          <w:tcPr>
            <w:tcW w:w="4955" w:type="dxa"/>
            <w:gridSpan w:val="3"/>
          </w:tcPr>
          <w:p w14:paraId="442D33A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52449A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C29F19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02625F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28B551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3969" w:type="dxa"/>
            <w:gridSpan w:val="2"/>
          </w:tcPr>
          <w:p w14:paraId="264C1D7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1303F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18D161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C9562FE" w14:textId="77777777" w:rsidR="00BE4497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A03A708" w14:textId="77777777" w:rsidR="00932BF8" w:rsidRPr="00917D59" w:rsidRDefault="00932BF8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</w:tbl>
    <w:p w14:paraId="29F3519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Propósito</w:t>
      </w:r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311F31C6" w14:textId="77777777" w:rsidTr="00932BF8">
        <w:tc>
          <w:tcPr>
            <w:tcW w:w="7794" w:type="dxa"/>
            <w:shd w:val="clear" w:color="auto" w:fill="auto"/>
          </w:tcPr>
          <w:p w14:paraId="768CE08B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</w:p>
          <w:p w14:paraId="158F2F88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Tahoma" w:hAnsi="Tahoma" w:cs="Tahoma"/>
                <w:b w:val="0"/>
                <w:sz w:val="20"/>
              </w:rPr>
            </w:pPr>
          </w:p>
        </w:tc>
      </w:tr>
    </w:tbl>
    <w:p w14:paraId="14C549B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17" w:name="_Toc170557587"/>
      <w:bookmarkStart w:id="18" w:name="_Toc150241987"/>
      <w:bookmarkStart w:id="19" w:name="_Toc456600919"/>
      <w:bookmarkStart w:id="20" w:name="_Toc456598588"/>
      <w:bookmarkStart w:id="21" w:name="_Toc199650647"/>
      <w:r w:rsidRPr="0018173E">
        <w:rPr>
          <w:rFonts w:ascii="Muller Bold" w:hAnsi="Muller Bold" w:cs="Tahoma"/>
          <w:b w:val="0"/>
          <w:sz w:val="20"/>
        </w:rPr>
        <w:t>Alcance</w:t>
      </w:r>
      <w:bookmarkEnd w:id="17"/>
      <w:bookmarkEnd w:id="18"/>
      <w:bookmarkEnd w:id="19"/>
      <w:bookmarkEnd w:id="20"/>
      <w:bookmarkEnd w:id="2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BFED8EA" w14:textId="77777777" w:rsidTr="00932BF8">
        <w:tc>
          <w:tcPr>
            <w:tcW w:w="7794" w:type="dxa"/>
            <w:shd w:val="clear" w:color="auto" w:fill="auto"/>
          </w:tcPr>
          <w:p w14:paraId="6FA950E2" w14:textId="77777777" w:rsidR="00BE4497" w:rsidRPr="00AA7446" w:rsidRDefault="00BE4497" w:rsidP="00415678">
            <w:pPr>
              <w:pStyle w:val="Textoindependiente"/>
              <w:tabs>
                <w:tab w:val="left" w:pos="540"/>
                <w:tab w:val="num" w:pos="709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4D90EDC7" w14:textId="77777777" w:rsidR="00BE4497" w:rsidRPr="00AA7446" w:rsidRDefault="00BE4497" w:rsidP="00415678">
            <w:pPr>
              <w:pStyle w:val="Textoindependiente"/>
              <w:tabs>
                <w:tab w:val="left" w:pos="540"/>
                <w:tab w:val="num" w:pos="709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0AD458E3" w14:textId="77777777" w:rsidR="00BE4497" w:rsidRDefault="00BE4497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22" w:name="_Toc170557589"/>
      <w:bookmarkStart w:id="23" w:name="_Toc199650649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22"/>
      <w:bookmarkEnd w:id="23"/>
    </w:p>
    <w:p w14:paraId="55E25ACB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4" w:name="_Toc170557590"/>
      <w:bookmarkStart w:id="25" w:name="_Toc199650650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24"/>
      <w:bookmarkEnd w:id="2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07F01159" w14:textId="77777777" w:rsidTr="00932BF8">
        <w:tc>
          <w:tcPr>
            <w:tcW w:w="7794" w:type="dxa"/>
            <w:shd w:val="clear" w:color="auto" w:fill="auto"/>
          </w:tcPr>
          <w:p w14:paraId="67C206DE" w14:textId="77777777" w:rsidR="00BE4497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198E6CC9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1FD62A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6" w:name="_Toc170557591"/>
      <w:bookmarkStart w:id="27" w:name="_Toc199650651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26"/>
      <w:bookmarkEnd w:id="27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BE4497" w:rsidRPr="003E5386" w14:paraId="2465358E" w14:textId="77777777" w:rsidTr="00932BF8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638696E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D31A3C9" w14:textId="77777777" w:rsidR="00BE4497" w:rsidRPr="004109A3" w:rsidRDefault="00BE4497" w:rsidP="00415678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:rsidRPr="004109A3" w14:paraId="44CD4433" w14:textId="77777777" w:rsidTr="00932BF8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9C452D7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BAADC2B" w14:textId="77777777" w:rsidR="00BE4497" w:rsidRPr="004109A3" w:rsidRDefault="00BE4497" w:rsidP="0041567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BE4497" w:rsidRPr="004109A3" w14:paraId="7072C35F" w14:textId="77777777" w:rsidTr="00932BF8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BE258F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6B387EF" w14:textId="77777777" w:rsidR="00BE4497" w:rsidRPr="004109A3" w:rsidRDefault="00BE4497" w:rsidP="00415678">
            <w:pPr>
              <w:pStyle w:val="InfoBlueCarCar"/>
            </w:pPr>
          </w:p>
        </w:tc>
      </w:tr>
      <w:tr w:rsidR="00BE4497" w:rsidRPr="004109A3" w14:paraId="3505CCF9" w14:textId="77777777" w:rsidTr="00932BF8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DBE14C2" w14:textId="77777777" w:rsidR="00BE4497" w:rsidRPr="00932BF8" w:rsidRDefault="00BE4497" w:rsidP="00415678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02F636C" w14:textId="77777777" w:rsidR="00BE4497" w:rsidRPr="004109A3" w:rsidRDefault="00BE4497" w:rsidP="00415678">
            <w:pPr>
              <w:spacing w:before="60" w:after="60"/>
              <w:ind w:left="142" w:right="142"/>
              <w:rPr>
                <w:rFonts w:cs="Arial"/>
                <w:sz w:val="20"/>
              </w:rPr>
            </w:pPr>
          </w:p>
        </w:tc>
      </w:tr>
    </w:tbl>
    <w:p w14:paraId="3A9542C7" w14:textId="77777777" w:rsidR="00932BF8" w:rsidRDefault="00932BF8" w:rsidP="00932BF8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id="28" w:name="_Toc456662666"/>
      <w:bookmarkStart w:id="29" w:name="_Toc452813581"/>
      <w:bookmarkStart w:id="30" w:name="_Toc447960005"/>
      <w:bookmarkStart w:id="31" w:name="_Toc170557592"/>
      <w:bookmarkStart w:id="32" w:name="_Toc199650652"/>
      <w:bookmarkStart w:id="33" w:name="_Toc436203381"/>
    </w:p>
    <w:p w14:paraId="0B2F97C0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lastRenderedPageBreak/>
        <w:t xml:space="preserve">Interesados </w:t>
      </w:r>
      <w:bookmarkEnd w:id="28"/>
      <w:bookmarkEnd w:id="29"/>
      <w:bookmarkEnd w:id="30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31"/>
      <w:bookmarkEnd w:id="32"/>
    </w:p>
    <w:p w14:paraId="3BDD50DB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34" w:name="_Toc170557593"/>
      <w:bookmarkStart w:id="35" w:name="_Toc199650653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34"/>
      <w:bookmarkEnd w:id="35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="00BE4497" w:rsidRPr="003E5386" w14:paraId="128FC410" w14:textId="77777777" w:rsidTr="00932BF8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73AC90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4AFE355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AB1179B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6E38C71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932BF8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30615AC7" w14:textId="77777777" w:rsidR="00BE4497" w:rsidRPr="00487CAC" w:rsidRDefault="00BE4497" w:rsidP="006B6D79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1E44A47" w14:textId="77777777" w:rsidR="00BE4497" w:rsidRPr="004109A3" w:rsidRDefault="00BE4497" w:rsidP="006B6D7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E02524B" w14:textId="77777777" w:rsidR="00BE4497" w:rsidRPr="004109A3" w:rsidRDefault="00BE4497" w:rsidP="006B6D79">
            <w:pPr>
              <w:spacing w:line="240" w:lineRule="auto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A1BF28B" w14:textId="77777777" w:rsidR="00BE4497" w:rsidRPr="004109A3" w:rsidRDefault="00BE4497" w:rsidP="006B6D7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BE4497" w:rsidRPr="003E5386" w14:paraId="0DBEC763" w14:textId="77777777" w:rsidTr="00932BF8">
        <w:tc>
          <w:tcPr>
            <w:tcW w:w="709" w:type="dxa"/>
          </w:tcPr>
          <w:p w14:paraId="5665E5AC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E28D047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1ECAF0A3" w14:textId="77777777" w:rsidR="00BE4497" w:rsidRPr="004109A3" w:rsidRDefault="00BE4497" w:rsidP="00415678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6A7E6392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BE4497" w:rsidRPr="003E5386" w14:paraId="541AE09A" w14:textId="77777777" w:rsidTr="00932BF8">
        <w:tc>
          <w:tcPr>
            <w:tcW w:w="709" w:type="dxa"/>
          </w:tcPr>
          <w:p w14:paraId="6AF3D14B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6B10A28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0DF6730" w14:textId="77777777" w:rsidR="00BE4497" w:rsidRPr="004109A3" w:rsidRDefault="00BE4497" w:rsidP="00415678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4586814A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</w:tbl>
    <w:p w14:paraId="2627634A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id="36" w:name="_Toc170557594"/>
      <w:bookmarkStart w:id="37" w:name="_Toc199650654"/>
    </w:p>
    <w:p w14:paraId="5018E493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36"/>
      <w:bookmarkEnd w:id="37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="00BE4497" w:rsidRPr="003E5386" w14:paraId="668D5D47" w14:textId="77777777" w:rsidTr="0095398F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605BB4F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EFB2B9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AA821B2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</w:tcPr>
          <w:p w14:paraId="1F21963D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="00BE4497" w:rsidRPr="003E5386" w14:paraId="09A0995E" w14:textId="77777777" w:rsidTr="00932BF8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584052B2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36B151B4" w14:textId="77777777" w:rsidR="00BE4497" w:rsidRPr="004109A3" w:rsidRDefault="00BE4497" w:rsidP="006B6D79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B983477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9219D69" w14:textId="77777777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="00BE4497" w:rsidRPr="003E5386" w14:paraId="6DAF6E19" w14:textId="77777777" w:rsidTr="00932BF8">
        <w:tc>
          <w:tcPr>
            <w:tcW w:w="709" w:type="dxa"/>
          </w:tcPr>
          <w:p w14:paraId="712864EA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5B466EF" w14:textId="77777777" w:rsidR="00BE4497" w:rsidRPr="004109A3" w:rsidRDefault="00BE4497" w:rsidP="006B6D79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64DDB776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28D42580" w14:textId="77777777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="00BE4497" w:rsidRPr="004109A3" w14:paraId="58686479" w14:textId="77777777" w:rsidTr="00932BF8">
        <w:tc>
          <w:tcPr>
            <w:tcW w:w="709" w:type="dxa"/>
          </w:tcPr>
          <w:p w14:paraId="7E1FA3AC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ED70196" w14:textId="77777777" w:rsidR="00BE4497" w:rsidRPr="004109A3" w:rsidRDefault="00BE4497" w:rsidP="006B6D79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396493F6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628D0E3F" w14:textId="77777777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</w:tbl>
    <w:p w14:paraId="37E34AC7" w14:textId="77777777" w:rsidR="006B6D79" w:rsidRDefault="006B6D79" w:rsidP="006B6D79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id="38" w:name="_Toc170557595"/>
      <w:bookmarkStart w:id="39" w:name="_Toc199650655"/>
    </w:p>
    <w:p w14:paraId="25B87F73" w14:textId="77777777" w:rsidR="00BE4497" w:rsidRPr="0018173E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38"/>
      <w:bookmarkEnd w:id="39"/>
    </w:p>
    <w:p w14:paraId="31FE195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40" w:name="_Toc170557596"/>
      <w:bookmarkStart w:id="41" w:name="_Toc199650656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40"/>
      <w:bookmarkEnd w:id="4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1F4B2223" w14:textId="77777777" w:rsidTr="0095398F">
        <w:tc>
          <w:tcPr>
            <w:tcW w:w="7794" w:type="dxa"/>
            <w:shd w:val="clear" w:color="auto" w:fill="auto"/>
          </w:tcPr>
          <w:p w14:paraId="7C202CFF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796B2A85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206948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2" w:name="_Toc170557597"/>
      <w:bookmarkStart w:id="43" w:name="_Toc199650657"/>
      <w:r w:rsidRPr="0018173E">
        <w:rPr>
          <w:rFonts w:ascii="Muller Bold" w:hAnsi="Muller Bold" w:cs="Tahoma"/>
          <w:b w:val="0"/>
          <w:sz w:val="20"/>
        </w:rPr>
        <w:t>Necesidades</w:t>
      </w:r>
      <w:bookmarkEnd w:id="42"/>
      <w:bookmarkEnd w:id="43"/>
    </w:p>
    <w:tbl>
      <w:tblPr>
        <w:tblW w:w="0" w:type="auto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="00BE4497" w:rsidRPr="003E5386" w14:paraId="06EE4C79" w14:textId="77777777" w:rsidTr="0095398F">
        <w:trPr>
          <w:tblHeader/>
        </w:trPr>
        <w:tc>
          <w:tcPr>
            <w:tcW w:w="63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1E4B2B" w14:textId="77777777" w:rsidR="00BE4497" w:rsidRPr="0095398F" w:rsidRDefault="00BE4497" w:rsidP="00415678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365928" w14:textId="77777777" w:rsidR="00BE4497" w:rsidRPr="0095398F" w:rsidRDefault="00BE4497" w:rsidP="00415678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</w:t>
            </w:r>
            <w:r w:rsidR="00744990"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-</w:t>
            </w: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 xml:space="preserve"> de la Necesidad</w:t>
            </w: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</w:tcPr>
          <w:p w14:paraId="430737A3" w14:textId="77777777" w:rsidR="00BE4497" w:rsidRPr="0095398F" w:rsidRDefault="00BE4497" w:rsidP="00415678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BE4497" w:rsidRPr="003E5386" w14:paraId="037BB7F7" w14:textId="77777777" w:rsidTr="0095398F">
        <w:tc>
          <w:tcPr>
            <w:tcW w:w="630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72C7" w14:textId="77777777" w:rsidR="00BE4497" w:rsidRPr="00FE384A" w:rsidRDefault="00BE4497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583EAC" w14:textId="77777777" w:rsidR="00BE4497" w:rsidRPr="00745BA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  <w:p w14:paraId="00690210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80CE6B" w14:textId="77777777" w:rsidR="00BE4497" w:rsidRPr="004109A3" w:rsidRDefault="00BE4497" w:rsidP="00415678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</w:tc>
      </w:tr>
      <w:tr w:rsidR="00BE4497" w:rsidRPr="003E5386" w14:paraId="58E84705" w14:textId="77777777" w:rsidTr="0095398F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D3F78" w14:textId="77777777" w:rsidR="00BE4497" w:rsidRPr="00FE384A" w:rsidRDefault="00BE4497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88B608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69BC5022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5B12AC" w14:textId="77777777" w:rsidR="00BE4497" w:rsidRPr="004109A3" w:rsidRDefault="00BE4497" w:rsidP="00415678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</w:tc>
      </w:tr>
    </w:tbl>
    <w:p w14:paraId="61F9727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4" w:name="_Toc170557598"/>
      <w:bookmarkStart w:id="45" w:name="_Toc199650658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44"/>
      <w:bookmarkEnd w:id="4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C011831" w14:textId="77777777" w:rsidTr="0095398F">
        <w:tc>
          <w:tcPr>
            <w:tcW w:w="7794" w:type="dxa"/>
            <w:shd w:val="clear" w:color="auto" w:fill="auto"/>
          </w:tcPr>
          <w:p w14:paraId="39A83AE8" w14:textId="77777777" w:rsidR="00BE4497" w:rsidRPr="003E4E4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05E8B8AA" w14:textId="77777777" w:rsidR="00BE4497" w:rsidRPr="003E4E4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6109DFBF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46" w:name="_Toc170557599"/>
      <w:bookmarkStart w:id="47" w:name="_Toc199650659"/>
      <w:bookmarkEnd w:id="33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46"/>
      <w:bookmarkEnd w:id="47"/>
    </w:p>
    <w:p w14:paraId="52D99B52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8" w:name="_Toc170557600"/>
      <w:bookmarkStart w:id="49" w:name="_Toc19965066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48"/>
      <w:bookmarkEnd w:id="49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1FDFCE2" w14:textId="77777777" w:rsidTr="0095398F">
        <w:tc>
          <w:tcPr>
            <w:tcW w:w="7718" w:type="dxa"/>
            <w:shd w:val="clear" w:color="auto" w:fill="auto"/>
          </w:tcPr>
          <w:p w14:paraId="01287913" w14:textId="77777777" w:rsidR="00BE4497" w:rsidRPr="003E4E49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8B9910B" w14:textId="77777777" w:rsidR="00BE4497" w:rsidRPr="003E4E49" w:rsidRDefault="00BE4497" w:rsidP="00415678">
            <w:pPr>
              <w:rPr>
                <w:sz w:val="20"/>
              </w:rPr>
            </w:pPr>
          </w:p>
        </w:tc>
      </w:tr>
    </w:tbl>
    <w:p w14:paraId="17DB3DB0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50" w:name="_Toc170557601"/>
      <w:bookmarkStart w:id="51" w:name="_Toc199650661"/>
      <w:r w:rsidRPr="0018173E">
        <w:rPr>
          <w:rFonts w:ascii="Muller Bold" w:hAnsi="Muller Bold" w:cs="Tahoma"/>
          <w:b w:val="0"/>
          <w:sz w:val="20"/>
        </w:rPr>
        <w:t>Marco Legal</w:t>
      </w:r>
      <w:bookmarkEnd w:id="50"/>
      <w:bookmarkEnd w:id="5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BA5796E" w14:textId="77777777" w:rsidTr="0095398F">
        <w:tc>
          <w:tcPr>
            <w:tcW w:w="7718" w:type="dxa"/>
            <w:shd w:val="clear" w:color="auto" w:fill="auto"/>
          </w:tcPr>
          <w:p w14:paraId="50DA40FC" w14:textId="77777777" w:rsidR="00BE4497" w:rsidRPr="003E4E49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FFBD84A" w14:textId="77777777" w:rsidR="00BE4497" w:rsidRPr="003E4E49" w:rsidRDefault="00BE4497" w:rsidP="00415678">
            <w:pPr>
              <w:rPr>
                <w:sz w:val="20"/>
              </w:rPr>
            </w:pPr>
          </w:p>
        </w:tc>
      </w:tr>
    </w:tbl>
    <w:p w14:paraId="76305609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id="52" w:name="_Toc170557602"/>
      <w:bookmarkStart w:id="53" w:name="_Toc199650662"/>
    </w:p>
    <w:p w14:paraId="376198B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52"/>
      <w:bookmarkEnd w:id="53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BE4497" w14:paraId="66380C69" w14:textId="77777777" w:rsidTr="006B6D79"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2DAC6E" w14:textId="77777777" w:rsidR="00BE4497" w:rsidRPr="006D4E99" w:rsidRDefault="00BE4497" w:rsidP="006B6D79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13CD806" w14:textId="77777777" w:rsidR="00BE4497" w:rsidRPr="006D4E99" w:rsidRDefault="00BE4497" w:rsidP="006B6D79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BE4497" w14:paraId="29AAE5B0" w14:textId="77777777" w:rsidTr="006B6D79"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F40F4C2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9FA7D6F" w14:textId="77777777" w:rsidR="00BE4497" w:rsidRPr="00C749E1" w:rsidRDefault="00BE4497" w:rsidP="006B6D7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A40B6D8" w14:textId="77777777" w:rsidTr="006B6D79">
        <w:tc>
          <w:tcPr>
            <w:tcW w:w="707" w:type="dxa"/>
            <w:shd w:val="clear" w:color="auto" w:fill="auto"/>
          </w:tcPr>
          <w:p w14:paraId="1C3A6D07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</w:tcPr>
          <w:p w14:paraId="08756217" w14:textId="77777777" w:rsidR="00BE4497" w:rsidRPr="00C749E1" w:rsidRDefault="00BE4497" w:rsidP="006B6D7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7C18CA6D" w14:textId="77777777" w:rsidTr="006B6D79">
        <w:tc>
          <w:tcPr>
            <w:tcW w:w="707" w:type="dxa"/>
            <w:shd w:val="clear" w:color="auto" w:fill="auto"/>
          </w:tcPr>
          <w:p w14:paraId="3FB32F92" w14:textId="77777777" w:rsidR="00BE4497" w:rsidRPr="00FE384A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</w:tcPr>
          <w:p w14:paraId="5834C93B" w14:textId="77777777" w:rsidR="00BE4497" w:rsidRPr="00C749E1" w:rsidRDefault="00BE4497" w:rsidP="00415678">
            <w:pPr>
              <w:rPr>
                <w:sz w:val="20"/>
              </w:rPr>
            </w:pPr>
          </w:p>
        </w:tc>
      </w:tr>
      <w:bookmarkEnd w:id="7"/>
      <w:bookmarkEnd w:id="8"/>
      <w:bookmarkEnd w:id="9"/>
    </w:tbl>
    <w:p w14:paraId="5E1AAA50" w14:textId="77777777" w:rsidR="00BE4497" w:rsidRPr="00DD665D" w:rsidRDefault="00BE4497" w:rsidP="00FE384A">
      <w:pPr>
        <w:rPr>
          <w:rFonts w:cs="Arial"/>
          <w:sz w:val="20"/>
        </w:rPr>
      </w:pPr>
    </w:p>
    <w:sectPr w:rsidR="00BE4497" w:rsidRPr="00DD665D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FB4E" w14:textId="77777777" w:rsidR="003B7290" w:rsidRDefault="003B7290">
      <w:r>
        <w:separator/>
      </w:r>
    </w:p>
  </w:endnote>
  <w:endnote w:type="continuationSeparator" w:id="0">
    <w:p w14:paraId="7B1BD489" w14:textId="77777777" w:rsidR="003B7290" w:rsidRDefault="003B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292EE6F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6573C3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05CF684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0079" w14:textId="77777777" w:rsidR="003B7290" w:rsidRDefault="003B7290">
      <w:r>
        <w:separator/>
      </w:r>
    </w:p>
  </w:footnote>
  <w:footnote w:type="continuationSeparator" w:id="0">
    <w:p w14:paraId="0BCCF129" w14:textId="77777777" w:rsidR="003B7290" w:rsidRDefault="003B7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2E3D"/>
    <w:rsid w:val="00045D6B"/>
    <w:rsid w:val="00046269"/>
    <w:rsid w:val="00047720"/>
    <w:rsid w:val="00047801"/>
    <w:rsid w:val="0005336D"/>
    <w:rsid w:val="00054739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29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44FF1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1653"/>
    <w:rsid w:val="00547DC9"/>
    <w:rsid w:val="00551841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573C3"/>
    <w:rsid w:val="0067146C"/>
    <w:rsid w:val="0069646A"/>
    <w:rsid w:val="006A249C"/>
    <w:rsid w:val="006A2DE2"/>
    <w:rsid w:val="006B6D79"/>
    <w:rsid w:val="006B70A5"/>
    <w:rsid w:val="006D1AA6"/>
    <w:rsid w:val="006D3394"/>
    <w:rsid w:val="006D4E99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2275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AF7480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E384A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B617A-8D25-4A39-92B2-49A0661BEC19}"/>
</file>

<file path=customXml/itemProps2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E93C7-C529-43B0-B989-A05E9E5C8078}">
  <ds:schemaRefs>
    <ds:schemaRef ds:uri="http://schemas.openxmlformats.org/package/2006/metadata/core-properties"/>
    <ds:schemaRef ds:uri="http://schemas.microsoft.com/office/infopath/2007/PartnerControls"/>
    <ds:schemaRef ds:uri="2160a2c5-c60e-4388-9d8c-8cfce6077867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35ebf031-a504-45cd-aa0d-0f096058efc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</TotalTime>
  <Pages>6</Pages>
  <Words>328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Escuela de Tecnología IDAT</cp:lastModifiedBy>
  <cp:revision>3</cp:revision>
  <cp:lastPrinted>2019-06-21T21:46:00Z</cp:lastPrinted>
  <dcterms:created xsi:type="dcterms:W3CDTF">2021-06-22T04:37:00Z</dcterms:created>
  <dcterms:modified xsi:type="dcterms:W3CDTF">2021-06-22T22:17:00Z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