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22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7777777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0AB0B383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66A0FC60" w14:textId="0AB0B383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Desarrollo de Software 1</w:t>
                      </w:r>
                    </w:p>
                  </w:txbxContent>
                </v:textbox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36D9A866">
                <wp:simplePos x="0" y="0"/>
                <wp:positionH relativeFrom="column">
                  <wp:posOffset>-965333</wp:posOffset>
                </wp:positionH>
                <wp:positionV relativeFrom="paragraph">
                  <wp:posOffset>8018246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06425D75" w:rsidR="00444FF1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947911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Fase de Inicio</w:t>
                            </w:r>
                          </w:p>
                          <w:p w14:paraId="368EF759" w14:textId="77777777" w:rsidR="00444FF1" w:rsidRPr="00132FD0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25B3F391" w14:textId="3E528AD2" w:rsidR="00444FF1" w:rsidRPr="001E3C51" w:rsidRDefault="00444FF1" w:rsidP="001E3C51">
                            <w:pPr>
                              <w:spacing w:line="0" w:lineRule="atLeast"/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1E3C51" w:rsidRPr="001E3C51">
                              <w:rPr>
                                <w:rFonts w:cs="Arial"/>
                                <w:color w:val="FFFFFF" w:themeColor="background1"/>
                              </w:rPr>
                              <w:t>Identifica la fase de Inicio del proceso Scrum para crear la visión del proyecto y elaborar las épicas en proyectos de software ágiles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76pt;margin-top:631.3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zQJDV4wAAAA4BAAAPAAAAZHJzL2Rvd25yZXYueG1sTI/NTsMwEITv&#10;SLyDtZW4tU4t2kQhTlVFqpAQHFp64baJ3SSqf0LstoGnZznBcecbzc4Um8kadtVj6L2TsFwkwLRr&#10;vOpdK+H4vptnwEJEp9B4pyV86QCb8v6uwFz5m9vr6yG2jEJcyFFCF+OQcx6aTlsMCz9oR+zkR4uR&#10;zrHlasQbhVvDRZKsucXe0YcOB111ujkfLlbCS7V7w30tbPZtqufX03b4PH6spHyYTdsnYFFP8c8M&#10;v/WpOpTUqfYXpwIzEubLlaAxkYhYixQYeVKRCmA1SY8ZQV4W/P+M8gcAAP//AwBQSwECLQAUAAYA&#10;CAAAACEAtoM4kv4AAADhAQAAEwAAAAAAAAAAAAAAAAAAAAAAW0NvbnRlbnRfVHlwZXNdLnhtbFBL&#10;AQItABQABgAIAAAAIQA4/SH/1gAAAJQBAAALAAAAAAAAAAAAAAAAAC8BAABfcmVscy8ucmVsc1BL&#10;AQItABQABgAIAAAAIQBSf8UcHQIAADQEAAAOAAAAAAAAAAAAAAAAAC4CAABkcnMvZTJvRG9jLnht&#10;bFBLAQItABQABgAIAAAAIQCzQJDV4wAAAA4BAAAPAAAAAAAAAAAAAAAAAHcEAABkcnMvZG93bnJl&#10;di54bWxQSwUGAAAAAAQABADzAAAAhwUAAAAA&#10;" filled="f" stroked="f" strokeweight=".5pt">
                <v:textbox>
                  <w:txbxContent>
                    <w:p w14:paraId="744C84C9" w14:textId="06425D75" w:rsidR="00444FF1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947911">
                        <w:rPr>
                          <w:rFonts w:cs="Arial"/>
                          <w:color w:val="FFFFFF" w:themeColor="background1"/>
                          <w:lang w:val="es-ES"/>
                        </w:rPr>
                        <w:t>Fase de Inicio</w:t>
                      </w:r>
                    </w:p>
                    <w:p w14:paraId="368EF759" w14:textId="77777777" w:rsidR="00444FF1" w:rsidRPr="00132FD0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25B3F391" w14:textId="3E528AD2" w:rsidR="00444FF1" w:rsidRPr="001E3C51" w:rsidRDefault="00444FF1" w:rsidP="001E3C51">
                      <w:pPr>
                        <w:spacing w:line="0" w:lineRule="atLeast"/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1E3C51" w:rsidRPr="001E3C51">
                        <w:rPr>
                          <w:rFonts w:cs="Arial"/>
                          <w:color w:val="FFFFFF" w:themeColor="background1"/>
                        </w:rPr>
                        <w:t>Identifica la fase de Inicio del proceso Scrum para crear la visión del proyecto y elaborar las épicas en proyectos de software ágiles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F852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74152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6B22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56048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39221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2474A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1B8A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AC3B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17CDB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F40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39A55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50A33B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205B83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E4410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417DC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495494">
      <w:pPr>
        <w:pStyle w:val="Encabezado"/>
        <w:tabs>
          <w:tab w:val="clear" w:pos="4252"/>
          <w:tab w:val="clear" w:pos="8504"/>
        </w:tabs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65F766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43D550F3" w14:textId="77777777" w:rsidR="00495494" w:rsidRDefault="00495494" w:rsidP="00495494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698F56D0" w14:textId="77777777" w:rsidR="00495494" w:rsidRPr="000D599B" w:rsidRDefault="00495494" w:rsidP="00495494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E14D705" w14:textId="0E183B5D" w:rsidR="00547DC9" w:rsidRPr="00184E08" w:rsidRDefault="00D44986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8F2275">
        <w:rPr>
          <w:rFonts w:ascii="Muller Regular" w:hAnsi="Muller Regular" w:cs="Tahoma"/>
          <w:color w:val="000000" w:themeColor="text1"/>
          <w:szCs w:val="22"/>
        </w:rPr>
        <w:t>2</w:t>
      </w:r>
      <w:r w:rsidR="00200F27"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0898EF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D44986">
        <w:tc>
          <w:tcPr>
            <w:tcW w:w="1123" w:type="dxa"/>
            <w:shd w:val="clear" w:color="auto" w:fill="auto"/>
          </w:tcPr>
          <w:bookmarkEnd w:id="1"/>
          <w:bookmarkEnd w:id="2"/>
          <w:bookmarkEnd w:id="3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6953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D44986" w:rsidRPr="00206681" w14:paraId="477B6312" w14:textId="77777777" w:rsidTr="00D44986">
        <w:tc>
          <w:tcPr>
            <w:tcW w:w="1123" w:type="dxa"/>
            <w:shd w:val="clear" w:color="auto" w:fill="auto"/>
          </w:tcPr>
          <w:p w14:paraId="4EC8FE77" w14:textId="77777777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0FD708DB" w14:textId="3DA46D6B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Wueston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Valle, </w:t>
            </w: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Jose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Abel  </w:t>
            </w:r>
          </w:p>
        </w:tc>
      </w:tr>
      <w:tr w:rsidR="00D44986" w:rsidRPr="00206681" w14:paraId="3C8AB9CF" w14:textId="77777777" w:rsidTr="00D44986">
        <w:tc>
          <w:tcPr>
            <w:tcW w:w="1123" w:type="dxa"/>
            <w:shd w:val="clear" w:color="auto" w:fill="auto"/>
          </w:tcPr>
          <w:p w14:paraId="63947524" w14:textId="77777777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515ECA7B" w14:textId="5A94147F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C587B">
              <w:rPr>
                <w:rFonts w:cs="Arial"/>
                <w:color w:val="000000" w:themeColor="text1"/>
                <w:szCs w:val="22"/>
              </w:rPr>
              <w:t>Oscco Montes, Alvaro Manuel</w:t>
            </w:r>
          </w:p>
        </w:tc>
      </w:tr>
      <w:tr w:rsidR="00D44986" w:rsidRPr="00206681" w14:paraId="4F5D2995" w14:textId="77777777" w:rsidTr="00D44986">
        <w:tc>
          <w:tcPr>
            <w:tcW w:w="1123" w:type="dxa"/>
            <w:shd w:val="clear" w:color="auto" w:fill="auto"/>
          </w:tcPr>
          <w:p w14:paraId="31070DF8" w14:textId="77777777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76AFBFC7" w14:textId="105CA0AA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 xml:space="preserve">Tello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Allca</w:t>
            </w:r>
            <w:proofErr w:type="spellEnd"/>
            <w:r w:rsidRPr="00B74ABA">
              <w:rPr>
                <w:rFonts w:cs="Arial"/>
                <w:color w:val="000000" w:themeColor="text1"/>
                <w:szCs w:val="22"/>
              </w:rPr>
              <w:t xml:space="preserve">, Ronald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Yoshimar</w:t>
            </w:r>
            <w:proofErr w:type="spellEnd"/>
          </w:p>
        </w:tc>
      </w:tr>
      <w:tr w:rsidR="00D44986" w:rsidRPr="00206681" w14:paraId="50CB8BCD" w14:textId="77777777" w:rsidTr="00D44986">
        <w:tc>
          <w:tcPr>
            <w:tcW w:w="1123" w:type="dxa"/>
            <w:shd w:val="clear" w:color="auto" w:fill="auto"/>
          </w:tcPr>
          <w:p w14:paraId="0AB5F7C7" w14:textId="2BBF13F0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01EF34DC" w14:textId="3F983028" w:rsidR="00D44986" w:rsidRPr="00206681" w:rsidRDefault="00D44986" w:rsidP="00D449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 xml:space="preserve">Vega Ortiz, David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Kenshin</w:t>
            </w:r>
            <w:proofErr w:type="spellEnd"/>
          </w:p>
        </w:tc>
      </w:tr>
    </w:tbl>
    <w:p w14:paraId="31C7E12A" w14:textId="77777777" w:rsidR="007A3E40" w:rsidRDefault="00833708" w:rsidP="007A3E40">
      <w:pPr>
        <w:pStyle w:val="Subttulo"/>
        <w:rPr>
          <w:rFonts w:ascii="Tahoma" w:hAnsi="Tahoma" w:cs="Tahoma"/>
          <w:color w:val="000000" w:themeColor="text1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p w14:paraId="4AD8358F" w14:textId="77777777" w:rsidR="007A3E40" w:rsidRDefault="007A3E40" w:rsidP="007A3E40">
      <w:pPr>
        <w:pStyle w:val="Subttulo"/>
        <w:rPr>
          <w:rFonts w:ascii="Tahoma" w:hAnsi="Tahoma" w:cs="Tahoma"/>
          <w:color w:val="000000" w:themeColor="text1"/>
        </w:rPr>
      </w:pPr>
    </w:p>
    <w:p w14:paraId="5FDA8C6E" w14:textId="77777777" w:rsidR="00B01692" w:rsidRDefault="00B01692" w:rsidP="007A3E40">
      <w:pPr>
        <w:pStyle w:val="Subttulo"/>
        <w:rPr>
          <w:rFonts w:ascii="Muller Bold" w:hAnsi="Muller Bold"/>
          <w:bCs w:val="0"/>
          <w:sz w:val="24"/>
        </w:rPr>
      </w:pPr>
    </w:p>
    <w:p w14:paraId="44110F5F" w14:textId="6DFB618F" w:rsidR="00480D67" w:rsidRDefault="00480D67" w:rsidP="007A3E40">
      <w:pPr>
        <w:pStyle w:val="Subttulo"/>
        <w:rPr>
          <w:rFonts w:ascii="Muller Bold" w:hAnsi="Muller Bold"/>
          <w:bCs w:val="0"/>
          <w:sz w:val="24"/>
        </w:rPr>
      </w:pPr>
      <w:r w:rsidRPr="007A3E40">
        <w:rPr>
          <w:rFonts w:ascii="Muller Bold" w:hAnsi="Muller Bold"/>
          <w:bCs w:val="0"/>
          <w:sz w:val="24"/>
        </w:rPr>
        <w:t>ÍNDICE</w:t>
      </w:r>
    </w:p>
    <w:p w14:paraId="1293AF5D" w14:textId="46BB4ED6" w:rsidR="007A3E40" w:rsidRDefault="007A3E40" w:rsidP="007A3E40">
      <w:pPr>
        <w:pStyle w:val="Subttulo"/>
        <w:rPr>
          <w:rFonts w:ascii="Muller Bold" w:hAnsi="Muller Bold"/>
          <w:bCs w:val="0"/>
          <w:sz w:val="24"/>
        </w:rPr>
      </w:pPr>
    </w:p>
    <w:p w14:paraId="1139656B" w14:textId="5522DE69" w:rsidR="007A3E40" w:rsidRDefault="007A3E40" w:rsidP="007A3E40">
      <w:pPr>
        <w:pStyle w:val="Subttulo"/>
        <w:rPr>
          <w:rFonts w:ascii="Muller Bold" w:hAnsi="Muller Bold"/>
          <w:bCs w:val="0"/>
          <w:sz w:val="24"/>
        </w:rPr>
      </w:pPr>
    </w:p>
    <w:p w14:paraId="35BB5011" w14:textId="77777777" w:rsidR="00B01692" w:rsidRDefault="00B01692" w:rsidP="007A3E40">
      <w:pPr>
        <w:pStyle w:val="Subttulo"/>
        <w:rPr>
          <w:rFonts w:ascii="Muller Bold" w:hAnsi="Muller Bold"/>
          <w:bCs w:val="0"/>
          <w:sz w:val="24"/>
        </w:rPr>
      </w:pPr>
    </w:p>
    <w:p w14:paraId="759FDCC0" w14:textId="77777777" w:rsidR="007A3E40" w:rsidRPr="007A3E40" w:rsidRDefault="007A3E40" w:rsidP="007A3E40">
      <w:pPr>
        <w:pStyle w:val="Subttulo"/>
        <w:rPr>
          <w:rFonts w:ascii="Muller Bold" w:hAnsi="Muller Bold"/>
          <w:bCs w:val="0"/>
          <w:lang w:val="es-PE"/>
        </w:rPr>
      </w:pPr>
    </w:p>
    <w:p w14:paraId="5D878BF9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494633FE" w14:textId="6AC6B239" w:rsidR="00B57BBC" w:rsidRPr="007A3E40" w:rsidRDefault="00BE4497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r w:rsidRPr="00BE4497">
        <w:fldChar w:fldCharType="begin"/>
      </w:r>
      <w:r w:rsidRPr="00BE4497">
        <w:instrText xml:space="preserve"> TOC \o "1-3" \h \z \u </w:instrText>
      </w:r>
      <w:r w:rsidRPr="00BE4497">
        <w:fldChar w:fldCharType="separate"/>
      </w:r>
      <w:hyperlink w:anchor="_Toc78018276" w:history="1">
        <w:r w:rsidR="00B57BBC" w:rsidRPr="007A3E40">
          <w:rPr>
            <w:rStyle w:val="Hipervnculo"/>
            <w:rFonts w:ascii="Arial" w:hAnsi="Arial" w:cs="Arial"/>
          </w:rPr>
          <w:t>1.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Historial del Documento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_Toc78018276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4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25456460" w14:textId="7FF8422E" w:rsidR="00B57BBC" w:rsidRPr="007A3E40" w:rsidRDefault="006107F3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77" w:history="1">
        <w:r w:rsidR="00B57BBC" w:rsidRPr="007A3E40">
          <w:rPr>
            <w:rStyle w:val="Hipervnculo"/>
            <w:rFonts w:ascii="Arial" w:hAnsi="Arial" w:cs="Arial"/>
          </w:rPr>
          <w:t>2.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Introducción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_Toc78018277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4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72288D31" w14:textId="4B192B83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78" w:history="1">
        <w:r w:rsidR="00B57BBC" w:rsidRPr="007A3E40">
          <w:rPr>
            <w:rStyle w:val="Hipervnculo"/>
            <w:rFonts w:ascii="Arial" w:hAnsi="Arial" w:cs="Arial"/>
            <w:noProof/>
          </w:rPr>
          <w:t>2.1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Lean Canvas - Diagrama Persona (Identifica y conoce a tu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_Toc78018278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18BD743C" w14:textId="6D2EFB9F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79" w:history="1">
        <w:r w:rsidR="00B57BBC" w:rsidRPr="007A3E40">
          <w:rPr>
            <w:rStyle w:val="Hipervnculo"/>
            <w:rFonts w:ascii="Arial" w:hAnsi="Arial" w:cs="Arial"/>
            <w:noProof/>
          </w:rPr>
          <w:t>cliente - Lienzo)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_Toc78018279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720D6C6" w14:textId="1E6606EA" w:rsidR="00B57BBC" w:rsidRPr="007A3E40" w:rsidRDefault="006107F3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0" w:history="1">
        <w:r w:rsidR="00B57BBC" w:rsidRPr="007A3E40">
          <w:rPr>
            <w:rStyle w:val="Hipervnculo"/>
            <w:rFonts w:ascii="Arial" w:hAnsi="Arial" w:cs="Arial"/>
            <w:noProof/>
          </w:rPr>
          <w:t>2.1.1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Hechos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_Toc78018280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1DC2D85" w14:textId="71B9AC8A" w:rsidR="00B57BBC" w:rsidRPr="007A3E40" w:rsidRDefault="006107F3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1" w:history="1">
        <w:r w:rsidR="00B57BBC" w:rsidRPr="007A3E40">
          <w:rPr>
            <w:rStyle w:val="Hipervnculo"/>
            <w:rFonts w:ascii="Arial" w:hAnsi="Arial" w:cs="Arial"/>
            <w:noProof/>
          </w:rPr>
          <w:t>2.1.2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Molestias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_Toc78018281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6CAF4A5" w14:textId="4E3F230C" w:rsidR="00B57BBC" w:rsidRPr="007A3E40" w:rsidRDefault="006107F3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2" w:history="1">
        <w:r w:rsidR="00B57BBC" w:rsidRPr="007A3E40">
          <w:rPr>
            <w:rStyle w:val="Hipervnculo"/>
            <w:rFonts w:ascii="Arial" w:hAnsi="Arial" w:cs="Arial"/>
            <w:noProof/>
          </w:rPr>
          <w:t>2.1.3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Comportamiento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_Toc78018282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63185A06" w14:textId="5D5E5798" w:rsidR="00B57BBC" w:rsidRPr="007A3E40" w:rsidRDefault="006107F3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3" w:history="1">
        <w:r w:rsidR="00B57BBC" w:rsidRPr="007A3E40">
          <w:rPr>
            <w:rStyle w:val="Hipervnculo"/>
            <w:rFonts w:ascii="Arial" w:hAnsi="Arial" w:cs="Arial"/>
            <w:noProof/>
          </w:rPr>
          <w:t>2.1.4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Objetivos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_Toc78018283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842814E" w14:textId="6A008D60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4" w:history="1">
        <w:r w:rsidR="00B57BBC" w:rsidRPr="007A3E40">
          <w:rPr>
            <w:rStyle w:val="Hipervnculo"/>
            <w:rFonts w:ascii="Arial" w:hAnsi="Arial" w:cs="Arial"/>
            <w:noProof/>
          </w:rPr>
          <w:t>2.2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Elaboración Lean Canvas (Modelo de Negocio Canvas)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_Toc78018284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6A67611A" w14:textId="18D0CF41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5" w:history="1">
        <w:r w:rsidR="00B57BBC" w:rsidRPr="007A3E40">
          <w:rPr>
            <w:rStyle w:val="Hipervnculo"/>
            <w:rFonts w:ascii="Arial" w:hAnsi="Arial" w:cs="Arial"/>
            <w:noProof/>
          </w:rPr>
          <w:t>2.3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Propósito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_Toc78018285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1B05257F" w14:textId="6AB56253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6" w:history="1">
        <w:r w:rsidR="00B57BBC" w:rsidRPr="007A3E40">
          <w:rPr>
            <w:rStyle w:val="Hipervnculo"/>
            <w:rFonts w:ascii="Arial" w:hAnsi="Arial" w:cs="Arial"/>
            <w:noProof/>
          </w:rPr>
          <w:t>2.4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Alcance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_Toc78018286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F7C4710" w14:textId="72525F3F" w:rsidR="00B57BBC" w:rsidRPr="007A3E40" w:rsidRDefault="006107F3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87" w:history="1">
        <w:r w:rsidR="00B57BBC" w:rsidRPr="007A3E40">
          <w:rPr>
            <w:rStyle w:val="Hipervnculo"/>
            <w:rFonts w:ascii="Arial" w:hAnsi="Arial" w:cs="Arial"/>
          </w:rPr>
          <w:t>3.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Perfil del Proyecto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_Toc78018287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5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4DBF070E" w14:textId="09DAC58A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8" w:history="1">
        <w:r w:rsidR="00B57BBC" w:rsidRPr="007A3E40">
          <w:rPr>
            <w:rStyle w:val="Hipervnculo"/>
            <w:rFonts w:ascii="Arial" w:hAnsi="Arial" w:cs="Arial"/>
            <w:noProof/>
          </w:rPr>
          <w:t>3.1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Oportunidad de Negocio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47E808C" w14:textId="57C8790F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9" w:history="1">
        <w:r w:rsidR="00B57BBC" w:rsidRPr="007A3E40">
          <w:rPr>
            <w:rStyle w:val="Hipervnculo"/>
            <w:rFonts w:ascii="Arial" w:hAnsi="Arial" w:cs="Arial"/>
            <w:noProof/>
          </w:rPr>
          <w:t>3.2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Enunciado del Problema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4165A3E" w14:textId="49AE52EA" w:rsidR="00B57BBC" w:rsidRPr="007A3E40" w:rsidRDefault="006107F3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0" w:history="1">
        <w:r w:rsidR="00B57BBC" w:rsidRPr="007A3E40">
          <w:rPr>
            <w:rStyle w:val="Hipervnculo"/>
            <w:rFonts w:ascii="Arial" w:hAnsi="Arial" w:cs="Arial"/>
          </w:rPr>
          <w:t>4.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Interesados (Participantes del Proyecto y usuarios)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_Toc78018290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1890DF22" w14:textId="3C8A5ACB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1" w:history="1">
        <w:r w:rsidR="00B57BBC" w:rsidRPr="007A3E40">
          <w:rPr>
            <w:rStyle w:val="Hipervnculo"/>
            <w:rFonts w:ascii="Arial" w:hAnsi="Arial" w:cs="Arial"/>
            <w:noProof/>
          </w:rPr>
          <w:t>4.1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Resumen de Interesados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_Toc78018291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8CCD054" w14:textId="5B7C6C6F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2" w:history="1">
        <w:r w:rsidR="00B57BBC" w:rsidRPr="007A3E40">
          <w:rPr>
            <w:rStyle w:val="Hipervnculo"/>
            <w:rFonts w:ascii="Arial" w:hAnsi="Arial" w:cs="Arial"/>
            <w:noProof/>
          </w:rPr>
          <w:t>4.2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Resumen de usuarios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_Toc78018292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460EA1A" w14:textId="6D28C510" w:rsidR="00B57BBC" w:rsidRPr="007A3E40" w:rsidRDefault="006107F3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3" w:history="1">
        <w:r w:rsidR="00B57BBC" w:rsidRPr="007A3E40">
          <w:rPr>
            <w:rStyle w:val="Hipervnculo"/>
            <w:rFonts w:ascii="Arial" w:hAnsi="Arial" w:cs="Arial"/>
          </w:rPr>
          <w:t>5.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La solución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_Toc78018293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0501BB25" w14:textId="566F752F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4" w:history="1">
        <w:r w:rsidR="00B57BBC" w:rsidRPr="007A3E40">
          <w:rPr>
            <w:rStyle w:val="Hipervnculo"/>
            <w:rFonts w:ascii="Arial" w:hAnsi="Arial" w:cs="Arial"/>
            <w:noProof/>
          </w:rPr>
          <w:t>5.1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Perspectivas de la solución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_Toc78018294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E7529CC" w14:textId="460D7476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5" w:history="1">
        <w:r w:rsidR="00B57BBC" w:rsidRPr="007A3E40">
          <w:rPr>
            <w:rStyle w:val="Hipervnculo"/>
            <w:rFonts w:ascii="Arial" w:hAnsi="Arial" w:cs="Arial"/>
            <w:noProof/>
          </w:rPr>
          <w:t>5.2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Necesidades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_Toc78018295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5FD14927" w14:textId="4963B01B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6" w:history="1">
        <w:r w:rsidR="00B57BBC" w:rsidRPr="007A3E40">
          <w:rPr>
            <w:rStyle w:val="Hipervnculo"/>
            <w:rFonts w:ascii="Arial" w:hAnsi="Arial" w:cs="Arial"/>
            <w:noProof/>
          </w:rPr>
          <w:t>5.3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Características Principales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_Toc78018296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AF05965" w14:textId="68D403DF" w:rsidR="00B57BBC" w:rsidRPr="007A3E40" w:rsidRDefault="006107F3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7" w:history="1">
        <w:r w:rsidR="00B57BBC" w:rsidRPr="007A3E40">
          <w:rPr>
            <w:rStyle w:val="Hipervnculo"/>
            <w:rFonts w:ascii="Arial" w:hAnsi="Arial" w:cs="Arial"/>
          </w:rPr>
          <w:t>6.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Otros Definición de Perfil de Usuario Requerimientos de la solución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71A27E09" w14:textId="205E23D7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8" w:history="1">
        <w:r w:rsidR="00B57BBC" w:rsidRPr="007A3E40">
          <w:rPr>
            <w:rStyle w:val="Hipervnculo"/>
            <w:rFonts w:ascii="Arial" w:hAnsi="Arial" w:cs="Arial"/>
            <w:noProof/>
          </w:rPr>
          <w:t>6.1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Estándares Tecnológicos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1CA1356" w14:textId="47806FFF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9" w:history="1">
        <w:r w:rsidR="00B57BBC" w:rsidRPr="007A3E40">
          <w:rPr>
            <w:rStyle w:val="Hipervnculo"/>
            <w:rFonts w:ascii="Arial" w:hAnsi="Arial" w:cs="Arial"/>
            <w:noProof/>
          </w:rPr>
          <w:t>6.2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Marco Legal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40548BA8" w14:textId="653D19EB" w:rsidR="00B57BBC" w:rsidRPr="007A3E40" w:rsidRDefault="006107F3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300" w:history="1">
        <w:r w:rsidR="00B57BBC" w:rsidRPr="007A3E40">
          <w:rPr>
            <w:rStyle w:val="Hipervnculo"/>
            <w:rFonts w:ascii="Arial" w:hAnsi="Arial" w:cs="Arial"/>
            <w:noProof/>
          </w:rPr>
          <w:t>6.3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Restricciones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_Toc78018300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72A9D8D" w14:textId="067E7578" w:rsidR="002C20F2" w:rsidRDefault="00BE4497" w:rsidP="00BE4497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BE4497">
        <w:fldChar w:fldCharType="end"/>
      </w:r>
    </w:p>
    <w:p w14:paraId="28EADEC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55702BE3" w14:textId="77777777" w:rsidR="00480D67" w:rsidRPr="007A3E40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sz w:val="20"/>
        </w:rPr>
      </w:pPr>
      <w:bookmarkStart w:id="4" w:name="_Toc199394968"/>
      <w:bookmarkStart w:id="5" w:name="_Toc199424689"/>
      <w:bookmarkStart w:id="6" w:name="_Toc78018276"/>
      <w:bookmarkStart w:id="7" w:name="OLE_LINK3"/>
      <w:bookmarkStart w:id="8" w:name="OLE_LINK4"/>
      <w:bookmarkStart w:id="9" w:name="OLE_LINK7"/>
      <w:r w:rsidRPr="007A3E40">
        <w:rPr>
          <w:rFonts w:ascii="Muller Bold" w:hAnsi="Muller Bold"/>
          <w:sz w:val="20"/>
        </w:rPr>
        <w:lastRenderedPageBreak/>
        <w:t>Historial del Documento</w:t>
      </w:r>
      <w:bookmarkEnd w:id="4"/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6CACCAEF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B508FE3" w14:textId="77777777" w:rsidR="00BE449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3D4078E7" w14:textId="77777777" w:rsidTr="00480D67">
        <w:tc>
          <w:tcPr>
            <w:tcW w:w="5334" w:type="dxa"/>
            <w:tcBorders>
              <w:top w:val="nil"/>
            </w:tcBorders>
          </w:tcPr>
          <w:p w14:paraId="3BF21A0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1DC507C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0C0880C3" w14:textId="77777777" w:rsidR="00BE449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31B189B1" w14:textId="77777777" w:rsidTr="00C73923">
        <w:trPr>
          <w:trHeight w:val="454"/>
        </w:trPr>
        <w:tc>
          <w:tcPr>
            <w:tcW w:w="5334" w:type="dxa"/>
          </w:tcPr>
          <w:p w14:paraId="6D6B1B5E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105E31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19E6435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02FC0A2B" w14:textId="77777777" w:rsidR="00BE4497" w:rsidRPr="007A3E40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10" w:name="_Toc170557585"/>
      <w:bookmarkStart w:id="11" w:name="_Toc456662656"/>
      <w:bookmarkStart w:id="12" w:name="_Toc456600917"/>
      <w:bookmarkStart w:id="13" w:name="_Toc456598586"/>
      <w:bookmarkStart w:id="14" w:name="_Toc78018277"/>
      <w:bookmarkStart w:id="15" w:name="_Toc452813577"/>
      <w:bookmarkStart w:id="16" w:name="_Toc436203377"/>
      <w:r w:rsidRPr="007A3E40">
        <w:rPr>
          <w:rFonts w:ascii="Muller Bold" w:hAnsi="Muller Bold" w:cs="Tahoma"/>
          <w:sz w:val="20"/>
        </w:rPr>
        <w:t>Introducción</w:t>
      </w:r>
      <w:bookmarkEnd w:id="10"/>
      <w:bookmarkEnd w:id="11"/>
      <w:bookmarkEnd w:id="12"/>
      <w:bookmarkEnd w:id="13"/>
      <w:bookmarkEnd w:id="14"/>
      <w:r w:rsidRPr="007A3E40">
        <w:rPr>
          <w:rFonts w:ascii="Muller Bold" w:hAnsi="Muller Bold" w:cs="Tahoma"/>
          <w:sz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166"/>
      </w:tblGrid>
      <w:tr w:rsidR="00BE4497" w14:paraId="0B796350" w14:textId="77777777" w:rsidTr="007A3E40">
        <w:trPr>
          <w:trHeight w:val="561"/>
        </w:trPr>
        <w:tc>
          <w:tcPr>
            <w:tcW w:w="8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106181" w14:textId="5BDF0BF1" w:rsidR="00BE4497" w:rsidRPr="007A3E40" w:rsidRDefault="008F007D" w:rsidP="007A3E4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Este proyecto </w:t>
            </w:r>
            <w:r w:rsidR="00F51619">
              <w:rPr>
                <w:sz w:val="20"/>
                <w:lang w:val="es-ES"/>
              </w:rPr>
              <w:t>“</w:t>
            </w:r>
            <w:r w:rsidR="00245B2F">
              <w:rPr>
                <w:sz w:val="20"/>
                <w:lang w:val="es-ES"/>
              </w:rPr>
              <w:t>Colegio</w:t>
            </w:r>
            <w:r w:rsidR="00F51619">
              <w:rPr>
                <w:sz w:val="20"/>
                <w:lang w:val="es-ES"/>
              </w:rPr>
              <w:t xml:space="preserve"> Montessori</w:t>
            </w:r>
            <w:r>
              <w:rPr>
                <w:sz w:val="20"/>
                <w:lang w:val="es-ES"/>
              </w:rPr>
              <w:t>” se analiza a través del Diagrama de Persona</w:t>
            </w:r>
            <w:r w:rsidR="00C43160">
              <w:rPr>
                <w:sz w:val="20"/>
                <w:lang w:val="es-ES"/>
              </w:rPr>
              <w:t>.</w:t>
            </w:r>
          </w:p>
        </w:tc>
      </w:tr>
    </w:tbl>
    <w:p w14:paraId="4AE3B88C" w14:textId="77777777" w:rsidR="00BE4497" w:rsidRDefault="00BE4497" w:rsidP="00BE4497">
      <w:pPr>
        <w:pStyle w:val="Textoindependiente"/>
        <w:ind w:left="284"/>
        <w:jc w:val="both"/>
        <w:rPr>
          <w:rFonts w:ascii="Tahoma" w:hAnsi="Tahoma" w:cs="Tahoma"/>
          <w:b w:val="0"/>
          <w:sz w:val="22"/>
        </w:rPr>
      </w:pPr>
      <w:r>
        <w:rPr>
          <w:rFonts w:ascii="Tahoma" w:hAnsi="Tahoma" w:cs="Tahoma"/>
          <w:b w:val="0"/>
          <w:sz w:val="22"/>
        </w:rPr>
        <w:t xml:space="preserve">   </w:t>
      </w:r>
    </w:p>
    <w:p w14:paraId="1D2BAD73" w14:textId="77777777" w:rsidR="00BE4497" w:rsidRPr="007A3E40" w:rsidRDefault="00BE4497" w:rsidP="00BE4497">
      <w:pPr>
        <w:pStyle w:val="Ttulo2"/>
        <w:tabs>
          <w:tab w:val="clear" w:pos="1427"/>
        </w:tabs>
        <w:spacing w:before="0" w:after="0"/>
        <w:ind w:left="567" w:right="-113" w:firstLine="0"/>
        <w:rPr>
          <w:rFonts w:ascii="Muller Bold" w:hAnsi="Muller Bold"/>
          <w:bCs/>
          <w:sz w:val="20"/>
        </w:rPr>
      </w:pPr>
      <w:bookmarkStart w:id="17" w:name="_Toc78018278"/>
      <w:r w:rsidRPr="007A3E40">
        <w:rPr>
          <w:rFonts w:ascii="Muller Bold" w:hAnsi="Muller Bold" w:cs="Tahoma"/>
          <w:bCs/>
          <w:sz w:val="20"/>
        </w:rPr>
        <w:t xml:space="preserve">Lean </w:t>
      </w:r>
      <w:proofErr w:type="spellStart"/>
      <w:r w:rsidRPr="007A3E40">
        <w:rPr>
          <w:rFonts w:ascii="Muller Bold" w:hAnsi="Muller Bold" w:cs="Tahoma"/>
          <w:bCs/>
          <w:sz w:val="20"/>
        </w:rPr>
        <w:t>Canvas</w:t>
      </w:r>
      <w:proofErr w:type="spellEnd"/>
      <w:r w:rsidRPr="007A3E40">
        <w:rPr>
          <w:rFonts w:ascii="Muller Bold" w:hAnsi="Muller Bold" w:cs="Tahoma"/>
          <w:bCs/>
          <w:sz w:val="20"/>
        </w:rPr>
        <w:t xml:space="preserve"> - Diagrama Persona</w:t>
      </w:r>
      <w:r w:rsidRPr="007A3E40">
        <w:rPr>
          <w:rFonts w:ascii="Muller Bold" w:hAnsi="Muller Bold"/>
          <w:bCs/>
          <w:sz w:val="20"/>
        </w:rPr>
        <w:t xml:space="preserve"> (Identifica y conoce a tu</w:t>
      </w:r>
      <w:bookmarkEnd w:id="17"/>
    </w:p>
    <w:p w14:paraId="2FA9DF68" w14:textId="77777777" w:rsidR="00BE4497" w:rsidRPr="007A3E40" w:rsidRDefault="00BE4497" w:rsidP="007A3E40">
      <w:pPr>
        <w:pStyle w:val="Ttulo2"/>
        <w:numPr>
          <w:ilvl w:val="0"/>
          <w:numId w:val="0"/>
        </w:numPr>
        <w:spacing w:before="0" w:after="0"/>
        <w:ind w:left="1265" w:right="-113" w:firstLine="153"/>
        <w:rPr>
          <w:bCs/>
        </w:rPr>
      </w:pPr>
      <w:bookmarkStart w:id="18" w:name="_Toc78018279"/>
      <w:r w:rsidRPr="007A3E40">
        <w:rPr>
          <w:rFonts w:ascii="Muller Bold" w:hAnsi="Muller Bold"/>
          <w:bCs/>
          <w:sz w:val="20"/>
        </w:rPr>
        <w:t>cliente - Lienzo)</w:t>
      </w:r>
      <w:bookmarkEnd w:id="18"/>
    </w:p>
    <w:bookmarkEnd w:id="15"/>
    <w:bookmarkEnd w:id="16"/>
    <w:p w14:paraId="22EC6F53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r w:rsidRPr="007A3E40">
        <w:rPr>
          <w:rFonts w:ascii="Muller Bold" w:hAnsi="Muller Bold" w:cs="Tahoma"/>
          <w:bCs/>
          <w:caps w:val="0"/>
          <w:sz w:val="20"/>
        </w:rPr>
        <w:t xml:space="preserve"> </w:t>
      </w:r>
      <w:bookmarkStart w:id="19" w:name="_Toc78018280"/>
      <w:r w:rsidRPr="007A3E40">
        <w:rPr>
          <w:rFonts w:ascii="Muller Bold" w:hAnsi="Muller Bold" w:cs="Tahoma"/>
          <w:bCs/>
          <w:caps w:val="0"/>
          <w:sz w:val="20"/>
        </w:rPr>
        <w:t>Hechos</w:t>
      </w:r>
      <w:bookmarkEnd w:id="19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1A46E7C9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6377951F" w14:textId="61370231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7DA0BB85" w14:textId="618DA1E9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Hecho</w:t>
            </w:r>
          </w:p>
        </w:tc>
      </w:tr>
      <w:tr w:rsidR="00BE4497" w14:paraId="4B1562FA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2D36D74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2BED5652" w14:textId="3CBDD708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El colegio Montessori es una institución privada con más de 20 años de experiencia brindando una educación de calidad</w:t>
            </w:r>
            <w:r>
              <w:rPr>
                <w:sz w:val="20"/>
              </w:rPr>
              <w:t>.</w:t>
            </w:r>
          </w:p>
        </w:tc>
      </w:tr>
      <w:tr w:rsidR="00BE4497" w14:paraId="40EE8F65" w14:textId="77777777" w:rsidTr="00E139B5">
        <w:tc>
          <w:tcPr>
            <w:tcW w:w="851" w:type="dxa"/>
            <w:vAlign w:val="center"/>
          </w:tcPr>
          <w:p w14:paraId="0E82ECD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4FC48351" w14:textId="433CC571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  <w:lang w:val="es-PE"/>
              </w:rPr>
              <w:t>Está ubicada en el distrito de Villa María del Triunfo</w:t>
            </w:r>
            <w:r>
              <w:rPr>
                <w:sz w:val="20"/>
                <w:lang w:val="es-PE"/>
              </w:rPr>
              <w:t>.</w:t>
            </w:r>
          </w:p>
        </w:tc>
      </w:tr>
      <w:tr w:rsidR="00BE4497" w14:paraId="0C56E3C0" w14:textId="77777777" w:rsidTr="00E139B5">
        <w:tc>
          <w:tcPr>
            <w:tcW w:w="851" w:type="dxa"/>
            <w:vAlign w:val="center"/>
          </w:tcPr>
          <w:p w14:paraId="1AFFEEC9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6778475F" w14:textId="0D6F67D4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421B5">
              <w:rPr>
                <w:sz w:val="20"/>
              </w:rPr>
              <w:t>uenta con los niveles de inicial, primaria y secundaria</w:t>
            </w:r>
            <w:r>
              <w:rPr>
                <w:sz w:val="20"/>
              </w:rPr>
              <w:t>.</w:t>
            </w:r>
          </w:p>
        </w:tc>
      </w:tr>
      <w:tr w:rsidR="00BE4497" w14:paraId="52A5F8EC" w14:textId="77777777" w:rsidTr="00E139B5">
        <w:tc>
          <w:tcPr>
            <w:tcW w:w="851" w:type="dxa"/>
            <w:vAlign w:val="center"/>
          </w:tcPr>
          <w:p w14:paraId="7C6C073A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4</w:t>
            </w:r>
          </w:p>
        </w:tc>
        <w:tc>
          <w:tcPr>
            <w:tcW w:w="5809" w:type="dxa"/>
          </w:tcPr>
          <w:p w14:paraId="575E2B0A" w14:textId="05EEF973" w:rsidR="00BE4497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Actualmente realiza todas sus actividades de forma manual</w:t>
            </w:r>
            <w:r>
              <w:rPr>
                <w:sz w:val="20"/>
              </w:rPr>
              <w:t>.</w:t>
            </w:r>
          </w:p>
        </w:tc>
      </w:tr>
    </w:tbl>
    <w:p w14:paraId="444B4ADA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0" w:name="_Toc78018281"/>
      <w:r w:rsidRPr="007A3E40">
        <w:rPr>
          <w:rFonts w:ascii="Muller Bold" w:hAnsi="Muller Bold" w:cs="Tahoma"/>
          <w:bCs/>
          <w:caps w:val="0"/>
          <w:sz w:val="20"/>
        </w:rPr>
        <w:t>Molestias</w:t>
      </w:r>
      <w:bookmarkEnd w:id="20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2C31E4B3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17837439" w14:textId="62CA1D73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290E7F2F" w14:textId="1990C2CB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 la Molestia</w:t>
            </w:r>
          </w:p>
        </w:tc>
      </w:tr>
      <w:tr w:rsidR="00BE4497" w14:paraId="3918F3DF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111F6A7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7D441CFC" w14:textId="5198C2E7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Carecen de un Sistema de Información que mejore los procesos de gestión en lo administrativo y académico</w:t>
            </w:r>
            <w:r>
              <w:rPr>
                <w:sz w:val="20"/>
              </w:rPr>
              <w:t>.</w:t>
            </w:r>
          </w:p>
        </w:tc>
      </w:tr>
      <w:tr w:rsidR="00BE4497" w14:paraId="1C29F949" w14:textId="77777777" w:rsidTr="00E139B5">
        <w:tc>
          <w:tcPr>
            <w:tcW w:w="851" w:type="dxa"/>
            <w:vAlign w:val="center"/>
          </w:tcPr>
          <w:p w14:paraId="0D50837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64D00A5A" w14:textId="3663F11F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Las a</w:t>
            </w:r>
            <w:r w:rsidRPr="006421B5">
              <w:rPr>
                <w:sz w:val="20"/>
              </w:rPr>
              <w:t>ctividades y procesos son llevados de forma manual</w:t>
            </w:r>
            <w:r>
              <w:rPr>
                <w:sz w:val="20"/>
              </w:rPr>
              <w:t>.</w:t>
            </w:r>
          </w:p>
        </w:tc>
      </w:tr>
      <w:tr w:rsidR="00BE4497" w14:paraId="1310404F" w14:textId="77777777" w:rsidTr="00E139B5">
        <w:tc>
          <w:tcPr>
            <w:tcW w:w="851" w:type="dxa"/>
            <w:vAlign w:val="center"/>
          </w:tcPr>
          <w:p w14:paraId="114D302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593CF858" w14:textId="124550A4" w:rsidR="00BE4497" w:rsidRPr="00AA7446" w:rsidRDefault="00E403D1" w:rsidP="00415678">
            <w:pPr>
              <w:rPr>
                <w:sz w:val="20"/>
              </w:rPr>
            </w:pPr>
            <w:r>
              <w:rPr>
                <w:sz w:val="20"/>
              </w:rPr>
              <w:t>Se origina</w:t>
            </w:r>
            <w:r w:rsidR="006421B5" w:rsidRPr="006421B5">
              <w:rPr>
                <w:sz w:val="20"/>
              </w:rPr>
              <w:t xml:space="preserve"> pérdida de tiempo e inseguridad en la fiabilidad de la información</w:t>
            </w:r>
            <w:r>
              <w:rPr>
                <w:sz w:val="20"/>
              </w:rPr>
              <w:t>.</w:t>
            </w:r>
          </w:p>
        </w:tc>
      </w:tr>
    </w:tbl>
    <w:p w14:paraId="717FBF3C" w14:textId="77777777" w:rsidR="00BE4497" w:rsidRPr="0037726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1" w:name="_Toc78018282"/>
      <w:r w:rsidRPr="0037726E">
        <w:rPr>
          <w:rFonts w:ascii="Muller Bold" w:hAnsi="Muller Bold" w:cs="Tahoma"/>
          <w:bCs/>
          <w:caps w:val="0"/>
          <w:sz w:val="20"/>
        </w:rPr>
        <w:t>Comportamiento</w:t>
      </w:r>
      <w:bookmarkEnd w:id="21"/>
    </w:p>
    <w:tbl>
      <w:tblPr>
        <w:tblStyle w:val="Tablaprofesional"/>
        <w:tblW w:w="0" w:type="auto"/>
        <w:tblInd w:w="1475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413098E0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4CD844E7" w14:textId="5BAAF2A2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1FD81F2C" w14:textId="77777777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Comportamiento</w:t>
            </w:r>
          </w:p>
        </w:tc>
      </w:tr>
      <w:tr w:rsidR="00BE4497" w14:paraId="491DC017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0065A491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5809" w:type="dxa"/>
          </w:tcPr>
          <w:p w14:paraId="56670453" w14:textId="3A59E805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El Apoderado brinda la información del estudiante mediante hojas de formulario</w:t>
            </w:r>
            <w:r w:rsidR="00E403D1">
              <w:rPr>
                <w:sz w:val="20"/>
              </w:rPr>
              <w:t>.</w:t>
            </w:r>
          </w:p>
        </w:tc>
      </w:tr>
      <w:tr w:rsidR="00BE4497" w14:paraId="11B29240" w14:textId="77777777" w:rsidTr="00E139B5">
        <w:tc>
          <w:tcPr>
            <w:tcW w:w="851" w:type="dxa"/>
            <w:vAlign w:val="center"/>
          </w:tcPr>
          <w:p w14:paraId="155F15B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</w:t>
            </w:r>
          </w:p>
        </w:tc>
        <w:tc>
          <w:tcPr>
            <w:tcW w:w="5809" w:type="dxa"/>
          </w:tcPr>
          <w:p w14:paraId="7BD0BB68" w14:textId="2626D12C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Secretaria verifica la información y matricula al estudiante</w:t>
            </w:r>
            <w:r w:rsidR="00E403D1">
              <w:rPr>
                <w:sz w:val="20"/>
              </w:rPr>
              <w:t>.</w:t>
            </w:r>
          </w:p>
        </w:tc>
      </w:tr>
      <w:tr w:rsidR="00BE4497" w14:paraId="5A062869" w14:textId="77777777" w:rsidTr="00E139B5">
        <w:tc>
          <w:tcPr>
            <w:tcW w:w="851" w:type="dxa"/>
            <w:vAlign w:val="center"/>
          </w:tcPr>
          <w:p w14:paraId="0AA15255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3</w:t>
            </w:r>
          </w:p>
        </w:tc>
        <w:tc>
          <w:tcPr>
            <w:tcW w:w="5809" w:type="dxa"/>
          </w:tcPr>
          <w:p w14:paraId="69E03961" w14:textId="3DA8D6DD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6421B5">
              <w:rPr>
                <w:sz w:val="20"/>
              </w:rPr>
              <w:t>e genera e imprime la Constancia de Matricula.</w:t>
            </w:r>
          </w:p>
        </w:tc>
      </w:tr>
    </w:tbl>
    <w:p w14:paraId="39492CBF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2" w:name="_Toc78018283"/>
      <w:r w:rsidRPr="007A3E40">
        <w:rPr>
          <w:rFonts w:ascii="Muller Bold" w:hAnsi="Muller Bold" w:cs="Tahoma"/>
          <w:bCs/>
          <w:caps w:val="0"/>
          <w:sz w:val="20"/>
        </w:rPr>
        <w:t>Objetivos</w:t>
      </w:r>
      <w:bookmarkEnd w:id="22"/>
    </w:p>
    <w:tbl>
      <w:tblPr>
        <w:tblStyle w:val="Tablaprofesional"/>
        <w:tblpPr w:leftFromText="141" w:rightFromText="141" w:vertAnchor="text" w:horzAnchor="page" w:tblpX="3091" w:tblpY="102"/>
        <w:tblW w:w="0" w:type="auto"/>
        <w:tblLook w:val="04A0" w:firstRow="1" w:lastRow="0" w:firstColumn="1" w:lastColumn="0" w:noHBand="0" w:noVBand="1"/>
      </w:tblPr>
      <w:tblGrid>
        <w:gridCol w:w="851"/>
        <w:gridCol w:w="5809"/>
      </w:tblGrid>
      <w:tr w:rsidR="00917D59" w:rsidRPr="00917D59" w14:paraId="24756978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474664BE" w14:textId="36CFF3C4" w:rsidR="00917D59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7293A031" w14:textId="62C77999" w:rsidR="00917D59" w:rsidRPr="00917D59" w:rsidRDefault="00917D59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Objetivo</w:t>
            </w:r>
          </w:p>
        </w:tc>
      </w:tr>
      <w:tr w:rsidR="00917D59" w:rsidRPr="00917D59" w14:paraId="357DFE2D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475BE933" w14:textId="77777777" w:rsidR="00917D59" w:rsidRPr="00917D59" w:rsidRDefault="00917D59" w:rsidP="00E139B5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1</w:t>
            </w:r>
          </w:p>
        </w:tc>
        <w:tc>
          <w:tcPr>
            <w:tcW w:w="5809" w:type="dxa"/>
          </w:tcPr>
          <w:p w14:paraId="2C0E23BE" w14:textId="4DA295B6" w:rsidR="00917D59" w:rsidRPr="00917D59" w:rsidRDefault="006421B5" w:rsidP="00917D59">
            <w:pPr>
              <w:rPr>
                <w:rFonts w:ascii="Muller Bold" w:hAnsi="Muller Bold"/>
                <w:sz w:val="20"/>
              </w:rPr>
            </w:pPr>
            <w:r w:rsidRPr="006421B5">
              <w:rPr>
                <w:rFonts w:ascii="Muller Bold" w:hAnsi="Muller Bold"/>
                <w:sz w:val="20"/>
              </w:rPr>
              <w:t>Mejorar la calidad de atención al usuario, mediante búsquedas</w:t>
            </w:r>
            <w:r w:rsidR="008F29A6">
              <w:rPr>
                <w:rFonts w:ascii="Muller Bold" w:hAnsi="Muller Bold"/>
                <w:sz w:val="20"/>
              </w:rPr>
              <w:t xml:space="preserve"> </w:t>
            </w:r>
            <w:r w:rsidRPr="006421B5">
              <w:rPr>
                <w:rFonts w:ascii="Muller Bold" w:hAnsi="Muller Bold"/>
                <w:sz w:val="20"/>
              </w:rPr>
              <w:t>rápidas de los datos.</w:t>
            </w:r>
          </w:p>
        </w:tc>
      </w:tr>
      <w:tr w:rsidR="00917D59" w:rsidRPr="00917D59" w14:paraId="53FE3549" w14:textId="77777777" w:rsidTr="00E139B5">
        <w:tc>
          <w:tcPr>
            <w:tcW w:w="851" w:type="dxa"/>
            <w:vAlign w:val="center"/>
          </w:tcPr>
          <w:p w14:paraId="3D8CC922" w14:textId="77777777" w:rsidR="00917D59" w:rsidRPr="00917D59" w:rsidRDefault="00917D59" w:rsidP="00E139B5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2</w:t>
            </w:r>
          </w:p>
        </w:tc>
        <w:tc>
          <w:tcPr>
            <w:tcW w:w="5809" w:type="dxa"/>
          </w:tcPr>
          <w:p w14:paraId="5D0CED73" w14:textId="3B893311" w:rsidR="00917D59" w:rsidRPr="00917D59" w:rsidRDefault="006421B5" w:rsidP="006421B5">
            <w:pPr>
              <w:rPr>
                <w:rFonts w:ascii="Muller Bold" w:hAnsi="Muller Bold"/>
                <w:sz w:val="20"/>
              </w:rPr>
            </w:pPr>
            <w:r w:rsidRPr="006421B5">
              <w:rPr>
                <w:rFonts w:ascii="Muller Bold" w:hAnsi="Muller Bold"/>
                <w:sz w:val="20"/>
              </w:rPr>
              <w:t>Disminuir la perdida de información y duplicidad de datos.</w:t>
            </w:r>
          </w:p>
        </w:tc>
      </w:tr>
    </w:tbl>
    <w:p w14:paraId="5A4F098F" w14:textId="77777777" w:rsidR="00BE4497" w:rsidRDefault="00BE4497" w:rsidP="00BE4497"/>
    <w:p w14:paraId="252E9D33" w14:textId="77777777" w:rsidR="00917D59" w:rsidRDefault="00917D59" w:rsidP="00BE4497"/>
    <w:p w14:paraId="085176BC" w14:textId="77777777" w:rsidR="00917D59" w:rsidRDefault="00917D59" w:rsidP="00BE4497"/>
    <w:p w14:paraId="3844CF88" w14:textId="77777777" w:rsidR="00917D59" w:rsidRPr="00487CAC" w:rsidRDefault="00917D59" w:rsidP="00BE4497"/>
    <w:p w14:paraId="42DA67F4" w14:textId="77777777" w:rsidR="00C73923" w:rsidRPr="00C73923" w:rsidRDefault="00C73923" w:rsidP="00C73923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4FD2C36C" w14:textId="77777777" w:rsidR="00BE4497" w:rsidRPr="0037726E" w:rsidRDefault="00BE4497" w:rsidP="00BE4497">
      <w:pPr>
        <w:pStyle w:val="Ttulo2"/>
        <w:tabs>
          <w:tab w:val="clear" w:pos="1427"/>
        </w:tabs>
        <w:spacing w:line="420" w:lineRule="atLeast"/>
        <w:ind w:left="1134" w:hanging="567"/>
        <w:rPr>
          <w:rFonts w:ascii="Muller Bold" w:hAnsi="Muller Bold" w:cs="Tahoma"/>
          <w:bCs/>
          <w:sz w:val="20"/>
        </w:rPr>
      </w:pPr>
      <w:bookmarkStart w:id="23" w:name="_Toc78018284"/>
      <w:r w:rsidRPr="0037726E">
        <w:rPr>
          <w:rFonts w:ascii="Muller Bold" w:hAnsi="Muller Bold" w:cs="Tahoma"/>
          <w:bCs/>
          <w:sz w:val="20"/>
        </w:rPr>
        <w:lastRenderedPageBreak/>
        <w:t xml:space="preserve">Elaboración Lean </w:t>
      </w:r>
      <w:proofErr w:type="spellStart"/>
      <w:r w:rsidRPr="0037726E">
        <w:rPr>
          <w:rFonts w:ascii="Muller Bold" w:hAnsi="Muller Bold" w:cs="Tahoma"/>
          <w:bCs/>
          <w:sz w:val="20"/>
        </w:rPr>
        <w:t>Canvas</w:t>
      </w:r>
      <w:proofErr w:type="spellEnd"/>
      <w:r w:rsidRPr="0037726E">
        <w:rPr>
          <w:rFonts w:ascii="Muller Bold" w:hAnsi="Muller Bold" w:cs="Tahoma"/>
          <w:bCs/>
          <w:sz w:val="20"/>
        </w:rPr>
        <w:t xml:space="preserve"> (Modelo de Negocio </w:t>
      </w:r>
      <w:proofErr w:type="spellStart"/>
      <w:r w:rsidRPr="0037726E">
        <w:rPr>
          <w:rFonts w:ascii="Muller Bold" w:hAnsi="Muller Bold" w:cs="Tahoma"/>
          <w:bCs/>
          <w:sz w:val="20"/>
        </w:rPr>
        <w:t>Canvas</w:t>
      </w:r>
      <w:proofErr w:type="spellEnd"/>
      <w:r w:rsidRPr="0037726E">
        <w:rPr>
          <w:rFonts w:ascii="Muller Bold" w:hAnsi="Muller Bold" w:cs="Tahoma"/>
          <w:bCs/>
          <w:sz w:val="20"/>
        </w:rPr>
        <w:t>)</w:t>
      </w:r>
      <w:bookmarkEnd w:id="23"/>
    </w:p>
    <w:tbl>
      <w:tblPr>
        <w:tblStyle w:val="Tablaprofesional"/>
        <w:tblW w:w="9863" w:type="dxa"/>
        <w:tblLook w:val="04A0" w:firstRow="1" w:lastRow="0" w:firstColumn="1" w:lastColumn="0" w:noHBand="0" w:noVBand="1"/>
      </w:tblPr>
      <w:tblGrid>
        <w:gridCol w:w="1752"/>
        <w:gridCol w:w="2238"/>
        <w:gridCol w:w="1967"/>
        <w:gridCol w:w="1945"/>
        <w:gridCol w:w="1961"/>
      </w:tblGrid>
      <w:tr w:rsidR="008442EB" w:rsidRPr="00917D59" w14:paraId="533BEC08" w14:textId="77777777" w:rsidTr="00971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1752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9FE085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8.- Alianza Clave</w:t>
            </w:r>
          </w:p>
        </w:tc>
        <w:tc>
          <w:tcPr>
            <w:tcW w:w="2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77549CD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6.- Actividades Clave</w:t>
            </w:r>
          </w:p>
        </w:tc>
        <w:tc>
          <w:tcPr>
            <w:tcW w:w="196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399CFE23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2.- Propuestas de Valor</w:t>
            </w:r>
          </w:p>
        </w:tc>
        <w:tc>
          <w:tcPr>
            <w:tcW w:w="19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CE5530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4.- Relación con Clientes</w:t>
            </w:r>
          </w:p>
        </w:tc>
        <w:tc>
          <w:tcPr>
            <w:tcW w:w="196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vAlign w:val="center"/>
          </w:tcPr>
          <w:p w14:paraId="44A6EF6C" w14:textId="1513E514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1.- Segmentos de Mercado</w:t>
            </w:r>
          </w:p>
        </w:tc>
      </w:tr>
      <w:tr w:rsidR="00822553" w:rsidRPr="00917D59" w14:paraId="7D57B34A" w14:textId="77777777" w:rsidTr="000B6BDE">
        <w:trPr>
          <w:trHeight w:val="3132"/>
        </w:trPr>
        <w:tc>
          <w:tcPr>
            <w:tcW w:w="1752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5C6C5A4C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47B0550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0171D0CF" w14:textId="1DC88B34" w:rsidR="00BE4497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Ministerio</w:t>
            </w:r>
            <w:r w:rsidR="00F813DA" w:rsidRP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de Educación del Perú</w:t>
            </w:r>
          </w:p>
          <w:p w14:paraId="693E58F9" w14:textId="17E83CE6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4375015F" w14:textId="1D6F3430" w:rsidR="00397143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Asociación de colegios privados</w:t>
            </w:r>
          </w:p>
          <w:p w14:paraId="4E31D161" w14:textId="683A5C10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21EACC3F" w14:textId="5BAB99C4" w:rsidR="00397143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Empresas privadas</w:t>
            </w:r>
            <w:r w:rsidR="00C029EB" w:rsidRPr="008442EB">
              <w:rPr>
                <w:rFonts w:cs="Arial"/>
                <w:b w:val="0"/>
                <w:sz w:val="20"/>
              </w:rPr>
              <w:t xml:space="preserve"> (Institutos y Universidades)</w:t>
            </w:r>
          </w:p>
          <w:p w14:paraId="32F42FD4" w14:textId="5CDBA0EB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7EFF0992" w14:textId="0722881F" w:rsidR="00BE4497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APAFA</w:t>
            </w:r>
          </w:p>
          <w:p w14:paraId="191F1323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tcBorders>
              <w:top w:val="single" w:sz="6" w:space="0" w:color="FFFFFF" w:themeColor="background1"/>
            </w:tcBorders>
            <w:vAlign w:val="center"/>
          </w:tcPr>
          <w:p w14:paraId="582DEB2C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1A816CC0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74A3DF6E" w14:textId="08D7D6DC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Enfoque por competencias.</w:t>
            </w:r>
          </w:p>
          <w:p w14:paraId="5B5A58D6" w14:textId="77777777" w:rsidR="00D10CB0" w:rsidRPr="008442EB" w:rsidRDefault="00D10CB0" w:rsidP="00822553">
            <w:pPr>
              <w:pStyle w:val="Textoindependiente"/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09C126CF" w14:textId="1697DD43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Desarrollo y fortalecimiento de las cualidades y talentos</w:t>
            </w:r>
            <w:r w:rsidR="00822553">
              <w:rPr>
                <w:rFonts w:cs="Arial"/>
                <w:b w:val="0"/>
                <w:sz w:val="20"/>
              </w:rPr>
              <w:t>, p</w:t>
            </w:r>
            <w:r w:rsidRPr="008442EB">
              <w:rPr>
                <w:rFonts w:cs="Arial"/>
                <w:b w:val="0"/>
                <w:sz w:val="20"/>
              </w:rPr>
              <w:t>roporcionando un servicio personalizado e interactivo.</w:t>
            </w:r>
          </w:p>
          <w:p w14:paraId="51FA834D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65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128C1258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0324E483" w14:textId="77777777" w:rsidR="00D10CB0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Ante el déficit del sistema educativo actual</w:t>
            </w:r>
            <w:r w:rsidR="00D10CB0" w:rsidRPr="008442EB">
              <w:rPr>
                <w:rFonts w:cs="Arial"/>
                <w:b w:val="0"/>
                <w:sz w:val="20"/>
              </w:rPr>
              <w:t>, b</w:t>
            </w:r>
            <w:r w:rsidRPr="008442EB">
              <w:rPr>
                <w:rFonts w:cs="Arial"/>
                <w:b w:val="0"/>
                <w:sz w:val="20"/>
              </w:rPr>
              <w:t>rindarles una educación moderna y de calidad.</w:t>
            </w:r>
          </w:p>
          <w:p w14:paraId="60FE7771" w14:textId="77777777" w:rsidR="00D10CB0" w:rsidRPr="008442EB" w:rsidRDefault="00D10CB0" w:rsidP="008442EB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386E7C9D" w14:textId="4A8810EF" w:rsidR="00397143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Enfocándonos en las capacidades cualitativas de las personas.</w:t>
            </w:r>
          </w:p>
          <w:p w14:paraId="133B45EF" w14:textId="63F6B00C" w:rsidR="00397143" w:rsidRPr="008442EB" w:rsidRDefault="00397143" w:rsidP="008442EB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DCEC92D" w14:textId="2B3F59B6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Desarrollando el talento de las habilidades cognitivas, m</w:t>
            </w:r>
            <w:r w:rsidR="00822553">
              <w:rPr>
                <w:rFonts w:cs="Arial"/>
                <w:b w:val="0"/>
                <w:sz w:val="20"/>
              </w:rPr>
              <w:t>eta</w:t>
            </w:r>
            <w:r w:rsidRPr="008442EB">
              <w:rPr>
                <w:rFonts w:cs="Arial"/>
                <w:b w:val="0"/>
                <w:sz w:val="20"/>
              </w:rPr>
              <w:t>cognitivas y físicas de los estudiantes separándolas por distintas áreas.</w:t>
            </w:r>
          </w:p>
        </w:tc>
        <w:tc>
          <w:tcPr>
            <w:tcW w:w="1945" w:type="dxa"/>
            <w:tcBorders>
              <w:top w:val="single" w:sz="6" w:space="0" w:color="FFFFFF" w:themeColor="background1"/>
            </w:tcBorders>
            <w:vAlign w:val="center"/>
          </w:tcPr>
          <w:p w14:paraId="6108AB32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249C93ED" w14:textId="61917832" w:rsidR="00BE4497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Mantener un trato amable con el estudiante y padre de familia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368622F2" w14:textId="52F75C07" w:rsidR="00397143" w:rsidRPr="008442EB" w:rsidRDefault="00397143" w:rsidP="008442EB">
            <w:pPr>
              <w:pStyle w:val="Textoindependiente"/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</w:p>
          <w:p w14:paraId="769268A2" w14:textId="24BCEDC2" w:rsidR="00397143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Servicio</w:t>
            </w:r>
            <w:r w:rsidR="00D10CB0" w:rsidRP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eficiente y oportuno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4F75DFE1" w14:textId="781AAC7A" w:rsidR="00397143" w:rsidRPr="008442EB" w:rsidRDefault="00397143" w:rsidP="008442EB">
            <w:pPr>
              <w:pStyle w:val="Textoindependiente"/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</w:p>
          <w:p w14:paraId="6F1799F2" w14:textId="7EF9EBE9" w:rsidR="00BE4497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Reuniones semanales con los padres de familia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7779BED0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60" w:type="dxa"/>
            <w:vMerge w:val="restart"/>
            <w:tcBorders>
              <w:top w:val="single" w:sz="6" w:space="0" w:color="FFFFFF" w:themeColor="background1"/>
            </w:tcBorders>
          </w:tcPr>
          <w:p w14:paraId="149A32F7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7AA1FBE1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4BD7A36E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A513A94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146A392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64BB038C" w14:textId="77777777" w:rsidR="00D10CB0" w:rsidRPr="008442EB" w:rsidRDefault="00D10CB0" w:rsidP="00D10CB0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3348D1E3" w14:textId="31B97328" w:rsidR="00BE4497" w:rsidRPr="008442EB" w:rsidRDefault="00397143" w:rsidP="00822553">
            <w:pPr>
              <w:pStyle w:val="Textoindependiente"/>
              <w:numPr>
                <w:ilvl w:val="0"/>
                <w:numId w:val="9"/>
              </w:numPr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Estudiantes que se</w:t>
            </w:r>
            <w:r w:rsidR="00822553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encuentren en el</w:t>
            </w:r>
            <w:r w:rsidR="00822553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distrito de Villa María del Triunfo.</w:t>
            </w:r>
          </w:p>
          <w:p w14:paraId="0BA8C1B7" w14:textId="3EB070AF" w:rsidR="00BE4497" w:rsidRPr="008442EB" w:rsidRDefault="00BE4497" w:rsidP="00D10CB0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ED886CA" w14:textId="7AF54052" w:rsidR="00BE4497" w:rsidRPr="008442EB" w:rsidRDefault="00397143" w:rsidP="00822553">
            <w:pPr>
              <w:pStyle w:val="Textoindependiente"/>
              <w:numPr>
                <w:ilvl w:val="0"/>
                <w:numId w:val="10"/>
              </w:numPr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Dirig</w:t>
            </w:r>
            <w:r w:rsidR="00D10CB0" w:rsidRPr="008442EB">
              <w:rPr>
                <w:rFonts w:cs="Arial"/>
                <w:b w:val="0"/>
                <w:sz w:val="20"/>
              </w:rPr>
              <w:t>id</w:t>
            </w:r>
            <w:r w:rsidRPr="008442EB">
              <w:rPr>
                <w:rFonts w:cs="Arial"/>
                <w:b w:val="0"/>
                <w:sz w:val="20"/>
              </w:rPr>
              <w:t>o a niños y adolescentes de 3 a 16 años que cursen los niveles de inicial, primaria y secundaria</w:t>
            </w:r>
          </w:p>
          <w:p w14:paraId="33B7DB29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F5F7D53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8442EB" w:rsidRPr="00917D59" w14:paraId="0A5C9269" w14:textId="77777777" w:rsidTr="00971D77">
        <w:trPr>
          <w:trHeight w:val="235"/>
        </w:trPr>
        <w:tc>
          <w:tcPr>
            <w:tcW w:w="1752" w:type="dxa"/>
            <w:vMerge/>
            <w:vAlign w:val="center"/>
          </w:tcPr>
          <w:p w14:paraId="28860B6E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shd w:val="clear" w:color="auto" w:fill="000000" w:themeFill="text1"/>
            <w:vAlign w:val="center"/>
          </w:tcPr>
          <w:p w14:paraId="39714404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7.- Recursos Clave</w:t>
            </w:r>
          </w:p>
        </w:tc>
        <w:tc>
          <w:tcPr>
            <w:tcW w:w="1965" w:type="dxa"/>
            <w:vMerge/>
            <w:vAlign w:val="center"/>
          </w:tcPr>
          <w:p w14:paraId="494B2B1D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45" w:type="dxa"/>
            <w:shd w:val="clear" w:color="auto" w:fill="000000" w:themeFill="text1"/>
            <w:vAlign w:val="center"/>
          </w:tcPr>
          <w:p w14:paraId="63C1D352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3.- Canales</w:t>
            </w:r>
          </w:p>
        </w:tc>
        <w:tc>
          <w:tcPr>
            <w:tcW w:w="1960" w:type="dxa"/>
            <w:vMerge/>
          </w:tcPr>
          <w:p w14:paraId="1DD4DE30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822553" w:rsidRPr="00917D59" w14:paraId="2BA74720" w14:textId="77777777" w:rsidTr="000B6BDE">
        <w:trPr>
          <w:trHeight w:val="1974"/>
        </w:trPr>
        <w:tc>
          <w:tcPr>
            <w:tcW w:w="1752" w:type="dxa"/>
            <w:vMerge/>
            <w:vAlign w:val="center"/>
          </w:tcPr>
          <w:p w14:paraId="1C6977C0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vAlign w:val="center"/>
          </w:tcPr>
          <w:p w14:paraId="1523BDAB" w14:textId="67DFE2A0" w:rsidR="00BE4497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Docentes enfocados a la gestión educativa.</w:t>
            </w:r>
          </w:p>
          <w:p w14:paraId="20575D78" w14:textId="4930542F" w:rsidR="00397143" w:rsidRPr="008442EB" w:rsidRDefault="00452D84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Metodología </w:t>
            </w:r>
            <w:r>
              <w:rPr>
                <w:rFonts w:cs="Arial"/>
                <w:b w:val="0"/>
                <w:sz w:val="20"/>
              </w:rPr>
              <w:t>educativa</w:t>
            </w:r>
            <w:r w:rsidR="00E82F24" w:rsidRPr="00E82F24">
              <w:rPr>
                <w:rFonts w:cs="Arial"/>
                <w:b w:val="0"/>
                <w:sz w:val="20"/>
              </w:rPr>
              <w:t xml:space="preserve"> </w:t>
            </w:r>
            <w:r w:rsidR="00397143" w:rsidRPr="008442EB">
              <w:rPr>
                <w:rFonts w:cs="Arial"/>
                <w:b w:val="0"/>
                <w:sz w:val="20"/>
              </w:rPr>
              <w:t>moderna.</w:t>
            </w:r>
          </w:p>
          <w:p w14:paraId="2132FDAA" w14:textId="4D67A240" w:rsidR="00397143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Infraestructura moderna</w:t>
            </w:r>
          </w:p>
          <w:p w14:paraId="1767C88C" w14:textId="0DE16B0D" w:rsidR="00BE4497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Tecnología de punta</w:t>
            </w:r>
          </w:p>
        </w:tc>
        <w:tc>
          <w:tcPr>
            <w:tcW w:w="1965" w:type="dxa"/>
            <w:vMerge/>
            <w:vAlign w:val="center"/>
          </w:tcPr>
          <w:p w14:paraId="038554EA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D17555F" w14:textId="47611AEE" w:rsidR="00BE4497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Redes sociales</w:t>
            </w:r>
          </w:p>
          <w:p w14:paraId="735302BC" w14:textId="66423413" w:rsidR="00397143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Página web</w:t>
            </w:r>
          </w:p>
          <w:p w14:paraId="1C0E254B" w14:textId="14D4A6DB" w:rsidR="00397143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Volantes</w:t>
            </w:r>
          </w:p>
          <w:p w14:paraId="3D11CCE4" w14:textId="1D427DF9" w:rsidR="00397143" w:rsidRPr="008442EB" w:rsidRDefault="00397143" w:rsidP="00822553">
            <w:pPr>
              <w:pStyle w:val="Textoindependiente"/>
              <w:numPr>
                <w:ilvl w:val="0"/>
                <w:numId w:val="8"/>
              </w:numPr>
              <w:tabs>
                <w:tab w:val="left" w:pos="253"/>
              </w:tabs>
              <w:ind w:left="0" w:firstLine="0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Videos promocionales</w:t>
            </w:r>
          </w:p>
          <w:p w14:paraId="3013F345" w14:textId="66A0529F" w:rsidR="00BE4497" w:rsidRPr="008442EB" w:rsidRDefault="00397143" w:rsidP="00822553">
            <w:pPr>
              <w:pStyle w:val="Textoindependiente"/>
              <w:numPr>
                <w:ilvl w:val="0"/>
                <w:numId w:val="8"/>
              </w:numPr>
              <w:tabs>
                <w:tab w:val="left" w:pos="253"/>
              </w:tabs>
              <w:ind w:left="0" w:firstLine="0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Visita</w:t>
            </w:r>
            <w:r w:rsid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presencial en la propia institución</w:t>
            </w:r>
          </w:p>
        </w:tc>
        <w:tc>
          <w:tcPr>
            <w:tcW w:w="1960" w:type="dxa"/>
            <w:vMerge/>
          </w:tcPr>
          <w:p w14:paraId="08687D9B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E4497" w:rsidRPr="00917D59" w14:paraId="2E9C7B26" w14:textId="77777777" w:rsidTr="00971D77">
        <w:trPr>
          <w:trHeight w:val="221"/>
        </w:trPr>
        <w:tc>
          <w:tcPr>
            <w:tcW w:w="5957" w:type="dxa"/>
            <w:gridSpan w:val="3"/>
            <w:shd w:val="clear" w:color="auto" w:fill="000000" w:themeFill="text1"/>
            <w:vAlign w:val="center"/>
          </w:tcPr>
          <w:p w14:paraId="4B6069B8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9.- Estructura de Costes</w:t>
            </w:r>
          </w:p>
        </w:tc>
        <w:tc>
          <w:tcPr>
            <w:tcW w:w="3906" w:type="dxa"/>
            <w:gridSpan w:val="2"/>
            <w:shd w:val="clear" w:color="auto" w:fill="000000" w:themeFill="text1"/>
            <w:vAlign w:val="center"/>
          </w:tcPr>
          <w:p w14:paraId="4CC4A28B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5.- Fuentes de Ingresos</w:t>
            </w:r>
          </w:p>
        </w:tc>
      </w:tr>
      <w:tr w:rsidR="00BE4497" w:rsidRPr="00917D59" w14:paraId="492BA204" w14:textId="77777777" w:rsidTr="000B6BDE">
        <w:trPr>
          <w:trHeight w:val="2133"/>
        </w:trPr>
        <w:tc>
          <w:tcPr>
            <w:tcW w:w="5957" w:type="dxa"/>
            <w:gridSpan w:val="3"/>
            <w:vAlign w:val="center"/>
          </w:tcPr>
          <w:p w14:paraId="442D33AD" w14:textId="18E3989C" w:rsidR="00BE4497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 de planilla a docentes y administrativos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  <w:p w14:paraId="40405290" w14:textId="62C3CED9" w:rsidR="00397143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Reparación de</w:t>
            </w:r>
            <w:r w:rsidR="00CD65D1" w:rsidRPr="008442EB">
              <w:rPr>
                <w:rFonts w:cs="Arial"/>
                <w:b w:val="0"/>
                <w:sz w:val="20"/>
              </w:rPr>
              <w:t xml:space="preserve"> la</w:t>
            </w:r>
            <w:r w:rsidRPr="008442EB">
              <w:rPr>
                <w:rFonts w:cs="Arial"/>
                <w:b w:val="0"/>
                <w:sz w:val="20"/>
              </w:rPr>
              <w:t xml:space="preserve"> infraestructura por el paso del tiempo</w:t>
            </w:r>
            <w:r w:rsidR="00114808" w:rsidRPr="008442EB">
              <w:rPr>
                <w:rFonts w:cs="Arial"/>
                <w:b w:val="0"/>
                <w:sz w:val="20"/>
              </w:rPr>
              <w:t xml:space="preserve"> (mantenimiento).</w:t>
            </w:r>
          </w:p>
          <w:p w14:paraId="33718FF8" w14:textId="1575A00E" w:rsidR="00397143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Equipamiento </w:t>
            </w:r>
            <w:r w:rsidR="00637390" w:rsidRPr="008442EB">
              <w:rPr>
                <w:rFonts w:cs="Arial"/>
                <w:b w:val="0"/>
                <w:sz w:val="20"/>
              </w:rPr>
              <w:t>y mejoras</w:t>
            </w:r>
            <w:r w:rsidR="00114808" w:rsidRPr="008442EB">
              <w:rPr>
                <w:rFonts w:cs="Arial"/>
                <w:b w:val="0"/>
                <w:sz w:val="20"/>
              </w:rPr>
              <w:t xml:space="preserve"> (depreciación)</w:t>
            </w:r>
            <w:r w:rsidR="00637390" w:rsidRPr="008442EB">
              <w:rPr>
                <w:rFonts w:cs="Arial"/>
                <w:b w:val="0"/>
                <w:sz w:val="20"/>
              </w:rPr>
              <w:t xml:space="preserve"> </w:t>
            </w:r>
            <w:r w:rsidR="00114808" w:rsidRPr="008442EB">
              <w:rPr>
                <w:rFonts w:cs="Arial"/>
                <w:b w:val="0"/>
                <w:sz w:val="20"/>
              </w:rPr>
              <w:t>en las</w:t>
            </w:r>
            <w:r w:rsidRPr="008442EB">
              <w:rPr>
                <w:rFonts w:cs="Arial"/>
                <w:b w:val="0"/>
                <w:sz w:val="20"/>
              </w:rPr>
              <w:t xml:space="preserve"> aulas y laboratorios</w:t>
            </w:r>
            <w:r w:rsidR="00114808" w:rsidRPr="008442EB">
              <w:rPr>
                <w:rFonts w:cs="Arial"/>
                <w:b w:val="0"/>
                <w:sz w:val="20"/>
              </w:rPr>
              <w:t>.</w:t>
            </w:r>
          </w:p>
          <w:p w14:paraId="70D39B1D" w14:textId="5A5699C7" w:rsidR="00397143" w:rsidRPr="008442EB" w:rsidRDefault="001551EF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Pagos de s</w:t>
            </w:r>
            <w:r w:rsidR="00397143" w:rsidRPr="008442EB">
              <w:rPr>
                <w:rFonts w:cs="Arial"/>
                <w:b w:val="0"/>
                <w:sz w:val="20"/>
              </w:rPr>
              <w:t>ervicios de luz, agua e internet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  <w:p w14:paraId="328B5517" w14:textId="0EB81461" w:rsidR="00BE4497" w:rsidRPr="008442EB" w:rsidRDefault="009B62E2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Compra de m</w:t>
            </w:r>
            <w:r w:rsidR="00397143" w:rsidRPr="008442EB">
              <w:rPr>
                <w:rFonts w:cs="Arial"/>
                <w:b w:val="0"/>
                <w:sz w:val="20"/>
              </w:rPr>
              <w:t>ateriales educativos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3906" w:type="dxa"/>
            <w:gridSpan w:val="2"/>
            <w:vAlign w:val="center"/>
          </w:tcPr>
          <w:p w14:paraId="264C1D76" w14:textId="6CA61F6C" w:rsidR="00BE4497" w:rsidRPr="008442EB" w:rsidRDefault="00397143" w:rsidP="008442EB">
            <w:pPr>
              <w:pStyle w:val="Textoindependiente"/>
              <w:numPr>
                <w:ilvl w:val="0"/>
                <w:numId w:val="5"/>
              </w:numPr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 de pensiones y matricula</w:t>
            </w:r>
            <w:r w:rsidR="0037726E" w:rsidRPr="008442EB">
              <w:rPr>
                <w:rFonts w:cs="Arial"/>
                <w:b w:val="0"/>
                <w:sz w:val="20"/>
              </w:rPr>
              <w:t>s</w:t>
            </w:r>
            <w:r w:rsidR="0003554F" w:rsidRPr="008442EB">
              <w:rPr>
                <w:rFonts w:cs="Arial"/>
                <w:b w:val="0"/>
                <w:sz w:val="20"/>
              </w:rPr>
              <w:t>.</w:t>
            </w:r>
          </w:p>
          <w:p w14:paraId="0A03A708" w14:textId="5D3F8D3A" w:rsidR="00932BF8" w:rsidRPr="008442EB" w:rsidRDefault="00397143" w:rsidP="00822553">
            <w:pPr>
              <w:pStyle w:val="Textoindependiente"/>
              <w:numPr>
                <w:ilvl w:val="0"/>
                <w:numId w:val="5"/>
              </w:numPr>
              <w:tabs>
                <w:tab w:val="left" w:pos="537"/>
              </w:tabs>
              <w:ind w:left="395" w:hanging="35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Ingreso por recursos externos</w:t>
            </w:r>
            <w:r w:rsidR="0003554F" w:rsidRPr="008442EB">
              <w:rPr>
                <w:rFonts w:cs="Arial"/>
                <w:b w:val="0"/>
                <w:sz w:val="20"/>
              </w:rPr>
              <w:t xml:space="preserve"> </w:t>
            </w:r>
            <w:r w:rsidR="0037726E" w:rsidRPr="008442EB">
              <w:rPr>
                <w:rFonts w:cs="Arial"/>
                <w:b w:val="0"/>
                <w:sz w:val="20"/>
              </w:rPr>
              <w:t>(quiosco, uniformes escolares y talleres de verano).</w:t>
            </w:r>
          </w:p>
        </w:tc>
      </w:tr>
    </w:tbl>
    <w:p w14:paraId="29F35191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24" w:name="_Toc78018285"/>
      <w:r w:rsidRPr="0037726E">
        <w:rPr>
          <w:rFonts w:ascii="Muller Bold" w:hAnsi="Muller Bold" w:cs="Tahoma"/>
          <w:bCs/>
          <w:sz w:val="20"/>
        </w:rPr>
        <w:t>Propósito</w:t>
      </w:r>
      <w:bookmarkEnd w:id="24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:rsidRPr="00651E06" w14:paraId="311F31C6" w14:textId="77777777" w:rsidTr="00297433">
        <w:trPr>
          <w:trHeight w:val="799"/>
        </w:trPr>
        <w:tc>
          <w:tcPr>
            <w:tcW w:w="7699" w:type="dxa"/>
            <w:shd w:val="clear" w:color="auto" w:fill="auto"/>
            <w:vAlign w:val="center"/>
          </w:tcPr>
          <w:p w14:paraId="158F2F88" w14:textId="76EEE73E" w:rsidR="00BE4497" w:rsidRPr="000376C7" w:rsidRDefault="00782144" w:rsidP="00297433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0376C7">
              <w:rPr>
                <w:rFonts w:cs="Arial"/>
                <w:b w:val="0"/>
                <w:sz w:val="20"/>
              </w:rPr>
              <w:t>Este documento tiene como propósito recoger, analizar y definir las necesidades de alto nivel</w:t>
            </w:r>
            <w:r w:rsidR="00297433" w:rsidRPr="000376C7">
              <w:rPr>
                <w:rFonts w:cs="Arial"/>
                <w:b w:val="0"/>
                <w:sz w:val="20"/>
              </w:rPr>
              <w:t>,</w:t>
            </w:r>
            <w:r w:rsidRPr="000376C7">
              <w:rPr>
                <w:rFonts w:cs="Arial"/>
                <w:b w:val="0"/>
                <w:sz w:val="20"/>
              </w:rPr>
              <w:t xml:space="preserve"> y características del Sistemas </w:t>
            </w:r>
            <w:r w:rsidR="00C769F5" w:rsidRPr="000376C7">
              <w:rPr>
                <w:rFonts w:cs="Arial"/>
                <w:b w:val="0"/>
                <w:sz w:val="20"/>
              </w:rPr>
              <w:t>Matrículas</w:t>
            </w:r>
            <w:r w:rsidR="00297433" w:rsidRPr="000376C7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14C549B5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25" w:name="_Toc170557587"/>
      <w:bookmarkStart w:id="26" w:name="_Toc150241987"/>
      <w:bookmarkStart w:id="27" w:name="_Toc456600919"/>
      <w:bookmarkStart w:id="28" w:name="_Toc456598588"/>
      <w:bookmarkStart w:id="29" w:name="_Toc78018286"/>
      <w:r w:rsidRPr="0037726E">
        <w:rPr>
          <w:rFonts w:ascii="Muller Bold" w:hAnsi="Muller Bold" w:cs="Tahoma"/>
          <w:bCs/>
          <w:sz w:val="20"/>
        </w:rPr>
        <w:t>Alcance</w:t>
      </w:r>
      <w:bookmarkEnd w:id="25"/>
      <w:bookmarkEnd w:id="26"/>
      <w:bookmarkEnd w:id="27"/>
      <w:bookmarkEnd w:id="28"/>
      <w:bookmarkEnd w:id="29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:rsidRPr="00651E06" w14:paraId="4BFED8EA" w14:textId="77777777" w:rsidTr="001C7B9A">
        <w:trPr>
          <w:trHeight w:val="925"/>
        </w:trPr>
        <w:tc>
          <w:tcPr>
            <w:tcW w:w="7699" w:type="dxa"/>
            <w:shd w:val="clear" w:color="auto" w:fill="auto"/>
            <w:vAlign w:val="center"/>
          </w:tcPr>
          <w:p w14:paraId="4D90EDC7" w14:textId="75468F14" w:rsidR="00BE4497" w:rsidRPr="00AA7446" w:rsidRDefault="0018353B" w:rsidP="0018353B">
            <w:pPr>
              <w:pStyle w:val="Textoindependiente"/>
              <w:tabs>
                <w:tab w:val="left" w:pos="540"/>
                <w:tab w:val="num" w:pos="709"/>
              </w:tabs>
              <w:jc w:val="left"/>
              <w:rPr>
                <w:rFonts w:cs="Arial"/>
                <w:b w:val="0"/>
                <w:sz w:val="20"/>
              </w:rPr>
            </w:pPr>
            <w:r w:rsidRPr="0018353B">
              <w:rPr>
                <w:rFonts w:cs="Arial"/>
                <w:b w:val="0"/>
                <w:sz w:val="20"/>
              </w:rPr>
              <w:t xml:space="preserve">Este documento está dirigido a los usuarios </w:t>
            </w:r>
            <w:r>
              <w:rPr>
                <w:rFonts w:cs="Arial"/>
                <w:b w:val="0"/>
                <w:sz w:val="20"/>
              </w:rPr>
              <w:t>Dirección y Secretaría</w:t>
            </w:r>
            <w:r w:rsidRPr="0018353B">
              <w:rPr>
                <w:rFonts w:cs="Arial"/>
                <w:b w:val="0"/>
                <w:sz w:val="20"/>
              </w:rPr>
              <w:t xml:space="preserve"> que tendrán acceso al Sistema de </w:t>
            </w:r>
            <w:r>
              <w:rPr>
                <w:rFonts w:cs="Arial"/>
                <w:b w:val="0"/>
                <w:sz w:val="20"/>
              </w:rPr>
              <w:t>matrícula</w:t>
            </w:r>
            <w:r w:rsidRPr="0018353B">
              <w:rPr>
                <w:rFonts w:cs="Arial"/>
                <w:b w:val="0"/>
                <w:sz w:val="20"/>
              </w:rPr>
              <w:t xml:space="preserve"> de la </w:t>
            </w:r>
            <w:r>
              <w:rPr>
                <w:rFonts w:cs="Arial"/>
                <w:b w:val="0"/>
                <w:sz w:val="20"/>
              </w:rPr>
              <w:t>i</w:t>
            </w:r>
            <w:r w:rsidRPr="0018353B">
              <w:rPr>
                <w:rFonts w:cs="Arial"/>
                <w:b w:val="0"/>
                <w:sz w:val="20"/>
              </w:rPr>
              <w:t xml:space="preserve">nstitución </w:t>
            </w:r>
            <w:r>
              <w:rPr>
                <w:rFonts w:cs="Arial"/>
                <w:b w:val="0"/>
                <w:sz w:val="20"/>
              </w:rPr>
              <w:t>Montessori, ayudando al control del proceso de matrículas.</w:t>
            </w:r>
          </w:p>
        </w:tc>
      </w:tr>
    </w:tbl>
    <w:p w14:paraId="0AD458E3" w14:textId="7C22C7E5" w:rsidR="00BE4497" w:rsidRDefault="00BE4497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5D5B8E02" w14:textId="1C63B945" w:rsidR="001C7B9A" w:rsidRDefault="001C7B9A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38C75E0A" w14:textId="3D9A93D7" w:rsidR="001C7B9A" w:rsidRDefault="001C7B9A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6E26836F" w14:textId="60A24474" w:rsidR="001C7B9A" w:rsidRDefault="001C7B9A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4C2905DC" w14:textId="77777777" w:rsidR="001C7B9A" w:rsidRDefault="001C7B9A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0F62A1B5" w14:textId="77777777" w:rsidR="00BE4497" w:rsidRPr="0037726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30" w:name="_Toc170557589"/>
      <w:bookmarkStart w:id="31" w:name="_Toc78018287"/>
      <w:r w:rsidRPr="0037726E">
        <w:rPr>
          <w:rFonts w:ascii="Muller Bold" w:hAnsi="Muller Bold" w:cs="Tahoma"/>
          <w:sz w:val="20"/>
        </w:rPr>
        <w:lastRenderedPageBreak/>
        <w:t>Perfil del Proyecto</w:t>
      </w:r>
      <w:bookmarkEnd w:id="30"/>
      <w:bookmarkEnd w:id="31"/>
    </w:p>
    <w:p w14:paraId="55E25ACB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sz w:val="20"/>
        </w:rPr>
      </w:pPr>
      <w:bookmarkStart w:id="32" w:name="_Toc170557590"/>
      <w:bookmarkStart w:id="33" w:name="_Toc78018288"/>
      <w:r w:rsidRPr="0037726E">
        <w:rPr>
          <w:rFonts w:ascii="Muller Bold" w:hAnsi="Muller Bold" w:cs="Tahoma"/>
          <w:sz w:val="20"/>
        </w:rPr>
        <w:t>Oportunidad de Negocio</w:t>
      </w:r>
      <w:bookmarkEnd w:id="32"/>
      <w:bookmarkEnd w:id="33"/>
    </w:p>
    <w:tbl>
      <w:tblPr>
        <w:tblW w:w="765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4"/>
      </w:tblGrid>
      <w:tr w:rsidR="00BE4497" w:rsidRPr="00651E06" w14:paraId="07F01159" w14:textId="77777777" w:rsidTr="00A13DC7">
        <w:trPr>
          <w:trHeight w:val="1195"/>
        </w:trPr>
        <w:tc>
          <w:tcPr>
            <w:tcW w:w="7654" w:type="dxa"/>
            <w:shd w:val="clear" w:color="auto" w:fill="auto"/>
            <w:vAlign w:val="center"/>
          </w:tcPr>
          <w:p w14:paraId="198E6CC9" w14:textId="4C1D62AA" w:rsidR="009B491D" w:rsidRPr="00AA7446" w:rsidRDefault="00782144" w:rsidP="00A13DC7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9B491D">
              <w:rPr>
                <w:rFonts w:cs="Arial"/>
                <w:b w:val="0"/>
                <w:sz w:val="20"/>
              </w:rPr>
              <w:t xml:space="preserve">Este </w:t>
            </w:r>
            <w:r w:rsidR="009B491D">
              <w:rPr>
                <w:rFonts w:cs="Arial"/>
                <w:b w:val="0"/>
                <w:sz w:val="20"/>
              </w:rPr>
              <w:t>S</w:t>
            </w:r>
            <w:r w:rsidRPr="009B491D">
              <w:rPr>
                <w:rFonts w:cs="Arial"/>
                <w:b w:val="0"/>
                <w:sz w:val="20"/>
              </w:rPr>
              <w:t>istema</w:t>
            </w:r>
            <w:r w:rsidR="009B491D" w:rsidRPr="009B491D">
              <w:rPr>
                <w:rFonts w:cs="Arial"/>
                <w:b w:val="0"/>
                <w:sz w:val="20"/>
              </w:rPr>
              <w:t xml:space="preserve"> de Información </w:t>
            </w:r>
            <w:r w:rsidR="001C7B9A" w:rsidRPr="009B491D">
              <w:rPr>
                <w:rFonts w:cs="Arial"/>
                <w:b w:val="0"/>
                <w:sz w:val="20"/>
              </w:rPr>
              <w:t>automatizará</w:t>
            </w:r>
            <w:r w:rsidRPr="009B491D">
              <w:rPr>
                <w:rFonts w:cs="Arial"/>
                <w:b w:val="0"/>
                <w:sz w:val="20"/>
              </w:rPr>
              <w:t xml:space="preserve"> </w:t>
            </w:r>
            <w:r w:rsidR="009B491D" w:rsidRPr="009B491D">
              <w:rPr>
                <w:rFonts w:cs="Arial"/>
                <w:b w:val="0"/>
                <w:sz w:val="20"/>
              </w:rPr>
              <w:t xml:space="preserve">el control de las </w:t>
            </w:r>
            <w:r w:rsidR="009B491D">
              <w:rPr>
                <w:rFonts w:cs="Arial"/>
                <w:b w:val="0"/>
                <w:sz w:val="20"/>
              </w:rPr>
              <w:t>matrículas</w:t>
            </w:r>
            <w:r w:rsidR="009B491D" w:rsidRPr="009B491D">
              <w:rPr>
                <w:rFonts w:cs="Arial"/>
                <w:b w:val="0"/>
                <w:sz w:val="20"/>
              </w:rPr>
              <w:t xml:space="preserve">, </w:t>
            </w:r>
            <w:r w:rsidR="009B491D">
              <w:rPr>
                <w:rFonts w:cs="Arial"/>
                <w:b w:val="0"/>
                <w:sz w:val="20"/>
              </w:rPr>
              <w:t>se obtendrá</w:t>
            </w:r>
            <w:r w:rsidR="009B491D" w:rsidRPr="009B491D">
              <w:rPr>
                <w:rFonts w:cs="Arial"/>
                <w:b w:val="0"/>
                <w:sz w:val="20"/>
              </w:rPr>
              <w:t xml:space="preserve"> datos</w:t>
            </w:r>
            <w:r w:rsidR="009B491D">
              <w:rPr>
                <w:rFonts w:cs="Arial"/>
                <w:b w:val="0"/>
                <w:sz w:val="20"/>
              </w:rPr>
              <w:t xml:space="preserve"> de manera</w:t>
            </w:r>
            <w:r w:rsidR="009B491D" w:rsidRPr="009B491D">
              <w:rPr>
                <w:rFonts w:cs="Arial"/>
                <w:b w:val="0"/>
                <w:sz w:val="20"/>
              </w:rPr>
              <w:t xml:space="preserve"> </w:t>
            </w:r>
            <w:r w:rsidR="009B491D">
              <w:rPr>
                <w:rFonts w:cs="Arial"/>
                <w:b w:val="0"/>
                <w:sz w:val="20"/>
              </w:rPr>
              <w:t>fácil y rápida</w:t>
            </w:r>
            <w:r w:rsidR="009B491D" w:rsidRPr="009B491D">
              <w:rPr>
                <w:rFonts w:cs="Arial"/>
                <w:b w:val="0"/>
                <w:sz w:val="20"/>
              </w:rPr>
              <w:t xml:space="preserve">, </w:t>
            </w:r>
            <w:r w:rsidR="009B491D">
              <w:rPr>
                <w:rFonts w:cs="Arial"/>
                <w:b w:val="0"/>
                <w:sz w:val="20"/>
              </w:rPr>
              <w:t xml:space="preserve">además de </w:t>
            </w:r>
            <w:r w:rsidR="009B491D" w:rsidRPr="009B491D">
              <w:rPr>
                <w:rFonts w:cs="Arial"/>
                <w:b w:val="0"/>
                <w:sz w:val="20"/>
              </w:rPr>
              <w:t xml:space="preserve">contar con </w:t>
            </w:r>
            <w:r w:rsidR="001D3503">
              <w:rPr>
                <w:rFonts w:cs="Arial"/>
                <w:b w:val="0"/>
                <w:sz w:val="20"/>
              </w:rPr>
              <w:t xml:space="preserve">una </w:t>
            </w:r>
            <w:r w:rsidR="009B491D" w:rsidRPr="009B491D">
              <w:rPr>
                <w:rFonts w:cs="Arial"/>
                <w:b w:val="0"/>
                <w:sz w:val="20"/>
              </w:rPr>
              <w:t xml:space="preserve">interfaz graficas </w:t>
            </w:r>
            <w:r w:rsidR="002062C9" w:rsidRPr="002062C9">
              <w:rPr>
                <w:rFonts w:cs="Arial"/>
                <w:b w:val="0"/>
                <w:sz w:val="20"/>
              </w:rPr>
              <w:t xml:space="preserve">de fácil comprensión para </w:t>
            </w:r>
            <w:r w:rsidR="00A13DC7">
              <w:rPr>
                <w:rFonts w:cs="Arial"/>
                <w:b w:val="0"/>
                <w:sz w:val="20"/>
              </w:rPr>
              <w:t xml:space="preserve">que </w:t>
            </w:r>
            <w:r w:rsidR="00440181">
              <w:rPr>
                <w:rFonts w:cs="Arial"/>
                <w:b w:val="0"/>
                <w:sz w:val="20"/>
              </w:rPr>
              <w:t xml:space="preserve">el usuario </w:t>
            </w:r>
            <w:r w:rsidR="002062C9" w:rsidRPr="002062C9">
              <w:rPr>
                <w:rFonts w:cs="Arial"/>
                <w:b w:val="0"/>
                <w:sz w:val="20"/>
              </w:rPr>
              <w:t>no</w:t>
            </w:r>
            <w:r w:rsidR="002062C9">
              <w:rPr>
                <w:rFonts w:cs="Arial"/>
                <w:b w:val="0"/>
                <w:sz w:val="20"/>
              </w:rPr>
              <w:t xml:space="preserve"> </w:t>
            </w:r>
            <w:r w:rsidR="002062C9" w:rsidRPr="002062C9">
              <w:rPr>
                <w:rFonts w:cs="Arial"/>
                <w:b w:val="0"/>
                <w:sz w:val="20"/>
              </w:rPr>
              <w:t xml:space="preserve">requiera mayor esfuerzo </w:t>
            </w:r>
            <w:r w:rsidR="00440181">
              <w:rPr>
                <w:rFonts w:cs="Arial"/>
                <w:b w:val="0"/>
                <w:sz w:val="20"/>
              </w:rPr>
              <w:t>al</w:t>
            </w:r>
            <w:r w:rsidR="002062C9" w:rsidRPr="002062C9">
              <w:rPr>
                <w:rFonts w:cs="Arial"/>
                <w:b w:val="0"/>
                <w:sz w:val="20"/>
              </w:rPr>
              <w:t xml:space="preserve"> utilizar el sistema</w:t>
            </w:r>
            <w:r w:rsidR="00D330FF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1FD62AE5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34" w:name="_Toc170557591"/>
      <w:bookmarkStart w:id="35" w:name="_Toc78018289"/>
      <w:r w:rsidRPr="0037726E">
        <w:rPr>
          <w:rFonts w:ascii="Muller Bold" w:hAnsi="Muller Bold" w:cs="Tahoma"/>
          <w:bCs/>
          <w:sz w:val="20"/>
        </w:rPr>
        <w:t>Enunciado del Problema</w:t>
      </w:r>
      <w:bookmarkEnd w:id="34"/>
      <w:bookmarkEnd w:id="35"/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BE4497" w:rsidRPr="003E5386" w14:paraId="2465358E" w14:textId="77777777" w:rsidTr="00D330FF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7638696E" w14:textId="644CA12D" w:rsidR="00BE4497" w:rsidRPr="00C13B19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C13B19">
              <w:rPr>
                <w:rFonts w:cs="Arial"/>
                <w:b w:val="0"/>
                <w:color w:val="FFFFFF" w:themeColor="background1"/>
                <w:sz w:val="20"/>
              </w:rPr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6D31A3C9" w14:textId="7F7F7F82" w:rsidR="00BE4497" w:rsidRPr="00C13B19" w:rsidRDefault="00741F5F" w:rsidP="001C7B9A">
            <w:pPr>
              <w:spacing w:before="60" w:after="60"/>
              <w:ind w:right="142"/>
              <w:jc w:val="left"/>
              <w:rPr>
                <w:rFonts w:cs="Arial"/>
                <w:sz w:val="20"/>
              </w:rPr>
            </w:pPr>
            <w:r w:rsidRPr="00C13B19">
              <w:rPr>
                <w:rFonts w:cs="Arial"/>
                <w:sz w:val="20"/>
              </w:rPr>
              <w:t>Realizar un proceso de</w:t>
            </w:r>
            <w:r w:rsidR="008373B3" w:rsidRPr="00C13B19">
              <w:rPr>
                <w:rFonts w:cs="Arial"/>
                <w:sz w:val="20"/>
              </w:rPr>
              <w:t xml:space="preserve"> Matrículas</w:t>
            </w:r>
            <w:r w:rsidR="001C7B9A" w:rsidRPr="00C13B19">
              <w:rPr>
                <w:rFonts w:cs="Arial"/>
                <w:sz w:val="20"/>
              </w:rPr>
              <w:t>.</w:t>
            </w:r>
          </w:p>
        </w:tc>
      </w:tr>
      <w:tr w:rsidR="00BE4497" w:rsidRPr="004109A3" w14:paraId="44CD4433" w14:textId="77777777" w:rsidTr="00D330FF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9C452D7" w14:textId="4F981844" w:rsidR="00BE4497" w:rsidRPr="00C13B19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C13B19">
              <w:rPr>
                <w:rFonts w:cs="Arial"/>
                <w:b w:val="0"/>
                <w:color w:val="FFFFFF" w:themeColor="background1"/>
                <w:sz w:val="20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5BAADC2B" w14:textId="3D8ADCBB" w:rsidR="00AB0CF9" w:rsidRPr="00C13B19" w:rsidRDefault="00B4348D" w:rsidP="001C7B9A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jc w:val="left"/>
              <w:rPr>
                <w:rFonts w:cs="Arial"/>
                <w:b w:val="0"/>
                <w:bCs/>
                <w:sz w:val="20"/>
              </w:rPr>
            </w:pPr>
            <w:r w:rsidRPr="00C13B19">
              <w:rPr>
                <w:rFonts w:cs="Arial"/>
                <w:b w:val="0"/>
                <w:bCs/>
                <w:sz w:val="20"/>
              </w:rPr>
              <w:t>A los empleados de</w:t>
            </w:r>
            <w:r w:rsidR="008373B3" w:rsidRPr="00C13B19">
              <w:rPr>
                <w:rFonts w:cs="Arial"/>
                <w:b w:val="0"/>
                <w:bCs/>
                <w:sz w:val="20"/>
              </w:rPr>
              <w:t xml:space="preserve">l Colegio </w:t>
            </w:r>
            <w:r w:rsidR="007E55BE" w:rsidRPr="00C13B19">
              <w:rPr>
                <w:rFonts w:cs="Arial"/>
                <w:b w:val="0"/>
                <w:bCs/>
                <w:sz w:val="20"/>
              </w:rPr>
              <w:t>Montessori</w:t>
            </w:r>
          </w:p>
        </w:tc>
      </w:tr>
      <w:tr w:rsidR="00BE4497" w:rsidRPr="004109A3" w14:paraId="7072C35F" w14:textId="77777777" w:rsidTr="00D330FF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BE258F" w14:textId="77777777" w:rsidR="00BE4497" w:rsidRPr="00C13B19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C13B19">
              <w:rPr>
                <w:rFonts w:cs="Arial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46B387EF" w14:textId="51C3B833" w:rsidR="00BE4497" w:rsidRPr="00C13B19" w:rsidRDefault="00B4348D" w:rsidP="001C7B9A">
            <w:pPr>
              <w:pStyle w:val="InfoBlueCarCar"/>
              <w:jc w:val="left"/>
              <w:rPr>
                <w:rFonts w:ascii="Arial" w:hAnsi="Arial"/>
              </w:rPr>
            </w:pPr>
            <w:r w:rsidRPr="00C13B19">
              <w:rPr>
                <w:rFonts w:ascii="Arial" w:hAnsi="Arial"/>
              </w:rPr>
              <w:t xml:space="preserve">Con el proceso de la atención de las </w:t>
            </w:r>
            <w:r w:rsidR="00C13B19">
              <w:rPr>
                <w:rFonts w:ascii="Arial" w:hAnsi="Arial"/>
              </w:rPr>
              <w:t>M</w:t>
            </w:r>
            <w:r w:rsidR="00236CC6" w:rsidRPr="00C13B19">
              <w:rPr>
                <w:rFonts w:ascii="Arial" w:hAnsi="Arial"/>
              </w:rPr>
              <w:t>atrículas</w:t>
            </w:r>
            <w:r w:rsidR="00C13B19">
              <w:rPr>
                <w:rFonts w:ascii="Arial" w:hAnsi="Arial"/>
              </w:rPr>
              <w:t xml:space="preserve"> diarias.</w:t>
            </w:r>
          </w:p>
        </w:tc>
      </w:tr>
      <w:tr w:rsidR="00BE4497" w:rsidRPr="004109A3" w14:paraId="3505CCF9" w14:textId="77777777" w:rsidTr="00D330FF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DBE14C2" w14:textId="77777777" w:rsidR="00BE4497" w:rsidRPr="00C13B19" w:rsidRDefault="00BE4497" w:rsidP="00415678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C13B19">
              <w:rPr>
                <w:rFonts w:cs="Arial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002F636C" w14:textId="57A331EC" w:rsidR="00BE4497" w:rsidRPr="00C13B19" w:rsidRDefault="00B4348D" w:rsidP="001C7B9A">
            <w:pPr>
              <w:spacing w:before="60" w:after="60"/>
              <w:ind w:right="142"/>
              <w:jc w:val="left"/>
              <w:rPr>
                <w:rFonts w:cs="Arial"/>
                <w:sz w:val="20"/>
              </w:rPr>
            </w:pPr>
            <w:r w:rsidRPr="00C13B19">
              <w:rPr>
                <w:rFonts w:cs="Arial"/>
                <w:sz w:val="20"/>
              </w:rPr>
              <w:t xml:space="preserve">Realizar un </w:t>
            </w:r>
            <w:r w:rsidR="00A40DBD">
              <w:rPr>
                <w:rFonts w:cs="Arial"/>
                <w:sz w:val="20"/>
              </w:rPr>
              <w:t>S</w:t>
            </w:r>
            <w:r w:rsidRPr="00C13B19">
              <w:rPr>
                <w:rFonts w:cs="Arial"/>
                <w:sz w:val="20"/>
              </w:rPr>
              <w:t xml:space="preserve">istema de </w:t>
            </w:r>
            <w:r w:rsidR="00A40DBD">
              <w:rPr>
                <w:rFonts w:cs="Arial"/>
                <w:sz w:val="20"/>
              </w:rPr>
              <w:t>C</w:t>
            </w:r>
            <w:r w:rsidRPr="00C13B19">
              <w:rPr>
                <w:rFonts w:cs="Arial"/>
                <w:sz w:val="20"/>
              </w:rPr>
              <w:t xml:space="preserve">ontrol de </w:t>
            </w:r>
            <w:r w:rsidR="008373B3" w:rsidRPr="00C13B19">
              <w:rPr>
                <w:rFonts w:cs="Arial"/>
                <w:sz w:val="20"/>
              </w:rPr>
              <w:t>Matrículas</w:t>
            </w:r>
            <w:r w:rsidR="00A40DBD">
              <w:rPr>
                <w:rFonts w:cs="Arial"/>
                <w:sz w:val="20"/>
              </w:rPr>
              <w:t>.</w:t>
            </w:r>
          </w:p>
        </w:tc>
      </w:tr>
    </w:tbl>
    <w:p w14:paraId="3A9542C7" w14:textId="77777777" w:rsidR="00932BF8" w:rsidRDefault="00932BF8" w:rsidP="00932BF8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id="36" w:name="_Toc456662666"/>
      <w:bookmarkStart w:id="37" w:name="_Toc452813581"/>
      <w:bookmarkStart w:id="38" w:name="_Toc447960005"/>
      <w:bookmarkStart w:id="39" w:name="_Toc170557592"/>
      <w:bookmarkStart w:id="40" w:name="_Toc436203381"/>
    </w:p>
    <w:p w14:paraId="0B2F97C0" w14:textId="77777777" w:rsidR="00BE4497" w:rsidRPr="0037726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41" w:name="_Toc78018290"/>
      <w:r w:rsidRPr="0037726E">
        <w:rPr>
          <w:rFonts w:ascii="Muller Bold" w:hAnsi="Muller Bold" w:cs="Tahoma"/>
          <w:sz w:val="20"/>
        </w:rPr>
        <w:t xml:space="preserve">Interesados </w:t>
      </w:r>
      <w:bookmarkEnd w:id="36"/>
      <w:bookmarkEnd w:id="37"/>
      <w:bookmarkEnd w:id="38"/>
      <w:r w:rsidRPr="0037726E">
        <w:rPr>
          <w:rFonts w:ascii="Muller Bold" w:hAnsi="Muller Bold" w:cs="Tahoma"/>
          <w:sz w:val="20"/>
        </w:rPr>
        <w:t>(Participantes del Proyecto y usuarios)</w:t>
      </w:r>
      <w:bookmarkEnd w:id="39"/>
      <w:bookmarkEnd w:id="41"/>
    </w:p>
    <w:p w14:paraId="3BDD50DB" w14:textId="7474A08E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sz w:val="20"/>
        </w:rPr>
      </w:pPr>
      <w:bookmarkStart w:id="42" w:name="_Toc170557593"/>
      <w:bookmarkStart w:id="43" w:name="_Toc78018291"/>
      <w:r w:rsidRPr="0037726E">
        <w:rPr>
          <w:rFonts w:ascii="Muller Bold" w:hAnsi="Muller Bold" w:cs="Tahoma"/>
          <w:sz w:val="20"/>
        </w:rPr>
        <w:t>Resumen de Interesados</w:t>
      </w:r>
      <w:bookmarkEnd w:id="42"/>
      <w:bookmarkEnd w:id="43"/>
    </w:p>
    <w:p w14:paraId="39404D7D" w14:textId="77777777" w:rsidR="00CD6F17" w:rsidRPr="00CD6F17" w:rsidRDefault="00CD6F17" w:rsidP="00CD6F17"/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85"/>
        <w:gridCol w:w="3686"/>
        <w:gridCol w:w="1817"/>
      </w:tblGrid>
      <w:tr w:rsidR="00BE4497" w:rsidRPr="003E5386" w14:paraId="128FC410" w14:textId="77777777" w:rsidTr="00DA481D">
        <w:trPr>
          <w:trHeight w:val="48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3473AC90" w14:textId="26F607D7" w:rsidR="00BE4497" w:rsidRPr="00932BF8" w:rsidRDefault="00DA481D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Ítem</w:t>
            </w:r>
          </w:p>
        </w:tc>
        <w:tc>
          <w:tcPr>
            <w:tcW w:w="1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54AFE355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36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AB1179B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18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6E38C71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BE4497" w:rsidRPr="003E5386" w14:paraId="2D349C88" w14:textId="77777777" w:rsidTr="002C4146">
        <w:trPr>
          <w:trHeight w:val="1040"/>
        </w:trPr>
        <w:tc>
          <w:tcPr>
            <w:tcW w:w="709" w:type="dxa"/>
            <w:tcBorders>
              <w:top w:val="single" w:sz="6" w:space="0" w:color="FFFFFF" w:themeColor="background1"/>
            </w:tcBorders>
            <w:vAlign w:val="center"/>
          </w:tcPr>
          <w:p w14:paraId="30615AC7" w14:textId="77777777" w:rsidR="00BE4497" w:rsidRPr="00487CAC" w:rsidRDefault="00BE4497" w:rsidP="002C4146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585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21E44A47" w14:textId="6BE2D8F6" w:rsidR="00BE4497" w:rsidRPr="004109A3" w:rsidRDefault="00A13001" w:rsidP="002C4146">
            <w:pPr>
              <w:pStyle w:val="Textoindependiente"/>
              <w:spacing w:line="240" w:lineRule="auto"/>
              <w:rPr>
                <w:rFonts w:cs="Arial"/>
                <w:b w:val="0"/>
                <w:bCs/>
                <w:sz w:val="20"/>
              </w:rPr>
            </w:pPr>
            <w:r w:rsidRPr="00A13001">
              <w:rPr>
                <w:rFonts w:cs="Arial"/>
                <w:b w:val="0"/>
                <w:bCs/>
                <w:sz w:val="20"/>
              </w:rPr>
              <w:t>Lucía Vázquez</w:t>
            </w:r>
          </w:p>
        </w:tc>
        <w:tc>
          <w:tcPr>
            <w:tcW w:w="3686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E02524B" w14:textId="07379DFB" w:rsidR="00BE4497" w:rsidRPr="004109A3" w:rsidRDefault="000350EB" w:rsidP="002C4146">
            <w:pPr>
              <w:spacing w:line="240" w:lineRule="auto"/>
              <w:ind w:right="176"/>
              <w:jc w:val="left"/>
              <w:rPr>
                <w:rFonts w:cs="Arial"/>
                <w:bCs/>
                <w:sz w:val="20"/>
              </w:rPr>
            </w:pPr>
            <w:r w:rsidRPr="000350EB">
              <w:rPr>
                <w:rFonts w:cs="Arial"/>
                <w:bCs/>
                <w:sz w:val="20"/>
              </w:rPr>
              <w:t>Es la</w:t>
            </w:r>
            <w:r>
              <w:rPr>
                <w:rFonts w:cs="Arial"/>
                <w:bCs/>
                <w:sz w:val="20"/>
              </w:rPr>
              <w:t xml:space="preserve"> autoridad y</w:t>
            </w:r>
            <w:r w:rsidRPr="000350EB">
              <w:rPr>
                <w:rFonts w:cs="Arial"/>
                <w:bCs/>
                <w:sz w:val="20"/>
              </w:rPr>
              <w:t xml:space="preserve"> propietaria de la </w:t>
            </w:r>
            <w:r>
              <w:rPr>
                <w:rFonts w:cs="Arial"/>
                <w:bCs/>
                <w:sz w:val="20"/>
              </w:rPr>
              <w:t>institución</w:t>
            </w:r>
            <w:r w:rsidRPr="000350EB">
              <w:rPr>
                <w:rFonts w:cs="Arial"/>
                <w:bCs/>
                <w:sz w:val="20"/>
              </w:rPr>
              <w:t xml:space="preserve"> y se encarga de gestionar las </w:t>
            </w:r>
            <w:r w:rsidR="007616CD">
              <w:rPr>
                <w:rFonts w:cs="Arial"/>
                <w:bCs/>
                <w:sz w:val="20"/>
              </w:rPr>
              <w:t>matrículas.</w:t>
            </w:r>
          </w:p>
        </w:tc>
        <w:tc>
          <w:tcPr>
            <w:tcW w:w="1817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A1BF28B" w14:textId="61878C7E" w:rsidR="00BE4497" w:rsidRPr="004109A3" w:rsidRDefault="007E55BE" w:rsidP="00A13001">
            <w:pPr>
              <w:pStyle w:val="Textoindependiente"/>
              <w:spacing w:line="240" w:lineRule="auto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Directora</w:t>
            </w:r>
          </w:p>
        </w:tc>
      </w:tr>
      <w:tr w:rsidR="00BE4497" w:rsidRPr="003E5386" w14:paraId="0DBEC763" w14:textId="77777777" w:rsidTr="002C4146">
        <w:tc>
          <w:tcPr>
            <w:tcW w:w="709" w:type="dxa"/>
            <w:vAlign w:val="center"/>
          </w:tcPr>
          <w:p w14:paraId="5665E5AC" w14:textId="77777777" w:rsidR="00BE4497" w:rsidRPr="00487CAC" w:rsidRDefault="00BE4497" w:rsidP="002C4146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E28D047" w14:textId="2C29F2AB" w:rsidR="00BE4497" w:rsidRPr="004109A3" w:rsidRDefault="002C4146" w:rsidP="002C4146">
            <w:pPr>
              <w:pStyle w:val="Textoindependiente"/>
              <w:spacing w:before="1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Beatriz</w:t>
            </w:r>
            <w:r w:rsidR="00A13001" w:rsidRPr="00A13001">
              <w:rPr>
                <w:rFonts w:cs="Arial"/>
                <w:b w:val="0"/>
                <w:bCs/>
                <w:sz w:val="20"/>
              </w:rPr>
              <w:t xml:space="preserve"> </w:t>
            </w:r>
            <w:r>
              <w:rPr>
                <w:rFonts w:cs="Arial"/>
                <w:b w:val="0"/>
                <w:bCs/>
                <w:sz w:val="20"/>
              </w:rPr>
              <w:t>Rivas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ECAF0A3" w14:textId="4C3A2848" w:rsidR="00BE4497" w:rsidRPr="004109A3" w:rsidRDefault="007616CD" w:rsidP="00A13001">
            <w:pPr>
              <w:spacing w:before="120" w:after="120"/>
              <w:ind w:right="176"/>
              <w:jc w:val="left"/>
              <w:rPr>
                <w:rFonts w:cs="Arial"/>
                <w:bCs/>
                <w:sz w:val="20"/>
              </w:rPr>
            </w:pPr>
            <w:r w:rsidRPr="007616CD">
              <w:rPr>
                <w:rFonts w:cs="Arial"/>
                <w:bCs/>
                <w:sz w:val="20"/>
              </w:rPr>
              <w:t>Encargad</w:t>
            </w:r>
            <w:r w:rsidR="00E7442E">
              <w:rPr>
                <w:rFonts w:cs="Arial"/>
                <w:bCs/>
                <w:sz w:val="20"/>
              </w:rPr>
              <w:t>a</w:t>
            </w:r>
            <w:r w:rsidRPr="007616CD">
              <w:rPr>
                <w:rFonts w:cs="Arial"/>
                <w:bCs/>
                <w:sz w:val="20"/>
              </w:rPr>
              <w:t xml:space="preserve"> de atender </w:t>
            </w:r>
            <w:r>
              <w:rPr>
                <w:rFonts w:cs="Arial"/>
                <w:bCs/>
                <w:sz w:val="20"/>
              </w:rPr>
              <w:t xml:space="preserve">el proceso de matrícula </w:t>
            </w:r>
            <w:r w:rsidRPr="007616CD">
              <w:rPr>
                <w:rFonts w:cs="Arial"/>
                <w:bCs/>
                <w:sz w:val="20"/>
              </w:rPr>
              <w:t>a los clientes</w:t>
            </w:r>
            <w:r>
              <w:rPr>
                <w:rFonts w:cs="Arial"/>
                <w:bCs/>
                <w:sz w:val="20"/>
              </w:rPr>
              <w:t xml:space="preserve"> (apoderado), registro de datos del estudiante para su posterior matricula.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6A7E6392" w14:textId="7B9C40F9" w:rsidR="00BE4497" w:rsidRPr="004109A3" w:rsidRDefault="007E55BE" w:rsidP="00A13001">
            <w:pPr>
              <w:pStyle w:val="Textoindependiente"/>
              <w:spacing w:before="1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Secretaria</w:t>
            </w:r>
          </w:p>
        </w:tc>
      </w:tr>
    </w:tbl>
    <w:p w14:paraId="2627634A" w14:textId="77777777" w:rsidR="006B6D79" w:rsidRPr="0037726E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Cs/>
          <w:sz w:val="20"/>
        </w:rPr>
      </w:pPr>
      <w:bookmarkStart w:id="44" w:name="_Toc170557594"/>
    </w:p>
    <w:p w14:paraId="5018E493" w14:textId="0F0B94C0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Cs/>
          <w:sz w:val="20"/>
        </w:rPr>
      </w:pPr>
      <w:bookmarkStart w:id="45" w:name="_Toc78018292"/>
      <w:r w:rsidRPr="0037726E">
        <w:rPr>
          <w:rFonts w:ascii="Muller Bold" w:hAnsi="Muller Bold" w:cs="Tahoma"/>
          <w:bCs/>
          <w:sz w:val="20"/>
        </w:rPr>
        <w:t>Resumen de usuarios</w:t>
      </w:r>
      <w:bookmarkEnd w:id="44"/>
      <w:bookmarkEnd w:id="45"/>
    </w:p>
    <w:p w14:paraId="4A5633C9" w14:textId="77777777" w:rsidR="00CD6F17" w:rsidRPr="00CD6F17" w:rsidRDefault="00CD6F17" w:rsidP="00CD6F17"/>
    <w:tbl>
      <w:tblPr>
        <w:tblW w:w="7690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571"/>
        <w:gridCol w:w="3636"/>
        <w:gridCol w:w="1784"/>
      </w:tblGrid>
      <w:tr w:rsidR="00BE4497" w:rsidRPr="00B17266" w14:paraId="668D5D47" w14:textId="77777777" w:rsidTr="00DA481D">
        <w:trPr>
          <w:trHeight w:val="484"/>
        </w:trPr>
        <w:tc>
          <w:tcPr>
            <w:tcW w:w="699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6605BB4F" w14:textId="37FE99A6" w:rsidR="00BE4497" w:rsidRPr="00932BF8" w:rsidRDefault="00DA481D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Ítem</w:t>
            </w:r>
          </w:p>
        </w:tc>
        <w:tc>
          <w:tcPr>
            <w:tcW w:w="157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EFB2B9" w14:textId="47977AED" w:rsidR="00BE4497" w:rsidRPr="00932BF8" w:rsidRDefault="00F27E16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Nombres y Apellido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AA821B2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17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1F21963D" w14:textId="646D5A2F" w:rsidR="00BE4497" w:rsidRPr="00932BF8" w:rsidRDefault="00F27E16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</w:tr>
      <w:tr w:rsidR="000350EB" w:rsidRPr="003E5386" w14:paraId="09A0995E" w14:textId="77777777" w:rsidTr="003D318D">
        <w:trPr>
          <w:trHeight w:val="826"/>
        </w:trPr>
        <w:tc>
          <w:tcPr>
            <w:tcW w:w="699" w:type="dxa"/>
            <w:tcBorders>
              <w:top w:val="single" w:sz="6" w:space="0" w:color="FFFFFF" w:themeColor="background1"/>
            </w:tcBorders>
            <w:vAlign w:val="center"/>
          </w:tcPr>
          <w:p w14:paraId="584052B2" w14:textId="266168A6" w:rsidR="000350EB" w:rsidRPr="000350EB" w:rsidRDefault="000350EB" w:rsidP="000350EB">
            <w:pPr>
              <w:spacing w:line="240" w:lineRule="auto"/>
              <w:jc w:val="center"/>
              <w:rPr>
                <w:rFonts w:ascii="Muller Bold" w:hAnsi="Muller Bold" w:cs="Tahoma"/>
                <w:b/>
                <w:sz w:val="20"/>
                <w:szCs w:val="18"/>
              </w:rPr>
            </w:pPr>
            <w:r w:rsidRPr="000350EB"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571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36B151B4" w14:textId="34160917" w:rsidR="000350EB" w:rsidRPr="004109A3" w:rsidRDefault="000350EB" w:rsidP="000350EB">
            <w:pPr>
              <w:spacing w:line="240" w:lineRule="auto"/>
              <w:rPr>
                <w:rFonts w:cs="Arial"/>
                <w:i/>
                <w:color w:val="0000FF"/>
                <w:sz w:val="20"/>
              </w:rPr>
            </w:pPr>
            <w:r w:rsidRPr="00A13001">
              <w:rPr>
                <w:rFonts w:cs="Arial"/>
                <w:bCs/>
                <w:sz w:val="20"/>
              </w:rPr>
              <w:t>Lucía Vázquez</w:t>
            </w:r>
          </w:p>
        </w:tc>
        <w:tc>
          <w:tcPr>
            <w:tcW w:w="3636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B983477" w14:textId="1669ED02" w:rsidR="000350EB" w:rsidRPr="004109A3" w:rsidRDefault="000350EB" w:rsidP="003D318D">
            <w:pPr>
              <w:pStyle w:val="Textoindependiente2"/>
              <w:rPr>
                <w:rFonts w:cs="Arial"/>
                <w:iCs/>
                <w:sz w:val="20"/>
                <w:lang w:val="es-ES_tradnl"/>
              </w:rPr>
            </w:pPr>
            <w:r w:rsidRPr="000350EB">
              <w:rPr>
                <w:rFonts w:cs="Arial"/>
                <w:iCs/>
                <w:sz w:val="20"/>
                <w:lang w:val="es-ES_tradnl"/>
              </w:rPr>
              <w:t>Se encarga de planear, dirigir, coordinar y supervisar todas las actividades del colegio.</w:t>
            </w:r>
          </w:p>
        </w:tc>
        <w:tc>
          <w:tcPr>
            <w:tcW w:w="1784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29219D69" w14:textId="4C6A4DD1" w:rsidR="000350EB" w:rsidRPr="004109A3" w:rsidRDefault="000350EB" w:rsidP="000350EB">
            <w:pPr>
              <w:pStyle w:val="InfoBlue"/>
              <w:spacing w:after="0" w:line="240" w:lineRule="auto"/>
              <w:ind w:left="0"/>
              <w:jc w:val="center"/>
              <w:rPr>
                <w:rFonts w:ascii="Arial" w:hAnsi="Arial" w:cs="Arial"/>
                <w:i w:val="0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>Directora</w:t>
            </w:r>
          </w:p>
        </w:tc>
      </w:tr>
      <w:tr w:rsidR="000350EB" w:rsidRPr="003E5386" w14:paraId="6DAF6E19" w14:textId="77777777" w:rsidTr="003D318D">
        <w:trPr>
          <w:trHeight w:val="1266"/>
        </w:trPr>
        <w:tc>
          <w:tcPr>
            <w:tcW w:w="699" w:type="dxa"/>
            <w:vAlign w:val="center"/>
          </w:tcPr>
          <w:p w14:paraId="712864EA" w14:textId="3BC43924" w:rsidR="000350EB" w:rsidRPr="000350EB" w:rsidRDefault="000350EB" w:rsidP="000350EB">
            <w:pPr>
              <w:spacing w:line="240" w:lineRule="auto"/>
              <w:jc w:val="center"/>
              <w:rPr>
                <w:rFonts w:ascii="Muller Bold" w:hAnsi="Muller Bold" w:cs="Tahoma"/>
                <w:b/>
                <w:sz w:val="20"/>
                <w:szCs w:val="18"/>
              </w:rPr>
            </w:pPr>
            <w:r w:rsidRPr="000350EB"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35B466EF" w14:textId="791045B2" w:rsidR="000350EB" w:rsidRPr="000350EB" w:rsidRDefault="000350EB" w:rsidP="000350EB">
            <w:pPr>
              <w:spacing w:line="240" w:lineRule="auto"/>
              <w:rPr>
                <w:rFonts w:cs="Arial"/>
                <w:sz w:val="20"/>
              </w:rPr>
            </w:pPr>
            <w:r w:rsidRPr="000350EB">
              <w:rPr>
                <w:rFonts w:cs="Arial"/>
                <w:sz w:val="20"/>
              </w:rPr>
              <w:t>Beatriz Rivas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64DDB776" w14:textId="42EBCAE8" w:rsidR="000350EB" w:rsidRPr="004109A3" w:rsidRDefault="000350EB" w:rsidP="003D318D">
            <w:pPr>
              <w:pStyle w:val="Textoindependiente2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Persona que se encarga de brindar apoyo administrativo a </w:t>
            </w:r>
            <w:r w:rsidR="003D318D">
              <w:rPr>
                <w:rFonts w:cs="Arial"/>
                <w:iCs/>
                <w:sz w:val="20"/>
                <w:lang w:val="es-ES_tradnl"/>
              </w:rPr>
              <w:t>dirección</w:t>
            </w:r>
            <w:r>
              <w:rPr>
                <w:rFonts w:cs="Arial"/>
                <w:iCs/>
                <w:sz w:val="20"/>
                <w:lang w:val="es-ES_tradnl"/>
              </w:rPr>
              <w:t xml:space="preserve"> y </w:t>
            </w:r>
            <w:r w:rsidR="003D318D">
              <w:rPr>
                <w:rFonts w:cs="Arial"/>
                <w:iCs/>
                <w:sz w:val="20"/>
                <w:lang w:val="es-ES_tradnl"/>
              </w:rPr>
              <w:t>realizar las matrículas.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D42580" w14:textId="050D1317" w:rsidR="000350EB" w:rsidRPr="004109A3" w:rsidRDefault="000350EB" w:rsidP="000350EB">
            <w:pPr>
              <w:pStyle w:val="InfoBlue"/>
              <w:spacing w:after="0" w:line="240" w:lineRule="auto"/>
              <w:ind w:left="0"/>
              <w:jc w:val="center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>Secretaria</w:t>
            </w:r>
          </w:p>
        </w:tc>
      </w:tr>
    </w:tbl>
    <w:p w14:paraId="37E34AC7" w14:textId="77777777" w:rsidR="006B6D79" w:rsidRDefault="006B6D79" w:rsidP="007B52AE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rPr>
          <w:rFonts w:ascii="Muller Bold" w:hAnsi="Muller Bold" w:cs="Tahoma"/>
          <w:b w:val="0"/>
          <w:bCs/>
          <w:sz w:val="20"/>
        </w:rPr>
      </w:pPr>
      <w:bookmarkStart w:id="46" w:name="_Toc170557595"/>
    </w:p>
    <w:p w14:paraId="3ED38BFD" w14:textId="4D840E24" w:rsidR="007B52AE" w:rsidRDefault="007B52AE" w:rsidP="007B52AE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sz w:val="20"/>
        </w:rPr>
      </w:pPr>
      <w:bookmarkStart w:id="47" w:name="_Toc78018293"/>
    </w:p>
    <w:p w14:paraId="5E1F6241" w14:textId="75093605" w:rsidR="007B52AE" w:rsidRDefault="007B52AE" w:rsidP="007B52AE"/>
    <w:p w14:paraId="7D6A58EC" w14:textId="73E2405B" w:rsidR="007B52AE" w:rsidRDefault="007B52AE" w:rsidP="007B52AE"/>
    <w:p w14:paraId="49CBCF2E" w14:textId="77777777" w:rsidR="007B52AE" w:rsidRPr="007B52AE" w:rsidRDefault="007B52AE" w:rsidP="007B52AE"/>
    <w:p w14:paraId="25B87F73" w14:textId="00224C3E" w:rsidR="00BE4497" w:rsidRPr="00ED1FFD" w:rsidRDefault="00BE4497" w:rsidP="006B6D79">
      <w:pPr>
        <w:pStyle w:val="Ttulo1"/>
        <w:shd w:val="clear" w:color="auto" w:fill="auto"/>
        <w:tabs>
          <w:tab w:val="clear" w:pos="3551"/>
        </w:tabs>
        <w:spacing w:before="0" w:after="0" w:line="240" w:lineRule="auto"/>
        <w:ind w:left="432"/>
        <w:rPr>
          <w:rFonts w:ascii="Muller Bold" w:hAnsi="Muller Bold" w:cs="Tahoma"/>
          <w:sz w:val="20"/>
        </w:rPr>
      </w:pPr>
      <w:r w:rsidRPr="00ED1FFD">
        <w:rPr>
          <w:rFonts w:ascii="Muller Bold" w:hAnsi="Muller Bold" w:cs="Tahoma"/>
          <w:sz w:val="20"/>
        </w:rPr>
        <w:lastRenderedPageBreak/>
        <w:t>La solución</w:t>
      </w:r>
      <w:bookmarkEnd w:id="46"/>
      <w:bookmarkEnd w:id="47"/>
    </w:p>
    <w:p w14:paraId="31FE195F" w14:textId="7276451D" w:rsidR="00BE4497" w:rsidRPr="00ED1FFD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sz w:val="20"/>
        </w:rPr>
      </w:pPr>
      <w:bookmarkStart w:id="48" w:name="_Toc170557596"/>
      <w:bookmarkStart w:id="49" w:name="_Toc78018294"/>
      <w:r w:rsidRPr="00ED1FFD">
        <w:rPr>
          <w:rFonts w:ascii="Muller Bold" w:hAnsi="Muller Bold" w:cs="Tahoma"/>
          <w:sz w:val="20"/>
        </w:rPr>
        <w:t>Perspectivas de la solución</w:t>
      </w:r>
      <w:bookmarkEnd w:id="48"/>
      <w:bookmarkEnd w:id="49"/>
    </w:p>
    <w:p w14:paraId="3E466F95" w14:textId="77777777" w:rsidR="00860B4E" w:rsidRPr="00860B4E" w:rsidRDefault="00860B4E" w:rsidP="00860B4E"/>
    <w:tbl>
      <w:tblPr>
        <w:tblW w:w="768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84"/>
      </w:tblGrid>
      <w:tr w:rsidR="00BE4497" w:rsidRPr="00651E06" w14:paraId="1F4B2223" w14:textId="77777777" w:rsidTr="00ED1FFD">
        <w:trPr>
          <w:trHeight w:val="547"/>
        </w:trPr>
        <w:tc>
          <w:tcPr>
            <w:tcW w:w="7684" w:type="dxa"/>
            <w:shd w:val="clear" w:color="auto" w:fill="auto"/>
            <w:vAlign w:val="center"/>
          </w:tcPr>
          <w:p w14:paraId="796B2A85" w14:textId="3BEB4BCF" w:rsidR="00BE4497" w:rsidRPr="004109A3" w:rsidRDefault="0005165B" w:rsidP="00ED1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Crear </w:t>
            </w:r>
            <w:r w:rsidR="00571117">
              <w:rPr>
                <w:rFonts w:cs="Arial"/>
                <w:b w:val="0"/>
                <w:sz w:val="20"/>
              </w:rPr>
              <w:t xml:space="preserve">un </w:t>
            </w:r>
            <w:r w:rsidR="00AF5F5D">
              <w:rPr>
                <w:rFonts w:cs="Arial"/>
                <w:b w:val="0"/>
                <w:sz w:val="20"/>
              </w:rPr>
              <w:t>S</w:t>
            </w:r>
            <w:r w:rsidR="00571117">
              <w:rPr>
                <w:rFonts w:cs="Arial"/>
                <w:b w:val="0"/>
                <w:sz w:val="20"/>
              </w:rPr>
              <w:t>istema</w:t>
            </w:r>
            <w:r>
              <w:rPr>
                <w:rFonts w:cs="Arial"/>
                <w:b w:val="0"/>
                <w:sz w:val="20"/>
              </w:rPr>
              <w:t xml:space="preserve"> de control de</w:t>
            </w:r>
            <w:r w:rsidR="000026E6">
              <w:rPr>
                <w:rFonts w:cs="Arial"/>
                <w:b w:val="0"/>
                <w:sz w:val="20"/>
              </w:rPr>
              <w:t xml:space="preserve"> Matrículas</w:t>
            </w:r>
            <w:r w:rsidR="00ED1FFD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206948E5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50" w:name="_Toc170557597"/>
      <w:bookmarkStart w:id="51" w:name="_Toc78018295"/>
      <w:r w:rsidRPr="008325E2">
        <w:rPr>
          <w:rFonts w:ascii="Muller Bold" w:hAnsi="Muller Bold" w:cs="Tahoma"/>
          <w:bCs/>
          <w:sz w:val="20"/>
        </w:rPr>
        <w:t>Necesidades</w:t>
      </w:r>
      <w:bookmarkEnd w:id="50"/>
      <w:bookmarkEnd w:id="51"/>
    </w:p>
    <w:tbl>
      <w:tblPr>
        <w:tblW w:w="7685" w:type="dxa"/>
        <w:tblInd w:w="120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"/>
        <w:gridCol w:w="3674"/>
        <w:gridCol w:w="3378"/>
      </w:tblGrid>
      <w:tr w:rsidR="00BE4497" w:rsidRPr="003E5386" w14:paraId="06EE4C79" w14:textId="77777777" w:rsidTr="007874D9">
        <w:trPr>
          <w:trHeight w:val="402"/>
          <w:tblHeader/>
        </w:trPr>
        <w:tc>
          <w:tcPr>
            <w:tcW w:w="6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21E4B2B" w14:textId="77777777" w:rsidR="00BE4497" w:rsidRPr="0095398F" w:rsidRDefault="00BE4497" w:rsidP="007874D9">
            <w:pPr>
              <w:pStyle w:val="Paragraph2"/>
              <w:ind w:left="0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F365928" w14:textId="77777777" w:rsidR="00BE4497" w:rsidRPr="0095398F" w:rsidRDefault="00BE4497" w:rsidP="007874D9">
            <w:pPr>
              <w:pStyle w:val="Paragraph2"/>
              <w:ind w:left="0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</w:t>
            </w:r>
            <w:r w:rsidR="00744990"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-</w:t>
            </w: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 xml:space="preserve"> de la Necesidad</w:t>
            </w:r>
          </w:p>
        </w:tc>
        <w:tc>
          <w:tcPr>
            <w:tcW w:w="33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430737A3" w14:textId="77777777" w:rsidR="00BE4497" w:rsidRPr="0095398F" w:rsidRDefault="00BE4497" w:rsidP="007874D9">
            <w:pPr>
              <w:pStyle w:val="Paragraph2"/>
              <w:ind w:left="72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="00BE4497" w:rsidRPr="003E5386" w14:paraId="037BB7F7" w14:textId="77777777" w:rsidTr="007874D9">
        <w:trPr>
          <w:trHeight w:val="614"/>
        </w:trPr>
        <w:tc>
          <w:tcPr>
            <w:tcW w:w="63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872C7" w14:textId="77777777" w:rsidR="00BE4497" w:rsidRPr="00FE384A" w:rsidRDefault="00BE4497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67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690210" w14:textId="2C2FCEB0" w:rsidR="00BE4497" w:rsidRPr="007874D9" w:rsidRDefault="00236CC6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El colegio Montessori</w:t>
            </w:r>
            <w:r w:rsidR="00571117" w:rsidRPr="00571117">
              <w:rPr>
                <w:rFonts w:cs="Arial"/>
                <w:b w:val="0"/>
                <w:bCs/>
                <w:sz w:val="20"/>
              </w:rPr>
              <w:t xml:space="preserve"> necesita un </w:t>
            </w:r>
            <w:r w:rsidR="00E87302">
              <w:rPr>
                <w:rFonts w:cs="Arial"/>
                <w:b w:val="0"/>
                <w:bCs/>
                <w:sz w:val="20"/>
              </w:rPr>
              <w:t>S</w:t>
            </w:r>
            <w:r w:rsidR="00571117" w:rsidRPr="00571117">
              <w:rPr>
                <w:rFonts w:cs="Arial"/>
                <w:b w:val="0"/>
                <w:bCs/>
                <w:sz w:val="20"/>
              </w:rPr>
              <w:t xml:space="preserve">istema de </w:t>
            </w:r>
            <w:r w:rsidR="00E87302">
              <w:rPr>
                <w:rFonts w:cs="Arial"/>
                <w:b w:val="0"/>
                <w:bCs/>
                <w:sz w:val="20"/>
              </w:rPr>
              <w:t>M</w:t>
            </w:r>
            <w:r>
              <w:rPr>
                <w:rFonts w:cs="Arial"/>
                <w:b w:val="0"/>
                <w:bCs/>
                <w:sz w:val="20"/>
              </w:rPr>
              <w:t>atrículas</w:t>
            </w:r>
            <w:r w:rsidR="007874D9">
              <w:rPr>
                <w:rFonts w:cs="Arial"/>
                <w:b w:val="0"/>
                <w:bCs/>
                <w:sz w:val="20"/>
              </w:rPr>
              <w:t>.</w:t>
            </w:r>
          </w:p>
        </w:tc>
        <w:tc>
          <w:tcPr>
            <w:tcW w:w="3378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80CE6B" w14:textId="0A4B4C9D" w:rsidR="00BE4497" w:rsidRPr="004109A3" w:rsidRDefault="00571117" w:rsidP="007874D9">
            <w:pPr>
              <w:pStyle w:val="Textoindependiente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  <w:tr w:rsidR="00BE4497" w:rsidRPr="003E5386" w14:paraId="58E84705" w14:textId="77777777" w:rsidTr="007874D9">
        <w:trPr>
          <w:trHeight w:val="594"/>
        </w:trPr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D3F78" w14:textId="77777777" w:rsidR="00BE4497" w:rsidRPr="00FE384A" w:rsidRDefault="00BE4497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BC5022" w14:textId="4086534E" w:rsidR="00BE4497" w:rsidRPr="007874D9" w:rsidRDefault="00571117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Tener un control </w:t>
            </w:r>
            <w:r w:rsidR="00EC30EE">
              <w:rPr>
                <w:rFonts w:cs="Arial"/>
                <w:b w:val="0"/>
                <w:sz w:val="20"/>
              </w:rPr>
              <w:t>de los estudiantes matriculados por grado, nivel y año lectivo</w:t>
            </w:r>
            <w:r w:rsidR="00966F43">
              <w:rPr>
                <w:rFonts w:cs="Arial"/>
                <w:b w:val="0"/>
                <w:sz w:val="20"/>
              </w:rPr>
              <w:t xml:space="preserve"> al momento de atender.</w:t>
            </w:r>
          </w:p>
        </w:tc>
        <w:tc>
          <w:tcPr>
            <w:tcW w:w="3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5B12AC" w14:textId="05C6E7E6" w:rsidR="00BE4497" w:rsidRPr="004109A3" w:rsidRDefault="00571117" w:rsidP="007874D9">
            <w:pPr>
              <w:pStyle w:val="Textoindependiente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  <w:tr w:rsidR="00227320" w:rsidRPr="003E5386" w14:paraId="528DEA45" w14:textId="77777777" w:rsidTr="007874D9">
        <w:trPr>
          <w:trHeight w:val="921"/>
        </w:trPr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4DB8FF" w14:textId="521ACC12" w:rsidR="00227320" w:rsidRPr="00FE384A" w:rsidRDefault="00227320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>
              <w:rPr>
                <w:rFonts w:ascii="Muller Bold" w:hAnsi="Muller Bold" w:cs="Tahoma"/>
                <w:b w:val="0"/>
                <w:sz w:val="18"/>
                <w:szCs w:val="18"/>
              </w:rPr>
              <w:t>3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BEC51C" w14:textId="75D25E77" w:rsidR="00227320" w:rsidRDefault="00227320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Acceder en una </w:t>
            </w:r>
            <w:r w:rsidR="00905F22">
              <w:rPr>
                <w:rFonts w:cs="Arial"/>
                <w:b w:val="0"/>
                <w:sz w:val="20"/>
              </w:rPr>
              <w:t>base de datos</w:t>
            </w:r>
            <w:r>
              <w:rPr>
                <w:rFonts w:cs="Arial"/>
                <w:b w:val="0"/>
                <w:sz w:val="20"/>
              </w:rPr>
              <w:t xml:space="preserve"> la información actualizada del </w:t>
            </w:r>
            <w:r w:rsidR="00BC189A">
              <w:rPr>
                <w:rFonts w:cs="Arial"/>
                <w:b w:val="0"/>
                <w:sz w:val="20"/>
              </w:rPr>
              <w:t>S</w:t>
            </w:r>
            <w:r w:rsidR="002751DF">
              <w:rPr>
                <w:rFonts w:cs="Arial"/>
                <w:b w:val="0"/>
                <w:sz w:val="20"/>
              </w:rPr>
              <w:t xml:space="preserve">istema de </w:t>
            </w:r>
            <w:r w:rsidR="00BC189A">
              <w:rPr>
                <w:rFonts w:cs="Arial"/>
                <w:b w:val="0"/>
                <w:sz w:val="20"/>
              </w:rPr>
              <w:t>M</w:t>
            </w:r>
            <w:r w:rsidR="002751DF">
              <w:rPr>
                <w:rFonts w:cs="Arial"/>
                <w:b w:val="0"/>
                <w:sz w:val="20"/>
              </w:rPr>
              <w:t>atricula.</w:t>
            </w:r>
          </w:p>
        </w:tc>
        <w:tc>
          <w:tcPr>
            <w:tcW w:w="3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9C9F09" w14:textId="3938F563" w:rsidR="00227320" w:rsidRDefault="00227320" w:rsidP="007874D9">
            <w:pPr>
              <w:pStyle w:val="Textoindependiente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</w:tbl>
    <w:p w14:paraId="61F97271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52" w:name="_Toc170557598"/>
      <w:bookmarkStart w:id="53" w:name="_Toc78018296"/>
      <w:r w:rsidRPr="008325E2">
        <w:rPr>
          <w:rFonts w:ascii="Muller Bold" w:hAnsi="Muller Bold" w:cs="Tahoma"/>
          <w:bCs/>
          <w:sz w:val="20"/>
        </w:rPr>
        <w:t>Características Principales</w:t>
      </w:r>
      <w:bookmarkEnd w:id="52"/>
      <w:bookmarkEnd w:id="53"/>
    </w:p>
    <w:tbl>
      <w:tblPr>
        <w:tblW w:w="771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14"/>
      </w:tblGrid>
      <w:tr w:rsidR="00BE4497" w:rsidRPr="00651E06" w14:paraId="4C011831" w14:textId="77777777" w:rsidTr="00966F43">
        <w:trPr>
          <w:trHeight w:val="1115"/>
        </w:trPr>
        <w:tc>
          <w:tcPr>
            <w:tcW w:w="7714" w:type="dxa"/>
            <w:shd w:val="clear" w:color="auto" w:fill="auto"/>
            <w:vAlign w:val="center"/>
          </w:tcPr>
          <w:p w14:paraId="05E8B8AA" w14:textId="7A34ACE8" w:rsidR="00BE4497" w:rsidRPr="003E4E49" w:rsidRDefault="002751DF" w:rsidP="00966F43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2751DF">
              <w:rPr>
                <w:rFonts w:cs="Arial"/>
                <w:b w:val="0"/>
                <w:sz w:val="20"/>
              </w:rPr>
              <w:t xml:space="preserve">En el </w:t>
            </w:r>
            <w:r w:rsidR="00B542E0">
              <w:rPr>
                <w:rFonts w:cs="Arial"/>
                <w:b w:val="0"/>
                <w:sz w:val="20"/>
              </w:rPr>
              <w:t>á</w:t>
            </w:r>
            <w:r w:rsidRPr="002751DF">
              <w:rPr>
                <w:rFonts w:cs="Arial"/>
                <w:b w:val="0"/>
                <w:sz w:val="20"/>
              </w:rPr>
              <w:t>rea de Secretar</w:t>
            </w:r>
            <w:r w:rsidR="00E751FD">
              <w:rPr>
                <w:rFonts w:cs="Arial"/>
                <w:b w:val="0"/>
                <w:sz w:val="20"/>
              </w:rPr>
              <w:t>í</w:t>
            </w:r>
            <w:r w:rsidRPr="002751DF">
              <w:rPr>
                <w:rFonts w:cs="Arial"/>
                <w:b w:val="0"/>
                <w:sz w:val="20"/>
              </w:rPr>
              <w:t xml:space="preserve">a se propone realizar un Sistema de Matrícula y en adelante se gestionará un Sistema de </w:t>
            </w:r>
            <w:r w:rsidR="00B542E0">
              <w:rPr>
                <w:rFonts w:cs="Arial"/>
                <w:b w:val="0"/>
                <w:sz w:val="20"/>
              </w:rPr>
              <w:t>C</w:t>
            </w:r>
            <w:r w:rsidRPr="002751DF">
              <w:rPr>
                <w:rFonts w:cs="Arial"/>
                <w:b w:val="0"/>
                <w:sz w:val="20"/>
              </w:rPr>
              <w:t>alificaciones para traer beneficios a los estudiantes y profesores.</w:t>
            </w:r>
          </w:p>
        </w:tc>
      </w:tr>
    </w:tbl>
    <w:p w14:paraId="6109DFBF" w14:textId="77777777" w:rsidR="00BE4497" w:rsidRPr="008325E2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54" w:name="_Toc170557599"/>
      <w:bookmarkStart w:id="55" w:name="_Toc78018297"/>
      <w:bookmarkEnd w:id="40"/>
      <w:r w:rsidRPr="008325E2">
        <w:rPr>
          <w:rFonts w:ascii="Muller Bold" w:hAnsi="Muller Bold" w:cs="Tahoma"/>
          <w:sz w:val="20"/>
        </w:rPr>
        <w:t>Otros Definición de Perfil de Usuario Requerimientos de la solución</w:t>
      </w:r>
      <w:bookmarkEnd w:id="54"/>
      <w:bookmarkEnd w:id="55"/>
    </w:p>
    <w:p w14:paraId="52D99B52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sz w:val="20"/>
        </w:rPr>
      </w:pPr>
      <w:bookmarkStart w:id="56" w:name="_Toc170557600"/>
      <w:bookmarkStart w:id="57" w:name="_Toc78018298"/>
      <w:r w:rsidRPr="008325E2">
        <w:rPr>
          <w:rFonts w:ascii="Muller Bold" w:hAnsi="Muller Bold" w:cs="Tahoma"/>
          <w:sz w:val="20"/>
        </w:rPr>
        <w:t>Estándares Tecnológicos</w:t>
      </w:r>
      <w:bookmarkEnd w:id="56"/>
      <w:bookmarkEnd w:id="57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14:paraId="51FDFCE2" w14:textId="77777777" w:rsidTr="00EC30EE">
        <w:trPr>
          <w:trHeight w:val="1372"/>
        </w:trPr>
        <w:tc>
          <w:tcPr>
            <w:tcW w:w="7699" w:type="dxa"/>
            <w:shd w:val="clear" w:color="auto" w:fill="auto"/>
            <w:vAlign w:val="center"/>
          </w:tcPr>
          <w:p w14:paraId="01287913" w14:textId="708023A1" w:rsidR="00BE4497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proofErr w:type="spellStart"/>
            <w:r w:rsidRPr="00572640">
              <w:rPr>
                <w:sz w:val="20"/>
              </w:rPr>
              <w:t>Frontend</w:t>
            </w:r>
            <w:proofErr w:type="spellEnd"/>
            <w:r w:rsidRPr="00572640">
              <w:rPr>
                <w:sz w:val="20"/>
              </w:rPr>
              <w:t xml:space="preserve"> </w:t>
            </w:r>
            <w:r w:rsidR="00331066" w:rsidRPr="00572640">
              <w:rPr>
                <w:sz w:val="20"/>
              </w:rPr>
              <w:t xml:space="preserve">(Escritorio) </w:t>
            </w:r>
            <w:r w:rsidRPr="00572640">
              <w:rPr>
                <w:sz w:val="20"/>
              </w:rPr>
              <w:t>en Python</w:t>
            </w:r>
            <w:r w:rsidR="00D9430D" w:rsidRPr="00572640">
              <w:rPr>
                <w:sz w:val="20"/>
              </w:rPr>
              <w:t>/</w:t>
            </w:r>
            <w:r w:rsidR="00D9430D" w:rsidRPr="00572640">
              <w:rPr>
                <w:sz w:val="20"/>
              </w:rPr>
              <w:t>PyQt5</w:t>
            </w:r>
          </w:p>
          <w:p w14:paraId="6BE57FC9" w14:textId="3971C6CC" w:rsidR="009B7C1D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proofErr w:type="spellStart"/>
            <w:r w:rsidRPr="00572640">
              <w:rPr>
                <w:sz w:val="20"/>
              </w:rPr>
              <w:t>Backend</w:t>
            </w:r>
            <w:proofErr w:type="spellEnd"/>
            <w:r w:rsidRPr="00572640">
              <w:rPr>
                <w:sz w:val="20"/>
              </w:rPr>
              <w:t xml:space="preserve"> </w:t>
            </w:r>
            <w:r w:rsidR="00331066" w:rsidRPr="00572640">
              <w:rPr>
                <w:sz w:val="20"/>
              </w:rPr>
              <w:t>(Escritorio)</w:t>
            </w:r>
            <w:r w:rsidRPr="00572640">
              <w:rPr>
                <w:sz w:val="20"/>
              </w:rPr>
              <w:t xml:space="preserve"> utilizando </w:t>
            </w:r>
            <w:r w:rsidR="00331066" w:rsidRPr="00572640">
              <w:rPr>
                <w:sz w:val="20"/>
              </w:rPr>
              <w:t xml:space="preserve">Visual Studio </w:t>
            </w:r>
            <w:proofErr w:type="spellStart"/>
            <w:r w:rsidR="00331066" w:rsidRPr="00572640">
              <w:rPr>
                <w:sz w:val="20"/>
              </w:rPr>
              <w:t>Code</w:t>
            </w:r>
            <w:proofErr w:type="spellEnd"/>
          </w:p>
          <w:p w14:paraId="7D709070" w14:textId="1103448B" w:rsidR="009B7C1D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Base de datos en SQL Server 2019</w:t>
            </w:r>
          </w:p>
          <w:p w14:paraId="08B9910B" w14:textId="2A9DA456" w:rsidR="00BE4497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Scrum: Para aplicar la agilidad en el proyecto</w:t>
            </w:r>
          </w:p>
        </w:tc>
      </w:tr>
    </w:tbl>
    <w:p w14:paraId="17DB3DB0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58" w:name="_Toc170557601"/>
      <w:bookmarkStart w:id="59" w:name="_Toc78018299"/>
      <w:r w:rsidRPr="008325E2">
        <w:rPr>
          <w:rFonts w:ascii="Muller Bold" w:hAnsi="Muller Bold" w:cs="Tahoma"/>
          <w:bCs/>
          <w:sz w:val="20"/>
        </w:rPr>
        <w:t>Marco Legal</w:t>
      </w:r>
      <w:bookmarkEnd w:id="58"/>
      <w:bookmarkEnd w:id="59"/>
    </w:p>
    <w:tbl>
      <w:tblPr>
        <w:tblW w:w="765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4"/>
      </w:tblGrid>
      <w:tr w:rsidR="00BE4497" w14:paraId="5BA5796E" w14:textId="77777777" w:rsidTr="00EC30EE">
        <w:trPr>
          <w:trHeight w:val="987"/>
        </w:trPr>
        <w:tc>
          <w:tcPr>
            <w:tcW w:w="7654" w:type="dxa"/>
            <w:shd w:val="clear" w:color="auto" w:fill="auto"/>
            <w:vAlign w:val="center"/>
          </w:tcPr>
          <w:p w14:paraId="50DA40FC" w14:textId="5BFA279A" w:rsidR="00BE4497" w:rsidRPr="00572640" w:rsidRDefault="007E0398" w:rsidP="00572640">
            <w:pPr>
              <w:pStyle w:val="Prrafodelista"/>
              <w:numPr>
                <w:ilvl w:val="0"/>
                <w:numId w:val="15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Regulado con el ISO 9000</w:t>
            </w:r>
          </w:p>
          <w:p w14:paraId="5FFBD84A" w14:textId="4B4C0E1E" w:rsidR="00BE4497" w:rsidRPr="00572640" w:rsidRDefault="0014566D" w:rsidP="00572640">
            <w:pPr>
              <w:pStyle w:val="Prrafodelista"/>
              <w:numPr>
                <w:ilvl w:val="0"/>
                <w:numId w:val="15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Normas contables</w:t>
            </w:r>
          </w:p>
        </w:tc>
      </w:tr>
    </w:tbl>
    <w:p w14:paraId="76305609" w14:textId="77777777" w:rsidR="006B6D79" w:rsidRPr="008325E2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Cs/>
          <w:sz w:val="20"/>
        </w:rPr>
      </w:pPr>
      <w:bookmarkStart w:id="60" w:name="_Toc170557602"/>
    </w:p>
    <w:p w14:paraId="376198BF" w14:textId="35C4C8E0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Cs/>
          <w:sz w:val="20"/>
        </w:rPr>
      </w:pPr>
      <w:bookmarkStart w:id="61" w:name="_Toc78018300"/>
      <w:r w:rsidRPr="008325E2">
        <w:rPr>
          <w:rFonts w:ascii="Muller Bold" w:hAnsi="Muller Bold" w:cs="Tahoma"/>
          <w:bCs/>
          <w:sz w:val="20"/>
        </w:rPr>
        <w:t>Restricciones</w:t>
      </w:r>
      <w:bookmarkEnd w:id="60"/>
      <w:bookmarkEnd w:id="61"/>
    </w:p>
    <w:p w14:paraId="595B1AC8" w14:textId="77777777" w:rsidR="006935B2" w:rsidRPr="006935B2" w:rsidRDefault="006935B2" w:rsidP="006935B2"/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BE4497" w14:paraId="66380C69" w14:textId="77777777" w:rsidTr="00EC30EE">
        <w:trPr>
          <w:trHeight w:val="397"/>
        </w:trPr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62DAC6E" w14:textId="77777777" w:rsidR="00BE4497" w:rsidRPr="006D4E99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13CD806" w14:textId="77777777" w:rsidR="00BE4497" w:rsidRPr="006D4E99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BE4497" w14:paraId="29AAE5B0" w14:textId="77777777" w:rsidTr="00EC30EE">
        <w:trPr>
          <w:trHeight w:val="397"/>
        </w:trPr>
        <w:tc>
          <w:tcPr>
            <w:tcW w:w="707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0F40F4C2" w14:textId="77777777" w:rsidR="00BE4497" w:rsidRPr="00FE384A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49FA7D6F" w14:textId="45694FAE" w:rsidR="00BE4497" w:rsidRPr="00C749E1" w:rsidRDefault="00FF0172" w:rsidP="00EC30EE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El proyecto no cumple con todos los requerimientos</w:t>
            </w:r>
            <w:r w:rsidR="00AF0FFC">
              <w:rPr>
                <w:sz w:val="20"/>
              </w:rPr>
              <w:t>.</w:t>
            </w:r>
          </w:p>
        </w:tc>
      </w:tr>
      <w:tr w:rsidR="00BE4497" w14:paraId="1A40B6D8" w14:textId="77777777" w:rsidTr="00EC30EE">
        <w:trPr>
          <w:trHeight w:val="397"/>
        </w:trPr>
        <w:tc>
          <w:tcPr>
            <w:tcW w:w="707" w:type="dxa"/>
            <w:shd w:val="clear" w:color="auto" w:fill="auto"/>
            <w:vAlign w:val="center"/>
          </w:tcPr>
          <w:p w14:paraId="1C3A6D07" w14:textId="77777777" w:rsidR="00BE4497" w:rsidRPr="00FE384A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  <w:vAlign w:val="center"/>
          </w:tcPr>
          <w:p w14:paraId="08756217" w14:textId="74228F1D" w:rsidR="00BE4497" w:rsidRPr="00C749E1" w:rsidRDefault="00FF0172" w:rsidP="00EC30EE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La falta de visión con los roles del Scrum</w:t>
            </w:r>
            <w:r w:rsidR="00AF0FFC">
              <w:rPr>
                <w:sz w:val="20"/>
              </w:rPr>
              <w:t>.</w:t>
            </w:r>
          </w:p>
        </w:tc>
      </w:tr>
      <w:tr w:rsidR="00BE4497" w14:paraId="7C18CA6D" w14:textId="77777777" w:rsidTr="00EC30EE">
        <w:trPr>
          <w:trHeight w:val="397"/>
        </w:trPr>
        <w:tc>
          <w:tcPr>
            <w:tcW w:w="707" w:type="dxa"/>
            <w:shd w:val="clear" w:color="auto" w:fill="auto"/>
            <w:vAlign w:val="center"/>
          </w:tcPr>
          <w:p w14:paraId="3FB32F92" w14:textId="77777777" w:rsidR="00BE4497" w:rsidRPr="00FE384A" w:rsidRDefault="00BE4497" w:rsidP="00EC30EE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  <w:vAlign w:val="center"/>
          </w:tcPr>
          <w:p w14:paraId="5834C93B" w14:textId="61B3CB97" w:rsidR="00BE4497" w:rsidRPr="00C749E1" w:rsidRDefault="00B542E0" w:rsidP="00EC30EE">
            <w:pPr>
              <w:jc w:val="left"/>
              <w:rPr>
                <w:sz w:val="20"/>
              </w:rPr>
            </w:pPr>
            <w:r>
              <w:rPr>
                <w:sz w:val="20"/>
              </w:rPr>
              <w:t>La renuncia</w:t>
            </w:r>
            <w:r w:rsidR="006D20B1">
              <w:rPr>
                <w:sz w:val="20"/>
              </w:rPr>
              <w:t xml:space="preserve"> de un miembro del </w:t>
            </w:r>
            <w:r w:rsidR="006D20B1" w:rsidRPr="006D20B1">
              <w:rPr>
                <w:sz w:val="20"/>
              </w:rPr>
              <w:t xml:space="preserve">Scrum </w:t>
            </w:r>
            <w:proofErr w:type="spellStart"/>
            <w:r w:rsidR="006D20B1" w:rsidRPr="006D20B1">
              <w:rPr>
                <w:sz w:val="20"/>
              </w:rPr>
              <w:t>Teams</w:t>
            </w:r>
            <w:proofErr w:type="spellEnd"/>
            <w:r w:rsidR="00033867">
              <w:rPr>
                <w:sz w:val="20"/>
              </w:rPr>
              <w:t>.</w:t>
            </w:r>
          </w:p>
        </w:tc>
      </w:tr>
      <w:bookmarkEnd w:id="7"/>
      <w:bookmarkEnd w:id="8"/>
      <w:bookmarkEnd w:id="9"/>
    </w:tbl>
    <w:p w14:paraId="5E1AAA50" w14:textId="77777777" w:rsidR="00BE4497" w:rsidRPr="00EA3A01" w:rsidRDefault="00BE4497" w:rsidP="00FE384A">
      <w:pPr>
        <w:rPr>
          <w:rFonts w:cs="Arial"/>
          <w:sz w:val="20"/>
          <w:u w:val="single"/>
        </w:rPr>
      </w:pPr>
    </w:p>
    <w:sectPr w:rsidR="00BE4497" w:rsidRPr="00EA3A01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ECDB" w14:textId="77777777" w:rsidR="006107F3" w:rsidRDefault="006107F3">
      <w:r>
        <w:separator/>
      </w:r>
    </w:p>
  </w:endnote>
  <w:endnote w:type="continuationSeparator" w:id="0">
    <w:p w14:paraId="33544CB6" w14:textId="77777777" w:rsidR="006107F3" w:rsidRDefault="0061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25CBECC3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0B6BDE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07/02/2022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58FCA869" w14:textId="7C28A518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C9C0" w14:textId="77777777" w:rsidR="006107F3" w:rsidRDefault="006107F3">
      <w:r>
        <w:separator/>
      </w:r>
    </w:p>
  </w:footnote>
  <w:footnote w:type="continuationSeparator" w:id="0">
    <w:p w14:paraId="02ABEC7F" w14:textId="77777777" w:rsidR="006107F3" w:rsidRDefault="0061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420F8C"/>
    <w:multiLevelType w:val="hybridMultilevel"/>
    <w:tmpl w:val="528E7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DD5"/>
    <w:multiLevelType w:val="hybridMultilevel"/>
    <w:tmpl w:val="3BBAD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B5665"/>
    <w:multiLevelType w:val="hybridMultilevel"/>
    <w:tmpl w:val="764262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7C3"/>
    <w:multiLevelType w:val="hybridMultilevel"/>
    <w:tmpl w:val="C7CEE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F6CCA"/>
    <w:multiLevelType w:val="hybridMultilevel"/>
    <w:tmpl w:val="4D9A9628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F0C780">
      <w:numFmt w:val="bullet"/>
      <w:lvlText w:val="-"/>
      <w:lvlJc w:val="left"/>
      <w:pPr>
        <w:ind w:left="1590" w:hanging="45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5E93CBF"/>
    <w:multiLevelType w:val="hybridMultilevel"/>
    <w:tmpl w:val="46D4A9F0"/>
    <w:lvl w:ilvl="0" w:tplc="E95E725A">
      <w:start w:val="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88C574A"/>
    <w:multiLevelType w:val="hybridMultilevel"/>
    <w:tmpl w:val="D6FE4C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63811"/>
    <w:multiLevelType w:val="hybridMultilevel"/>
    <w:tmpl w:val="70C21A6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2340"/>
    <w:multiLevelType w:val="hybridMultilevel"/>
    <w:tmpl w:val="6506F954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065F3"/>
    <w:multiLevelType w:val="hybridMultilevel"/>
    <w:tmpl w:val="F0662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74523"/>
    <w:multiLevelType w:val="hybridMultilevel"/>
    <w:tmpl w:val="EF5882DC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E944B4D"/>
    <w:multiLevelType w:val="hybridMultilevel"/>
    <w:tmpl w:val="049C19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5"/>
  </w:num>
  <w:num w:numId="12">
    <w:abstractNumId w:val="13"/>
  </w:num>
  <w:num w:numId="13">
    <w:abstractNumId w:val="4"/>
  </w:num>
  <w:num w:numId="14">
    <w:abstractNumId w:val="1"/>
  </w:num>
  <w:num w:numId="15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26E6"/>
    <w:rsid w:val="00005110"/>
    <w:rsid w:val="00015664"/>
    <w:rsid w:val="00016A2B"/>
    <w:rsid w:val="00023424"/>
    <w:rsid w:val="000239A4"/>
    <w:rsid w:val="00033867"/>
    <w:rsid w:val="000350EB"/>
    <w:rsid w:val="0003554F"/>
    <w:rsid w:val="000376C7"/>
    <w:rsid w:val="00045D6B"/>
    <w:rsid w:val="00046269"/>
    <w:rsid w:val="00047720"/>
    <w:rsid w:val="00047801"/>
    <w:rsid w:val="0005165B"/>
    <w:rsid w:val="0005336D"/>
    <w:rsid w:val="00054739"/>
    <w:rsid w:val="000564F9"/>
    <w:rsid w:val="000617E1"/>
    <w:rsid w:val="00071E9A"/>
    <w:rsid w:val="000773E4"/>
    <w:rsid w:val="00085228"/>
    <w:rsid w:val="00090324"/>
    <w:rsid w:val="00090C71"/>
    <w:rsid w:val="000A4D57"/>
    <w:rsid w:val="000B34E4"/>
    <w:rsid w:val="000B6BDE"/>
    <w:rsid w:val="000B7261"/>
    <w:rsid w:val="000C1012"/>
    <w:rsid w:val="000C65DB"/>
    <w:rsid w:val="000E46CA"/>
    <w:rsid w:val="000E518B"/>
    <w:rsid w:val="000F015C"/>
    <w:rsid w:val="000F214C"/>
    <w:rsid w:val="000F2B77"/>
    <w:rsid w:val="000F30F7"/>
    <w:rsid w:val="0010188C"/>
    <w:rsid w:val="00106AB3"/>
    <w:rsid w:val="00111A67"/>
    <w:rsid w:val="0011315E"/>
    <w:rsid w:val="00114808"/>
    <w:rsid w:val="0011690A"/>
    <w:rsid w:val="001206CC"/>
    <w:rsid w:val="0012299B"/>
    <w:rsid w:val="0012384F"/>
    <w:rsid w:val="001269F8"/>
    <w:rsid w:val="00126AA4"/>
    <w:rsid w:val="00133E77"/>
    <w:rsid w:val="00143FF2"/>
    <w:rsid w:val="0014566D"/>
    <w:rsid w:val="0014772D"/>
    <w:rsid w:val="001551EF"/>
    <w:rsid w:val="00160011"/>
    <w:rsid w:val="00161401"/>
    <w:rsid w:val="0016739D"/>
    <w:rsid w:val="0016767E"/>
    <w:rsid w:val="00167E98"/>
    <w:rsid w:val="0017736F"/>
    <w:rsid w:val="0018173E"/>
    <w:rsid w:val="0018353B"/>
    <w:rsid w:val="00183BE6"/>
    <w:rsid w:val="00184E08"/>
    <w:rsid w:val="00190973"/>
    <w:rsid w:val="00192E23"/>
    <w:rsid w:val="0019536F"/>
    <w:rsid w:val="001A6C89"/>
    <w:rsid w:val="001C1FBF"/>
    <w:rsid w:val="001C7B9A"/>
    <w:rsid w:val="001D3503"/>
    <w:rsid w:val="001E01E6"/>
    <w:rsid w:val="001E3C51"/>
    <w:rsid w:val="001E50F9"/>
    <w:rsid w:val="001E520F"/>
    <w:rsid w:val="001F1C9F"/>
    <w:rsid w:val="001F2720"/>
    <w:rsid w:val="001F66CC"/>
    <w:rsid w:val="00200F27"/>
    <w:rsid w:val="002046F6"/>
    <w:rsid w:val="002062C9"/>
    <w:rsid w:val="00206681"/>
    <w:rsid w:val="00207F47"/>
    <w:rsid w:val="00212C68"/>
    <w:rsid w:val="00213506"/>
    <w:rsid w:val="002219D0"/>
    <w:rsid w:val="00227320"/>
    <w:rsid w:val="00230FEC"/>
    <w:rsid w:val="002330B5"/>
    <w:rsid w:val="00235DAD"/>
    <w:rsid w:val="00236CC6"/>
    <w:rsid w:val="002438C6"/>
    <w:rsid w:val="00245B2F"/>
    <w:rsid w:val="00250B9C"/>
    <w:rsid w:val="00261A62"/>
    <w:rsid w:val="00261FA8"/>
    <w:rsid w:val="00265F1C"/>
    <w:rsid w:val="00267B75"/>
    <w:rsid w:val="00272649"/>
    <w:rsid w:val="002731A3"/>
    <w:rsid w:val="002751DF"/>
    <w:rsid w:val="00276C4A"/>
    <w:rsid w:val="00277CE0"/>
    <w:rsid w:val="002825C2"/>
    <w:rsid w:val="00282651"/>
    <w:rsid w:val="0028376C"/>
    <w:rsid w:val="00292234"/>
    <w:rsid w:val="00296211"/>
    <w:rsid w:val="00296C20"/>
    <w:rsid w:val="00297433"/>
    <w:rsid w:val="002C20F2"/>
    <w:rsid w:val="002C4146"/>
    <w:rsid w:val="002D3379"/>
    <w:rsid w:val="002D43BA"/>
    <w:rsid w:val="002E0DFC"/>
    <w:rsid w:val="002E2DB0"/>
    <w:rsid w:val="002F2C35"/>
    <w:rsid w:val="002F6FDA"/>
    <w:rsid w:val="00300C6A"/>
    <w:rsid w:val="00311BCD"/>
    <w:rsid w:val="003272EC"/>
    <w:rsid w:val="00331066"/>
    <w:rsid w:val="0034533D"/>
    <w:rsid w:val="00350DCB"/>
    <w:rsid w:val="00363876"/>
    <w:rsid w:val="003640B5"/>
    <w:rsid w:val="00372691"/>
    <w:rsid w:val="00374716"/>
    <w:rsid w:val="00374C6C"/>
    <w:rsid w:val="0037726E"/>
    <w:rsid w:val="00382141"/>
    <w:rsid w:val="00392EB0"/>
    <w:rsid w:val="00395F94"/>
    <w:rsid w:val="00397143"/>
    <w:rsid w:val="003A3A43"/>
    <w:rsid w:val="003A47D0"/>
    <w:rsid w:val="003A6B92"/>
    <w:rsid w:val="003B0F4C"/>
    <w:rsid w:val="003B2447"/>
    <w:rsid w:val="003C3F20"/>
    <w:rsid w:val="003C407D"/>
    <w:rsid w:val="003D318D"/>
    <w:rsid w:val="003D6293"/>
    <w:rsid w:val="003D6553"/>
    <w:rsid w:val="003E5911"/>
    <w:rsid w:val="00401AAB"/>
    <w:rsid w:val="00401C94"/>
    <w:rsid w:val="00407154"/>
    <w:rsid w:val="00417004"/>
    <w:rsid w:val="00424D29"/>
    <w:rsid w:val="00430291"/>
    <w:rsid w:val="00440181"/>
    <w:rsid w:val="00441888"/>
    <w:rsid w:val="00443904"/>
    <w:rsid w:val="00444FF1"/>
    <w:rsid w:val="004460E9"/>
    <w:rsid w:val="00451ACC"/>
    <w:rsid w:val="00452D84"/>
    <w:rsid w:val="00455FE1"/>
    <w:rsid w:val="00457923"/>
    <w:rsid w:val="0046647F"/>
    <w:rsid w:val="0046652A"/>
    <w:rsid w:val="00467FBC"/>
    <w:rsid w:val="0047189D"/>
    <w:rsid w:val="00477CE1"/>
    <w:rsid w:val="0048045D"/>
    <w:rsid w:val="00480D67"/>
    <w:rsid w:val="0048200E"/>
    <w:rsid w:val="004820E1"/>
    <w:rsid w:val="00484637"/>
    <w:rsid w:val="004951A3"/>
    <w:rsid w:val="00495494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1653"/>
    <w:rsid w:val="00547DC9"/>
    <w:rsid w:val="00551841"/>
    <w:rsid w:val="0056042D"/>
    <w:rsid w:val="005612E5"/>
    <w:rsid w:val="00563C92"/>
    <w:rsid w:val="00571117"/>
    <w:rsid w:val="00572640"/>
    <w:rsid w:val="00575068"/>
    <w:rsid w:val="005827F1"/>
    <w:rsid w:val="00587C74"/>
    <w:rsid w:val="00591017"/>
    <w:rsid w:val="005A05CA"/>
    <w:rsid w:val="005A1D33"/>
    <w:rsid w:val="005A3368"/>
    <w:rsid w:val="005B0515"/>
    <w:rsid w:val="005B1B27"/>
    <w:rsid w:val="005C2D8C"/>
    <w:rsid w:val="005E00CE"/>
    <w:rsid w:val="005E6469"/>
    <w:rsid w:val="005F4939"/>
    <w:rsid w:val="00605BBE"/>
    <w:rsid w:val="00605CF7"/>
    <w:rsid w:val="006107F3"/>
    <w:rsid w:val="00614453"/>
    <w:rsid w:val="00622CB9"/>
    <w:rsid w:val="006324A8"/>
    <w:rsid w:val="00637390"/>
    <w:rsid w:val="006373C1"/>
    <w:rsid w:val="006421B5"/>
    <w:rsid w:val="00645806"/>
    <w:rsid w:val="00655AB8"/>
    <w:rsid w:val="0067146C"/>
    <w:rsid w:val="00674DEB"/>
    <w:rsid w:val="00692349"/>
    <w:rsid w:val="006935B2"/>
    <w:rsid w:val="0069646A"/>
    <w:rsid w:val="006A249C"/>
    <w:rsid w:val="006A2DE2"/>
    <w:rsid w:val="006B6D79"/>
    <w:rsid w:val="006B70A5"/>
    <w:rsid w:val="006D1AA6"/>
    <w:rsid w:val="006D20B1"/>
    <w:rsid w:val="006D3394"/>
    <w:rsid w:val="006D4E99"/>
    <w:rsid w:val="006E0C6B"/>
    <w:rsid w:val="006E4E33"/>
    <w:rsid w:val="006E7B54"/>
    <w:rsid w:val="006F1D85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1F5F"/>
    <w:rsid w:val="00744990"/>
    <w:rsid w:val="00761269"/>
    <w:rsid w:val="007616CD"/>
    <w:rsid w:val="00762169"/>
    <w:rsid w:val="0077303B"/>
    <w:rsid w:val="0077511F"/>
    <w:rsid w:val="00775535"/>
    <w:rsid w:val="00776765"/>
    <w:rsid w:val="00782144"/>
    <w:rsid w:val="00783604"/>
    <w:rsid w:val="00783840"/>
    <w:rsid w:val="00785E09"/>
    <w:rsid w:val="007874D9"/>
    <w:rsid w:val="007912C6"/>
    <w:rsid w:val="007A1E26"/>
    <w:rsid w:val="007A3E40"/>
    <w:rsid w:val="007A7398"/>
    <w:rsid w:val="007A75C4"/>
    <w:rsid w:val="007B32A8"/>
    <w:rsid w:val="007B52AE"/>
    <w:rsid w:val="007C5062"/>
    <w:rsid w:val="007C733F"/>
    <w:rsid w:val="007D0E61"/>
    <w:rsid w:val="007D4B41"/>
    <w:rsid w:val="007E0398"/>
    <w:rsid w:val="007E23BA"/>
    <w:rsid w:val="007E4601"/>
    <w:rsid w:val="007E55BE"/>
    <w:rsid w:val="007F0B00"/>
    <w:rsid w:val="007F3310"/>
    <w:rsid w:val="008161F6"/>
    <w:rsid w:val="00822553"/>
    <w:rsid w:val="00826BEC"/>
    <w:rsid w:val="008325E2"/>
    <w:rsid w:val="00833708"/>
    <w:rsid w:val="00837343"/>
    <w:rsid w:val="008373B3"/>
    <w:rsid w:val="00842E97"/>
    <w:rsid w:val="008442EB"/>
    <w:rsid w:val="00850EE9"/>
    <w:rsid w:val="00851FED"/>
    <w:rsid w:val="00860B4E"/>
    <w:rsid w:val="008622C9"/>
    <w:rsid w:val="00862CBE"/>
    <w:rsid w:val="00864DCC"/>
    <w:rsid w:val="00872064"/>
    <w:rsid w:val="008747D2"/>
    <w:rsid w:val="0087661B"/>
    <w:rsid w:val="00886957"/>
    <w:rsid w:val="00892EC4"/>
    <w:rsid w:val="00894FBA"/>
    <w:rsid w:val="008A2476"/>
    <w:rsid w:val="008B7EED"/>
    <w:rsid w:val="008C52DA"/>
    <w:rsid w:val="008D0DF3"/>
    <w:rsid w:val="008E05EA"/>
    <w:rsid w:val="008E42C1"/>
    <w:rsid w:val="008E67C2"/>
    <w:rsid w:val="008F007D"/>
    <w:rsid w:val="008F2275"/>
    <w:rsid w:val="008F29A6"/>
    <w:rsid w:val="008F4192"/>
    <w:rsid w:val="008F54F7"/>
    <w:rsid w:val="008F687E"/>
    <w:rsid w:val="0090056D"/>
    <w:rsid w:val="00905F22"/>
    <w:rsid w:val="009177CB"/>
    <w:rsid w:val="00917C35"/>
    <w:rsid w:val="00917D59"/>
    <w:rsid w:val="009212D0"/>
    <w:rsid w:val="00932BF8"/>
    <w:rsid w:val="00947911"/>
    <w:rsid w:val="00952ACD"/>
    <w:rsid w:val="0095398F"/>
    <w:rsid w:val="009540BD"/>
    <w:rsid w:val="00960DCC"/>
    <w:rsid w:val="0096639C"/>
    <w:rsid w:val="00966922"/>
    <w:rsid w:val="00966F43"/>
    <w:rsid w:val="00971522"/>
    <w:rsid w:val="0097190A"/>
    <w:rsid w:val="00971D77"/>
    <w:rsid w:val="009736F1"/>
    <w:rsid w:val="009736F9"/>
    <w:rsid w:val="0097749F"/>
    <w:rsid w:val="00982BDB"/>
    <w:rsid w:val="00987A05"/>
    <w:rsid w:val="009A3EA8"/>
    <w:rsid w:val="009A4296"/>
    <w:rsid w:val="009A673F"/>
    <w:rsid w:val="009B4812"/>
    <w:rsid w:val="009B491D"/>
    <w:rsid w:val="009B62E2"/>
    <w:rsid w:val="009B7C1D"/>
    <w:rsid w:val="009D1249"/>
    <w:rsid w:val="009D332A"/>
    <w:rsid w:val="009D5951"/>
    <w:rsid w:val="009E2F92"/>
    <w:rsid w:val="009F39F0"/>
    <w:rsid w:val="00A06191"/>
    <w:rsid w:val="00A06473"/>
    <w:rsid w:val="00A07EA6"/>
    <w:rsid w:val="00A13001"/>
    <w:rsid w:val="00A13DC7"/>
    <w:rsid w:val="00A141A0"/>
    <w:rsid w:val="00A20B49"/>
    <w:rsid w:val="00A20D94"/>
    <w:rsid w:val="00A24AB4"/>
    <w:rsid w:val="00A30D29"/>
    <w:rsid w:val="00A34265"/>
    <w:rsid w:val="00A34900"/>
    <w:rsid w:val="00A34F6D"/>
    <w:rsid w:val="00A40DB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B0CF9"/>
    <w:rsid w:val="00AC0561"/>
    <w:rsid w:val="00AE0234"/>
    <w:rsid w:val="00AE2CB7"/>
    <w:rsid w:val="00AF0FFC"/>
    <w:rsid w:val="00AF5F5D"/>
    <w:rsid w:val="00AF6884"/>
    <w:rsid w:val="00B01692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17266"/>
    <w:rsid w:val="00B20902"/>
    <w:rsid w:val="00B25506"/>
    <w:rsid w:val="00B323FE"/>
    <w:rsid w:val="00B41E98"/>
    <w:rsid w:val="00B4348D"/>
    <w:rsid w:val="00B461C8"/>
    <w:rsid w:val="00B5029E"/>
    <w:rsid w:val="00B542E0"/>
    <w:rsid w:val="00B55BA3"/>
    <w:rsid w:val="00B57BBC"/>
    <w:rsid w:val="00B67637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C189A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029EB"/>
    <w:rsid w:val="00C13B19"/>
    <w:rsid w:val="00C15713"/>
    <w:rsid w:val="00C16ECF"/>
    <w:rsid w:val="00C26FD3"/>
    <w:rsid w:val="00C27BEC"/>
    <w:rsid w:val="00C3471D"/>
    <w:rsid w:val="00C41664"/>
    <w:rsid w:val="00C43160"/>
    <w:rsid w:val="00C473FF"/>
    <w:rsid w:val="00C516C7"/>
    <w:rsid w:val="00C57A46"/>
    <w:rsid w:val="00C72D8C"/>
    <w:rsid w:val="00C73923"/>
    <w:rsid w:val="00C73CF3"/>
    <w:rsid w:val="00C769F5"/>
    <w:rsid w:val="00C809EB"/>
    <w:rsid w:val="00C9104C"/>
    <w:rsid w:val="00C94497"/>
    <w:rsid w:val="00C95FE2"/>
    <w:rsid w:val="00C96839"/>
    <w:rsid w:val="00CA438E"/>
    <w:rsid w:val="00CA6367"/>
    <w:rsid w:val="00CA701E"/>
    <w:rsid w:val="00CB0889"/>
    <w:rsid w:val="00CC18F3"/>
    <w:rsid w:val="00CD60B2"/>
    <w:rsid w:val="00CD65D1"/>
    <w:rsid w:val="00CD6F17"/>
    <w:rsid w:val="00CE1233"/>
    <w:rsid w:val="00CF2067"/>
    <w:rsid w:val="00CF363D"/>
    <w:rsid w:val="00D02571"/>
    <w:rsid w:val="00D039F9"/>
    <w:rsid w:val="00D10CB0"/>
    <w:rsid w:val="00D11EF4"/>
    <w:rsid w:val="00D12449"/>
    <w:rsid w:val="00D12CC0"/>
    <w:rsid w:val="00D12DDD"/>
    <w:rsid w:val="00D14449"/>
    <w:rsid w:val="00D225DF"/>
    <w:rsid w:val="00D23247"/>
    <w:rsid w:val="00D257AB"/>
    <w:rsid w:val="00D330FF"/>
    <w:rsid w:val="00D425B0"/>
    <w:rsid w:val="00D44986"/>
    <w:rsid w:val="00D60410"/>
    <w:rsid w:val="00D62C02"/>
    <w:rsid w:val="00D648A9"/>
    <w:rsid w:val="00D71DB1"/>
    <w:rsid w:val="00D73B1B"/>
    <w:rsid w:val="00D9430D"/>
    <w:rsid w:val="00DA1521"/>
    <w:rsid w:val="00DA2B23"/>
    <w:rsid w:val="00DA481D"/>
    <w:rsid w:val="00DA63B3"/>
    <w:rsid w:val="00DB0178"/>
    <w:rsid w:val="00DB2740"/>
    <w:rsid w:val="00DB3833"/>
    <w:rsid w:val="00DE28F6"/>
    <w:rsid w:val="00DE3032"/>
    <w:rsid w:val="00DF1199"/>
    <w:rsid w:val="00DF4800"/>
    <w:rsid w:val="00E051A5"/>
    <w:rsid w:val="00E139B5"/>
    <w:rsid w:val="00E155BA"/>
    <w:rsid w:val="00E16BBA"/>
    <w:rsid w:val="00E20EED"/>
    <w:rsid w:val="00E22A32"/>
    <w:rsid w:val="00E22DE4"/>
    <w:rsid w:val="00E240AE"/>
    <w:rsid w:val="00E403D1"/>
    <w:rsid w:val="00E47723"/>
    <w:rsid w:val="00E47FE7"/>
    <w:rsid w:val="00E50F5E"/>
    <w:rsid w:val="00E5219D"/>
    <w:rsid w:val="00E57507"/>
    <w:rsid w:val="00E63DF8"/>
    <w:rsid w:val="00E7266B"/>
    <w:rsid w:val="00E729D7"/>
    <w:rsid w:val="00E7442E"/>
    <w:rsid w:val="00E751FD"/>
    <w:rsid w:val="00E75DBA"/>
    <w:rsid w:val="00E82464"/>
    <w:rsid w:val="00E82F24"/>
    <w:rsid w:val="00E85E43"/>
    <w:rsid w:val="00E87302"/>
    <w:rsid w:val="00E87D0B"/>
    <w:rsid w:val="00E90067"/>
    <w:rsid w:val="00E91A6A"/>
    <w:rsid w:val="00E97676"/>
    <w:rsid w:val="00EA3A01"/>
    <w:rsid w:val="00EB3FA7"/>
    <w:rsid w:val="00EB6DC3"/>
    <w:rsid w:val="00EC30EE"/>
    <w:rsid w:val="00EC3471"/>
    <w:rsid w:val="00ED1FFD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27E16"/>
    <w:rsid w:val="00F36F16"/>
    <w:rsid w:val="00F37511"/>
    <w:rsid w:val="00F41F88"/>
    <w:rsid w:val="00F452D7"/>
    <w:rsid w:val="00F5154C"/>
    <w:rsid w:val="00F51619"/>
    <w:rsid w:val="00F5754A"/>
    <w:rsid w:val="00F678EE"/>
    <w:rsid w:val="00F7470D"/>
    <w:rsid w:val="00F813DA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D51AF"/>
    <w:rsid w:val="00FE384A"/>
    <w:rsid w:val="00FF0172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9B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D1DA41C967543AB037ABFFB737195" ma:contentTypeVersion="10" ma:contentTypeDescription="Crear nuevo documento." ma:contentTypeScope="" ma:versionID="f44d22c8a3aea42779138cc767836763">
  <xsd:schema xmlns:xsd="http://www.w3.org/2001/XMLSchema" xmlns:xs="http://www.w3.org/2001/XMLSchema" xmlns:p="http://schemas.microsoft.com/office/2006/metadata/properties" xmlns:ns2="8d096b4c-b79c-43b5-bd50-a3a5c9049dc8" xmlns:ns3="9d4828db-c1eb-4237-b1e9-5a7b741b36b9" targetNamespace="http://schemas.microsoft.com/office/2006/metadata/properties" ma:root="true" ma:fieldsID="79063fb23afab6971ebcda60a33a7ab0" ns2:_="" ns3:_="">
    <xsd:import namespace="8d096b4c-b79c-43b5-bd50-a3a5c9049dc8"/>
    <xsd:import namespace="9d4828db-c1eb-4237-b1e9-5a7b741b3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96b4c-b79c-43b5-bd50-a3a5c9049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828db-c1eb-4237-b1e9-5a7b741b3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740C95-F1C0-4F83-A74B-916178F0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96b4c-b79c-43b5-bd50-a3a5c9049dc8"/>
    <ds:schemaRef ds:uri="9d4828db-c1eb-4237-b1e9-5a7b741b3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DE93C7-C529-43B0-B989-A05E9E5C80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92</TotalTime>
  <Pages>7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A18108155 (Oscco Montes, Alvaro Manuel)</cp:lastModifiedBy>
  <cp:revision>68</cp:revision>
  <cp:lastPrinted>2019-06-21T21:46:00Z</cp:lastPrinted>
  <dcterms:created xsi:type="dcterms:W3CDTF">2022-02-07T05:45:00Z</dcterms:created>
  <dcterms:modified xsi:type="dcterms:W3CDTF">2022-02-07T17:55:00Z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0x010100F63D1DA41C967543AB037ABFFB737195</vt:lpwstr>
  </property>
</Properties>
</file>