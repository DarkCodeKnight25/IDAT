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451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83B0" wp14:editId="2CB2A432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F680" w14:textId="77777777" w:rsidR="00C923BC" w:rsidRDefault="00C923BC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83B0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625EF680" w14:textId="77777777" w:rsidR="00C923BC" w:rsidRDefault="00C923BC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51E0EA" wp14:editId="4C2E5E2E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DD4E0C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13857BFE" w14:textId="73D1A0F0" w:rsidR="00C923BC" w:rsidRDefault="00C923BC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FD724" wp14:editId="0B4D3E0C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A65A9" w14:textId="77777777" w:rsidR="00C923BC" w:rsidRPr="003C2A69" w:rsidRDefault="00C923BC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FD72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196A65A9" w14:textId="77777777" w:rsidR="00C923BC" w:rsidRPr="003C2A69" w:rsidRDefault="00C923BC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1FE9B1D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0227CE1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8F044C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62F5FA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DFE40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DF46415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F9B53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7BE9C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05BCD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2250C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955FC6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9068A7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94FA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7E3C2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953399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849B3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9EB8BA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EB54A47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93206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389987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661DC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6CB98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4B0AFE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95DAC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1B5D5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6AF1C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BB05CF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66B3176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D0FAE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3D550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B06CA8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080043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770495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30A54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695FB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51FC9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2BA13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80E73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DFDF0D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18E099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6E61D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55FD087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F2E67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E0DAD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3B874F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716A8D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83F7B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E296E1" w14:textId="4C1808B4" w:rsidR="00C923BC" w:rsidRDefault="008C3A07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20E27" wp14:editId="275377B4">
                <wp:simplePos x="0" y="0"/>
                <wp:positionH relativeFrom="column">
                  <wp:posOffset>-584200</wp:posOffset>
                </wp:positionH>
                <wp:positionV relativeFrom="paragraph">
                  <wp:posOffset>193040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B8B7" w14:textId="6E29EC91" w:rsidR="00C923BC" w:rsidRDefault="00C923BC" w:rsidP="008C3A07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C45095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11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C45095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Modelo de Datos</w:t>
                            </w:r>
                            <w:r w:rsidR="008C3A0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  <w:p w14:paraId="1FEC3ED7" w14:textId="77777777" w:rsidR="00C923BC" w:rsidRPr="00132FD0" w:rsidRDefault="00C923BC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2AEF6AEE" w14:textId="26737E32" w:rsidR="00C45095" w:rsidRPr="006C37AD" w:rsidRDefault="00C923BC" w:rsidP="00C45095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C45095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11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C45095" w:rsidRPr="00C45095">
                              <w:rPr>
                                <w:rFonts w:cs="Arial"/>
                                <w:color w:val="FFFFFF" w:themeColor="background1"/>
                              </w:rPr>
                              <w:t>Conoce el modelo de datos de un sistema de información para construir el modelo lógico y físico de datos</w:t>
                            </w:r>
                            <w:r w:rsidR="00512FD7">
                              <w:rPr>
                                <w:rFonts w:cs="Arial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0E27" id="Cuadro de texto 10" o:spid="_x0000_s1028" type="#_x0000_t202" style="position:absolute;left:0;text-align:left;margin-left:-46pt;margin-top:15.2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" filled="f" stroked="f" strokeweight=".5pt">
                <v:textbox>
                  <w:txbxContent>
                    <w:p w14:paraId="78E5B8B7" w14:textId="6E29EC91" w:rsidR="00C923BC" w:rsidRDefault="00C923BC" w:rsidP="008C3A07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C45095">
                        <w:rPr>
                          <w:rFonts w:ascii="Stag Book" w:hAnsi="Stag Book" w:cs="Arial"/>
                          <w:color w:val="FFFFFF" w:themeColor="background1"/>
                        </w:rPr>
                        <w:t>11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C45095">
                        <w:rPr>
                          <w:rFonts w:cs="Arial"/>
                          <w:color w:val="FFFFFF" w:themeColor="background1"/>
                          <w:lang w:val="es-ES"/>
                        </w:rPr>
                        <w:t>Modelo de Datos</w:t>
                      </w:r>
                      <w:r w:rsidR="008C3A07">
                        <w:rPr>
                          <w:rFonts w:cs="Arial"/>
                          <w:color w:val="FFFFFF" w:themeColor="background1"/>
                          <w:lang w:val="es-ES"/>
                        </w:rPr>
                        <w:t>.</w:t>
                      </w:r>
                    </w:p>
                    <w:p w14:paraId="1FEC3ED7" w14:textId="77777777" w:rsidR="00C923BC" w:rsidRPr="00132FD0" w:rsidRDefault="00C923BC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2AEF6AEE" w14:textId="26737E32" w:rsidR="00C45095" w:rsidRPr="006C37AD" w:rsidRDefault="00C923BC" w:rsidP="00C45095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C45095">
                        <w:rPr>
                          <w:rFonts w:ascii="Stag Book" w:hAnsi="Stag Book" w:cs="Arial"/>
                          <w:color w:val="FFFFFF" w:themeColor="background1"/>
                        </w:rPr>
                        <w:t>11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C45095" w:rsidRPr="00C45095">
                        <w:rPr>
                          <w:rFonts w:cs="Arial"/>
                          <w:color w:val="FFFFFF" w:themeColor="background1"/>
                        </w:rPr>
                        <w:t>Conoce el modelo de datos de un sistema de información para construir el modelo lógico y físico de datos</w:t>
                      </w:r>
                      <w:r w:rsidR="00512FD7">
                        <w:rPr>
                          <w:rFonts w:cs="Arial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D1FEA9F" w14:textId="6F0AC852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687373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9381B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B212D5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5CE2FF" w14:textId="208954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0A524F9C" wp14:editId="12C4D8AF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0336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F11FC2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85C39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452835B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2A23CF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508ECFA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1277FD3A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203A5BB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9DD0D1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4BF922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A155C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165B279" w14:textId="42431230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32027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1742CE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86788F">
        <w:rPr>
          <w:rFonts w:ascii="Muller Regular" w:hAnsi="Muller Regular" w:cs="Tahoma"/>
          <w:bCs/>
          <w:color w:val="000000" w:themeColor="text1"/>
          <w:szCs w:val="22"/>
        </w:rPr>
        <w:t>9</w:t>
      </w:r>
      <w:r w:rsidR="001742CE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86788F">
        <w:rPr>
          <w:rFonts w:ascii="Muller Regular" w:hAnsi="Muller Regular" w:cs="Tahoma"/>
          <w:bCs/>
          <w:color w:val="000000" w:themeColor="text1"/>
          <w:szCs w:val="22"/>
        </w:rPr>
        <w:t xml:space="preserve">Modelo </w:t>
      </w:r>
      <w:r w:rsidR="001742CE">
        <w:rPr>
          <w:rFonts w:ascii="Muller Regular" w:hAnsi="Muller Regular" w:cs="Tahoma"/>
          <w:bCs/>
          <w:color w:val="000000" w:themeColor="text1"/>
          <w:szCs w:val="22"/>
        </w:rPr>
        <w:t xml:space="preserve">de </w:t>
      </w:r>
      <w:r w:rsidR="00D5150E">
        <w:rPr>
          <w:rFonts w:ascii="Muller Regular" w:hAnsi="Muller Regular" w:cs="Tahoma"/>
          <w:bCs/>
          <w:color w:val="000000" w:themeColor="text1"/>
          <w:szCs w:val="22"/>
        </w:rPr>
        <w:t>D</w:t>
      </w:r>
      <w:r w:rsidR="001742CE">
        <w:rPr>
          <w:rFonts w:ascii="Muller Regular" w:hAnsi="Muller Regular" w:cs="Tahoma"/>
          <w:bCs/>
          <w:color w:val="000000" w:themeColor="text1"/>
          <w:szCs w:val="22"/>
        </w:rPr>
        <w:t>atos</w:t>
      </w:r>
    </w:p>
    <w:p w14:paraId="157CC8D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F32984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307EAE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1CA778D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F5956C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16413FA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75F09F4" w14:textId="77777777" w:rsidR="00547DC9" w:rsidRPr="00184E08" w:rsidRDefault="00D5150E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Agost</w:t>
      </w:r>
      <w:r w:rsidR="00FF7DD0" w:rsidRPr="00184E08">
        <w:rPr>
          <w:rFonts w:ascii="Muller Regular" w:hAnsi="Muller Regular" w:cs="Tahoma"/>
          <w:color w:val="000000" w:themeColor="text1"/>
          <w:szCs w:val="22"/>
        </w:rPr>
        <w:t>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>
        <w:rPr>
          <w:rFonts w:ascii="Muller Regular" w:hAnsi="Muller Regular" w:cs="Tahoma"/>
          <w:color w:val="000000" w:themeColor="text1"/>
          <w:szCs w:val="22"/>
        </w:rPr>
        <w:t>21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I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40DAEF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BFDB44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17952B89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0EF93E37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AD48F96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6B48CD08" w14:textId="77777777" w:rsidTr="00A002BD">
        <w:tc>
          <w:tcPr>
            <w:tcW w:w="239" w:type="dxa"/>
            <w:shd w:val="clear" w:color="auto" w:fill="auto"/>
          </w:tcPr>
          <w:p w14:paraId="50B3E988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2112DA2E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2F72963E" w14:textId="77777777" w:rsidTr="00A002BD">
        <w:tc>
          <w:tcPr>
            <w:tcW w:w="239" w:type="dxa"/>
            <w:shd w:val="clear" w:color="auto" w:fill="auto"/>
          </w:tcPr>
          <w:p w14:paraId="62EEA031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77847467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36C72096" w14:textId="77777777" w:rsidTr="00A002BD">
        <w:tc>
          <w:tcPr>
            <w:tcW w:w="239" w:type="dxa"/>
            <w:shd w:val="clear" w:color="auto" w:fill="auto"/>
          </w:tcPr>
          <w:p w14:paraId="59FAA80E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000E11A2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1039DED5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879500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6454F" w14:textId="77777777" w:rsidR="005E1F4A" w:rsidRPr="007A6442" w:rsidRDefault="007A6442">
          <w:pPr>
            <w:pStyle w:val="TtuloTDC"/>
            <w:rPr>
              <w:rFonts w:ascii="Stag Book" w:hAnsi="Stag Book"/>
              <w:color w:val="000000" w:themeColor="text1"/>
              <w:sz w:val="40"/>
            </w:rPr>
          </w:pPr>
          <w:r w:rsidRPr="007A6442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323D9675" w14:textId="77777777" w:rsidR="005E1F4A" w:rsidRDefault="005E1F4A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5485" w:history="1">
            <w:r w:rsidRPr="00E079D0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E079D0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C72A" w14:textId="77777777" w:rsidR="005E1F4A" w:rsidRDefault="00512FD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5486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E1F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INFORMACIÓN DEL DOCUMENTO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_Toc12035486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3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48028D18" w14:textId="77777777" w:rsidR="005E1F4A" w:rsidRDefault="00512FD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5487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E1F4A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Situación actual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_Toc12035487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3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24EBAEDB" w14:textId="77777777" w:rsidR="005E1F4A" w:rsidRDefault="00512FD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5488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E1F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NORMALIZACIÓN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_Toc12035488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3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009FD8EF" w14:textId="77777777" w:rsidR="005E1F4A" w:rsidRDefault="00512FD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5489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E1F4A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Primera forma normal (incluye eliminación de los grupos repetitivos)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_Toc12035489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3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0F520658" w14:textId="77777777" w:rsidR="005E1F4A" w:rsidRDefault="00512FD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5490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E1F4A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Segunda forma normal (Asegura que todas las columnas que no son llave sean completamente dependiente de la llave primaria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_Toc12035490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3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58CA1651" w14:textId="77777777" w:rsidR="005E1F4A" w:rsidRDefault="00512FD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5491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E1F4A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Tercera forma normal (Elimina cualquier dependencia transitiva)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_Toc12035491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4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5BC6F72E" w14:textId="77777777" w:rsidR="005E1F4A" w:rsidRDefault="00512FD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5492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5E1F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DIAGRAMA CONCEPTUAL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_Toc12035492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4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7B058875" w14:textId="77777777" w:rsidR="005E1F4A" w:rsidRDefault="00512FD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5493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5E1F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DIAGRAMA FISICO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_Toc12035493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4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1E50EE29" w14:textId="77777777" w:rsidR="005E1F4A" w:rsidRDefault="00512FD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5494" w:history="1"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6.</w:t>
            </w:r>
            <w:r w:rsidR="005E1F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E1F4A" w:rsidRPr="00E079D0">
              <w:rPr>
                <w:rStyle w:val="Hipervnculo"/>
                <w:rFonts w:ascii="Muller Bold" w:hAnsi="Muller Bold" w:cs="Tahoma"/>
                <w:noProof/>
              </w:rPr>
              <w:t>DICCIONARIO DE DATOS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_Toc12035494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5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21CD65E6" w14:textId="77777777" w:rsidR="005E1F4A" w:rsidRDefault="00512FD7">
          <w:pPr>
            <w:pStyle w:val="TDC2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5495" w:history="1">
            <w:r w:rsidR="005E1F4A" w:rsidRPr="00E079D0">
              <w:rPr>
                <w:rStyle w:val="Hipervnculo"/>
                <w:rFonts w:ascii="Muller Bold" w:hAnsi="Muller Bold" w:cs="Tahoma"/>
                <w:noProof/>
                <w:lang w:val="es-PE"/>
              </w:rPr>
              <w:t>Lista de Tablas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_Toc12035495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5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5FCAFB93" w14:textId="77777777" w:rsidR="005E1F4A" w:rsidRDefault="00512FD7">
          <w:pPr>
            <w:pStyle w:val="TDC2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5496" w:history="1">
            <w:r w:rsidR="005E1F4A" w:rsidRPr="00E079D0">
              <w:rPr>
                <w:rStyle w:val="Hipervnculo"/>
                <w:rFonts w:ascii="Muller Bold" w:hAnsi="Muller Bold" w:cs="Tahoma"/>
                <w:noProof/>
                <w:lang w:val="es-PE"/>
              </w:rPr>
              <w:t>Descripción de las Tablas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_Toc12035496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5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09221A23" w14:textId="77777777" w:rsidR="005E1F4A" w:rsidRDefault="00512FD7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es-PE" w:eastAsia="es-PE"/>
            </w:rPr>
          </w:pPr>
          <w:hyperlink w:anchor="_Toc12035497" w:history="1">
            <w:r w:rsidR="005E1F4A" w:rsidRPr="00E079D0">
              <w:rPr>
                <w:rStyle w:val="Hipervnculo"/>
                <w:rFonts w:ascii="Muller Light" w:hAnsi="Muller Light" w:cs="Tahoma"/>
                <w:noProof/>
              </w:rPr>
              <w:t>&lt;Nombre de la tabla&gt;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_Toc12035497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noProof/>
                <w:webHidden/>
              </w:rPr>
              <w:t>5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7C515B1F" w14:textId="77777777" w:rsidR="005E1F4A" w:rsidRDefault="00512FD7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es-PE" w:eastAsia="es-PE"/>
            </w:rPr>
          </w:pPr>
          <w:hyperlink w:anchor="_Toc12035498" w:history="1">
            <w:r w:rsidR="005E1F4A" w:rsidRPr="00E079D0">
              <w:rPr>
                <w:rStyle w:val="Hipervnculo"/>
                <w:rFonts w:ascii="Muller Light" w:hAnsi="Muller Light" w:cs="Tahoma"/>
                <w:noProof/>
              </w:rPr>
              <w:t>&lt;Nombre de la tabla&gt;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_Toc12035498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5821AD1F" w14:textId="77777777" w:rsidR="005E1F4A" w:rsidRDefault="00512FD7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es-PE" w:eastAsia="es-PE"/>
            </w:rPr>
          </w:pPr>
          <w:hyperlink w:anchor="_Toc12035499" w:history="1">
            <w:r w:rsidR="005E1F4A" w:rsidRPr="00E079D0">
              <w:rPr>
                <w:rStyle w:val="Hipervnculo"/>
                <w:rFonts w:ascii="Muller Light" w:hAnsi="Muller Light" w:cs="Tahoma"/>
                <w:noProof/>
              </w:rPr>
              <w:t>&lt;Nombre de la tabla&gt;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_Toc12035499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1EFB57A7" w14:textId="77777777" w:rsidR="005E1F4A" w:rsidRDefault="00512FD7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es-PE" w:eastAsia="es-PE"/>
            </w:rPr>
          </w:pPr>
          <w:hyperlink w:anchor="_Toc12035500" w:history="1">
            <w:r w:rsidR="005E1F4A" w:rsidRPr="00E079D0">
              <w:rPr>
                <w:rStyle w:val="Hipervnculo"/>
                <w:rFonts w:ascii="Muller Light" w:hAnsi="Muller Light" w:cs="Tahoma"/>
                <w:noProof/>
              </w:rPr>
              <w:t>&lt;Nombre de la tabla&gt;</w:t>
            </w:r>
            <w:r w:rsidR="005E1F4A">
              <w:rPr>
                <w:noProof/>
                <w:webHidden/>
              </w:rPr>
              <w:tab/>
            </w:r>
            <w:r w:rsidR="005E1F4A">
              <w:rPr>
                <w:noProof/>
                <w:webHidden/>
              </w:rPr>
              <w:fldChar w:fldCharType="begin"/>
            </w:r>
            <w:r w:rsidR="005E1F4A">
              <w:rPr>
                <w:noProof/>
                <w:webHidden/>
              </w:rPr>
              <w:instrText xml:space="preserve"> PAGEREF _Toc12035500 \h </w:instrText>
            </w:r>
            <w:r w:rsidR="005E1F4A">
              <w:rPr>
                <w:noProof/>
                <w:webHidden/>
              </w:rPr>
            </w:r>
            <w:r w:rsidR="005E1F4A">
              <w:rPr>
                <w:noProof/>
                <w:webHidden/>
              </w:rPr>
              <w:fldChar w:fldCharType="separate"/>
            </w:r>
            <w:r w:rsidR="00E039F8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E1F4A">
              <w:rPr>
                <w:noProof/>
                <w:webHidden/>
              </w:rPr>
              <w:fldChar w:fldCharType="end"/>
            </w:r>
          </w:hyperlink>
        </w:p>
        <w:p w14:paraId="2B5E6FE5" w14:textId="77777777" w:rsidR="005E1F4A" w:rsidRDefault="005E1F4A">
          <w:r>
            <w:rPr>
              <w:b/>
              <w:bCs/>
              <w:lang w:val="es-ES"/>
            </w:rPr>
            <w:fldChar w:fldCharType="end"/>
          </w:r>
        </w:p>
      </w:sdtContent>
    </w:sdt>
    <w:p w14:paraId="60F76FF1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0F8E62E5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474A5B5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35485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04F941DD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A060BA2" w14:textId="77777777" w:rsidR="001742CE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20970577" w14:textId="77777777" w:rsidTr="00480D67">
        <w:tc>
          <w:tcPr>
            <w:tcW w:w="5334" w:type="dxa"/>
            <w:tcBorders>
              <w:top w:val="nil"/>
            </w:tcBorders>
          </w:tcPr>
          <w:p w14:paraId="69605FFF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14FB9FD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5A9EFE84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70731EE3" w14:textId="77777777" w:rsidTr="00480D67">
        <w:tc>
          <w:tcPr>
            <w:tcW w:w="5334" w:type="dxa"/>
          </w:tcPr>
          <w:p w14:paraId="5CB97534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51D236F6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08936ADD" w14:textId="77777777" w:rsid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  <w:p w14:paraId="1A775E8E" w14:textId="77777777" w:rsidR="001742CE" w:rsidRPr="00480D67" w:rsidRDefault="001742CE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B74D83D" w14:textId="77777777" w:rsidR="0012299B" w:rsidRPr="0012299B" w:rsidRDefault="001742CE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35486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INFORMACIÓN DEL DOCUMENTO</w:t>
      </w:r>
      <w:bookmarkEnd w:id="11"/>
    </w:p>
    <w:p w14:paraId="1C9853AF" w14:textId="77777777" w:rsidR="0012299B" w:rsidRPr="0012299B" w:rsidRDefault="001742CE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35487"/>
      <w:r>
        <w:rPr>
          <w:rFonts w:ascii="Muller Bold" w:hAnsi="Muller Bold" w:cs="Tahoma"/>
          <w:b w:val="0"/>
          <w:sz w:val="20"/>
        </w:rPr>
        <w:t>Situación actual</w:t>
      </w:r>
      <w:bookmarkEnd w:id="12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5CD00CBB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CF2AE8" w14:textId="77777777" w:rsidR="001742CE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  <w:p w14:paraId="18ADC0F4" w14:textId="77777777" w:rsidR="001742CE" w:rsidRPr="00B20FC5" w:rsidRDefault="001742CE" w:rsidP="00415678">
            <w:pPr>
              <w:rPr>
                <w:sz w:val="20"/>
                <w:lang w:val="es-ES"/>
              </w:rPr>
            </w:pPr>
          </w:p>
        </w:tc>
      </w:tr>
    </w:tbl>
    <w:p w14:paraId="348555B3" w14:textId="77777777" w:rsidR="00480D67" w:rsidRDefault="001742CE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3" w:name="_Toc12035488"/>
      <w:r>
        <w:rPr>
          <w:rFonts w:ascii="Muller Bold" w:hAnsi="Muller Bold" w:cs="Tahoma"/>
          <w:b w:val="0"/>
          <w:bCs/>
          <w:sz w:val="20"/>
        </w:rPr>
        <w:t>NORMALIZACIÓN</w:t>
      </w:r>
      <w:bookmarkEnd w:id="13"/>
    </w:p>
    <w:p w14:paraId="7A357FDA" w14:textId="77777777" w:rsidR="00DB4916" w:rsidRPr="00DB4916" w:rsidRDefault="001742CE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4" w:name="_Toc12035489"/>
      <w:r>
        <w:rPr>
          <w:rFonts w:ascii="Muller Bold" w:hAnsi="Muller Bold" w:cs="Tahoma"/>
          <w:b w:val="0"/>
          <w:sz w:val="20"/>
        </w:rPr>
        <w:t>Primera forma normal (incluye eliminación de los grupos repetitivos)</w:t>
      </w:r>
      <w:bookmarkEnd w:id="14"/>
    </w:p>
    <w:p w14:paraId="7176C780" w14:textId="77777777" w:rsidR="00476585" w:rsidRPr="00476585" w:rsidRDefault="00476585" w:rsidP="00476585">
      <w:bookmarkStart w:id="15" w:name="_Toc89224935"/>
      <w:bookmarkStart w:id="16" w:name="_Toc199424702"/>
    </w:p>
    <w:bookmarkEnd w:id="15"/>
    <w:bookmarkEnd w:id="16"/>
    <w:p w14:paraId="74D07CB2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7D4CBAF6" w14:textId="77777777" w:rsidR="00476585" w:rsidRDefault="00476585" w:rsidP="00476585"/>
    <w:p w14:paraId="03AD6AC7" w14:textId="77777777" w:rsidR="00476585" w:rsidRDefault="00476585" w:rsidP="00476585"/>
    <w:p w14:paraId="2EE60E10" w14:textId="77777777" w:rsidR="001742CE" w:rsidRDefault="001742CE" w:rsidP="00476585"/>
    <w:p w14:paraId="4AB65760" w14:textId="77777777" w:rsidR="001742CE" w:rsidRDefault="001742CE" w:rsidP="00476585"/>
    <w:p w14:paraId="5042D65D" w14:textId="77777777" w:rsidR="001742CE" w:rsidRDefault="001742CE" w:rsidP="00476585"/>
    <w:p w14:paraId="2F269B7B" w14:textId="77777777" w:rsidR="001742CE" w:rsidRDefault="001742CE" w:rsidP="00476585"/>
    <w:p w14:paraId="77279486" w14:textId="77777777" w:rsidR="001742CE" w:rsidRDefault="001742CE" w:rsidP="00476585"/>
    <w:p w14:paraId="4479C686" w14:textId="77777777" w:rsidR="00476585" w:rsidRDefault="00476585" w:rsidP="00476585"/>
    <w:p w14:paraId="0EC1E79D" w14:textId="77777777" w:rsidR="00476585" w:rsidRDefault="00476585" w:rsidP="00476585"/>
    <w:p w14:paraId="3FDF18D9" w14:textId="77777777" w:rsidR="00476585" w:rsidRDefault="00476585" w:rsidP="00476585"/>
    <w:p w14:paraId="6CC91A1E" w14:textId="77777777" w:rsidR="00476585" w:rsidRDefault="00476585" w:rsidP="00476585"/>
    <w:p w14:paraId="79FBD034" w14:textId="77777777" w:rsidR="00476585" w:rsidRDefault="00476585" w:rsidP="00476585"/>
    <w:p w14:paraId="4C6F5CE4" w14:textId="77777777" w:rsidR="00264544" w:rsidRDefault="001742CE" w:rsidP="001742CE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35490"/>
      <w:r w:rsidRPr="001742CE">
        <w:rPr>
          <w:rFonts w:ascii="Muller Bold" w:hAnsi="Muller Bold" w:cs="Tahoma"/>
          <w:b w:val="0"/>
          <w:sz w:val="20"/>
        </w:rPr>
        <w:t xml:space="preserve">Segunda forma normal (Asegura que todas las columnas que no son llave sean completamente </w:t>
      </w:r>
      <w:r w:rsidR="00B535BB" w:rsidRPr="001742CE">
        <w:rPr>
          <w:rFonts w:ascii="Muller Bold" w:hAnsi="Muller Bold" w:cs="Tahoma"/>
          <w:b w:val="0"/>
          <w:sz w:val="20"/>
        </w:rPr>
        <w:t>dependientes</w:t>
      </w:r>
      <w:r w:rsidRPr="001742CE">
        <w:rPr>
          <w:rFonts w:ascii="Muller Bold" w:hAnsi="Muller Bold" w:cs="Tahoma"/>
          <w:b w:val="0"/>
          <w:sz w:val="20"/>
        </w:rPr>
        <w:t xml:space="preserve"> de la llave primaria</w:t>
      </w:r>
      <w:bookmarkEnd w:id="17"/>
    </w:p>
    <w:p w14:paraId="674B765C" w14:textId="77777777" w:rsidR="00264544" w:rsidRDefault="00264544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550897F7" w14:textId="77777777" w:rsidR="005F4964" w:rsidRDefault="00264544" w:rsidP="001742CE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8" w:name="_Toc12035491"/>
      <w:r>
        <w:rPr>
          <w:rFonts w:ascii="Muller Bold" w:hAnsi="Muller Bold" w:cs="Tahoma"/>
          <w:b w:val="0"/>
          <w:sz w:val="20"/>
        </w:rPr>
        <w:lastRenderedPageBreak/>
        <w:t>Tercera forma normal (Elimina cualquier dependencia transitiva)</w:t>
      </w:r>
      <w:bookmarkEnd w:id="18"/>
    </w:p>
    <w:p w14:paraId="45BAB1D3" w14:textId="77777777" w:rsidR="00264544" w:rsidRDefault="00264544" w:rsidP="00264544"/>
    <w:p w14:paraId="2644D65A" w14:textId="77777777" w:rsidR="00264544" w:rsidRDefault="00264544" w:rsidP="00264544"/>
    <w:p w14:paraId="39E00759" w14:textId="77777777" w:rsidR="00264544" w:rsidRDefault="00264544" w:rsidP="00264544"/>
    <w:p w14:paraId="6286B433" w14:textId="77777777" w:rsidR="00264544" w:rsidRDefault="00264544" w:rsidP="00264544"/>
    <w:p w14:paraId="64BC04AE" w14:textId="77777777" w:rsidR="00264544" w:rsidRDefault="00264544" w:rsidP="00264544"/>
    <w:p w14:paraId="1C0C8697" w14:textId="77777777" w:rsidR="00264544" w:rsidRDefault="00264544" w:rsidP="00264544"/>
    <w:p w14:paraId="2794209B" w14:textId="77777777" w:rsidR="00264544" w:rsidRDefault="00264544" w:rsidP="00264544"/>
    <w:p w14:paraId="78B3944D" w14:textId="77777777" w:rsidR="00264544" w:rsidRDefault="00264544" w:rsidP="00264544"/>
    <w:p w14:paraId="1C4D3E71" w14:textId="77777777" w:rsidR="00264544" w:rsidRDefault="00264544" w:rsidP="00264544"/>
    <w:p w14:paraId="5A614140" w14:textId="77777777" w:rsidR="00264544" w:rsidRDefault="00264544" w:rsidP="00264544"/>
    <w:p w14:paraId="60112A09" w14:textId="77777777" w:rsidR="00264544" w:rsidRDefault="00264544" w:rsidP="00264544"/>
    <w:p w14:paraId="0D8689CB" w14:textId="77777777" w:rsidR="00264544" w:rsidRDefault="00264544" w:rsidP="00264544"/>
    <w:p w14:paraId="7D60E125" w14:textId="77777777" w:rsidR="00264544" w:rsidRDefault="00264544" w:rsidP="00264544"/>
    <w:p w14:paraId="08AA55AF" w14:textId="77777777" w:rsidR="00264544" w:rsidRDefault="00264544" w:rsidP="00264544"/>
    <w:p w14:paraId="09A5DD30" w14:textId="77777777" w:rsidR="00264544" w:rsidRDefault="00264544" w:rsidP="00264544"/>
    <w:p w14:paraId="3B234045" w14:textId="77777777" w:rsidR="00264544" w:rsidRDefault="00264544" w:rsidP="00264544"/>
    <w:p w14:paraId="52657BFE" w14:textId="77777777" w:rsidR="00264544" w:rsidRPr="005314F1" w:rsidRDefault="00264544" w:rsidP="005314F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9" w:name="_Toc12035492"/>
      <w:r w:rsidRPr="005314F1">
        <w:rPr>
          <w:rFonts w:ascii="Muller Bold" w:hAnsi="Muller Bold" w:cs="Tahoma"/>
          <w:b w:val="0"/>
          <w:bCs/>
          <w:sz w:val="20"/>
        </w:rPr>
        <w:t>DIAGRAMA CONCEPTUAL</w:t>
      </w:r>
      <w:bookmarkEnd w:id="19"/>
    </w:p>
    <w:p w14:paraId="1A52B2D1" w14:textId="77777777" w:rsidR="00264544" w:rsidRDefault="00264544" w:rsidP="00264544"/>
    <w:p w14:paraId="71A2B2D8" w14:textId="77777777" w:rsidR="00264544" w:rsidRDefault="00264544" w:rsidP="00264544"/>
    <w:p w14:paraId="09B40E25" w14:textId="77777777" w:rsidR="00264544" w:rsidRDefault="00264544" w:rsidP="00264544"/>
    <w:p w14:paraId="5B8F56B7" w14:textId="77777777" w:rsidR="00264544" w:rsidRDefault="00264544" w:rsidP="00264544"/>
    <w:p w14:paraId="24FE89F1" w14:textId="77777777" w:rsidR="00264544" w:rsidRDefault="00264544" w:rsidP="00264544"/>
    <w:p w14:paraId="53FEA5C3" w14:textId="77777777" w:rsidR="00264544" w:rsidRDefault="00264544" w:rsidP="00264544"/>
    <w:p w14:paraId="6B2A010E" w14:textId="77777777" w:rsidR="00264544" w:rsidRDefault="00264544" w:rsidP="00264544"/>
    <w:p w14:paraId="45776069" w14:textId="77777777" w:rsidR="00264544" w:rsidRDefault="00264544" w:rsidP="00264544"/>
    <w:p w14:paraId="0FBA6C65" w14:textId="77777777" w:rsidR="00264544" w:rsidRDefault="00264544" w:rsidP="00264544"/>
    <w:p w14:paraId="7DDD26C5" w14:textId="77777777" w:rsidR="00264544" w:rsidRDefault="00264544" w:rsidP="00264544"/>
    <w:p w14:paraId="282549BB" w14:textId="77777777" w:rsidR="00264544" w:rsidRDefault="00264544" w:rsidP="00264544"/>
    <w:p w14:paraId="398A4FA5" w14:textId="77777777" w:rsidR="00264544" w:rsidRDefault="00264544" w:rsidP="00264544"/>
    <w:p w14:paraId="0A1E3613" w14:textId="77777777" w:rsidR="00264544" w:rsidRDefault="00264544" w:rsidP="00264544"/>
    <w:p w14:paraId="440D352B" w14:textId="77777777" w:rsidR="00264544" w:rsidRDefault="00264544" w:rsidP="00264544"/>
    <w:p w14:paraId="49BD8A49" w14:textId="77777777" w:rsidR="00264544" w:rsidRDefault="00264544" w:rsidP="00264544"/>
    <w:p w14:paraId="076F004B" w14:textId="77777777" w:rsidR="00264544" w:rsidRDefault="00264544" w:rsidP="00264544"/>
    <w:p w14:paraId="486AF4B1" w14:textId="77777777" w:rsidR="00264544" w:rsidRPr="005314F1" w:rsidRDefault="00264544" w:rsidP="005314F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0" w:name="_Toc12035493"/>
      <w:r w:rsidRPr="005314F1">
        <w:rPr>
          <w:rFonts w:ascii="Muller Bold" w:hAnsi="Muller Bold" w:cs="Tahoma"/>
          <w:b w:val="0"/>
          <w:bCs/>
          <w:sz w:val="20"/>
        </w:rPr>
        <w:t>DIAGRAMA FISICO</w:t>
      </w:r>
      <w:bookmarkEnd w:id="20"/>
    </w:p>
    <w:p w14:paraId="4A3A1406" w14:textId="77777777" w:rsidR="00264544" w:rsidRDefault="00264544" w:rsidP="00264544"/>
    <w:p w14:paraId="311F0F56" w14:textId="77777777" w:rsidR="00264544" w:rsidRDefault="00264544" w:rsidP="00264544"/>
    <w:p w14:paraId="0F9C11F7" w14:textId="77777777" w:rsidR="00264544" w:rsidRDefault="00264544" w:rsidP="00264544"/>
    <w:p w14:paraId="7169DB49" w14:textId="77777777" w:rsidR="00264544" w:rsidRDefault="00264544" w:rsidP="00264544"/>
    <w:p w14:paraId="050E8652" w14:textId="77777777" w:rsidR="00264544" w:rsidRDefault="00264544" w:rsidP="00264544"/>
    <w:p w14:paraId="1943A293" w14:textId="77777777" w:rsidR="00264544" w:rsidRDefault="00264544" w:rsidP="00264544"/>
    <w:p w14:paraId="52C0B060" w14:textId="77777777" w:rsidR="00264544" w:rsidRDefault="00264544" w:rsidP="00264544"/>
    <w:p w14:paraId="453B3DF3" w14:textId="77777777" w:rsidR="00264544" w:rsidRDefault="00264544" w:rsidP="00264544"/>
    <w:p w14:paraId="0CC45C69" w14:textId="77777777" w:rsidR="00264544" w:rsidRDefault="00264544" w:rsidP="00264544"/>
    <w:p w14:paraId="6419E668" w14:textId="77777777" w:rsidR="00264544" w:rsidRDefault="00264544" w:rsidP="00264544"/>
    <w:p w14:paraId="50A921CF" w14:textId="77777777" w:rsidR="00264544" w:rsidRDefault="00264544" w:rsidP="00264544"/>
    <w:p w14:paraId="0382EFF9" w14:textId="77777777" w:rsidR="00264544" w:rsidRDefault="00264544" w:rsidP="00264544"/>
    <w:p w14:paraId="513CDAE7" w14:textId="77777777" w:rsidR="00264544" w:rsidRDefault="00264544" w:rsidP="00264544"/>
    <w:p w14:paraId="26A6B9A5" w14:textId="77777777" w:rsidR="00264544" w:rsidRDefault="00264544" w:rsidP="00264544"/>
    <w:p w14:paraId="652CADBB" w14:textId="77777777" w:rsidR="00264544" w:rsidRDefault="00264544">
      <w:pPr>
        <w:spacing w:line="240" w:lineRule="auto"/>
        <w:jc w:val="left"/>
      </w:pPr>
    </w:p>
    <w:p w14:paraId="7E11C103" w14:textId="77777777" w:rsidR="00264544" w:rsidRPr="00CC0767" w:rsidRDefault="00264544" w:rsidP="00CC07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1" w:name="_Toc12035494"/>
      <w:r w:rsidRPr="00CC0767">
        <w:rPr>
          <w:rFonts w:ascii="Muller Bold" w:hAnsi="Muller Bold" w:cs="Tahoma"/>
          <w:b w:val="0"/>
          <w:bCs/>
          <w:sz w:val="20"/>
        </w:rPr>
        <w:lastRenderedPageBreak/>
        <w:t>DICCIONARIO DE DATOS</w:t>
      </w:r>
      <w:bookmarkEnd w:id="21"/>
    </w:p>
    <w:p w14:paraId="0A268761" w14:textId="77777777" w:rsidR="00264544" w:rsidRDefault="00264544" w:rsidP="005E1F4A">
      <w:pPr>
        <w:pStyle w:val="Ttulo2"/>
        <w:tabs>
          <w:tab w:val="clear" w:pos="1427"/>
        </w:tabs>
        <w:ind w:left="709"/>
        <w:rPr>
          <w:rFonts w:ascii="Muller Bold" w:hAnsi="Muller Bold"/>
          <w:b w:val="0"/>
          <w:sz w:val="20"/>
        </w:rPr>
      </w:pPr>
      <w:bookmarkStart w:id="22" w:name="_Toc199310232"/>
      <w:bookmarkStart w:id="23" w:name="_Toc12035495"/>
      <w:r w:rsidRPr="005E1F4A">
        <w:rPr>
          <w:rFonts w:ascii="Muller Bold" w:hAnsi="Muller Bold"/>
          <w:b w:val="0"/>
          <w:sz w:val="20"/>
        </w:rPr>
        <w:t>Lista de Tablas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2846"/>
        <w:gridCol w:w="5157"/>
      </w:tblGrid>
      <w:tr w:rsidR="00C31721" w:rsidRPr="0075383B" w14:paraId="0FFA4306" w14:textId="77777777" w:rsidTr="00C31721">
        <w:tc>
          <w:tcPr>
            <w:tcW w:w="456" w:type="pct"/>
            <w:shd w:val="clear" w:color="auto" w:fill="000000" w:themeFill="text1"/>
          </w:tcPr>
          <w:p w14:paraId="03244E50" w14:textId="77777777" w:rsidR="00C31721" w:rsidRPr="00264544" w:rsidRDefault="00C31721" w:rsidP="00C46EFD">
            <w:pPr>
              <w:rPr>
                <w:rFonts w:ascii="Muller Bold" w:hAnsi="Muller Bold" w:cs="Tahoma"/>
                <w:color w:val="FFFFFF" w:themeColor="background1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color w:val="FFFFFF" w:themeColor="background1"/>
                <w:sz w:val="20"/>
                <w:lang w:val="es-PE"/>
              </w:rPr>
              <w:t>ITEM</w:t>
            </w:r>
          </w:p>
        </w:tc>
        <w:tc>
          <w:tcPr>
            <w:tcW w:w="1616" w:type="pct"/>
            <w:shd w:val="clear" w:color="auto" w:fill="000000" w:themeFill="text1"/>
          </w:tcPr>
          <w:p w14:paraId="22DCFDC6" w14:textId="77777777" w:rsidR="00C31721" w:rsidRPr="00264544" w:rsidRDefault="00C31721" w:rsidP="00C46EFD">
            <w:pPr>
              <w:jc w:val="left"/>
              <w:rPr>
                <w:rFonts w:ascii="Muller Bold" w:hAnsi="Muller Bold" w:cs="Tahoma"/>
                <w:color w:val="FFFFFF" w:themeColor="background1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color w:val="FFFFFF" w:themeColor="background1"/>
                <w:sz w:val="20"/>
                <w:lang w:val="es-PE"/>
              </w:rPr>
              <w:t>NOMBRE DE LA TABLA</w:t>
            </w:r>
          </w:p>
        </w:tc>
        <w:tc>
          <w:tcPr>
            <w:tcW w:w="2928" w:type="pct"/>
            <w:shd w:val="clear" w:color="auto" w:fill="000000" w:themeFill="text1"/>
          </w:tcPr>
          <w:p w14:paraId="13005CF1" w14:textId="77777777" w:rsidR="00C31721" w:rsidRPr="00264544" w:rsidRDefault="00C31721" w:rsidP="00C46EFD">
            <w:pPr>
              <w:rPr>
                <w:rFonts w:ascii="Muller Bold" w:hAnsi="Muller Bold" w:cs="Tahoma"/>
                <w:color w:val="FFFFFF" w:themeColor="background1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color w:val="FFFFFF" w:themeColor="background1"/>
                <w:sz w:val="20"/>
                <w:lang w:val="es-PE"/>
              </w:rPr>
              <w:t>DESCRIPCION</w:t>
            </w:r>
          </w:p>
        </w:tc>
      </w:tr>
      <w:tr w:rsidR="00C31721" w:rsidRPr="003332B3" w14:paraId="38D13FEF" w14:textId="77777777" w:rsidTr="00C31721">
        <w:tc>
          <w:tcPr>
            <w:tcW w:w="456" w:type="pct"/>
            <w:shd w:val="clear" w:color="auto" w:fill="auto"/>
          </w:tcPr>
          <w:p w14:paraId="0EE9FCDF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1</w:t>
            </w:r>
          </w:p>
        </w:tc>
        <w:tc>
          <w:tcPr>
            <w:tcW w:w="1616" w:type="pct"/>
            <w:shd w:val="clear" w:color="auto" w:fill="auto"/>
          </w:tcPr>
          <w:p w14:paraId="4196B9A0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4E5BF4F5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4B5FDDA7" w14:textId="77777777" w:rsidTr="00C31721">
        <w:tc>
          <w:tcPr>
            <w:tcW w:w="456" w:type="pct"/>
            <w:shd w:val="clear" w:color="auto" w:fill="auto"/>
          </w:tcPr>
          <w:p w14:paraId="4E8E8100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2</w:t>
            </w:r>
          </w:p>
        </w:tc>
        <w:tc>
          <w:tcPr>
            <w:tcW w:w="1616" w:type="pct"/>
            <w:shd w:val="clear" w:color="auto" w:fill="auto"/>
          </w:tcPr>
          <w:p w14:paraId="4BF7BA49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79B261D3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4E4C6AA0" w14:textId="77777777" w:rsidTr="00C31721">
        <w:tc>
          <w:tcPr>
            <w:tcW w:w="456" w:type="pct"/>
            <w:shd w:val="clear" w:color="auto" w:fill="auto"/>
          </w:tcPr>
          <w:p w14:paraId="37C72F34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3</w:t>
            </w:r>
          </w:p>
        </w:tc>
        <w:tc>
          <w:tcPr>
            <w:tcW w:w="1616" w:type="pct"/>
            <w:shd w:val="clear" w:color="auto" w:fill="auto"/>
          </w:tcPr>
          <w:p w14:paraId="6F6AA811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69BE8DA2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455DE098" w14:textId="77777777" w:rsidTr="00C31721">
        <w:tc>
          <w:tcPr>
            <w:tcW w:w="456" w:type="pct"/>
            <w:shd w:val="clear" w:color="auto" w:fill="auto"/>
          </w:tcPr>
          <w:p w14:paraId="64A34FBE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4</w:t>
            </w:r>
          </w:p>
        </w:tc>
        <w:tc>
          <w:tcPr>
            <w:tcW w:w="1616" w:type="pct"/>
            <w:shd w:val="clear" w:color="auto" w:fill="auto"/>
          </w:tcPr>
          <w:p w14:paraId="68372122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25FF11E2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3748630D" w14:textId="77777777" w:rsidTr="00C31721">
        <w:tc>
          <w:tcPr>
            <w:tcW w:w="456" w:type="pct"/>
            <w:shd w:val="clear" w:color="auto" w:fill="auto"/>
          </w:tcPr>
          <w:p w14:paraId="3D7E0AB9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5</w:t>
            </w:r>
          </w:p>
        </w:tc>
        <w:tc>
          <w:tcPr>
            <w:tcW w:w="1616" w:type="pct"/>
            <w:shd w:val="clear" w:color="auto" w:fill="auto"/>
          </w:tcPr>
          <w:p w14:paraId="276E3D71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4B37D08C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0902E797" w14:textId="77777777" w:rsidTr="00C31721">
        <w:tc>
          <w:tcPr>
            <w:tcW w:w="456" w:type="pct"/>
            <w:shd w:val="clear" w:color="auto" w:fill="auto"/>
          </w:tcPr>
          <w:p w14:paraId="6F0CBB8B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6</w:t>
            </w:r>
          </w:p>
        </w:tc>
        <w:tc>
          <w:tcPr>
            <w:tcW w:w="1616" w:type="pct"/>
            <w:shd w:val="clear" w:color="auto" w:fill="auto"/>
          </w:tcPr>
          <w:p w14:paraId="5683AAD2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143D26B7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272EA45B" w14:textId="77777777" w:rsidTr="00C31721">
        <w:tc>
          <w:tcPr>
            <w:tcW w:w="456" w:type="pct"/>
            <w:shd w:val="clear" w:color="auto" w:fill="auto"/>
          </w:tcPr>
          <w:p w14:paraId="4F7B4CAB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7</w:t>
            </w:r>
          </w:p>
        </w:tc>
        <w:tc>
          <w:tcPr>
            <w:tcW w:w="1616" w:type="pct"/>
            <w:shd w:val="clear" w:color="auto" w:fill="auto"/>
          </w:tcPr>
          <w:p w14:paraId="48391A88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 </w:t>
            </w:r>
          </w:p>
        </w:tc>
        <w:tc>
          <w:tcPr>
            <w:tcW w:w="2928" w:type="pct"/>
            <w:shd w:val="clear" w:color="auto" w:fill="auto"/>
          </w:tcPr>
          <w:p w14:paraId="51BBA826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5FFDD6C4" w14:textId="77777777" w:rsidTr="00C31721">
        <w:tc>
          <w:tcPr>
            <w:tcW w:w="456" w:type="pct"/>
            <w:shd w:val="clear" w:color="auto" w:fill="auto"/>
          </w:tcPr>
          <w:p w14:paraId="4363F5C6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8</w:t>
            </w:r>
          </w:p>
        </w:tc>
        <w:tc>
          <w:tcPr>
            <w:tcW w:w="1616" w:type="pct"/>
            <w:shd w:val="clear" w:color="auto" w:fill="auto"/>
          </w:tcPr>
          <w:p w14:paraId="6CD8880A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49E7E30A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6DD2DB7A" w14:textId="77777777" w:rsidTr="00C31721">
        <w:tc>
          <w:tcPr>
            <w:tcW w:w="456" w:type="pct"/>
            <w:shd w:val="clear" w:color="auto" w:fill="auto"/>
          </w:tcPr>
          <w:p w14:paraId="2824F8C4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9</w:t>
            </w:r>
          </w:p>
        </w:tc>
        <w:tc>
          <w:tcPr>
            <w:tcW w:w="1616" w:type="pct"/>
            <w:shd w:val="clear" w:color="auto" w:fill="auto"/>
          </w:tcPr>
          <w:p w14:paraId="2D684FB2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15C62700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  <w:tr w:rsidR="00C31721" w:rsidRPr="003332B3" w14:paraId="70AA3351" w14:textId="77777777" w:rsidTr="00C31721">
        <w:tc>
          <w:tcPr>
            <w:tcW w:w="456" w:type="pct"/>
            <w:shd w:val="clear" w:color="auto" w:fill="auto"/>
          </w:tcPr>
          <w:p w14:paraId="4D3AC52A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10</w:t>
            </w:r>
          </w:p>
        </w:tc>
        <w:tc>
          <w:tcPr>
            <w:tcW w:w="1616" w:type="pct"/>
            <w:shd w:val="clear" w:color="auto" w:fill="auto"/>
          </w:tcPr>
          <w:p w14:paraId="62AAC12F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4BC21B9D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 </w:t>
            </w:r>
          </w:p>
        </w:tc>
      </w:tr>
      <w:tr w:rsidR="00C31721" w:rsidRPr="003332B3" w14:paraId="316F378C" w14:textId="77777777" w:rsidTr="00C31721">
        <w:tc>
          <w:tcPr>
            <w:tcW w:w="456" w:type="pct"/>
            <w:shd w:val="clear" w:color="auto" w:fill="auto"/>
          </w:tcPr>
          <w:p w14:paraId="4C7FB019" w14:textId="77777777" w:rsidR="00C31721" w:rsidRPr="00264544" w:rsidRDefault="00C31721" w:rsidP="00C46EFD">
            <w:pPr>
              <w:jc w:val="center"/>
              <w:rPr>
                <w:rFonts w:ascii="Muller Bold" w:hAnsi="Muller Bold" w:cs="Tahoma"/>
                <w:sz w:val="20"/>
                <w:lang w:val="es-PE"/>
              </w:rPr>
            </w:pPr>
            <w:r w:rsidRPr="00264544">
              <w:rPr>
                <w:rFonts w:ascii="Muller Bold" w:hAnsi="Muller Bold" w:cs="Tahoma"/>
                <w:sz w:val="20"/>
                <w:lang w:val="es-PE"/>
              </w:rPr>
              <w:t>11</w:t>
            </w:r>
          </w:p>
        </w:tc>
        <w:tc>
          <w:tcPr>
            <w:tcW w:w="1616" w:type="pct"/>
            <w:shd w:val="clear" w:color="auto" w:fill="auto"/>
          </w:tcPr>
          <w:p w14:paraId="59938AB8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  <w:tc>
          <w:tcPr>
            <w:tcW w:w="2928" w:type="pct"/>
            <w:shd w:val="clear" w:color="auto" w:fill="auto"/>
          </w:tcPr>
          <w:p w14:paraId="0C3D944E" w14:textId="77777777" w:rsidR="00C31721" w:rsidRPr="00264544" w:rsidRDefault="00C31721" w:rsidP="00C46EFD">
            <w:pPr>
              <w:rPr>
                <w:rFonts w:ascii="Muller Bold" w:hAnsi="Muller Bold"/>
                <w:sz w:val="20"/>
                <w:lang w:val="es-PE"/>
              </w:rPr>
            </w:pPr>
            <w:r w:rsidRPr="00264544">
              <w:rPr>
                <w:rFonts w:ascii="Muller Bold" w:hAnsi="Muller Bold"/>
                <w:sz w:val="20"/>
                <w:lang w:val="es-PE"/>
              </w:rPr>
              <w:t xml:space="preserve"> </w:t>
            </w:r>
          </w:p>
        </w:tc>
      </w:tr>
    </w:tbl>
    <w:p w14:paraId="12B2CD14" w14:textId="77777777" w:rsidR="00C31721" w:rsidRPr="00C31721" w:rsidRDefault="00C31721" w:rsidP="00C31721"/>
    <w:p w14:paraId="70723C39" w14:textId="77777777" w:rsidR="00C31721" w:rsidRDefault="00264544" w:rsidP="005E1F4A">
      <w:pPr>
        <w:pStyle w:val="Ttulo2"/>
        <w:tabs>
          <w:tab w:val="clear" w:pos="1427"/>
        </w:tabs>
        <w:ind w:left="709"/>
        <w:rPr>
          <w:rFonts w:ascii="Muller Bold" w:hAnsi="Muller Bold"/>
          <w:b w:val="0"/>
          <w:sz w:val="20"/>
        </w:rPr>
      </w:pPr>
      <w:bookmarkStart w:id="24" w:name="_Toc199310233"/>
      <w:bookmarkStart w:id="25" w:name="_Toc12035496"/>
      <w:r w:rsidRPr="005E1F4A">
        <w:rPr>
          <w:rFonts w:ascii="Muller Bold" w:hAnsi="Muller Bold"/>
          <w:b w:val="0"/>
          <w:sz w:val="20"/>
        </w:rPr>
        <w:t>Descripción de las Tablas</w:t>
      </w:r>
      <w:bookmarkStart w:id="26" w:name="_Toc12035497"/>
      <w:bookmarkEnd w:id="24"/>
      <w:bookmarkEnd w:id="25"/>
    </w:p>
    <w:p w14:paraId="697D4D3E" w14:textId="77777777" w:rsidR="005E1F4A" w:rsidRPr="00143242" w:rsidRDefault="00590C32" w:rsidP="00143242">
      <w:pPr>
        <w:pStyle w:val="Ttulo3"/>
        <w:spacing w:before="0" w:after="0" w:line="240" w:lineRule="auto"/>
        <w:rPr>
          <w:rFonts w:ascii="Muller Bold" w:hAnsi="Muller Bold"/>
          <w:sz w:val="20"/>
        </w:rPr>
      </w:pPr>
      <w:r w:rsidRPr="00590C32">
        <w:t>&lt;Nombre de la tabla&gt;</w:t>
      </w:r>
      <w:bookmarkEnd w:id="26"/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958"/>
        <w:gridCol w:w="1987"/>
        <w:gridCol w:w="1397"/>
        <w:gridCol w:w="1752"/>
        <w:gridCol w:w="1195"/>
      </w:tblGrid>
      <w:tr w:rsidR="00C31721" w:rsidRPr="005E1F4A" w14:paraId="17CD92C0" w14:textId="77777777" w:rsidTr="00C3172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7092B27" w14:textId="77777777" w:rsidR="005E1F4A" w:rsidRPr="00143242" w:rsidRDefault="005E1F4A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5C932AA" w14:textId="77777777" w:rsidR="005E1F4A" w:rsidRPr="00143242" w:rsidRDefault="005E1F4A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2A95FC7" w14:textId="77777777" w:rsidR="005E1F4A" w:rsidRPr="00143242" w:rsidRDefault="005E1F4A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6CC1BBB" w14:textId="77777777" w:rsidR="005E1F4A" w:rsidRPr="00143242" w:rsidRDefault="005E1F4A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F507E84" w14:textId="77777777" w:rsidR="005E1F4A" w:rsidRPr="00143242" w:rsidRDefault="005E1F4A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E1286E4" w14:textId="77777777" w:rsidR="005E1F4A" w:rsidRPr="00143242" w:rsidRDefault="005E1F4A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 Llave</w:t>
            </w:r>
          </w:p>
        </w:tc>
      </w:tr>
      <w:tr w:rsidR="005E1F4A" w:rsidRPr="005E1F4A" w14:paraId="185CD932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392E3" w14:textId="77777777" w:rsidR="005E1F4A" w:rsidRPr="00143242" w:rsidRDefault="005E1F4A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6DEB8" w14:textId="77777777" w:rsidR="005E1F4A" w:rsidRPr="005E1F4A" w:rsidRDefault="005E1F4A" w:rsidP="00143242">
            <w:pPr>
              <w:pStyle w:val="Ttulo3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ADA90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F961C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E9B2B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3A925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</w:tr>
      <w:tr w:rsidR="005E1F4A" w:rsidRPr="005E1F4A" w14:paraId="0CE9FDE2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50418" w14:textId="77777777" w:rsidR="005E1F4A" w:rsidRPr="00143242" w:rsidRDefault="005E1F4A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AD7A7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FC75B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FD5E9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E1C32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  <w:p w14:paraId="15CC67C2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53CCA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> </w:t>
            </w:r>
          </w:p>
        </w:tc>
      </w:tr>
      <w:tr w:rsidR="005E1F4A" w:rsidRPr="005E1F4A" w14:paraId="587641EF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7BD7B2E" w14:textId="77777777" w:rsidR="005E1F4A" w:rsidRPr="00143242" w:rsidRDefault="005E1F4A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B5068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B85E34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02C21E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DDA87A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953745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</w:tr>
      <w:tr w:rsidR="005E1F4A" w:rsidRPr="005E1F4A" w14:paraId="69C7974F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BCC4EEE" w14:textId="77777777" w:rsidR="005E1F4A" w:rsidRPr="00143242" w:rsidRDefault="005E1F4A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FCE9E2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A572BF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2FD5BD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279105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5318" w14:textId="77777777" w:rsidR="005E1F4A" w:rsidRPr="005E1F4A" w:rsidRDefault="005E1F4A" w:rsidP="00143242">
            <w:pPr>
              <w:spacing w:line="240" w:lineRule="auto"/>
              <w:rPr>
                <w:lang w:val="es-PE"/>
              </w:rPr>
            </w:pPr>
          </w:p>
        </w:tc>
      </w:tr>
      <w:tr w:rsidR="00143242" w:rsidRPr="005E1F4A" w14:paraId="025CA373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9049881" w14:textId="77777777" w:rsidR="00143242" w:rsidRPr="00143242" w:rsidRDefault="00143242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5B486F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68D50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97F85F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204B34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F1B293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</w:tr>
    </w:tbl>
    <w:p w14:paraId="36F71193" w14:textId="77777777" w:rsidR="005E1F4A" w:rsidRDefault="005E1F4A" w:rsidP="00143242"/>
    <w:p w14:paraId="3F6A00FB" w14:textId="77777777" w:rsidR="00143242" w:rsidRPr="00143242" w:rsidRDefault="00143242" w:rsidP="00143242">
      <w:pPr>
        <w:pStyle w:val="Ttulo3"/>
        <w:spacing w:before="0" w:after="0" w:line="240" w:lineRule="auto"/>
        <w:rPr>
          <w:rFonts w:ascii="Muller Bold" w:hAnsi="Muller Bold"/>
          <w:sz w:val="20"/>
        </w:rPr>
      </w:pPr>
      <w:r w:rsidRPr="00590C32">
        <w:t>Nombre de la tabla&gt;</w:t>
      </w: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958"/>
        <w:gridCol w:w="1987"/>
        <w:gridCol w:w="1397"/>
        <w:gridCol w:w="1752"/>
        <w:gridCol w:w="1195"/>
      </w:tblGrid>
      <w:tr w:rsidR="00143242" w:rsidRPr="005E1F4A" w14:paraId="09145A86" w14:textId="77777777" w:rsidTr="00A027CC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60B48016" w14:textId="77777777" w:rsidR="00143242" w:rsidRPr="00143242" w:rsidRDefault="00143242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7A2C335" w14:textId="77777777" w:rsidR="00143242" w:rsidRPr="00143242" w:rsidRDefault="00143242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A277B5C" w14:textId="77777777" w:rsidR="00143242" w:rsidRPr="00143242" w:rsidRDefault="00143242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7B42741" w14:textId="77777777" w:rsidR="00143242" w:rsidRPr="00143242" w:rsidRDefault="00143242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552B03F" w14:textId="77777777" w:rsidR="00143242" w:rsidRPr="00143242" w:rsidRDefault="00143242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402D3E" w14:textId="77777777" w:rsidR="00143242" w:rsidRPr="00143242" w:rsidRDefault="00143242" w:rsidP="00143242">
            <w:pPr>
              <w:spacing w:line="240" w:lineRule="auto"/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 Llave</w:t>
            </w:r>
          </w:p>
        </w:tc>
      </w:tr>
      <w:tr w:rsidR="00143242" w:rsidRPr="005E1F4A" w14:paraId="27550FCB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18697" w14:textId="77777777" w:rsidR="00143242" w:rsidRPr="00143242" w:rsidRDefault="00143242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54CBD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DA822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7E00A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AC89C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ECE81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</w:tr>
      <w:tr w:rsidR="00143242" w:rsidRPr="005E1F4A" w14:paraId="6AC65393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BABED" w14:textId="77777777" w:rsidR="00143242" w:rsidRPr="00143242" w:rsidRDefault="00143242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F5A05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D5120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E1444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C2DCC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  <w:p w14:paraId="2075D4B0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D14DD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  <w:r w:rsidRPr="005E1F4A">
              <w:rPr>
                <w:lang w:val="es-PE"/>
              </w:rPr>
              <w:t> </w:t>
            </w:r>
          </w:p>
        </w:tc>
      </w:tr>
      <w:tr w:rsidR="00143242" w:rsidRPr="005E1F4A" w14:paraId="0751ABDF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558120D1" w14:textId="77777777" w:rsidR="00143242" w:rsidRPr="00143242" w:rsidRDefault="00143242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D4D9DA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B6578F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4A0136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1D3C8C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A8AF15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</w:tr>
      <w:tr w:rsidR="00143242" w:rsidRPr="005E1F4A" w14:paraId="6B2BD038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33B4B6C" w14:textId="77777777" w:rsidR="00143242" w:rsidRPr="00143242" w:rsidRDefault="00143242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C95E06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290CAE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D85CD4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6E2753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E79429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</w:tr>
      <w:tr w:rsidR="00143242" w:rsidRPr="005E1F4A" w14:paraId="777146CC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ADFE0B2" w14:textId="77777777" w:rsidR="00143242" w:rsidRPr="00143242" w:rsidRDefault="00143242" w:rsidP="00143242">
            <w:pPr>
              <w:spacing w:line="240" w:lineRule="auto"/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BBB2F4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CD0D83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8C3063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28F89E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D69725" w14:textId="77777777" w:rsidR="00143242" w:rsidRPr="005E1F4A" w:rsidRDefault="00143242" w:rsidP="00143242">
            <w:pPr>
              <w:spacing w:line="240" w:lineRule="auto"/>
              <w:rPr>
                <w:lang w:val="es-PE"/>
              </w:rPr>
            </w:pPr>
          </w:p>
        </w:tc>
      </w:tr>
    </w:tbl>
    <w:p w14:paraId="4FB5F093" w14:textId="77777777" w:rsidR="00143242" w:rsidRDefault="00143242" w:rsidP="00143242"/>
    <w:p w14:paraId="11DB29F9" w14:textId="77777777" w:rsidR="00143242" w:rsidRPr="00143242" w:rsidRDefault="00143242" w:rsidP="00143242">
      <w:pPr>
        <w:pStyle w:val="Ttulo3"/>
        <w:rPr>
          <w:rFonts w:ascii="Muller Bold" w:hAnsi="Muller Bold"/>
          <w:sz w:val="20"/>
        </w:rPr>
      </w:pPr>
      <w:r w:rsidRPr="00590C32">
        <w:t>Nombre de la tabla&gt;</w:t>
      </w: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958"/>
        <w:gridCol w:w="1987"/>
        <w:gridCol w:w="1397"/>
        <w:gridCol w:w="1752"/>
        <w:gridCol w:w="1195"/>
      </w:tblGrid>
      <w:tr w:rsidR="00143242" w:rsidRPr="005E1F4A" w14:paraId="3A6FA21E" w14:textId="77777777" w:rsidTr="00A027CC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FE5DE85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0965C79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36664BA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A32F415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FCAB288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E2FCA45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 Llave</w:t>
            </w:r>
          </w:p>
        </w:tc>
      </w:tr>
      <w:tr w:rsidR="00143242" w:rsidRPr="005E1F4A" w14:paraId="2B047223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B25D9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D7E494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8C714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9FE6B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21289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DC611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</w:tr>
      <w:tr w:rsidR="00143242" w:rsidRPr="005E1F4A" w14:paraId="15EBD5AC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B7B22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FC010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7F131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CB44D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DBD19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  <w:p w14:paraId="002C3ABB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5D8D2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> </w:t>
            </w:r>
          </w:p>
        </w:tc>
      </w:tr>
      <w:tr w:rsidR="00143242" w:rsidRPr="005E1F4A" w14:paraId="40BEB555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370E022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53381D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CA07A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C5508C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AFD7BD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F42F12" w14:textId="77777777" w:rsidR="00143242" w:rsidRPr="005E1F4A" w:rsidRDefault="00143242" w:rsidP="00A027CC">
            <w:pPr>
              <w:rPr>
                <w:lang w:val="es-PE"/>
              </w:rPr>
            </w:pPr>
          </w:p>
        </w:tc>
      </w:tr>
      <w:tr w:rsidR="00143242" w:rsidRPr="005E1F4A" w14:paraId="2FC6D897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F3F5804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207EFF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B4EC0E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D0B2D1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69050B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F3606B" w14:textId="77777777" w:rsidR="00143242" w:rsidRPr="005E1F4A" w:rsidRDefault="00143242" w:rsidP="00A027CC">
            <w:pPr>
              <w:rPr>
                <w:lang w:val="es-PE"/>
              </w:rPr>
            </w:pPr>
          </w:p>
        </w:tc>
      </w:tr>
      <w:tr w:rsidR="00143242" w:rsidRPr="005E1F4A" w14:paraId="40D9451F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A6FEC06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BE93D9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AB470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2906E6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FA9A12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F56965" w14:textId="77777777" w:rsidR="00143242" w:rsidRPr="005E1F4A" w:rsidRDefault="00143242" w:rsidP="00A027CC">
            <w:pPr>
              <w:rPr>
                <w:lang w:val="es-PE"/>
              </w:rPr>
            </w:pPr>
          </w:p>
        </w:tc>
      </w:tr>
    </w:tbl>
    <w:p w14:paraId="6A3D92CC" w14:textId="77777777" w:rsidR="00143242" w:rsidRDefault="00143242" w:rsidP="00143242"/>
    <w:p w14:paraId="57358276" w14:textId="77777777" w:rsidR="00143242" w:rsidRPr="00C31721" w:rsidRDefault="00143242" w:rsidP="00143242">
      <w:pPr>
        <w:pStyle w:val="Ttulo3"/>
        <w:rPr>
          <w:rFonts w:ascii="Muller Bold" w:hAnsi="Muller Bold"/>
          <w:sz w:val="20"/>
        </w:rPr>
      </w:pPr>
      <w:r w:rsidRPr="00590C32">
        <w:lastRenderedPageBreak/>
        <w:t>Nombre de la tabla&gt;</w:t>
      </w:r>
    </w:p>
    <w:p w14:paraId="3ADAC75A" w14:textId="77777777" w:rsidR="00143242" w:rsidRDefault="00143242" w:rsidP="00143242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958"/>
        <w:gridCol w:w="1987"/>
        <w:gridCol w:w="1397"/>
        <w:gridCol w:w="1752"/>
        <w:gridCol w:w="1195"/>
      </w:tblGrid>
      <w:tr w:rsidR="00143242" w:rsidRPr="005E1F4A" w14:paraId="3BE799BA" w14:textId="77777777" w:rsidTr="00A027CC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61EA368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6FB336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83ADDC9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55B2036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3EFC0A9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FBEF5C6" w14:textId="77777777" w:rsidR="00143242" w:rsidRPr="00143242" w:rsidRDefault="00143242" w:rsidP="00A027CC">
            <w:pPr>
              <w:jc w:val="left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Tipo de Llave</w:t>
            </w:r>
          </w:p>
        </w:tc>
      </w:tr>
      <w:tr w:rsidR="00143242" w:rsidRPr="005E1F4A" w14:paraId="5485CBFB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14485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E74E4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708BF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770E2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284B8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A28A3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</w:tr>
      <w:tr w:rsidR="00143242" w:rsidRPr="005E1F4A" w14:paraId="43E2FE85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F4310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C7F5A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E5E8F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E7D00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E35CE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 xml:space="preserve"> </w:t>
            </w:r>
          </w:p>
          <w:p w14:paraId="2912DA48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CC9B5" w14:textId="77777777" w:rsidR="00143242" w:rsidRPr="005E1F4A" w:rsidRDefault="00143242" w:rsidP="00A027CC">
            <w:pPr>
              <w:rPr>
                <w:lang w:val="es-PE"/>
              </w:rPr>
            </w:pPr>
            <w:r w:rsidRPr="005E1F4A">
              <w:rPr>
                <w:lang w:val="es-PE"/>
              </w:rPr>
              <w:t> </w:t>
            </w:r>
          </w:p>
        </w:tc>
      </w:tr>
      <w:tr w:rsidR="00143242" w:rsidRPr="005E1F4A" w14:paraId="2D9D1EBC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64AFF04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264054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7EA45D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74796C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6304F8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C264AE" w14:textId="77777777" w:rsidR="00143242" w:rsidRPr="005E1F4A" w:rsidRDefault="00143242" w:rsidP="00A027CC">
            <w:pPr>
              <w:rPr>
                <w:lang w:val="es-PE"/>
              </w:rPr>
            </w:pPr>
          </w:p>
        </w:tc>
      </w:tr>
      <w:tr w:rsidR="00143242" w:rsidRPr="005E1F4A" w14:paraId="76FEFF0F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FB0DC9F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0CC728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2C0F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44362F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F70C7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67BFA" w14:textId="77777777" w:rsidR="00143242" w:rsidRPr="005E1F4A" w:rsidRDefault="00143242" w:rsidP="00A027CC">
            <w:pPr>
              <w:rPr>
                <w:lang w:val="es-PE"/>
              </w:rPr>
            </w:pPr>
          </w:p>
        </w:tc>
      </w:tr>
      <w:tr w:rsidR="00143242" w:rsidRPr="005E1F4A" w14:paraId="59D5D596" w14:textId="77777777" w:rsidTr="00A027C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F8BC91A" w14:textId="77777777" w:rsidR="00143242" w:rsidRPr="00143242" w:rsidRDefault="00143242" w:rsidP="00A027CC">
            <w:pPr>
              <w:jc w:val="center"/>
              <w:rPr>
                <w:rFonts w:ascii="Muller Bold" w:hAnsi="Muller Bold"/>
                <w:sz w:val="20"/>
                <w:lang w:val="es-PE"/>
              </w:rPr>
            </w:pPr>
            <w:r w:rsidRPr="00143242">
              <w:rPr>
                <w:rFonts w:ascii="Muller Bold" w:hAnsi="Muller Bold"/>
                <w:sz w:val="20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AEBE98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D28005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861F80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7349B1" w14:textId="77777777" w:rsidR="00143242" w:rsidRPr="005E1F4A" w:rsidRDefault="00143242" w:rsidP="00A027CC">
            <w:pPr>
              <w:rPr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DEDD20" w14:textId="77777777" w:rsidR="00143242" w:rsidRPr="005E1F4A" w:rsidRDefault="00143242" w:rsidP="00A027CC">
            <w:pPr>
              <w:rPr>
                <w:lang w:val="es-PE"/>
              </w:rPr>
            </w:pPr>
          </w:p>
        </w:tc>
      </w:tr>
    </w:tbl>
    <w:p w14:paraId="7B6FC7D6" w14:textId="77777777" w:rsidR="00143242" w:rsidRDefault="00143242" w:rsidP="00143242"/>
    <w:sectPr w:rsidR="00143242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D155" w14:textId="77777777" w:rsidR="009F651D" w:rsidRDefault="009F651D">
      <w:r>
        <w:separator/>
      </w:r>
    </w:p>
  </w:endnote>
  <w:endnote w:type="continuationSeparator" w:id="0">
    <w:p w14:paraId="15880F5D" w14:textId="77777777" w:rsidR="009F651D" w:rsidRDefault="009F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A14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406381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FD59BD7" w14:textId="77777777" w:rsidTr="00206681">
      <w:trPr>
        <w:cantSplit/>
      </w:trPr>
      <w:tc>
        <w:tcPr>
          <w:tcW w:w="3130" w:type="dxa"/>
        </w:tcPr>
        <w:p w14:paraId="4CFE6258" w14:textId="11BAD906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12FD7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560F9BB7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2B8677D8" w14:textId="77777777" w:rsidTr="00206681">
      <w:trPr>
        <w:trHeight w:val="230"/>
      </w:trPr>
      <w:tc>
        <w:tcPr>
          <w:tcW w:w="3130" w:type="dxa"/>
        </w:tcPr>
        <w:p w14:paraId="30C85136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0FE050BF" w14:textId="6CF23D3B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B3202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7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B3202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7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0B065BE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2D13" w14:textId="77777777" w:rsidR="009F651D" w:rsidRDefault="009F651D">
      <w:r>
        <w:separator/>
      </w:r>
    </w:p>
  </w:footnote>
  <w:footnote w:type="continuationSeparator" w:id="0">
    <w:p w14:paraId="4FB7D9D8" w14:textId="77777777" w:rsidR="009F651D" w:rsidRDefault="009F6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46A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242"/>
    <w:rsid w:val="0014772D"/>
    <w:rsid w:val="00160011"/>
    <w:rsid w:val="00161401"/>
    <w:rsid w:val="0016739D"/>
    <w:rsid w:val="0016767E"/>
    <w:rsid w:val="00167E98"/>
    <w:rsid w:val="001742CE"/>
    <w:rsid w:val="00175B4A"/>
    <w:rsid w:val="00183BE6"/>
    <w:rsid w:val="00184E08"/>
    <w:rsid w:val="001873EB"/>
    <w:rsid w:val="00190973"/>
    <w:rsid w:val="00192E23"/>
    <w:rsid w:val="001A6C89"/>
    <w:rsid w:val="001C1FBF"/>
    <w:rsid w:val="001E01E6"/>
    <w:rsid w:val="001E50F9"/>
    <w:rsid w:val="001E520F"/>
    <w:rsid w:val="001E5A6B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4544"/>
    <w:rsid w:val="00265F1C"/>
    <w:rsid w:val="00267B75"/>
    <w:rsid w:val="00271A3C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2FD7"/>
    <w:rsid w:val="0051528C"/>
    <w:rsid w:val="005152C3"/>
    <w:rsid w:val="00515B69"/>
    <w:rsid w:val="00530A22"/>
    <w:rsid w:val="005314F1"/>
    <w:rsid w:val="00533CCD"/>
    <w:rsid w:val="00547DC9"/>
    <w:rsid w:val="0056042D"/>
    <w:rsid w:val="005612E5"/>
    <w:rsid w:val="00563C92"/>
    <w:rsid w:val="005668D3"/>
    <w:rsid w:val="00575068"/>
    <w:rsid w:val="005827F1"/>
    <w:rsid w:val="00590C32"/>
    <w:rsid w:val="00591017"/>
    <w:rsid w:val="00593C67"/>
    <w:rsid w:val="005A05CA"/>
    <w:rsid w:val="005B0515"/>
    <w:rsid w:val="005B1B27"/>
    <w:rsid w:val="005C2D8C"/>
    <w:rsid w:val="005E00CE"/>
    <w:rsid w:val="005E1F4A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6442"/>
    <w:rsid w:val="007A7398"/>
    <w:rsid w:val="007A75C4"/>
    <w:rsid w:val="007B32A8"/>
    <w:rsid w:val="007B35AE"/>
    <w:rsid w:val="007C6958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6788F"/>
    <w:rsid w:val="00872064"/>
    <w:rsid w:val="008747D2"/>
    <w:rsid w:val="0087661B"/>
    <w:rsid w:val="00886957"/>
    <w:rsid w:val="00892EC4"/>
    <w:rsid w:val="00896D2A"/>
    <w:rsid w:val="008A2476"/>
    <w:rsid w:val="008B7EED"/>
    <w:rsid w:val="008C3A07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55622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E5CB9"/>
    <w:rsid w:val="009F39F0"/>
    <w:rsid w:val="009F651D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0BB0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D5C35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027"/>
    <w:rsid w:val="00B323FE"/>
    <w:rsid w:val="00B41692"/>
    <w:rsid w:val="00B41E98"/>
    <w:rsid w:val="00B5029E"/>
    <w:rsid w:val="00B535BB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1E43"/>
    <w:rsid w:val="00C02785"/>
    <w:rsid w:val="00C16ECF"/>
    <w:rsid w:val="00C26FD3"/>
    <w:rsid w:val="00C27BEC"/>
    <w:rsid w:val="00C31721"/>
    <w:rsid w:val="00C3471D"/>
    <w:rsid w:val="00C41664"/>
    <w:rsid w:val="00C44BCB"/>
    <w:rsid w:val="00C45095"/>
    <w:rsid w:val="00C516C7"/>
    <w:rsid w:val="00C57A46"/>
    <w:rsid w:val="00C72D8C"/>
    <w:rsid w:val="00C73CF3"/>
    <w:rsid w:val="00C809EB"/>
    <w:rsid w:val="00C923BC"/>
    <w:rsid w:val="00C94497"/>
    <w:rsid w:val="00C95FE2"/>
    <w:rsid w:val="00C96839"/>
    <w:rsid w:val="00CA438E"/>
    <w:rsid w:val="00CA6367"/>
    <w:rsid w:val="00CA701E"/>
    <w:rsid w:val="00CC0767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5150E"/>
    <w:rsid w:val="00D60410"/>
    <w:rsid w:val="00D62C02"/>
    <w:rsid w:val="00D648A9"/>
    <w:rsid w:val="00D71DB1"/>
    <w:rsid w:val="00D73B1B"/>
    <w:rsid w:val="00D9027C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E01CC3"/>
    <w:rsid w:val="00E039F8"/>
    <w:rsid w:val="00E051A5"/>
    <w:rsid w:val="00E155BA"/>
    <w:rsid w:val="00E16BBA"/>
    <w:rsid w:val="00E20EED"/>
    <w:rsid w:val="00E22A32"/>
    <w:rsid w:val="00E444E4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B7969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86EF568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C3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5770-34E4-4F07-9AD1-A1CFAFFD1542}">
  <ds:schemaRefs>
    <ds:schemaRef ds:uri="http://purl.org/dc/terms/"/>
    <ds:schemaRef ds:uri="2160a2c5-c60e-4388-9d8c-8cfce6077867"/>
    <ds:schemaRef ds:uri="http://www.w3.org/XML/1998/namespace"/>
    <ds:schemaRef ds:uri="35ebf031-a504-45cd-aa0d-0f096058efc2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20572F8-6291-4C7E-9B28-20D9F209B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4E1E0-1991-4ACE-B235-704C6A8EC325}"/>
</file>

<file path=customXml/itemProps4.xml><?xml version="1.0" encoding="utf-8"?>
<ds:datastoreItem xmlns:ds="http://schemas.openxmlformats.org/officeDocument/2006/customXml" ds:itemID="{BE505B13-6373-4FD1-9E96-D2CFBB04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3</TotalTime>
  <Pages>7</Pages>
  <Words>336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Escuela de Tecnología IDAT</cp:lastModifiedBy>
  <cp:revision>7</cp:revision>
  <cp:lastPrinted>2019-06-24T15:01:00Z</cp:lastPrinted>
  <dcterms:created xsi:type="dcterms:W3CDTF">2021-06-22T04:52:00Z</dcterms:created>
  <dcterms:modified xsi:type="dcterms:W3CDTF">2021-06-22T23:51:00Z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