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364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E812" wp14:editId="0BE2BBE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A3E8" w14:textId="77777777" w:rsidR="000C21E3" w:rsidRDefault="000C21E3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E81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7D9A3E8" w14:textId="77777777" w:rsidR="000C21E3" w:rsidRDefault="000C21E3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E6934" wp14:editId="1F26A7CA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upo 16" style="position:absolute;margin-left:-39.85pt;margin-top:-.15pt;width:36.65pt;height:34.55pt;z-index:251660288;mso-width-relative:margin" coordsize="490972,438507" o:spid="_x0000_s1026" w14:anchorId="2132A0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style="position:absolute;left:411219;width:65856;height:425397;visibility:visible;mso-wrap-style:square;v-text-anchor:middle" o:spid="_x0000_s1027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/>
                <v:rect id="Rectángulo 23" style="position:absolute;left:231448;top:192880;width:65856;height:425397;rotation:90;visibility:visible;mso-wrap-style:square;v-text-anchor:middle" o:spid="_x0000_s1028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/>
                <v:rect id="Rectángulo 24" style="position:absolute;left:212558;top:-50439;width:65856;height:490972;rotation:-2994291fd;visibility:visible;mso-wrap-style:square;v-text-anchor:middle" o:spid="_x0000_s1029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/>
              </v:group>
            </w:pict>
          </mc:Fallback>
        </mc:AlternateContent>
      </w:r>
    </w:p>
    <w:p w14:paraId="1D038CDD" w14:textId="781566E9" w:rsidR="2E26ABA8" w:rsidRDefault="2E26ABA8" w:rsidP="2E26ABA8">
      <w:pPr>
        <w:pStyle w:val="Encabezado"/>
        <w:tabs>
          <w:tab w:val="clear" w:pos="4252"/>
          <w:tab w:val="clear" w:pos="8504"/>
        </w:tabs>
        <w:jc w:val="center"/>
        <w:rPr>
          <w:szCs w:val="22"/>
        </w:rPr>
      </w:pPr>
    </w:p>
    <w:p w14:paraId="381561F6" w14:textId="77777777" w:rsidR="000C21E3" w:rsidRDefault="000C21E3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FB731" wp14:editId="75239F3A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8E5D" w14:textId="75526AF4" w:rsidR="000C21E3" w:rsidRPr="003C2A69" w:rsidRDefault="000C21E3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B73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31DE8E5D" w14:textId="75526AF4" w:rsidR="000C21E3" w:rsidRPr="003C2A69" w:rsidRDefault="000C21E3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 Desarrollo de Software 1</w:t>
                      </w:r>
                    </w:p>
                  </w:txbxContent>
                </v:textbox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5866" wp14:editId="0C6C234A">
                <wp:simplePos x="0" y="0"/>
                <wp:positionH relativeFrom="column">
                  <wp:posOffset>-965333</wp:posOffset>
                </wp:positionH>
                <wp:positionV relativeFrom="paragraph">
                  <wp:posOffset>8018246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CC36" w14:textId="3D0DEF56" w:rsidR="000C21E3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2720E1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Gestión de Proyectos</w:t>
                            </w:r>
                          </w:p>
                          <w:p w14:paraId="72E1074F" w14:textId="77777777" w:rsidR="000C21E3" w:rsidRPr="00132FD0" w:rsidRDefault="000C21E3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DE25DC8" w14:textId="30A6A2C7" w:rsidR="000C21E3" w:rsidRPr="006C37AD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2720E1">
                              <w:rPr>
                                <w:rFonts w:cs="Arial"/>
                                <w:color w:val="FFFFFF" w:themeColor="background1"/>
                              </w:rPr>
                              <w:t xml:space="preserve">Identifica el enfoque de gestión de proyectos predictivo o ágil logrando conocer la problemática del cliente para elaborar el </w:t>
                            </w:r>
                            <w:proofErr w:type="spellStart"/>
                            <w:r w:rsidR="002720E1">
                              <w:rPr>
                                <w:rFonts w:cs="Arial"/>
                                <w:color w:val="FFFFFF" w:themeColor="background1"/>
                              </w:rPr>
                              <w:t>díagrama</w:t>
                            </w:r>
                            <w:proofErr w:type="spellEnd"/>
                            <w:r w:rsidR="002720E1">
                              <w:rPr>
                                <w:rFonts w:cs="Arial"/>
                                <w:color w:val="FFFFFF" w:themeColor="background1"/>
                              </w:rPr>
                              <w:t xml:space="preserve">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5866" id="Cuadro de texto 10" o:spid="_x0000_s1028" type="#_x0000_t202" style="position:absolute;left:0;text-align:left;margin-left:-76pt;margin-top:631.3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" filled="f" stroked="f" strokeweight=".5pt">
                <v:textbox>
                  <w:txbxContent>
                    <w:p w14:paraId="5682CC36" w14:textId="3D0DEF56" w:rsidR="000C21E3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2720E1">
                        <w:rPr>
                          <w:rFonts w:cs="Arial"/>
                          <w:color w:val="FFFFFF" w:themeColor="background1"/>
                          <w:lang w:val="es-ES"/>
                        </w:rPr>
                        <w:t>Gestión de Proyectos</w:t>
                      </w:r>
                    </w:p>
                    <w:p w14:paraId="72E1074F" w14:textId="77777777" w:rsidR="000C21E3" w:rsidRPr="00132FD0" w:rsidRDefault="000C21E3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DE25DC8" w14:textId="30A6A2C7" w:rsidR="000C21E3" w:rsidRPr="006C37AD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2720E1">
                        <w:rPr>
                          <w:rFonts w:cs="Arial"/>
                          <w:color w:val="FFFFFF" w:themeColor="background1"/>
                        </w:rPr>
                        <w:t xml:space="preserve">Identifica el enfoque de gestión de proyectos predictivo o ágil logrando conocer la problemática del cliente para elaborar el </w:t>
                      </w:r>
                      <w:proofErr w:type="spellStart"/>
                      <w:r w:rsidR="002720E1">
                        <w:rPr>
                          <w:rFonts w:cs="Arial"/>
                          <w:color w:val="FFFFFF" w:themeColor="background1"/>
                        </w:rPr>
                        <w:t>díagrama</w:t>
                      </w:r>
                      <w:proofErr w:type="spellEnd"/>
                      <w:r w:rsidR="002720E1">
                        <w:rPr>
                          <w:rFonts w:cs="Arial"/>
                          <w:color w:val="FFFFFF" w:themeColor="background1"/>
                        </w:rPr>
                        <w:t xml:space="preserve"> persona</w:t>
                      </w:r>
                    </w:p>
                  </w:txbxContent>
                </v:textbox>
              </v:shape>
            </w:pict>
          </mc:Fallback>
        </mc:AlternateContent>
      </w:r>
    </w:p>
    <w:p w14:paraId="04A300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E334F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7B57A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016DB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8110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DE944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1F6A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D1C94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91C99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1608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BC948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B0FF3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C3082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6AA8A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078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88508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2C982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2D18A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892DD5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2AC7E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CD0B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B07AE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EFC0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2CB3A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4EC026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228FE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F73EE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9081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C6440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DF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BBF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B7697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33A3F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E6CF1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AE129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BCF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C3BC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572FC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32141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C9203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717EB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C9152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A630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A9D64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DCB6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FD4365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192737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CAC67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3B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2715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18E74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D88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8281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B4535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FB735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16837" w14:textId="4FB04AED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>
        <w:rPr>
          <w:noProof/>
        </w:rPr>
        <w:drawing>
          <wp:inline distT="0" distB="0" distL="0" distR="0" wp14:anchorId="78218E44" wp14:editId="2C57159C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8E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B541C9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18A9A3DF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F007269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F31FC2A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BA39ED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1F107D50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56A4212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199C79C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38BAD13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07B800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CEC5DDE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33236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42DA041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0DC86C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72A791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37580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DCB45E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A45BD5B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07E315D" w14:textId="77777777" w:rsidR="00547DC9" w:rsidRPr="00184E08" w:rsidRDefault="00933236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 xml:space="preserve">Agosto 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>del 20</w:t>
      </w:r>
      <w:r w:rsidR="00BA0841"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 w:rsidR="00BA0841">
        <w:rPr>
          <w:rFonts w:ascii="Muller Regular" w:hAnsi="Muller Regular" w:cs="Tahoma"/>
          <w:color w:val="000000" w:themeColor="text1"/>
          <w:szCs w:val="22"/>
        </w:rPr>
        <w:t>I</w:t>
      </w:r>
    </w:p>
    <w:p w14:paraId="5438867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78A65BC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4258" w14:paraId="336BEF9F" w14:textId="77777777" w:rsidTr="000C27C6">
        <w:tc>
          <w:tcPr>
            <w:tcW w:w="1123" w:type="dxa"/>
            <w:shd w:val="clear" w:color="auto" w:fill="auto"/>
          </w:tcPr>
          <w:bookmarkEnd w:id="2"/>
          <w:bookmarkEnd w:id="3"/>
          <w:bookmarkEnd w:id="4"/>
          <w:p w14:paraId="336D981E" w14:textId="77777777" w:rsidR="00C02785" w:rsidRPr="00204258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0"/>
              </w:rPr>
            </w:pPr>
            <w:r w:rsidRPr="00204258">
              <w:rPr>
                <w:rFonts w:cs="Arial"/>
                <w:b/>
                <w:color w:val="000000" w:themeColor="text1"/>
                <w:sz w:val="20"/>
              </w:rPr>
              <w:t>Nú</w:t>
            </w:r>
            <w:r w:rsidR="00C02785" w:rsidRPr="00204258">
              <w:rPr>
                <w:rFonts w:cs="Arial"/>
                <w:b/>
                <w:color w:val="000000" w:themeColor="text1"/>
                <w:sz w:val="20"/>
              </w:rPr>
              <w:t>mero</w:t>
            </w:r>
          </w:p>
        </w:tc>
        <w:tc>
          <w:tcPr>
            <w:tcW w:w="6953" w:type="dxa"/>
            <w:shd w:val="clear" w:color="auto" w:fill="auto"/>
          </w:tcPr>
          <w:p w14:paraId="0E7180EE" w14:textId="77777777" w:rsidR="00E63DF8" w:rsidRPr="00204258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0"/>
              </w:rPr>
            </w:pPr>
            <w:r w:rsidRPr="00204258">
              <w:rPr>
                <w:rFonts w:cs="Arial"/>
                <w:b/>
                <w:color w:val="000000" w:themeColor="text1"/>
                <w:sz w:val="20"/>
              </w:rPr>
              <w:t>Apellidos y Nombres</w:t>
            </w:r>
          </w:p>
        </w:tc>
      </w:tr>
      <w:tr w:rsidR="000C27C6" w:rsidRPr="00204258" w14:paraId="53D60124" w14:textId="77777777" w:rsidTr="000C27C6">
        <w:tc>
          <w:tcPr>
            <w:tcW w:w="1123" w:type="dxa"/>
            <w:shd w:val="clear" w:color="auto" w:fill="auto"/>
          </w:tcPr>
          <w:p w14:paraId="4ED47356" w14:textId="77777777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47599C82" w14:textId="6C682C1F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 xml:space="preserve">Benavente </w:t>
            </w:r>
            <w:proofErr w:type="spellStart"/>
            <w:r w:rsidRPr="00204258">
              <w:rPr>
                <w:rFonts w:cs="Arial"/>
                <w:color w:val="000000" w:themeColor="text1"/>
                <w:sz w:val="20"/>
              </w:rPr>
              <w:t>Turumanya</w:t>
            </w:r>
            <w:proofErr w:type="spellEnd"/>
            <w:r w:rsidRPr="00204258">
              <w:rPr>
                <w:rFonts w:cs="Arial"/>
                <w:color w:val="000000" w:themeColor="text1"/>
                <w:sz w:val="20"/>
              </w:rPr>
              <w:t xml:space="preserve">, Hugo </w:t>
            </w:r>
          </w:p>
        </w:tc>
      </w:tr>
      <w:tr w:rsidR="000C27C6" w:rsidRPr="00204258" w14:paraId="5A7FD922" w14:textId="77777777" w:rsidTr="000C27C6">
        <w:tc>
          <w:tcPr>
            <w:tcW w:w="1123" w:type="dxa"/>
            <w:shd w:val="clear" w:color="auto" w:fill="auto"/>
          </w:tcPr>
          <w:p w14:paraId="53F69AB8" w14:textId="77777777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369A5A1D" w14:textId="64839B11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 xml:space="preserve">Espinoza Villarroel, Diego </w:t>
            </w:r>
          </w:p>
        </w:tc>
      </w:tr>
      <w:tr w:rsidR="000C27C6" w:rsidRPr="00204258" w14:paraId="5180B322" w14:textId="77777777" w:rsidTr="000C27C6">
        <w:tc>
          <w:tcPr>
            <w:tcW w:w="1123" w:type="dxa"/>
            <w:shd w:val="clear" w:color="auto" w:fill="auto"/>
          </w:tcPr>
          <w:p w14:paraId="75B9DBF1" w14:textId="77777777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7637B0A5" w14:textId="64207241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>Marco Castill</w:t>
            </w:r>
            <w:r w:rsidR="005C3721" w:rsidRPr="00204258">
              <w:rPr>
                <w:rFonts w:cs="Arial"/>
                <w:color w:val="000000" w:themeColor="text1"/>
                <w:sz w:val="20"/>
              </w:rPr>
              <w:t>a</w:t>
            </w:r>
            <w:r w:rsidRPr="00204258">
              <w:rPr>
                <w:rFonts w:cs="Arial"/>
                <w:color w:val="000000" w:themeColor="text1"/>
                <w:sz w:val="20"/>
              </w:rPr>
              <w:t xml:space="preserve">, </w:t>
            </w:r>
            <w:proofErr w:type="spellStart"/>
            <w:r w:rsidRPr="00204258">
              <w:rPr>
                <w:rFonts w:cs="Arial"/>
                <w:color w:val="000000" w:themeColor="text1"/>
                <w:sz w:val="20"/>
              </w:rPr>
              <w:t>Raul</w:t>
            </w:r>
            <w:proofErr w:type="spellEnd"/>
          </w:p>
        </w:tc>
      </w:tr>
      <w:tr w:rsidR="000C27C6" w:rsidRPr="00204258" w14:paraId="32F70FBF" w14:textId="77777777" w:rsidTr="000C27C6">
        <w:tc>
          <w:tcPr>
            <w:tcW w:w="1123" w:type="dxa"/>
            <w:shd w:val="clear" w:color="auto" w:fill="auto"/>
          </w:tcPr>
          <w:p w14:paraId="7A71B536" w14:textId="41427D05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7741D0E0" w14:textId="4B23DB4B" w:rsidR="000C27C6" w:rsidRPr="00204258" w:rsidRDefault="000C27C6" w:rsidP="000C27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0"/>
              </w:rPr>
            </w:pPr>
            <w:r w:rsidRPr="00204258">
              <w:rPr>
                <w:rFonts w:cs="Arial"/>
                <w:color w:val="000000" w:themeColor="text1"/>
                <w:sz w:val="20"/>
              </w:rPr>
              <w:t xml:space="preserve">Perez Morales, Franklyn </w:t>
            </w:r>
            <w:proofErr w:type="spellStart"/>
            <w:r w:rsidRPr="00204258">
              <w:rPr>
                <w:rFonts w:cs="Arial"/>
                <w:color w:val="000000" w:themeColor="text1"/>
                <w:sz w:val="20"/>
              </w:rPr>
              <w:t>Gerberts</w:t>
            </w:r>
            <w:proofErr w:type="spellEnd"/>
            <w:r w:rsidRPr="00204258">
              <w:rPr>
                <w:rFonts w:cs="Arial"/>
                <w:color w:val="000000" w:themeColor="text1"/>
                <w:sz w:val="20"/>
              </w:rPr>
              <w:t xml:space="preserve">  </w:t>
            </w:r>
          </w:p>
        </w:tc>
      </w:tr>
    </w:tbl>
    <w:p w14:paraId="51650FAB" w14:textId="77777777" w:rsidR="00480D67" w:rsidRPr="00204258" w:rsidRDefault="00833708" w:rsidP="00480D67">
      <w:pPr>
        <w:pStyle w:val="Subttulo"/>
        <w:jc w:val="both"/>
        <w:rPr>
          <w:rFonts w:ascii="Arial" w:hAnsi="Arial" w:cs="Arial"/>
          <w:b w:val="0"/>
          <w:sz w:val="2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204258">
        <w:rPr>
          <w:rFonts w:ascii="Arial" w:hAnsi="Arial" w:cs="Arial"/>
          <w:b w:val="0"/>
          <w:sz w:val="20"/>
        </w:rPr>
        <w:lastRenderedPageBreak/>
        <w:t>ÍNDICE</w:t>
      </w:r>
    </w:p>
    <w:p w14:paraId="2D16F7AD" w14:textId="77777777" w:rsidR="00480D67" w:rsidRPr="00204258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6528788B" w14:textId="77777777" w:rsidR="00480D67" w:rsidRPr="00204258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 w:val="20"/>
          <w:szCs w:val="20"/>
          <w:lang w:val="es-ES"/>
        </w:rPr>
      </w:pPr>
      <w:r w:rsidRPr="00204258">
        <w:rPr>
          <w:rFonts w:ascii="Arial" w:hAnsi="Arial" w:cs="Arial"/>
          <w:caps w:val="0"/>
          <w:sz w:val="20"/>
          <w:szCs w:val="20"/>
        </w:rPr>
        <w:fldChar w:fldCharType="begin"/>
      </w:r>
      <w:r w:rsidRPr="00204258">
        <w:rPr>
          <w:rFonts w:ascii="Arial" w:hAnsi="Arial" w:cs="Arial"/>
          <w:caps w:val="0"/>
          <w:sz w:val="20"/>
          <w:szCs w:val="20"/>
        </w:rPr>
        <w:instrText xml:space="preserve"> TOC \o "1-2" \h \z \u </w:instrText>
      </w:r>
      <w:r w:rsidRPr="00204258">
        <w:rPr>
          <w:rFonts w:ascii="Arial" w:hAnsi="Arial" w:cs="Arial"/>
          <w:caps w:val="0"/>
          <w:sz w:val="20"/>
          <w:szCs w:val="20"/>
        </w:rPr>
        <w:fldChar w:fldCharType="separate"/>
      </w:r>
      <w:hyperlink w:anchor="_Toc199424689" w:history="1">
        <w:r w:rsidRPr="00204258">
          <w:rPr>
            <w:rStyle w:val="Hipervnculo"/>
            <w:rFonts w:ascii="Arial" w:hAnsi="Arial" w:cs="Arial"/>
            <w:b w:val="0"/>
            <w:noProof/>
            <w:sz w:val="20"/>
            <w:szCs w:val="20"/>
          </w:rPr>
          <w:t>1.</w:t>
        </w:r>
        <w:r w:rsidRPr="00204258">
          <w:rPr>
            <w:rFonts w:ascii="Arial" w:hAnsi="Arial" w:cs="Arial"/>
            <w:b w:val="0"/>
            <w:bCs w:val="0"/>
            <w:caps w:val="0"/>
            <w:noProof/>
            <w:sz w:val="20"/>
            <w:szCs w:val="20"/>
            <w:lang w:val="es-ES"/>
          </w:rPr>
          <w:tab/>
        </w:r>
        <w:r w:rsidRPr="00204258">
          <w:rPr>
            <w:rStyle w:val="Hipervnculo"/>
            <w:rFonts w:ascii="Arial" w:hAnsi="Arial" w:cs="Arial"/>
            <w:b w:val="0"/>
            <w:noProof/>
            <w:sz w:val="20"/>
            <w:szCs w:val="20"/>
          </w:rPr>
          <w:t>Historial del Documento</w:t>
        </w:r>
        <w:r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tab/>
        </w:r>
        <w:r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fldChar w:fldCharType="begin"/>
        </w:r>
        <w:r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instrText xml:space="preserve"> PAGEREF _Toc199424689 \h </w:instrText>
        </w:r>
        <w:r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</w:r>
        <w:r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t>3</w:t>
        </w:r>
        <w:r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fldChar w:fldCharType="end"/>
        </w:r>
      </w:hyperlink>
    </w:p>
    <w:p w14:paraId="5CA55E63" w14:textId="77777777" w:rsidR="00480D67" w:rsidRPr="00204258" w:rsidRDefault="0089379E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 w:val="20"/>
          <w:szCs w:val="20"/>
          <w:lang w:val="es-ES"/>
        </w:rPr>
      </w:pPr>
      <w:hyperlink w:anchor="_Toc199424690" w:history="1">
        <w:r w:rsidR="00480D67" w:rsidRPr="00204258">
          <w:rPr>
            <w:rStyle w:val="Hipervnculo"/>
            <w:rFonts w:ascii="Arial" w:hAnsi="Arial" w:cs="Arial"/>
            <w:b w:val="0"/>
            <w:noProof/>
            <w:sz w:val="20"/>
            <w:szCs w:val="20"/>
          </w:rPr>
          <w:t>2.</w:t>
        </w:r>
        <w:r w:rsidR="00480D67" w:rsidRPr="00204258">
          <w:rPr>
            <w:rFonts w:ascii="Arial" w:hAnsi="Arial" w:cs="Arial"/>
            <w:b w:val="0"/>
            <w:bCs w:val="0"/>
            <w:caps w:val="0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b w:val="0"/>
            <w:noProof/>
            <w:sz w:val="20"/>
            <w:szCs w:val="20"/>
          </w:rPr>
          <w:t>Ficha para la cartera de proyectos</w:t>
        </w:r>
        <w:r w:rsidR="00480D67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instrText xml:space="preserve"> PAGEREF _Toc199424690 \h </w:instrText>
        </w:r>
        <w:r w:rsidR="00480D67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t>3</w:t>
        </w:r>
        <w:r w:rsidR="00480D67" w:rsidRPr="00204258">
          <w:rPr>
            <w:rFonts w:ascii="Arial" w:hAnsi="Arial" w:cs="Arial"/>
            <w:b w:val="0"/>
            <w:noProof/>
            <w:webHidden/>
            <w:sz w:val="20"/>
            <w:szCs w:val="20"/>
          </w:rPr>
          <w:fldChar w:fldCharType="end"/>
        </w:r>
      </w:hyperlink>
    </w:p>
    <w:p w14:paraId="4F22D966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1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2.1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Código del Proyecto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_Toc199424691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6FB0B4E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2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2.2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Nombre del Proyecto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_Toc199424692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67ED5C5E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3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2.3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Descripción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_Toc199424693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17FD625C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4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2.4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Dirección / Áreas involucrados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_Toc199424694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6EB31F96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5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2.5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Objetivos Estratégicos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_Toc199424695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68CFB839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6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2.6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Beneficios Esperados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_Toc199424696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3DB50EE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7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2.7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Supuestos y premisas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_Toc199424697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FBC755C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8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2.8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Restricciones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_Toc199424698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4BEEF50E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699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2.9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Costos y Recursos estimados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_Toc199424699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293C017D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700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2.10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Riesgos iniciales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_Toc199424700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7E11E55C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701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2.11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Prioridad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_Toc199424701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F98E92B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702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2.12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Tiempos iniciales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_Toc199424702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7835DC14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703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2.13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Gestor del proyecto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_Toc199424703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4548D3B7" w14:textId="77777777" w:rsidR="00480D67" w:rsidRPr="00204258" w:rsidRDefault="0089379E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 w:val="20"/>
          <w:szCs w:val="20"/>
          <w:lang w:val="es-ES"/>
        </w:rPr>
      </w:pPr>
      <w:hyperlink w:anchor="_Toc199424704" w:history="1"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2.14</w:t>
        </w:r>
        <w:r w:rsidR="00480D67" w:rsidRPr="00204258">
          <w:rPr>
            <w:rFonts w:ascii="Arial" w:hAnsi="Arial" w:cs="Arial"/>
            <w:noProof/>
            <w:sz w:val="20"/>
            <w:szCs w:val="20"/>
            <w:lang w:val="es-ES"/>
          </w:rPr>
          <w:tab/>
        </w:r>
        <w:r w:rsidR="00480D67" w:rsidRPr="00204258">
          <w:rPr>
            <w:rStyle w:val="Hipervnculo"/>
            <w:rFonts w:ascii="Arial" w:hAnsi="Arial" w:cs="Arial"/>
            <w:noProof/>
            <w:sz w:val="20"/>
            <w:szCs w:val="20"/>
          </w:rPr>
          <w:t>Recursos humanos del usuario  y de otras áreas involucradas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_Toc199424704 \h </w:instrTex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481313" w:rsidRPr="00204258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480D67" w:rsidRPr="00204258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15EEF56A" w14:textId="77777777" w:rsidR="002C20F2" w:rsidRPr="00204258" w:rsidRDefault="00480D67" w:rsidP="002C20F2">
      <w:pPr>
        <w:spacing w:line="480" w:lineRule="auto"/>
        <w:ind w:left="720"/>
        <w:rPr>
          <w:rFonts w:cs="Arial"/>
          <w:caps/>
          <w:sz w:val="20"/>
        </w:rPr>
      </w:pPr>
      <w:r w:rsidRPr="00204258">
        <w:rPr>
          <w:rFonts w:cs="Arial"/>
          <w:caps/>
          <w:sz w:val="20"/>
        </w:rPr>
        <w:fldChar w:fldCharType="end"/>
      </w:r>
    </w:p>
    <w:p w14:paraId="0B49A67F" w14:textId="77777777" w:rsidR="00480D67" w:rsidRPr="00204258" w:rsidRDefault="002C20F2" w:rsidP="002C20F2">
      <w:pPr>
        <w:rPr>
          <w:rFonts w:cs="Arial"/>
          <w:caps/>
          <w:sz w:val="20"/>
        </w:rPr>
      </w:pPr>
      <w:r w:rsidRPr="00204258">
        <w:rPr>
          <w:rFonts w:cs="Arial"/>
          <w:caps/>
          <w:sz w:val="20"/>
        </w:rPr>
        <w:br w:type="page"/>
      </w:r>
    </w:p>
    <w:p w14:paraId="23851873" w14:textId="77777777" w:rsidR="00480D67" w:rsidRPr="006A3EF5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cs="Arial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6A3EF5">
        <w:rPr>
          <w:rFonts w:cs="Arial"/>
          <w:b w:val="0"/>
          <w:bCs/>
          <w:sz w:val="20"/>
        </w:rPr>
        <w:lastRenderedPageBreak/>
        <w:t>Historial del Documento</w:t>
      </w:r>
      <w:bookmarkEnd w:id="5"/>
      <w:bookmarkEnd w:id="6"/>
    </w:p>
    <w:p w14:paraId="4407C41A" w14:textId="77777777" w:rsidR="00480D67" w:rsidRPr="006A3EF5" w:rsidRDefault="00480D67" w:rsidP="00480D67">
      <w:pPr>
        <w:rPr>
          <w:rFonts w:cs="Arial"/>
          <w:sz w:val="20"/>
        </w:rPr>
      </w:pPr>
      <w:r w:rsidRPr="006A3EF5"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6A3EF5" w14:paraId="4CB61BD0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78FAE87E" w14:textId="77777777" w:rsidR="00480D67" w:rsidRPr="006A3EF5" w:rsidRDefault="00480D67" w:rsidP="00415678">
            <w:pPr>
              <w:rPr>
                <w:rFonts w:cs="Arial"/>
                <w:b w:val="0"/>
                <w:bCs w:val="0"/>
                <w:sz w:val="20"/>
              </w:rPr>
            </w:pPr>
            <w:r w:rsidRPr="006A3EF5">
              <w:rPr>
                <w:rFonts w:cs="Arial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6A3EF5" w14:paraId="5A09D4ED" w14:textId="77777777" w:rsidTr="00480D67">
        <w:tc>
          <w:tcPr>
            <w:tcW w:w="5334" w:type="dxa"/>
            <w:tcBorders>
              <w:top w:val="nil"/>
            </w:tcBorders>
          </w:tcPr>
          <w:p w14:paraId="0155E617" w14:textId="77777777" w:rsidR="00480D67" w:rsidRPr="006A3EF5" w:rsidRDefault="00480D67" w:rsidP="00415678">
            <w:pPr>
              <w:tabs>
                <w:tab w:val="left" w:pos="2646"/>
              </w:tabs>
              <w:rPr>
                <w:rFonts w:cs="Arial"/>
                <w:b/>
                <w:bCs/>
                <w:sz w:val="20"/>
              </w:rPr>
            </w:pPr>
            <w:r w:rsidRPr="006A3EF5">
              <w:rPr>
                <w:rFonts w:cs="Arial"/>
                <w:b/>
                <w:bCs/>
                <w:sz w:val="20"/>
              </w:rPr>
              <w:t>Observaciones</w:t>
            </w:r>
            <w:r w:rsidRPr="006A3EF5">
              <w:rPr>
                <w:rFonts w:cs="Arial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768A691" w14:textId="77777777" w:rsidR="00480D67" w:rsidRPr="006A3EF5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6A3EF5">
              <w:rPr>
                <w:rFonts w:cs="Arial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4CAFAF1" w14:textId="77777777" w:rsidR="00480D67" w:rsidRPr="006A3EF5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6A3EF5">
              <w:rPr>
                <w:rFonts w:cs="Arial"/>
                <w:b/>
                <w:bCs/>
                <w:sz w:val="20"/>
              </w:rPr>
              <w:t>Fecha</w:t>
            </w:r>
          </w:p>
        </w:tc>
      </w:tr>
      <w:tr w:rsidR="00480D67" w:rsidRPr="006A3EF5" w14:paraId="4D9A842A" w14:textId="77777777" w:rsidTr="00480D67">
        <w:tc>
          <w:tcPr>
            <w:tcW w:w="5334" w:type="dxa"/>
          </w:tcPr>
          <w:p w14:paraId="463A7F15" w14:textId="77777777" w:rsidR="00480D67" w:rsidRPr="006A3EF5" w:rsidRDefault="00480D67" w:rsidP="00415678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 w:rsidRPr="006A3EF5"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D2A338D" w14:textId="77777777" w:rsidR="00480D67" w:rsidRPr="006A3EF5" w:rsidRDefault="00480D67" w:rsidP="00415678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70889C7" w14:textId="77777777" w:rsidR="00480D67" w:rsidRPr="006A3EF5" w:rsidRDefault="00480D67" w:rsidP="00415678">
            <w:pPr>
              <w:rPr>
                <w:rFonts w:cs="Arial"/>
                <w:bCs/>
                <w:sz w:val="20"/>
              </w:rPr>
            </w:pPr>
          </w:p>
        </w:tc>
      </w:tr>
    </w:tbl>
    <w:p w14:paraId="3BCD162D" w14:textId="77777777" w:rsidR="00480D67" w:rsidRPr="006A3EF5" w:rsidRDefault="00480D67" w:rsidP="00480D67">
      <w:pPr>
        <w:ind w:left="720"/>
        <w:rPr>
          <w:rFonts w:cs="Arial"/>
          <w:sz w:val="20"/>
        </w:rPr>
      </w:pPr>
    </w:p>
    <w:p w14:paraId="45D88ACC" w14:textId="77777777" w:rsidR="0012299B" w:rsidRPr="006A3EF5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b w:val="0"/>
          <w:bCs/>
          <w:sz w:val="20"/>
        </w:rPr>
      </w:pPr>
      <w:bookmarkStart w:id="10" w:name="_Toc199424690"/>
      <w:bookmarkEnd w:id="7"/>
      <w:bookmarkEnd w:id="8"/>
      <w:bookmarkEnd w:id="9"/>
      <w:r w:rsidRPr="006A3EF5">
        <w:rPr>
          <w:rFonts w:cs="Arial"/>
          <w:b w:val="0"/>
          <w:bCs/>
          <w:sz w:val="20"/>
        </w:rPr>
        <w:t>Ficha para la cartera de proyectos</w:t>
      </w:r>
      <w:bookmarkEnd w:id="10"/>
    </w:p>
    <w:p w14:paraId="1F5194C5" w14:textId="77777777" w:rsidR="0012299B" w:rsidRPr="006A3EF5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1" w:name="_Toc89224924"/>
      <w:bookmarkStart w:id="12" w:name="_Toc199424691"/>
      <w:r w:rsidRPr="006A3EF5">
        <w:rPr>
          <w:rFonts w:cs="Arial"/>
          <w:b w:val="0"/>
          <w:sz w:val="20"/>
        </w:rPr>
        <w:t>Código del Proyecto</w:t>
      </w:r>
      <w:bookmarkEnd w:id="11"/>
      <w:bookmarkEnd w:id="12"/>
      <w:r w:rsidRPr="006A3EF5">
        <w:rPr>
          <w:rFonts w:cs="Arial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6A3EF5" w14:paraId="7CFE0BB7" w14:textId="77777777" w:rsidTr="0071533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C5092F" w14:textId="1946FAE4" w:rsidR="00480D67" w:rsidRPr="001769C3" w:rsidRDefault="001769C3" w:rsidP="001769C3">
            <w:pPr>
              <w:spacing w:line="240" w:lineRule="auto"/>
              <w:rPr>
                <w:rFonts w:ascii="Calibri" w:hAnsi="Calibri" w:cs="Calibri"/>
                <w:color w:val="000000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PDSW-II-09-2022-IE-05</w:t>
            </w:r>
          </w:p>
        </w:tc>
      </w:tr>
    </w:tbl>
    <w:p w14:paraId="39145BCC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3" w:name="_Toc89224925"/>
      <w:bookmarkStart w:id="14" w:name="_Toc199424692"/>
      <w:r w:rsidRPr="006A3EF5">
        <w:rPr>
          <w:rFonts w:cs="Arial"/>
          <w:b w:val="0"/>
          <w:sz w:val="20"/>
        </w:rPr>
        <w:t>Nombre del Proyecto</w:t>
      </w:r>
      <w:bookmarkEnd w:id="13"/>
      <w:bookmarkEnd w:id="14"/>
      <w:r w:rsidRPr="006A3EF5">
        <w:rPr>
          <w:rFonts w:cs="Arial"/>
          <w:b w:val="0"/>
          <w:sz w:val="20"/>
        </w:rPr>
        <w:t xml:space="preserve"> </w:t>
      </w:r>
      <w:r w:rsidRPr="006A3EF5">
        <w:rPr>
          <w:rFonts w:cs="Arial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6A3EF5" w14:paraId="2AA17B5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285BD" w14:textId="42C59444" w:rsidR="0012299B" w:rsidRPr="006A3EF5" w:rsidRDefault="00E2383E" w:rsidP="006759FB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Desarrollo de una </w:t>
            </w:r>
            <w:r w:rsidR="00D02531" w:rsidRPr="006A3EF5">
              <w:rPr>
                <w:rFonts w:cs="Arial"/>
                <w:sz w:val="20"/>
                <w:lang w:val="es-ES"/>
              </w:rPr>
              <w:t xml:space="preserve">aplicación </w:t>
            </w:r>
            <w:r w:rsidR="006759FB" w:rsidRPr="006A3EF5">
              <w:rPr>
                <w:rFonts w:cs="Arial"/>
                <w:sz w:val="20"/>
                <w:lang w:val="es-ES"/>
              </w:rPr>
              <w:t>de escritorio para un sistema de registro de datos</w:t>
            </w:r>
          </w:p>
        </w:tc>
      </w:tr>
    </w:tbl>
    <w:p w14:paraId="10050CED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5" w:name="_Toc89224926"/>
      <w:bookmarkStart w:id="16" w:name="_Toc199424693"/>
      <w:r w:rsidRPr="006A3EF5">
        <w:rPr>
          <w:rFonts w:cs="Arial"/>
          <w:b w:val="0"/>
          <w:sz w:val="20"/>
        </w:rPr>
        <w:t>Descripción</w:t>
      </w:r>
      <w:bookmarkEnd w:id="15"/>
      <w:bookmarkEnd w:id="16"/>
      <w:r w:rsidRPr="006A3EF5">
        <w:rPr>
          <w:rFonts w:cs="Arial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6A3EF5" w14:paraId="663B9938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D978C" w14:textId="72413E9B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E2383E" w:rsidRPr="006A3EF5">
              <w:rPr>
                <w:rFonts w:cs="Arial"/>
                <w:sz w:val="20"/>
                <w:lang w:val="es-ES"/>
              </w:rPr>
              <w:t xml:space="preserve">Este proyecto facilitará el </w:t>
            </w:r>
            <w:r w:rsidR="006D4EA9" w:rsidRPr="006A3EF5">
              <w:rPr>
                <w:rFonts w:cs="Arial"/>
                <w:sz w:val="20"/>
                <w:lang w:val="es-ES"/>
              </w:rPr>
              <w:t xml:space="preserve">registro de datos de los clientes </w:t>
            </w:r>
            <w:r w:rsidR="009403FB" w:rsidRPr="006A3EF5">
              <w:rPr>
                <w:rFonts w:cs="Arial"/>
                <w:sz w:val="20"/>
                <w:lang w:val="es-ES"/>
              </w:rPr>
              <w:t xml:space="preserve">y </w:t>
            </w:r>
            <w:r w:rsidR="00D02531" w:rsidRPr="006A3EF5">
              <w:rPr>
                <w:rFonts w:cs="Arial"/>
                <w:sz w:val="20"/>
                <w:lang w:val="es-ES"/>
              </w:rPr>
              <w:t>el ágil manejo de sus datos.</w:t>
            </w:r>
          </w:p>
        </w:tc>
      </w:tr>
    </w:tbl>
    <w:p w14:paraId="1771DE80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7" w:name="_Toc89224927"/>
      <w:bookmarkStart w:id="18" w:name="_Toc199424694"/>
      <w:r w:rsidRPr="006A3EF5">
        <w:rPr>
          <w:rFonts w:cs="Arial"/>
          <w:b w:val="0"/>
          <w:sz w:val="20"/>
        </w:rPr>
        <w:t>Dirección / Áreas involucrados</w:t>
      </w:r>
      <w:bookmarkEnd w:id="17"/>
      <w:bookmarkEnd w:id="18"/>
    </w:p>
    <w:tbl>
      <w:tblPr>
        <w:tblW w:w="8079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3260"/>
        <w:gridCol w:w="4819"/>
      </w:tblGrid>
      <w:tr w:rsidR="00222E82" w:rsidRPr="006A3EF5" w14:paraId="4DB68544" w14:textId="77777777" w:rsidTr="00150EB9"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52544" w14:textId="34939204" w:rsidR="00222E82" w:rsidRPr="006A3EF5" w:rsidRDefault="00222E82" w:rsidP="00222E82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Gerenta General 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719039" w14:textId="402483BE" w:rsidR="00222E82" w:rsidRPr="006A3EF5" w:rsidRDefault="00222E82" w:rsidP="00222E82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Gestion</w:t>
            </w:r>
            <w:r w:rsidR="00D0786D" w:rsidRPr="006A3EF5">
              <w:rPr>
                <w:rFonts w:cs="Arial"/>
                <w:sz w:val="20"/>
                <w:lang w:val="es-ES"/>
              </w:rPr>
              <w:t>a</w:t>
            </w:r>
            <w:r w:rsidRPr="006A3EF5">
              <w:rPr>
                <w:rFonts w:cs="Arial"/>
                <w:sz w:val="20"/>
                <w:lang w:val="es-ES"/>
              </w:rPr>
              <w:t xml:space="preserve">, </w:t>
            </w:r>
            <w:r w:rsidR="00D0786D" w:rsidRPr="006A3EF5">
              <w:rPr>
                <w:rFonts w:cs="Arial"/>
                <w:sz w:val="20"/>
                <w:lang w:val="es-ES"/>
              </w:rPr>
              <w:t>toma decisiones, Coordina a las jefaturas y produce</w:t>
            </w:r>
          </w:p>
        </w:tc>
      </w:tr>
      <w:tr w:rsidR="00222E82" w:rsidRPr="006A3EF5" w14:paraId="5E78A9C9" w14:textId="77777777" w:rsidTr="00150EB9"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310B7" w14:textId="5CC40E6F" w:rsidR="00222E82" w:rsidRPr="006A3EF5" w:rsidRDefault="00222E82" w:rsidP="00222E82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Administración 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236222" w14:textId="2A3EB588" w:rsidR="00222E82" w:rsidRPr="006A3EF5" w:rsidRDefault="00847017" w:rsidP="00222E82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Revisa los pagos y coordina con las clínicas</w:t>
            </w:r>
          </w:p>
        </w:tc>
      </w:tr>
      <w:tr w:rsidR="00222E82" w:rsidRPr="006A3EF5" w14:paraId="3634EEE7" w14:textId="77777777" w:rsidTr="00150EB9"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58220" w14:textId="686A9947" w:rsidR="00222E82" w:rsidRPr="006A3EF5" w:rsidRDefault="00222E82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Área de Edición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16728A" w14:textId="39143EC8" w:rsidR="00222E82" w:rsidRPr="006A3EF5" w:rsidRDefault="00847017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Edita imágenes</w:t>
            </w:r>
            <w:r w:rsidR="00F73877" w:rsidRPr="006A3EF5">
              <w:rPr>
                <w:rFonts w:cs="Arial"/>
                <w:sz w:val="20"/>
                <w:lang w:val="es-ES"/>
              </w:rPr>
              <w:t xml:space="preserve">, produce </w:t>
            </w:r>
            <w:r w:rsidR="00537687" w:rsidRPr="006A3EF5">
              <w:rPr>
                <w:rFonts w:cs="Arial"/>
                <w:sz w:val="20"/>
                <w:lang w:val="es-ES"/>
              </w:rPr>
              <w:t>imágenes publicitarias</w:t>
            </w:r>
            <w:r w:rsidRPr="006A3EF5">
              <w:rPr>
                <w:rFonts w:cs="Arial"/>
                <w:sz w:val="20"/>
                <w:lang w:val="es-ES"/>
              </w:rPr>
              <w:t xml:space="preserve"> y</w:t>
            </w:r>
            <w:r w:rsidR="00537687" w:rsidRPr="006A3EF5">
              <w:rPr>
                <w:rFonts w:cs="Arial"/>
                <w:sz w:val="20"/>
                <w:lang w:val="es-ES"/>
              </w:rPr>
              <w:t xml:space="preserve"> edita</w:t>
            </w:r>
            <w:r w:rsidRPr="006A3EF5">
              <w:rPr>
                <w:rFonts w:cs="Arial"/>
                <w:sz w:val="20"/>
                <w:lang w:val="es-ES"/>
              </w:rPr>
              <w:t xml:space="preserve"> videos</w:t>
            </w:r>
          </w:p>
        </w:tc>
      </w:tr>
      <w:tr w:rsidR="00222E82" w:rsidRPr="006A3EF5" w14:paraId="2BDAF200" w14:textId="77777777" w:rsidTr="00150EB9"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2A9AF" w14:textId="0982BD07" w:rsidR="00222E82" w:rsidRPr="006A3EF5" w:rsidRDefault="00222E82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Área Reporteros y Camarógrafos</w:t>
            </w:r>
            <w:r w:rsidRPr="006A3EF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14750C" w14:textId="31B95718" w:rsidR="00222E82" w:rsidRPr="006A3EF5" w:rsidRDefault="00F73877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Entrevistan y </w:t>
            </w:r>
            <w:r w:rsidR="00CD736C" w:rsidRPr="006A3EF5">
              <w:rPr>
                <w:rFonts w:cs="Arial"/>
                <w:sz w:val="20"/>
                <w:lang w:val="es-ES"/>
              </w:rPr>
              <w:t>crean material Visual</w:t>
            </w:r>
          </w:p>
        </w:tc>
      </w:tr>
      <w:tr w:rsidR="00222E82" w:rsidRPr="006A3EF5" w14:paraId="60615B96" w14:textId="77777777" w:rsidTr="00150EB9"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ECC72" w14:textId="1203850D" w:rsidR="00222E82" w:rsidRPr="006A3EF5" w:rsidRDefault="00222E82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Área de </w:t>
            </w:r>
            <w:proofErr w:type="spellStart"/>
            <w:proofErr w:type="gramStart"/>
            <w:r w:rsidRPr="006A3EF5">
              <w:rPr>
                <w:rFonts w:cs="Arial"/>
                <w:sz w:val="20"/>
                <w:lang w:val="es-ES"/>
              </w:rPr>
              <w:t>Community</w:t>
            </w:r>
            <w:proofErr w:type="spellEnd"/>
            <w:r w:rsidRPr="006A3EF5">
              <w:rPr>
                <w:rFonts w:cs="Arial"/>
                <w:sz w:val="20"/>
                <w:lang w:val="es-ES"/>
              </w:rPr>
              <w:t xml:space="preserve"> Manager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5628A1" w14:textId="1C570AC2" w:rsidR="00222E82" w:rsidRPr="006A3EF5" w:rsidRDefault="00537687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Publica el material en las redes sociales y brinda apoyo a las demás áreas</w:t>
            </w:r>
          </w:p>
        </w:tc>
      </w:tr>
      <w:tr w:rsidR="00222E82" w:rsidRPr="006A3EF5" w14:paraId="4BCA5E90" w14:textId="77777777" w:rsidTr="00150EB9"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5927C" w14:textId="2D9A85FE" w:rsidR="00222E82" w:rsidRPr="006A3EF5" w:rsidRDefault="00222E82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Área Comercial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716F5E" w14:textId="14503477" w:rsidR="00222E82" w:rsidRPr="006A3EF5" w:rsidRDefault="00CD736C" w:rsidP="00222E82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Atiende a los clientes, responde las redes sociales </w:t>
            </w:r>
            <w:r w:rsidR="00150EB9" w:rsidRPr="006A3EF5">
              <w:rPr>
                <w:rFonts w:cs="Arial"/>
                <w:sz w:val="20"/>
                <w:lang w:val="es-ES"/>
              </w:rPr>
              <w:t xml:space="preserve">y responde las consultas por </w:t>
            </w:r>
            <w:r w:rsidR="003D5045" w:rsidRPr="006A3EF5">
              <w:rPr>
                <w:rFonts w:cs="Arial"/>
                <w:sz w:val="20"/>
                <w:lang w:val="es-ES"/>
              </w:rPr>
              <w:t>WhatsApp.</w:t>
            </w:r>
          </w:p>
        </w:tc>
      </w:tr>
      <w:tr w:rsidR="00011139" w:rsidRPr="006A3EF5" w14:paraId="40465BF1" w14:textId="77777777" w:rsidTr="00150EB9"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E6209" w14:textId="6642129A" w:rsidR="00011139" w:rsidRPr="006A3EF5" w:rsidRDefault="00011139" w:rsidP="00011139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Área Mantenimiento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3F2CC" w14:textId="28EF509D" w:rsidR="00011139" w:rsidRPr="006A3EF5" w:rsidRDefault="00011139" w:rsidP="00011139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Repara </w:t>
            </w:r>
            <w:r w:rsidR="003D5045" w:rsidRPr="006A3EF5">
              <w:rPr>
                <w:rFonts w:cs="Arial"/>
                <w:sz w:val="20"/>
                <w:lang w:val="es-ES"/>
              </w:rPr>
              <w:t>la infraestructura</w:t>
            </w:r>
            <w:r w:rsidRPr="006A3EF5">
              <w:rPr>
                <w:rFonts w:cs="Arial"/>
                <w:sz w:val="20"/>
                <w:lang w:val="es-ES"/>
              </w:rPr>
              <w:t xml:space="preserve"> de la empresa</w:t>
            </w:r>
            <w:r w:rsidR="003D5045" w:rsidRPr="006A3EF5">
              <w:rPr>
                <w:rFonts w:cs="Arial"/>
                <w:sz w:val="20"/>
                <w:lang w:val="es-ES"/>
              </w:rPr>
              <w:t xml:space="preserve"> y se encarga de la limpieza de las áreas correspondientes. </w:t>
            </w:r>
          </w:p>
        </w:tc>
      </w:tr>
    </w:tbl>
    <w:p w14:paraId="27BDD46F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9" w:name="_Toc89224929"/>
      <w:bookmarkStart w:id="20" w:name="_Toc199424695"/>
      <w:r w:rsidRPr="006A3EF5">
        <w:rPr>
          <w:rFonts w:cs="Arial"/>
          <w:b w:val="0"/>
          <w:sz w:val="20"/>
        </w:rPr>
        <w:t>Objetivos Estratégic</w:t>
      </w:r>
      <w:bookmarkEnd w:id="19"/>
      <w:r w:rsidRPr="006A3EF5">
        <w:rPr>
          <w:rFonts w:cs="Arial"/>
          <w:b w:val="0"/>
          <w:sz w:val="20"/>
        </w:rPr>
        <w:t>os</w:t>
      </w:r>
      <w:bookmarkEnd w:id="20"/>
    </w:p>
    <w:p w14:paraId="388B68DC" w14:textId="77777777" w:rsidR="00480D67" w:rsidRPr="006A3EF5" w:rsidRDefault="00480D67" w:rsidP="00480D67">
      <w:pPr>
        <w:ind w:left="1476" w:hanging="36"/>
        <w:rPr>
          <w:rFonts w:cs="Arial"/>
          <w:sz w:val="20"/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6A3EF5" w14:paraId="05F01D5D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742A526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2C68BDB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6A3EF5" w14:paraId="11313C50" w14:textId="77777777" w:rsidTr="0071533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3333A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12BFB" w14:textId="2188C906" w:rsidR="00480D67" w:rsidRPr="006A3EF5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C763C8" w:rsidRPr="006A3EF5">
              <w:rPr>
                <w:rFonts w:cs="Arial"/>
                <w:sz w:val="20"/>
                <w:lang w:val="es-ES"/>
              </w:rPr>
              <w:t>Diseñar un Sistema de Registro de datos (</w:t>
            </w:r>
            <w:r w:rsidR="00ED7BA7" w:rsidRPr="006A3EF5">
              <w:rPr>
                <w:rFonts w:cs="Arial"/>
                <w:sz w:val="20"/>
                <w:lang w:val="es-ES"/>
              </w:rPr>
              <w:t>menús</w:t>
            </w:r>
            <w:r w:rsidR="00C763C8" w:rsidRPr="006A3EF5">
              <w:rPr>
                <w:rFonts w:cs="Arial"/>
                <w:sz w:val="20"/>
                <w:lang w:val="es-ES"/>
              </w:rPr>
              <w:t xml:space="preserve"> principales</w:t>
            </w:r>
            <w:r w:rsidR="00ED7BA7" w:rsidRPr="006A3EF5">
              <w:rPr>
                <w:rFonts w:cs="Arial"/>
                <w:sz w:val="20"/>
                <w:lang w:val="es-ES"/>
              </w:rPr>
              <w:t>) y crear una base de datos.</w:t>
            </w:r>
          </w:p>
        </w:tc>
      </w:tr>
      <w:tr w:rsidR="00480D67" w:rsidRPr="006A3EF5" w14:paraId="662A451C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393EB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E6375" w14:textId="31EBAFA5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ED7BA7" w:rsidRPr="006A3EF5">
              <w:rPr>
                <w:rFonts w:cs="Arial"/>
                <w:sz w:val="20"/>
                <w:lang w:val="es-ES"/>
              </w:rPr>
              <w:t>Se programa</w:t>
            </w:r>
            <w:r w:rsidR="00B84137" w:rsidRPr="006A3EF5">
              <w:rPr>
                <w:rFonts w:cs="Arial"/>
                <w:sz w:val="20"/>
                <w:lang w:val="es-ES"/>
              </w:rPr>
              <w:t xml:space="preserve"> con el lenguaje de </w:t>
            </w:r>
            <w:r w:rsidR="00ED7BA7" w:rsidRPr="006A3EF5">
              <w:rPr>
                <w:rFonts w:cs="Arial"/>
                <w:sz w:val="20"/>
                <w:lang w:val="es-ES"/>
              </w:rPr>
              <w:t xml:space="preserve">Python y la base de datos </w:t>
            </w:r>
            <w:r w:rsidR="00B84137" w:rsidRPr="006A3EF5">
              <w:rPr>
                <w:rFonts w:cs="Arial"/>
                <w:sz w:val="20"/>
                <w:lang w:val="es-ES"/>
              </w:rPr>
              <w:t>SQL</w:t>
            </w:r>
          </w:p>
        </w:tc>
      </w:tr>
      <w:tr w:rsidR="00480D67" w:rsidRPr="006A3EF5" w14:paraId="33D923A6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A398E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EFC7D" w14:textId="210BB311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CF7E25" w:rsidRPr="006A3EF5">
              <w:rPr>
                <w:rFonts w:cs="Arial"/>
                <w:sz w:val="20"/>
                <w:lang w:val="es-ES"/>
              </w:rPr>
              <w:t xml:space="preserve">Se diseñará los reportes digitales para su respectiva impresión </w:t>
            </w:r>
          </w:p>
        </w:tc>
      </w:tr>
    </w:tbl>
    <w:p w14:paraId="69853CA5" w14:textId="1B43AB13" w:rsidR="00B84137" w:rsidRPr="006A3EF5" w:rsidRDefault="00B84137" w:rsidP="00B84137">
      <w:pPr>
        <w:pStyle w:val="Ttulo2"/>
        <w:numPr>
          <w:ilvl w:val="0"/>
          <w:numId w:val="0"/>
        </w:numPr>
        <w:rPr>
          <w:rFonts w:cs="Arial"/>
          <w:b w:val="0"/>
          <w:sz w:val="20"/>
        </w:rPr>
      </w:pPr>
      <w:bookmarkStart w:id="21" w:name="_Toc89224930"/>
      <w:bookmarkStart w:id="22" w:name="_Toc199424696"/>
    </w:p>
    <w:p w14:paraId="0E06B7AB" w14:textId="32C0E4B4" w:rsidR="007C0CAB" w:rsidRPr="006A3EF5" w:rsidRDefault="007C0CAB" w:rsidP="007C0CAB">
      <w:pPr>
        <w:rPr>
          <w:rFonts w:cs="Arial"/>
          <w:sz w:val="20"/>
        </w:rPr>
      </w:pPr>
    </w:p>
    <w:p w14:paraId="2D128F1B" w14:textId="3C08BDC0" w:rsidR="007C0CAB" w:rsidRPr="006A3EF5" w:rsidRDefault="007C0CAB" w:rsidP="007C0CAB">
      <w:pPr>
        <w:rPr>
          <w:rFonts w:cs="Arial"/>
          <w:sz w:val="20"/>
        </w:rPr>
      </w:pPr>
    </w:p>
    <w:p w14:paraId="36643868" w14:textId="77777777" w:rsidR="007C0CAB" w:rsidRPr="006A3EF5" w:rsidRDefault="007C0CAB" w:rsidP="007C0CAB">
      <w:pPr>
        <w:rPr>
          <w:rFonts w:cs="Arial"/>
          <w:sz w:val="20"/>
        </w:rPr>
      </w:pPr>
    </w:p>
    <w:p w14:paraId="2C3961C9" w14:textId="32686206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r w:rsidRPr="006A3EF5">
        <w:rPr>
          <w:rFonts w:cs="Arial"/>
          <w:b w:val="0"/>
          <w:sz w:val="20"/>
        </w:rPr>
        <w:lastRenderedPageBreak/>
        <w:t>Beneficios Esperados</w:t>
      </w:r>
      <w:bookmarkEnd w:id="21"/>
      <w:bookmarkEnd w:id="22"/>
      <w:r w:rsidRPr="006A3EF5">
        <w:rPr>
          <w:rFonts w:cs="Arial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6A3EF5" w14:paraId="6D141FC1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06924A0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CAEE857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6A3EF5" w14:paraId="5DFE04EF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38131A43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4FE34C96" w14:textId="5D31B158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617ED0" w:rsidRPr="006A3EF5">
              <w:rPr>
                <w:rFonts w:cs="Arial"/>
                <w:sz w:val="20"/>
                <w:lang w:val="es-ES"/>
              </w:rPr>
              <w:t>Acceder a crear usuarios</w:t>
            </w:r>
          </w:p>
        </w:tc>
      </w:tr>
      <w:tr w:rsidR="00480D67" w:rsidRPr="006A3EF5" w14:paraId="2CEE7D06" w14:textId="77777777" w:rsidTr="00715337">
        <w:tc>
          <w:tcPr>
            <w:tcW w:w="1701" w:type="dxa"/>
            <w:shd w:val="clear" w:color="auto" w:fill="auto"/>
          </w:tcPr>
          <w:p w14:paraId="75103AFC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AB3C08C" w14:textId="51FB94D9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617ED0" w:rsidRPr="006A3EF5">
              <w:rPr>
                <w:rFonts w:cs="Arial"/>
                <w:sz w:val="20"/>
                <w:lang w:val="es-ES"/>
              </w:rPr>
              <w:t>Rapidez en el servicio</w:t>
            </w:r>
          </w:p>
        </w:tc>
      </w:tr>
      <w:tr w:rsidR="00480D67" w:rsidRPr="006A3EF5" w14:paraId="7C57FB05" w14:textId="77777777" w:rsidTr="00715337"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543F1191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1291BEF8" w14:textId="7608506F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617ED0" w:rsidRPr="006A3EF5">
              <w:rPr>
                <w:rFonts w:cs="Arial"/>
                <w:sz w:val="20"/>
                <w:lang w:val="es-ES"/>
              </w:rPr>
              <w:t>Generación de reportes de la base de datos</w:t>
            </w:r>
          </w:p>
        </w:tc>
      </w:tr>
      <w:tr w:rsidR="00480D67" w:rsidRPr="006A3EF5" w14:paraId="5F55ACC9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45E13B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1DE7C5C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6A3EF5" w14:paraId="4F28A938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74D29347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4D68F916" w14:textId="705D4239" w:rsidR="00480D67" w:rsidRPr="006A3EF5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877443" w:rsidRPr="006A3EF5">
              <w:rPr>
                <w:rFonts w:cs="Arial"/>
                <w:sz w:val="20"/>
                <w:lang w:val="es-ES"/>
              </w:rPr>
              <w:t xml:space="preserve">Los usuarios ingresarán mediante un login y </w:t>
            </w:r>
            <w:proofErr w:type="spellStart"/>
            <w:r w:rsidR="00877443" w:rsidRPr="006A3EF5">
              <w:rPr>
                <w:rFonts w:cs="Arial"/>
                <w:sz w:val="20"/>
                <w:lang w:val="es-ES"/>
              </w:rPr>
              <w:t>Password</w:t>
            </w:r>
            <w:proofErr w:type="spellEnd"/>
          </w:p>
        </w:tc>
      </w:tr>
      <w:tr w:rsidR="00480D67" w:rsidRPr="006A3EF5" w14:paraId="2DB9D0B1" w14:textId="77777777" w:rsidTr="00715337">
        <w:tc>
          <w:tcPr>
            <w:tcW w:w="1701" w:type="dxa"/>
            <w:shd w:val="clear" w:color="auto" w:fill="auto"/>
          </w:tcPr>
          <w:p w14:paraId="65F09638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9BFCA1E" w14:textId="77FC4A09" w:rsidR="00480D67" w:rsidRPr="006A3EF5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877443" w:rsidRPr="006A3EF5">
              <w:rPr>
                <w:rFonts w:cs="Arial"/>
                <w:sz w:val="20"/>
                <w:lang w:val="es-ES"/>
              </w:rPr>
              <w:t>Eliminacion de anotaciones en cuadernos y en Excel (datos del cliente)</w:t>
            </w:r>
          </w:p>
        </w:tc>
      </w:tr>
      <w:tr w:rsidR="00480D67" w:rsidRPr="006A3EF5" w14:paraId="60D054B3" w14:textId="77777777" w:rsidTr="00715337">
        <w:tc>
          <w:tcPr>
            <w:tcW w:w="1701" w:type="dxa"/>
            <w:shd w:val="clear" w:color="auto" w:fill="auto"/>
          </w:tcPr>
          <w:p w14:paraId="4C87F070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61FE63C" w14:textId="73F70B30" w:rsidR="00480D67" w:rsidRPr="006A3EF5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r w:rsidR="00BE5027" w:rsidRPr="006A3EF5">
              <w:rPr>
                <w:rFonts w:cs="Arial"/>
                <w:sz w:val="20"/>
                <w:lang w:val="es-ES"/>
              </w:rPr>
              <w:t>Registro de Clientes</w:t>
            </w:r>
            <w:r w:rsidR="00E81259" w:rsidRPr="006A3EF5">
              <w:rPr>
                <w:rFonts w:cs="Arial"/>
                <w:sz w:val="20"/>
                <w:lang w:val="es-ES"/>
              </w:rPr>
              <w:t xml:space="preserve"> y</w:t>
            </w:r>
            <w:r w:rsidR="00BE5027" w:rsidRPr="006A3EF5">
              <w:rPr>
                <w:rFonts w:cs="Arial"/>
                <w:sz w:val="20"/>
                <w:lang w:val="es-ES"/>
              </w:rPr>
              <w:t xml:space="preserve"> tipos de procedimientos quirúrgicos</w:t>
            </w:r>
          </w:p>
        </w:tc>
      </w:tr>
    </w:tbl>
    <w:p w14:paraId="334E4D1E" w14:textId="77777777" w:rsidR="00480D67" w:rsidRPr="006A3EF5" w:rsidRDefault="00480D67" w:rsidP="00480D67">
      <w:pPr>
        <w:ind w:left="1476" w:hanging="36"/>
        <w:rPr>
          <w:rFonts w:cs="Arial"/>
          <w:sz w:val="20"/>
          <w:lang w:val="es-ES"/>
        </w:rPr>
      </w:pPr>
    </w:p>
    <w:p w14:paraId="09A0C1F6" w14:textId="16CF0A35" w:rsidR="00480D67" w:rsidRPr="006A3EF5" w:rsidRDefault="00480D67" w:rsidP="00E81259">
      <w:pPr>
        <w:spacing w:line="240" w:lineRule="auto"/>
        <w:jc w:val="left"/>
        <w:rPr>
          <w:rFonts w:cs="Arial"/>
          <w:sz w:val="20"/>
          <w:lang w:val="es-ES"/>
        </w:rPr>
      </w:pPr>
    </w:p>
    <w:p w14:paraId="773DBC60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23" w:name="_Toc199424697"/>
      <w:bookmarkStart w:id="24" w:name="_Toc89224931"/>
      <w:r w:rsidRPr="006A3EF5">
        <w:rPr>
          <w:rFonts w:cs="Arial"/>
          <w:b w:val="0"/>
          <w:sz w:val="20"/>
        </w:rPr>
        <w:t>Supuestos y premisas</w:t>
      </w:r>
      <w:bookmarkEnd w:id="2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="002C20F2" w:rsidRPr="006A3EF5" w14:paraId="430F2828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70B00E" w14:textId="77777777" w:rsidR="00480D67" w:rsidRPr="006A3EF5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C1EC241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6A3EF5" w14:paraId="0196F417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378459C7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B74F990" w14:textId="672CD8A4" w:rsidR="00480D67" w:rsidRPr="006A3EF5" w:rsidRDefault="005D15BD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La gestión del proyecto estará a cargo de los miembros de este grupo.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480D67" w:rsidRPr="006A3EF5" w14:paraId="24606695" w14:textId="77777777" w:rsidTr="00715337">
        <w:tc>
          <w:tcPr>
            <w:tcW w:w="1256" w:type="dxa"/>
            <w:shd w:val="clear" w:color="auto" w:fill="auto"/>
          </w:tcPr>
          <w:p w14:paraId="171EC3B1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12460CA9" w14:textId="3D18DC34" w:rsidR="00480D67" w:rsidRPr="006A3EF5" w:rsidRDefault="005D15BD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Las reuniones de grupo se llevarán a cabo mediante plataformas virtuales.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480D67" w:rsidRPr="006A3EF5" w14:paraId="69A943D1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466487" w14:textId="77777777" w:rsidR="00480D67" w:rsidRPr="006A3EF5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58B3CD3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6A3EF5" w14:paraId="6229303C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1D9B889D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72D4A0C9" w14:textId="69C1634E" w:rsidR="00480D67" w:rsidRPr="006A3EF5" w:rsidRDefault="005F667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Mediante los </w:t>
            </w:r>
            <w:r w:rsidR="00AE4E8C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siguientes </w:t>
            </w: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roles: Scrum </w:t>
            </w:r>
            <w:proofErr w:type="gramStart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Master</w:t>
            </w:r>
            <w:proofErr w:type="gramEnd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, </w:t>
            </w:r>
            <w:proofErr w:type="spellStart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Product</w:t>
            </w:r>
            <w:proofErr w:type="spellEnd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 </w:t>
            </w:r>
            <w:proofErr w:type="spellStart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Owner</w:t>
            </w:r>
            <w:proofErr w:type="spellEnd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 y Scrum Teams.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480D67" w:rsidRPr="006A3EF5" w14:paraId="1D02C10E" w14:textId="77777777" w:rsidTr="00715337">
        <w:tc>
          <w:tcPr>
            <w:tcW w:w="1256" w:type="dxa"/>
            <w:shd w:val="clear" w:color="auto" w:fill="auto"/>
          </w:tcPr>
          <w:p w14:paraId="612C5951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D6B6B5D" w14:textId="00F45EA9" w:rsidR="00480D67" w:rsidRPr="006A3EF5" w:rsidRDefault="005F6677" w:rsidP="00415678">
            <w:pPr>
              <w:rPr>
                <w:rFonts w:cs="Arial"/>
                <w:sz w:val="20"/>
                <w:lang w:val="es-ES"/>
              </w:rPr>
            </w:pPr>
            <w:proofErr w:type="gramStart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Las plataformas a usar</w:t>
            </w:r>
            <w:proofErr w:type="gramEnd"/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 (Teams, Zoom)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</w:tbl>
    <w:p w14:paraId="3976EBE5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25" w:name="_Toc199424698"/>
      <w:r w:rsidRPr="006A3EF5">
        <w:rPr>
          <w:rFonts w:cs="Arial"/>
          <w:b w:val="0"/>
          <w:sz w:val="20"/>
        </w:rPr>
        <w:t>Restricciones</w:t>
      </w:r>
      <w:bookmarkEnd w:id="24"/>
      <w:bookmarkEnd w:id="25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6A3EF5" w14:paraId="1188A7D3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2447BDF" w14:textId="77777777" w:rsidR="00480D67" w:rsidRPr="006A3EF5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850DF05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6A3EF5" w14:paraId="521E3918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429AF76F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E13367D" w14:textId="191783AF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</w:rPr>
              <w:t xml:space="preserve"> </w:t>
            </w:r>
            <w:r w:rsidR="00345D77" w:rsidRPr="006A3EF5">
              <w:rPr>
                <w:rFonts w:cs="Arial"/>
                <w:sz w:val="20"/>
              </w:rPr>
              <w:t>No es una App, Web</w:t>
            </w:r>
          </w:p>
        </w:tc>
      </w:tr>
      <w:tr w:rsidR="00480D67" w:rsidRPr="006A3EF5" w14:paraId="47CEABBE" w14:textId="77777777" w:rsidTr="00715337">
        <w:tc>
          <w:tcPr>
            <w:tcW w:w="1336" w:type="dxa"/>
            <w:shd w:val="clear" w:color="auto" w:fill="auto"/>
          </w:tcPr>
          <w:p w14:paraId="6C8125D5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31954D99" w14:textId="36238327" w:rsidR="00671962" w:rsidRPr="006A3EF5" w:rsidRDefault="00480D67" w:rsidP="00345D77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</w:rPr>
              <w:t xml:space="preserve"> </w:t>
            </w:r>
            <w:r w:rsidR="004B4B48"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Se generan copias de seguridad y respaldo de la información</w:t>
            </w:r>
            <w:r w:rsidR="004B4B48"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480D67" w:rsidRPr="006A3EF5" w14:paraId="5E48E5BF" w14:textId="77777777" w:rsidTr="00715337">
        <w:tc>
          <w:tcPr>
            <w:tcW w:w="1336" w:type="dxa"/>
            <w:shd w:val="clear" w:color="auto" w:fill="auto"/>
          </w:tcPr>
          <w:p w14:paraId="5E9F6499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3E333DA" w14:textId="0B6B39F3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</w:rPr>
              <w:t xml:space="preserve"> </w:t>
            </w:r>
            <w:r w:rsidR="004B4B48"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La desintegración del equipo</w:t>
            </w:r>
            <w:r w:rsidR="004B4B48"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</w:tbl>
    <w:p w14:paraId="1AE174D3" w14:textId="3169C4E0" w:rsidR="0059449B" w:rsidRDefault="0059449B" w:rsidP="00D14CE8">
      <w:pPr>
        <w:pStyle w:val="Ttulo2"/>
        <w:numPr>
          <w:ilvl w:val="0"/>
          <w:numId w:val="0"/>
        </w:numPr>
        <w:ind w:left="576"/>
        <w:rPr>
          <w:rFonts w:cs="Arial"/>
          <w:b w:val="0"/>
          <w:sz w:val="20"/>
        </w:rPr>
      </w:pPr>
      <w:bookmarkStart w:id="26" w:name="_Toc89224932"/>
      <w:bookmarkStart w:id="27" w:name="_Toc199424699"/>
    </w:p>
    <w:p w14:paraId="41B29B3E" w14:textId="7BFA7981" w:rsidR="00D14CE8" w:rsidRDefault="00D14CE8" w:rsidP="00D14CE8"/>
    <w:p w14:paraId="53143DDA" w14:textId="4A95B4ED" w:rsidR="00D14CE8" w:rsidRDefault="00D14CE8" w:rsidP="00D14CE8"/>
    <w:p w14:paraId="6C4AD50A" w14:textId="23FE376B" w:rsidR="00D14CE8" w:rsidRDefault="00D14CE8" w:rsidP="00D14CE8"/>
    <w:p w14:paraId="6AA0D46B" w14:textId="3701F0D4" w:rsidR="00D14CE8" w:rsidRDefault="00D14CE8" w:rsidP="00D14CE8"/>
    <w:p w14:paraId="6080B454" w14:textId="4492E703" w:rsidR="00D14CE8" w:rsidRDefault="00D14CE8" w:rsidP="00D14CE8"/>
    <w:p w14:paraId="52B53887" w14:textId="0D46761A" w:rsidR="00D14CE8" w:rsidRDefault="00D14CE8" w:rsidP="00D14CE8"/>
    <w:p w14:paraId="632D7BDD" w14:textId="62F5C4DE" w:rsidR="00D14CE8" w:rsidRDefault="00D14CE8" w:rsidP="00D14CE8"/>
    <w:p w14:paraId="098E74F5" w14:textId="39299B98" w:rsidR="00D14CE8" w:rsidRDefault="00D14CE8" w:rsidP="00D14CE8"/>
    <w:p w14:paraId="0C42DFBA" w14:textId="7C8D9D50" w:rsidR="00D14CE8" w:rsidRDefault="00D14CE8" w:rsidP="00D14CE8"/>
    <w:p w14:paraId="5FD8EF7C" w14:textId="206857C4" w:rsidR="00D14CE8" w:rsidRDefault="00D14CE8" w:rsidP="00D14CE8"/>
    <w:p w14:paraId="5DFBCD5F" w14:textId="2002A72E" w:rsidR="00D14CE8" w:rsidRDefault="00D14CE8" w:rsidP="00D14CE8"/>
    <w:p w14:paraId="20D4583E" w14:textId="0D4A15C6" w:rsidR="00D14CE8" w:rsidRDefault="00D14CE8" w:rsidP="00D14CE8"/>
    <w:p w14:paraId="6E31F8D6" w14:textId="0E241485" w:rsidR="00D14CE8" w:rsidRDefault="00D14CE8" w:rsidP="00D14CE8"/>
    <w:p w14:paraId="1933DFA7" w14:textId="7617B905" w:rsidR="00D14CE8" w:rsidRDefault="00D14CE8" w:rsidP="00D14CE8"/>
    <w:p w14:paraId="0721ED3B" w14:textId="77777777" w:rsidR="00D14CE8" w:rsidRDefault="00D14CE8" w:rsidP="00D14CE8"/>
    <w:p w14:paraId="47E87C81" w14:textId="3CFD48DD" w:rsidR="00D14CE8" w:rsidRDefault="00D14CE8" w:rsidP="00D14CE8"/>
    <w:p w14:paraId="5BE1249E" w14:textId="6746B589" w:rsidR="00D14CE8" w:rsidRDefault="00D14CE8" w:rsidP="00D14CE8"/>
    <w:p w14:paraId="1EAF3771" w14:textId="42EEA864" w:rsidR="00D14CE8" w:rsidRDefault="00D14CE8" w:rsidP="00D14CE8"/>
    <w:p w14:paraId="58BEE2F6" w14:textId="2E15E104" w:rsidR="00D14CE8" w:rsidRDefault="00D14CE8" w:rsidP="00D14CE8"/>
    <w:p w14:paraId="186634A4" w14:textId="77777777" w:rsidR="00D14CE8" w:rsidRPr="00D14CE8" w:rsidRDefault="00D14CE8" w:rsidP="00D14CE8"/>
    <w:p w14:paraId="2DA2A907" w14:textId="329F0DCE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r w:rsidRPr="006A3EF5">
        <w:rPr>
          <w:rFonts w:cs="Arial"/>
          <w:b w:val="0"/>
          <w:sz w:val="20"/>
        </w:rPr>
        <w:t>Costos y Recursos estimados</w:t>
      </w:r>
      <w:bookmarkEnd w:id="26"/>
      <w:bookmarkEnd w:id="27"/>
    </w:p>
    <w:tbl>
      <w:tblPr>
        <w:tblW w:w="4681" w:type="pct"/>
        <w:tblInd w:w="562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834"/>
        <w:gridCol w:w="1425"/>
        <w:gridCol w:w="1406"/>
        <w:gridCol w:w="1294"/>
        <w:gridCol w:w="1167"/>
        <w:gridCol w:w="1118"/>
      </w:tblGrid>
      <w:tr w:rsidR="00C16ECF" w:rsidRPr="006A3EF5" w14:paraId="12734851" w14:textId="77777777" w:rsidTr="008F7F17"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543B46CF" w14:textId="77777777" w:rsidR="00480D67" w:rsidRPr="006A3EF5" w:rsidRDefault="00480D67" w:rsidP="00415678">
            <w:pPr>
              <w:rPr>
                <w:rFonts w:cs="Arial"/>
                <w:sz w:val="20"/>
                <w:lang w:val="es-ES"/>
              </w:rPr>
            </w:pPr>
            <w:bookmarkStart w:id="28" w:name="_Toc89224933"/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118682B" w14:textId="77777777" w:rsidR="00480D67" w:rsidRPr="006A3EF5" w:rsidRDefault="00480D67" w:rsidP="00B85DCA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Cantidad</w:t>
            </w:r>
          </w:p>
          <w:p w14:paraId="2060DB7E" w14:textId="77777777" w:rsidR="00480D67" w:rsidRPr="006A3EF5" w:rsidRDefault="00480D67" w:rsidP="00B85DCA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(Hora)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3ED12826" w14:textId="77777777" w:rsidR="00480D67" w:rsidRPr="006A3EF5" w:rsidRDefault="00480D67" w:rsidP="00B85DCA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Costo x Hora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78FE01B2" w14:textId="77777777" w:rsidR="00480D67" w:rsidRPr="006A3EF5" w:rsidRDefault="00480D67" w:rsidP="00B85DCA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Subtotal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394018D" w14:textId="77777777" w:rsidR="00480D67" w:rsidRPr="006A3EF5" w:rsidRDefault="00480D67" w:rsidP="00B85DCA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Numero de Meses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000000" w:themeFill="text1"/>
          </w:tcPr>
          <w:p w14:paraId="200C49AD" w14:textId="77777777" w:rsidR="00480D67" w:rsidRPr="006A3EF5" w:rsidRDefault="00480D67" w:rsidP="00B85DCA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Total</w:t>
            </w:r>
          </w:p>
        </w:tc>
      </w:tr>
      <w:tr w:rsidR="007A75C4" w:rsidRPr="006A3EF5" w14:paraId="4B4B9D82" w14:textId="77777777" w:rsidTr="008F7F17">
        <w:tc>
          <w:tcPr>
            <w:tcW w:w="1112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6BAA166D" w14:textId="77777777" w:rsidR="00480D67" w:rsidRPr="006A3EF5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1.-Gestión del Proyecto</w:t>
            </w:r>
          </w:p>
        </w:tc>
        <w:tc>
          <w:tcPr>
            <w:tcW w:w="86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2B4CFA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3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51CEA" w14:textId="77777777" w:rsidR="00480D67" w:rsidRPr="006A3EF5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</w:p>
        </w:tc>
        <w:tc>
          <w:tcPr>
            <w:tcW w:w="785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A30DDB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76407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04A50F61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480D67" w:rsidRPr="006A3EF5" w14:paraId="4CFDEC1A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E65094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Jefe del proyecto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AE1B20" w14:textId="34E615D5" w:rsidR="00480D67" w:rsidRPr="006A3EF5" w:rsidRDefault="005663C1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56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5380E7" w14:textId="2FE0EDFA" w:rsidR="00480D67" w:rsidRPr="006A3EF5" w:rsidRDefault="005663C1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30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84F56F" w14:textId="6BC5E741" w:rsidR="00480D67" w:rsidRPr="006A3EF5" w:rsidRDefault="005663C1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1680</w:t>
            </w: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88328" w14:textId="22458F58" w:rsidR="00480D67" w:rsidRPr="006A3EF5" w:rsidRDefault="005663C1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4E5C7B95" w14:textId="726D7F11" w:rsidR="00480D67" w:rsidRPr="006A3EF5" w:rsidRDefault="005663C1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6720</w:t>
            </w:r>
          </w:p>
        </w:tc>
      </w:tr>
      <w:tr w:rsidR="00480D67" w:rsidRPr="006A3EF5" w14:paraId="76EAE89E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578DA4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Miembros del Equipo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E1B181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639568" w14:textId="77777777" w:rsidR="00480D67" w:rsidRPr="006A3EF5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676DDB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E3170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5BEB8F72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2B3651" w:rsidRPr="006A3EF5" w14:paraId="67AA80B0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D480F51" w14:textId="6157C6E4" w:rsidR="002B3651" w:rsidRPr="006A3EF5" w:rsidRDefault="005112B4" w:rsidP="00415678">
            <w:pPr>
              <w:jc w:val="right"/>
              <w:rPr>
                <w:rFonts w:cs="Arial"/>
                <w:sz w:val="20"/>
                <w:lang w:val="es-ES"/>
              </w:rPr>
            </w:pPr>
            <w:proofErr w:type="spellStart"/>
            <w:r w:rsidRPr="006A3EF5">
              <w:rPr>
                <w:rFonts w:cs="Arial"/>
                <w:sz w:val="20"/>
                <w:lang w:val="es-ES"/>
              </w:rPr>
              <w:t>Product</w:t>
            </w:r>
            <w:proofErr w:type="spellEnd"/>
            <w:r w:rsidRPr="006A3EF5"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 w:rsidRPr="006A3EF5">
              <w:rPr>
                <w:rFonts w:cs="Arial"/>
                <w:sz w:val="20"/>
                <w:lang w:val="es-ES"/>
              </w:rPr>
              <w:t>Owner</w:t>
            </w:r>
            <w:proofErr w:type="spellEnd"/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805CC8" w14:textId="1CCE39E5" w:rsidR="002B3651" w:rsidRPr="006A3EF5" w:rsidRDefault="00CC0D3E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56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745401" w14:textId="5CFD6DD5" w:rsidR="002B3651" w:rsidRPr="006A3EF5" w:rsidRDefault="00CC0D3E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C75AD8" w14:textId="3716E8C2" w:rsidR="002B3651" w:rsidRPr="006A3EF5" w:rsidRDefault="00CC0D3E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1120</w:t>
            </w: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4D7F3" w14:textId="04EC33E8" w:rsidR="002B3651" w:rsidRPr="006A3EF5" w:rsidRDefault="00CC0D3E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520D6A0E" w14:textId="12BFB312" w:rsidR="002B3651" w:rsidRPr="006A3EF5" w:rsidRDefault="00CC0D3E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4480</w:t>
            </w:r>
          </w:p>
        </w:tc>
      </w:tr>
      <w:tr w:rsidR="00480D67" w:rsidRPr="006A3EF5" w14:paraId="5521791B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2CEAFE4B" w14:textId="7E31B409" w:rsidR="00480D67" w:rsidRPr="006A3EF5" w:rsidRDefault="005112B4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Scrum teams 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2A57B1" w14:textId="05A2020F" w:rsidR="00480D67" w:rsidRPr="006A3EF5" w:rsidRDefault="00CC0D3E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56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72EFFA" w14:textId="2EC47FED" w:rsidR="00480D67" w:rsidRPr="006A3EF5" w:rsidRDefault="00CC0D3E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18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D1905" w14:textId="6E412980" w:rsidR="00480D67" w:rsidRPr="006A3EF5" w:rsidRDefault="00CC0D3E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1008</w:t>
            </w: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5AE6E" w14:textId="3B696C10" w:rsidR="00480D67" w:rsidRPr="006A3EF5" w:rsidRDefault="00B54712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5CE19517" w14:textId="4E5DBB4D" w:rsidR="00480D67" w:rsidRPr="006A3EF5" w:rsidRDefault="00B54712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4032</w:t>
            </w:r>
          </w:p>
        </w:tc>
      </w:tr>
      <w:tr w:rsidR="00480D67" w:rsidRPr="006A3EF5" w14:paraId="5CCB9682" w14:textId="77777777" w:rsidTr="008F7F17">
        <w:tc>
          <w:tcPr>
            <w:tcW w:w="1112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002FF447" w14:textId="77777777" w:rsidR="00480D67" w:rsidRPr="006A3EF5" w:rsidRDefault="00480D67" w:rsidP="00415678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 xml:space="preserve">2.- </w:t>
            </w:r>
            <w:r w:rsidRPr="006A3EF5">
              <w:rPr>
                <w:rFonts w:cs="Arial"/>
                <w:sz w:val="20"/>
                <w:lang w:val="es-ES"/>
              </w:rPr>
              <w:t>Hardware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BAF7BF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BF3DD2" w14:textId="77777777" w:rsidR="00480D67" w:rsidRPr="006A3EF5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B36494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63998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5E7C2CB2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480D67" w:rsidRPr="006A3EF5" w14:paraId="76C10B74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959DE02" w14:textId="45AA632D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Pc</w:t>
            </w:r>
            <w:r w:rsidR="005A2771" w:rsidRPr="006A3EF5">
              <w:rPr>
                <w:rFonts w:cs="Arial"/>
                <w:sz w:val="20"/>
                <w:lang w:val="es-ES"/>
              </w:rPr>
              <w:t xml:space="preserve"> de </w:t>
            </w:r>
            <w:r w:rsidR="008F7F17" w:rsidRPr="006A3EF5">
              <w:rPr>
                <w:rFonts w:cs="Arial"/>
                <w:sz w:val="20"/>
                <w:lang w:val="es-ES"/>
              </w:rPr>
              <w:t>escritorio I3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A6B1F7" w14:textId="43078249" w:rsidR="00480D67" w:rsidRPr="006A3EF5" w:rsidRDefault="00CF550B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5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063642" w14:textId="29D93677" w:rsidR="00480D67" w:rsidRPr="006A3EF5" w:rsidRDefault="00CF550B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3000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5C6089" w14:textId="20A8AE2B" w:rsidR="00480D67" w:rsidRPr="006A3EF5" w:rsidRDefault="008F7F17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  <w:r w:rsidR="004A20F6" w:rsidRPr="006A3EF5">
              <w:rPr>
                <w:rFonts w:cs="Arial"/>
                <w:sz w:val="20"/>
                <w:lang w:val="es-ES"/>
              </w:rPr>
              <w:t>5</w:t>
            </w:r>
            <w:r w:rsidRPr="006A3EF5">
              <w:rPr>
                <w:rFonts w:cs="Arial"/>
                <w:sz w:val="20"/>
                <w:lang w:val="es-ES"/>
              </w:rPr>
              <w:t>000</w:t>
            </w: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04A74" w14:textId="51BF85F6" w:rsidR="00480D67" w:rsidRPr="006A3EF5" w:rsidRDefault="00CF550B" w:rsidP="00CF550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0D650016" w14:textId="4A6BFD18" w:rsidR="00480D67" w:rsidRPr="006A3EF5" w:rsidRDefault="00CF550B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  <w:r w:rsidR="004A20F6" w:rsidRPr="006A3EF5">
              <w:rPr>
                <w:rFonts w:cs="Arial"/>
                <w:sz w:val="20"/>
                <w:lang w:val="es-ES"/>
              </w:rPr>
              <w:t>5</w:t>
            </w:r>
            <w:r w:rsidRPr="006A3EF5">
              <w:rPr>
                <w:rFonts w:cs="Arial"/>
                <w:sz w:val="20"/>
                <w:lang w:val="es-ES"/>
              </w:rPr>
              <w:t>000</w:t>
            </w:r>
          </w:p>
        </w:tc>
      </w:tr>
      <w:tr w:rsidR="00480D67" w:rsidRPr="006A3EF5" w14:paraId="1BCC643E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6E15B92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Servidores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82E8BF" w14:textId="0796E45D" w:rsidR="00480D67" w:rsidRPr="006A3EF5" w:rsidRDefault="005A2771" w:rsidP="00CF550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27D921" w14:textId="3A43A0BD" w:rsidR="00480D67" w:rsidRPr="006A3EF5" w:rsidRDefault="005A2771" w:rsidP="00CF550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C196A4" w14:textId="4F7A3366" w:rsidR="00480D67" w:rsidRPr="006A3EF5" w:rsidRDefault="005A2771" w:rsidP="00CF550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CC846" w14:textId="1E12B5E2" w:rsidR="00480D67" w:rsidRPr="006A3EF5" w:rsidRDefault="005A2771" w:rsidP="00CF550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445C1632" w14:textId="4ED8732C" w:rsidR="00480D67" w:rsidRPr="006A3EF5" w:rsidRDefault="005A2771" w:rsidP="00CF550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480D67" w:rsidRPr="006A3EF5" w14:paraId="0F5FE1E1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0B2E5D77" w14:textId="41C39779" w:rsidR="00480D67" w:rsidRPr="006A3EF5" w:rsidRDefault="00CF550B" w:rsidP="00CF550B">
            <w:pPr>
              <w:jc w:val="right"/>
              <w:rPr>
                <w:rFonts w:cs="Arial"/>
                <w:bCs/>
                <w:sz w:val="20"/>
                <w:lang w:val="es-ES"/>
              </w:rPr>
            </w:pPr>
            <w:r w:rsidRPr="006A3EF5">
              <w:rPr>
                <w:rFonts w:cs="Arial"/>
                <w:bCs/>
                <w:sz w:val="20"/>
                <w:lang w:val="es-ES"/>
              </w:rPr>
              <w:t>Impresoras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C467E3" w14:textId="42C36A60" w:rsidR="00480D67" w:rsidRPr="006A3EF5" w:rsidRDefault="00CF550B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D23825" w14:textId="1A989555" w:rsidR="00480D67" w:rsidRPr="006A3EF5" w:rsidRDefault="004A20F6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C0C49F" w14:textId="45AE0404" w:rsidR="00480D67" w:rsidRPr="006A3EF5" w:rsidRDefault="004A20F6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3F828" w14:textId="17FFDDCC" w:rsidR="00480D67" w:rsidRPr="006A3EF5" w:rsidRDefault="004A20F6" w:rsidP="004A20F6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3C93DBB1" w14:textId="559163C9" w:rsidR="00480D67" w:rsidRPr="006A3EF5" w:rsidRDefault="004A20F6" w:rsidP="004A20F6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600</w:t>
            </w:r>
          </w:p>
        </w:tc>
      </w:tr>
      <w:tr w:rsidR="00480D67" w:rsidRPr="006A3EF5" w14:paraId="27C457F9" w14:textId="77777777" w:rsidTr="008F7F17">
        <w:tc>
          <w:tcPr>
            <w:tcW w:w="1112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6C6940A3" w14:textId="77777777" w:rsidR="00480D67" w:rsidRPr="006A3EF5" w:rsidRDefault="00480D67" w:rsidP="00415678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 xml:space="preserve">3.- </w:t>
            </w:r>
            <w:r w:rsidRPr="006A3EF5">
              <w:rPr>
                <w:rFonts w:cs="Arial"/>
                <w:sz w:val="20"/>
                <w:lang w:val="es-ES"/>
              </w:rPr>
              <w:t>Software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E1AD7F" w14:textId="77777777" w:rsidR="00480D67" w:rsidRPr="006A3EF5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C9936B" w14:textId="77777777" w:rsidR="00480D67" w:rsidRPr="006A3EF5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291EC8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E86E5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72D9C76B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480D67" w:rsidRPr="006A3EF5" w14:paraId="69D61964" w14:textId="77777777" w:rsidTr="008F7F17">
        <w:tc>
          <w:tcPr>
            <w:tcW w:w="1112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326FA7ED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Licenciado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89F8FB" w14:textId="5F91890B" w:rsidR="00480D67" w:rsidRPr="006A3EF5" w:rsidRDefault="00BE231F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Windows 1</w:t>
            </w:r>
            <w:r w:rsidR="007E3FE0" w:rsidRPr="006A3EF5">
              <w:rPr>
                <w:rFonts w:cs="Arial"/>
                <w:sz w:val="20"/>
                <w:lang w:val="es-ES"/>
              </w:rPr>
              <w:t>0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216C68" w14:textId="30E63E62" w:rsidR="00480D67" w:rsidRPr="006A3EF5" w:rsidRDefault="00806971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423.50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48A69A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C3891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2E82C541" w14:textId="77777777" w:rsidR="00480D67" w:rsidRPr="006A3EF5" w:rsidRDefault="00480D67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806971" w:rsidRPr="006A3EF5" w14:paraId="66894168" w14:textId="77777777" w:rsidTr="008F7F17">
        <w:tc>
          <w:tcPr>
            <w:tcW w:w="1112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339F2A17" w14:textId="77777777" w:rsidR="00806971" w:rsidRPr="006A3EF5" w:rsidRDefault="00806971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1E90AA" w14:textId="2C0C9309" w:rsidR="00806971" w:rsidRPr="006A3EF5" w:rsidRDefault="004809AD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Antivirus 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A0C192" w14:textId="6377B309" w:rsidR="00BC295E" w:rsidRPr="006A3EF5" w:rsidRDefault="00BC295E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166.50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2EC29A" w14:textId="77777777" w:rsidR="00806971" w:rsidRPr="006A3EF5" w:rsidRDefault="00806971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C4924" w14:textId="77777777" w:rsidR="00806971" w:rsidRPr="006A3EF5" w:rsidRDefault="00806971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18BEB097" w14:textId="77777777" w:rsidR="00806971" w:rsidRPr="006A3EF5" w:rsidRDefault="00806971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BE231F" w:rsidRPr="006A3EF5" w14:paraId="0ACF9A28" w14:textId="77777777" w:rsidTr="008F7F17">
        <w:tc>
          <w:tcPr>
            <w:tcW w:w="1112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5CB39602" w14:textId="77777777" w:rsidR="00BE231F" w:rsidRPr="006A3EF5" w:rsidRDefault="00BE231F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8EA5C3" w14:textId="432F68C1" w:rsidR="00BE231F" w:rsidRPr="006A3EF5" w:rsidRDefault="00BC295E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SQL 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7A1E48" w14:textId="07E44A1F" w:rsidR="00F330EE" w:rsidRPr="006A3EF5" w:rsidRDefault="00F330EE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573.44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E86E20" w14:textId="77777777" w:rsidR="00BE231F" w:rsidRPr="006A3EF5" w:rsidRDefault="00BE231F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57D6C" w14:textId="77777777" w:rsidR="00BE231F" w:rsidRPr="006A3EF5" w:rsidRDefault="00BE231F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223949C4" w14:textId="77777777" w:rsidR="00BE231F" w:rsidRPr="006A3EF5" w:rsidRDefault="00BE231F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B12EAB" w:rsidRPr="006A3EF5" w14:paraId="7A792BDE" w14:textId="77777777" w:rsidTr="005F5B8E">
        <w:tc>
          <w:tcPr>
            <w:tcW w:w="1112" w:type="pct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</w:tcPr>
          <w:p w14:paraId="0277819C" w14:textId="77777777" w:rsidR="00B12EAB" w:rsidRPr="006A3EF5" w:rsidRDefault="00B12EAB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</w:tcPr>
          <w:p w14:paraId="3DB3E4C9" w14:textId="2AE1A71E" w:rsidR="00B12EAB" w:rsidRPr="006A3EF5" w:rsidRDefault="00B12EAB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Visio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</w:tcPr>
          <w:p w14:paraId="395CC5D2" w14:textId="33EB9AAD" w:rsidR="00B12EAB" w:rsidRPr="006A3EF5" w:rsidRDefault="00B12EAB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171.99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</w:tcPr>
          <w:p w14:paraId="371DC8C1" w14:textId="77777777" w:rsidR="00B12EAB" w:rsidRPr="006A3EF5" w:rsidRDefault="00B12EAB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0CAB6830" w14:textId="77777777" w:rsidR="00B12EAB" w:rsidRPr="006A3EF5" w:rsidRDefault="00B12EAB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A546" w14:textId="77777777" w:rsidR="00B12EAB" w:rsidRPr="006A3EF5" w:rsidRDefault="00B12EAB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B12EAB" w:rsidRPr="006A3EF5" w14:paraId="190F079D" w14:textId="77777777" w:rsidTr="005F5B8E"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EC6058" w14:textId="7D3F73C4" w:rsidR="00B12EAB" w:rsidRPr="006A3EF5" w:rsidRDefault="007F444C" w:rsidP="00415678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Open </w:t>
            </w:r>
            <w:proofErr w:type="spellStart"/>
            <w:r w:rsidRPr="006A3EF5">
              <w:rPr>
                <w:rFonts w:cs="Arial"/>
                <w:sz w:val="20"/>
                <w:lang w:val="es-ES"/>
              </w:rPr>
              <w:t>Source</w:t>
            </w:r>
            <w:proofErr w:type="spellEnd"/>
            <w:r w:rsidRPr="006A3EF5">
              <w:rPr>
                <w:rFonts w:cs="Arial"/>
                <w:sz w:val="20"/>
                <w:lang w:val="es-ES"/>
              </w:rPr>
              <w:t xml:space="preserve"> 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8E83C" w14:textId="77777777" w:rsidR="00B12EAB" w:rsidRPr="006A3EF5" w:rsidRDefault="00B12EAB" w:rsidP="00415678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21E97" w14:textId="77777777" w:rsidR="00B12EAB" w:rsidRPr="006A3EF5" w:rsidRDefault="00B12EAB" w:rsidP="00415678">
            <w:pPr>
              <w:jc w:val="left"/>
              <w:rPr>
                <w:rFonts w:cs="Arial"/>
                <w:sz w:val="20"/>
                <w:lang w:val="es-ES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43B4" w14:textId="77777777" w:rsidR="00B12EAB" w:rsidRPr="006A3EF5" w:rsidRDefault="00B12EAB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F063" w14:textId="77777777" w:rsidR="00B12EAB" w:rsidRPr="006A3EF5" w:rsidRDefault="00B12EAB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CEF3" w14:textId="77777777" w:rsidR="00B12EAB" w:rsidRPr="006A3EF5" w:rsidRDefault="00B12EAB" w:rsidP="00415678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</w:tr>
      <w:tr w:rsidR="00B37A0F" w:rsidRPr="006A3EF5" w14:paraId="72A9840A" w14:textId="77777777" w:rsidTr="005F5B8E">
        <w:tc>
          <w:tcPr>
            <w:tcW w:w="11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9421E3" w14:textId="77777777" w:rsidR="00B37A0F" w:rsidRPr="006A3EF5" w:rsidRDefault="00B37A0F" w:rsidP="00B37A0F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4E040" w14:textId="564B8616" w:rsidR="00B37A0F" w:rsidRPr="006A3EF5" w:rsidRDefault="00B37A0F" w:rsidP="0059449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IBM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BC879" w14:textId="52E4E56E" w:rsidR="00B37A0F" w:rsidRPr="006A3EF5" w:rsidRDefault="00B37A0F" w:rsidP="00881454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69FE6" w14:textId="65150F7D" w:rsidR="00B37A0F" w:rsidRPr="006A3EF5" w:rsidRDefault="00B37A0F" w:rsidP="00881454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2182" w14:textId="740008EC" w:rsidR="00B37A0F" w:rsidRPr="006A3EF5" w:rsidRDefault="00B37A0F" w:rsidP="00881454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41BB" w14:textId="40632FC2" w:rsidR="00B37A0F" w:rsidRPr="006A3EF5" w:rsidRDefault="00B37A0F" w:rsidP="00881454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B37A0F" w:rsidRPr="006A3EF5" w14:paraId="29A31980" w14:textId="77777777" w:rsidTr="005F5B8E">
        <w:tc>
          <w:tcPr>
            <w:tcW w:w="11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9FED2C" w14:textId="77777777" w:rsidR="00B37A0F" w:rsidRPr="006A3EF5" w:rsidRDefault="00B37A0F" w:rsidP="00B37A0F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A95FC" w14:textId="50D1E9FB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 w:rsidRPr="006A3EF5">
              <w:rPr>
                <w:rFonts w:cs="Arial"/>
                <w:sz w:val="20"/>
                <w:lang w:val="es-ES"/>
              </w:rPr>
              <w:t>Officce</w:t>
            </w:r>
            <w:proofErr w:type="spellEnd"/>
            <w:r w:rsidRPr="006A3EF5">
              <w:rPr>
                <w:rFonts w:cs="Arial"/>
                <w:sz w:val="20"/>
                <w:lang w:val="es-ES"/>
              </w:rPr>
              <w:t xml:space="preserve"> 365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8DF0D" w14:textId="7548DBEF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F554" w14:textId="200A2FE2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57E2" w14:textId="41DBA195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12DB4" w14:textId="21D2989D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B37A0F" w:rsidRPr="006A3EF5" w14:paraId="75FD082D" w14:textId="77777777" w:rsidTr="005F5B8E">
        <w:tc>
          <w:tcPr>
            <w:tcW w:w="11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1D0BC8" w14:textId="77777777" w:rsidR="00B37A0F" w:rsidRPr="006A3EF5" w:rsidRDefault="00B37A0F" w:rsidP="00B37A0F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E221" w14:textId="2C0E9E84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Python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4EA2C" w14:textId="281E2374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8030" w14:textId="2742E498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81FC" w14:textId="4C4871B0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98481" w14:textId="123E37F2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B37A0F" w:rsidRPr="006A3EF5" w14:paraId="26EAE062" w14:textId="77777777" w:rsidTr="005F5B8E">
        <w:tc>
          <w:tcPr>
            <w:tcW w:w="11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BC7366" w14:textId="77777777" w:rsidR="00B37A0F" w:rsidRPr="006A3EF5" w:rsidRDefault="00B37A0F" w:rsidP="00B37A0F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3B332" w14:textId="47E3E912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Dia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E6646" w14:textId="4BB0549B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4E7E" w14:textId="46AA92FA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010D" w14:textId="7B5007C8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B424A" w14:textId="4D798641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B37A0F" w:rsidRPr="006A3EF5" w14:paraId="79EF7907" w14:textId="77777777" w:rsidTr="005F5B8E">
        <w:tc>
          <w:tcPr>
            <w:tcW w:w="11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96B85" w14:textId="77777777" w:rsidR="00B37A0F" w:rsidRPr="006A3EF5" w:rsidRDefault="00B37A0F" w:rsidP="00B37A0F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ECCEB" w14:textId="0D713D72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 w:rsidRPr="006A3EF5">
              <w:rPr>
                <w:rFonts w:cs="Arial"/>
                <w:sz w:val="20"/>
                <w:lang w:val="es-ES"/>
              </w:rPr>
              <w:t>Pychar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83A18" w14:textId="4A20465A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9AC0B" w14:textId="5337C342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0F9E" w14:textId="1D4AAFA4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F046" w14:textId="5540F94C" w:rsidR="00B37A0F" w:rsidRPr="006A3EF5" w:rsidRDefault="00B37A0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B37A0F" w:rsidRPr="006A3EF5" w14:paraId="7DAE8560" w14:textId="77777777" w:rsidTr="005F5B8E"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5598F5CE" w14:textId="77777777" w:rsidR="00B37A0F" w:rsidRPr="006A3EF5" w:rsidRDefault="00B37A0F" w:rsidP="00B37A0F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4.- Pruebas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1ACFED" w14:textId="46B55FB0" w:rsidR="00B37A0F" w:rsidRPr="006A3EF5" w:rsidRDefault="00F25D1F" w:rsidP="00B37A0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8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A7AD1C" w14:textId="17E0CAAA" w:rsidR="00B37A0F" w:rsidRPr="006A3EF5" w:rsidRDefault="00F25D1F" w:rsidP="00B37A0F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A8E83C" w14:textId="2168FC4B" w:rsidR="00B37A0F" w:rsidRPr="006A3EF5" w:rsidRDefault="00F25D1F" w:rsidP="00B37A0F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21034" w14:textId="77777777" w:rsidR="00B37A0F" w:rsidRPr="006A3EF5" w:rsidRDefault="00B37A0F" w:rsidP="00B37A0F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</w:tcPr>
          <w:p w14:paraId="53945C87" w14:textId="7E37C493" w:rsidR="00B37A0F" w:rsidRPr="006A3EF5" w:rsidRDefault="00F25D1F" w:rsidP="00B37A0F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F25D1F" w:rsidRPr="006A3EF5" w14:paraId="4E7F8B25" w14:textId="77777777" w:rsidTr="008F7F17">
        <w:tc>
          <w:tcPr>
            <w:tcW w:w="1112" w:type="pct"/>
            <w:tcBorders>
              <w:top w:val="nil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2B3FA804" w14:textId="77777777" w:rsidR="00F25D1F" w:rsidRPr="006A3EF5" w:rsidRDefault="00F25D1F" w:rsidP="00F25D1F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5.- Capacitación</w:t>
            </w:r>
          </w:p>
        </w:tc>
        <w:tc>
          <w:tcPr>
            <w:tcW w:w="864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1D69E9" w14:textId="700AEC75" w:rsidR="00F25D1F" w:rsidRPr="006A3EF5" w:rsidRDefault="00F25D1F" w:rsidP="00F25D1F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8</w:t>
            </w:r>
          </w:p>
        </w:tc>
        <w:tc>
          <w:tcPr>
            <w:tcW w:w="8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74DBEC" w14:textId="6E1E34F8" w:rsidR="00F25D1F" w:rsidRPr="006A3EF5" w:rsidRDefault="00F25D1F" w:rsidP="00F25D1F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78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5C321" w14:textId="17E300A9" w:rsidR="00F25D1F" w:rsidRPr="006A3EF5" w:rsidRDefault="00F25D1F" w:rsidP="00F25D1F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70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8BB8D06" w14:textId="77777777" w:rsidR="00F25D1F" w:rsidRPr="006A3EF5" w:rsidRDefault="00F25D1F" w:rsidP="00F25D1F">
            <w:pPr>
              <w:jc w:val="right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14:paraId="2E1DF653" w14:textId="7A9D22E4" w:rsidR="00F25D1F" w:rsidRPr="006A3EF5" w:rsidRDefault="00F25D1F" w:rsidP="00F25D1F">
            <w:pPr>
              <w:jc w:val="righ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F25D1F" w:rsidRPr="006A3EF5" w14:paraId="027F5580" w14:textId="77777777" w:rsidTr="006117FD">
        <w:tc>
          <w:tcPr>
            <w:tcW w:w="3614" w:type="pct"/>
            <w:gridSpan w:val="4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000000" w:themeFill="text1"/>
          </w:tcPr>
          <w:p w14:paraId="0E09DEBD" w14:textId="77777777" w:rsidR="00F25D1F" w:rsidRPr="006A3EF5" w:rsidRDefault="00F25D1F" w:rsidP="00F25D1F">
            <w:pPr>
              <w:jc w:val="right"/>
              <w:rPr>
                <w:rFonts w:cs="Arial"/>
                <w:sz w:val="20"/>
                <w:lang w:val="es-ES"/>
              </w:rPr>
            </w:pPr>
            <w:proofErr w:type="gramStart"/>
            <w:r w:rsidRPr="006A3EF5">
              <w:rPr>
                <w:rFonts w:cs="Arial"/>
                <w:sz w:val="20"/>
                <w:lang w:val="es-ES"/>
              </w:rPr>
              <w:t>Total</w:t>
            </w:r>
            <w:proofErr w:type="gramEnd"/>
            <w:r w:rsidRPr="006A3EF5">
              <w:rPr>
                <w:rFonts w:cs="Arial"/>
                <w:sz w:val="20"/>
                <w:lang w:val="es-ES"/>
              </w:rPr>
              <w:t xml:space="preserve"> de costo estimado</w:t>
            </w:r>
          </w:p>
        </w:tc>
        <w:tc>
          <w:tcPr>
            <w:tcW w:w="1386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BB2B966" w14:textId="699E8614" w:rsidR="00F25D1F" w:rsidRPr="006A3EF5" w:rsidRDefault="00C60282" w:rsidP="00C60282">
            <w:pPr>
              <w:spacing w:line="240" w:lineRule="auto"/>
              <w:jc w:val="right"/>
              <w:rPr>
                <w:rFonts w:cs="Arial"/>
                <w:color w:val="000000"/>
                <w:sz w:val="20"/>
                <w:lang w:val="es-PE" w:eastAsia="es-PE"/>
              </w:rPr>
            </w:pPr>
            <w:r w:rsidRPr="006A3EF5">
              <w:rPr>
                <w:rFonts w:cs="Arial"/>
                <w:color w:val="000000"/>
                <w:sz w:val="20"/>
              </w:rPr>
              <w:t>31152</w:t>
            </w:r>
          </w:p>
        </w:tc>
      </w:tr>
    </w:tbl>
    <w:p w14:paraId="06CE9CE7" w14:textId="77777777" w:rsidR="00393A2F" w:rsidRPr="006A3EF5" w:rsidRDefault="00393A2F" w:rsidP="00393A2F">
      <w:pPr>
        <w:pStyle w:val="Ttulo2"/>
        <w:numPr>
          <w:ilvl w:val="0"/>
          <w:numId w:val="0"/>
        </w:numPr>
        <w:rPr>
          <w:rFonts w:cs="Arial"/>
          <w:b w:val="0"/>
          <w:sz w:val="20"/>
        </w:rPr>
      </w:pPr>
      <w:bookmarkStart w:id="29" w:name="_Toc199424700"/>
    </w:p>
    <w:p w14:paraId="69FFC200" w14:textId="53769212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r w:rsidRPr="006A3EF5">
        <w:rPr>
          <w:rFonts w:cs="Arial"/>
          <w:b w:val="0"/>
          <w:sz w:val="20"/>
        </w:rPr>
        <w:t>Riesgos</w:t>
      </w:r>
      <w:bookmarkEnd w:id="28"/>
      <w:r w:rsidRPr="006A3EF5">
        <w:rPr>
          <w:rFonts w:cs="Arial"/>
          <w:b w:val="0"/>
          <w:sz w:val="20"/>
        </w:rPr>
        <w:t xml:space="preserve"> iniciales</w:t>
      </w:r>
      <w:bookmarkEnd w:id="29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6A3EF5" w14:paraId="7D1FC024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3C2642E" w14:textId="77777777" w:rsidR="00480D67" w:rsidRPr="006A3EF5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389EB97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6A3EF5" w14:paraId="0AF196CF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61B1F70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991D6FE" w14:textId="0F41EF7C" w:rsidR="00480D67" w:rsidRPr="006A3EF5" w:rsidRDefault="002863A2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Escaza experiencia en la elaboración de proyectos de software</w:t>
            </w:r>
            <w:r w:rsidR="00D85109" w:rsidRPr="006A3EF5">
              <w:rPr>
                <w:rFonts w:cs="Arial"/>
                <w:sz w:val="20"/>
                <w:lang w:val="es-ES"/>
              </w:rPr>
              <w:t xml:space="preserve"> y programación</w:t>
            </w:r>
            <w:r w:rsidRPr="006A3EF5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6A3EF5" w14:paraId="4A46CD7A" w14:textId="77777777" w:rsidTr="00715337">
        <w:tc>
          <w:tcPr>
            <w:tcW w:w="992" w:type="dxa"/>
            <w:shd w:val="clear" w:color="auto" w:fill="auto"/>
          </w:tcPr>
          <w:p w14:paraId="71333014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3C867E6" w14:textId="686F640E" w:rsidR="00480D67" w:rsidRPr="006A3EF5" w:rsidRDefault="002863A2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Presupuesto limitado</w:t>
            </w:r>
          </w:p>
        </w:tc>
      </w:tr>
      <w:tr w:rsidR="00480D67" w:rsidRPr="006A3EF5" w14:paraId="7FF43FCD" w14:textId="77777777" w:rsidTr="00715337">
        <w:tc>
          <w:tcPr>
            <w:tcW w:w="992" w:type="dxa"/>
            <w:shd w:val="clear" w:color="auto" w:fill="auto"/>
          </w:tcPr>
          <w:p w14:paraId="1945A2E1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1F865840" w14:textId="2DDF13DF" w:rsidR="00480D67" w:rsidRPr="006A3EF5" w:rsidRDefault="009825B6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Falta de interés grupal</w:t>
            </w:r>
          </w:p>
        </w:tc>
      </w:tr>
      <w:tr w:rsidR="009825B6" w:rsidRPr="006A3EF5" w14:paraId="4D0CBD4F" w14:textId="77777777" w:rsidTr="00715337">
        <w:tc>
          <w:tcPr>
            <w:tcW w:w="992" w:type="dxa"/>
            <w:shd w:val="clear" w:color="auto" w:fill="auto"/>
          </w:tcPr>
          <w:p w14:paraId="71501A6D" w14:textId="7CC76B98" w:rsidR="009825B6" w:rsidRPr="006A3EF5" w:rsidRDefault="009825B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14:paraId="2912B093" w14:textId="5B0C64FD" w:rsidR="009825B6" w:rsidRPr="006A3EF5" w:rsidRDefault="009825B6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Desintegración de grupo</w:t>
            </w:r>
          </w:p>
        </w:tc>
      </w:tr>
    </w:tbl>
    <w:p w14:paraId="58409049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30" w:name="_Toc199424701"/>
      <w:bookmarkStart w:id="31" w:name="_Toc89224934"/>
      <w:r w:rsidRPr="006A3EF5">
        <w:rPr>
          <w:rFonts w:cs="Arial"/>
          <w:b w:val="0"/>
          <w:sz w:val="20"/>
        </w:rPr>
        <w:t>Prioridad</w:t>
      </w:r>
      <w:bookmarkEnd w:id="30"/>
      <w:r w:rsidRPr="006A3EF5">
        <w:rPr>
          <w:rFonts w:cs="Arial"/>
          <w:b w:val="0"/>
          <w:sz w:val="20"/>
        </w:rPr>
        <w:t xml:space="preserve"> </w:t>
      </w:r>
      <w:bookmarkEnd w:id="31"/>
    </w:p>
    <w:p w14:paraId="3FEC2141" w14:textId="77777777" w:rsidR="00480D67" w:rsidRPr="006A3EF5" w:rsidRDefault="00480D67" w:rsidP="00480D67">
      <w:pPr>
        <w:ind w:left="1476" w:hanging="36"/>
        <w:rPr>
          <w:rFonts w:cs="Arial"/>
          <w:sz w:val="20"/>
          <w:lang w:val="es-ES"/>
        </w:rPr>
      </w:pPr>
      <w:r w:rsidRPr="006A3EF5">
        <w:rPr>
          <w:rFonts w:cs="Arial"/>
          <w:sz w:val="20"/>
          <w:lang w:val="es-ES"/>
        </w:rPr>
        <w:t>&lt;Especificar el nivel de prioridad con una X&gt;</w:t>
      </w:r>
    </w:p>
    <w:p w14:paraId="60C48132" w14:textId="77777777" w:rsidR="00480D67" w:rsidRPr="006A3EF5" w:rsidRDefault="00480D67" w:rsidP="00480D67">
      <w:pPr>
        <w:ind w:left="1476" w:hanging="36"/>
        <w:rPr>
          <w:rFonts w:cs="Arial"/>
          <w:sz w:val="20"/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6A3EF5" w14:paraId="3993F792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6D9D390C" w14:textId="77777777" w:rsidR="00480D67" w:rsidRPr="006A3EF5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bCs/>
                <w:color w:val="FFFFFF" w:themeColor="background1"/>
                <w:sz w:val="20"/>
                <w:lang w:val="es-PE"/>
              </w:rPr>
              <w:t>Alta</w:t>
            </w:r>
          </w:p>
        </w:tc>
        <w:tc>
          <w:tcPr>
            <w:tcW w:w="1559" w:type="dxa"/>
            <w:shd w:val="clear" w:color="auto" w:fill="000000" w:themeFill="text1"/>
          </w:tcPr>
          <w:p w14:paraId="43A2720D" w14:textId="77777777" w:rsidR="00480D67" w:rsidRPr="006A3EF5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bCs/>
                <w:color w:val="FFFFFF" w:themeColor="background1"/>
                <w:sz w:val="20"/>
                <w:lang w:val="es-PE"/>
              </w:rPr>
              <w:t>Media</w:t>
            </w:r>
          </w:p>
        </w:tc>
        <w:tc>
          <w:tcPr>
            <w:tcW w:w="1276" w:type="dxa"/>
            <w:shd w:val="clear" w:color="auto" w:fill="000000" w:themeFill="text1"/>
          </w:tcPr>
          <w:p w14:paraId="49FE3DC1" w14:textId="77777777" w:rsidR="00480D67" w:rsidRPr="006A3EF5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bCs/>
                <w:color w:val="FFFFFF" w:themeColor="background1"/>
                <w:sz w:val="20"/>
                <w:lang w:val="es-PE"/>
              </w:rPr>
              <w:t>Baja</w:t>
            </w:r>
          </w:p>
        </w:tc>
      </w:tr>
      <w:tr w:rsidR="00480D67" w:rsidRPr="006A3EF5" w14:paraId="59FF4F56" w14:textId="77777777" w:rsidTr="0071533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14:paraId="7C8D6970" w14:textId="77777777" w:rsidR="00480D67" w:rsidRPr="006A3EF5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6A3EF5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559" w:type="dxa"/>
            <w:shd w:val="clear" w:color="auto" w:fill="FFFFFF" w:themeFill="background1"/>
          </w:tcPr>
          <w:p w14:paraId="5812DFE1" w14:textId="36686B1A" w:rsidR="00480D67" w:rsidRPr="006A3EF5" w:rsidRDefault="00671962" w:rsidP="00671962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 w:rsidRPr="006A3EF5"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276" w:type="dxa"/>
            <w:shd w:val="clear" w:color="auto" w:fill="FFFFFF" w:themeFill="background1"/>
          </w:tcPr>
          <w:p w14:paraId="67238DAF" w14:textId="77777777" w:rsidR="00480D67" w:rsidRPr="006A3EF5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6A3EF5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32936B23" w14:textId="3B96A003" w:rsidR="00F27D41" w:rsidRDefault="00F27D41" w:rsidP="00F27D41">
      <w:pPr>
        <w:pStyle w:val="Ttulo2"/>
        <w:numPr>
          <w:ilvl w:val="0"/>
          <w:numId w:val="0"/>
        </w:numPr>
        <w:rPr>
          <w:rFonts w:cs="Arial"/>
          <w:b w:val="0"/>
          <w:sz w:val="20"/>
        </w:rPr>
      </w:pPr>
      <w:bookmarkStart w:id="32" w:name="_Toc89224935"/>
      <w:bookmarkStart w:id="33" w:name="_Toc199424702"/>
    </w:p>
    <w:p w14:paraId="1C857A0B" w14:textId="47A7C180" w:rsidR="00D14CE8" w:rsidRDefault="00D14CE8" w:rsidP="00D14CE8"/>
    <w:p w14:paraId="09B72C9C" w14:textId="53371FBB" w:rsidR="00D14CE8" w:rsidRDefault="00D14CE8" w:rsidP="00D14CE8"/>
    <w:p w14:paraId="04C93895" w14:textId="77777777" w:rsidR="00D14CE8" w:rsidRPr="00D14CE8" w:rsidRDefault="00D14CE8" w:rsidP="00D14CE8"/>
    <w:p w14:paraId="4D7C8193" w14:textId="77777777" w:rsidR="00B44284" w:rsidRDefault="00B44284" w:rsidP="00B44284">
      <w:pPr>
        <w:pStyle w:val="Ttulo2"/>
        <w:numPr>
          <w:ilvl w:val="0"/>
          <w:numId w:val="0"/>
        </w:numPr>
        <w:ind w:left="1427" w:hanging="576"/>
        <w:rPr>
          <w:rFonts w:cs="Arial"/>
          <w:b w:val="0"/>
          <w:sz w:val="20"/>
        </w:rPr>
      </w:pPr>
    </w:p>
    <w:p w14:paraId="5C81EFD6" w14:textId="3F7D85A3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r w:rsidRPr="006A3EF5">
        <w:rPr>
          <w:rFonts w:cs="Arial"/>
          <w:b w:val="0"/>
          <w:sz w:val="20"/>
        </w:rPr>
        <w:lastRenderedPageBreak/>
        <w:t xml:space="preserve">Tiempos </w:t>
      </w:r>
      <w:bookmarkEnd w:id="32"/>
      <w:r w:rsidRPr="006A3EF5">
        <w:rPr>
          <w:rFonts w:cs="Arial"/>
          <w:b w:val="0"/>
          <w:sz w:val="20"/>
        </w:rPr>
        <w:t>iniciales</w:t>
      </w:r>
      <w:bookmarkEnd w:id="3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6A3EF5" w14:paraId="4F18A45D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FDAC193" w14:textId="77777777" w:rsidR="00480D67" w:rsidRPr="006A3EF5" w:rsidRDefault="00480D67" w:rsidP="00A64BB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64126A2" w14:textId="77777777" w:rsidR="00480D67" w:rsidRPr="006A3EF5" w:rsidRDefault="00480D67" w:rsidP="00415678">
            <w:pPr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C73BCA4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6A3EF5" w14:paraId="4A71555D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F6653E1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13ACE59D" w14:textId="5F295E22" w:rsidR="00480D67" w:rsidRPr="006A3EF5" w:rsidRDefault="00AB3FCB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01/02/2022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6AF169B6" w14:textId="540F0FA4" w:rsidR="00480D67" w:rsidRPr="006A3EF5" w:rsidRDefault="00AB3FCB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FICHA 101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480D67" w:rsidRPr="006A3EF5" w14:paraId="3CE2CBC0" w14:textId="77777777" w:rsidTr="00715337">
        <w:tc>
          <w:tcPr>
            <w:tcW w:w="709" w:type="dxa"/>
            <w:shd w:val="clear" w:color="auto" w:fill="auto"/>
          </w:tcPr>
          <w:p w14:paraId="78E4C080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AB9E808" w14:textId="6CF7F8CE" w:rsidR="00480D67" w:rsidRPr="006A3EF5" w:rsidRDefault="00AB3FCB" w:rsidP="00825E05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01/02/2022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  <w:tc>
          <w:tcPr>
            <w:tcW w:w="5942" w:type="dxa"/>
            <w:shd w:val="clear" w:color="auto" w:fill="auto"/>
          </w:tcPr>
          <w:p w14:paraId="49076CB9" w14:textId="611D00B9" w:rsidR="00480D67" w:rsidRPr="006A3EF5" w:rsidRDefault="00AB3FCB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FICHA 102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480D67" w:rsidRPr="006A3EF5" w14:paraId="7AA82741" w14:textId="77777777" w:rsidTr="00715337">
        <w:tc>
          <w:tcPr>
            <w:tcW w:w="709" w:type="dxa"/>
            <w:shd w:val="clear" w:color="auto" w:fill="auto"/>
          </w:tcPr>
          <w:p w14:paraId="63AF56B8" w14:textId="77777777" w:rsidR="00480D67" w:rsidRPr="006A3EF5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6A3EF5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589EC61B" w14:textId="763782F1" w:rsidR="00480D67" w:rsidRPr="006A3EF5" w:rsidRDefault="00825E05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01/02/2022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  <w:tc>
          <w:tcPr>
            <w:tcW w:w="5942" w:type="dxa"/>
            <w:shd w:val="clear" w:color="auto" w:fill="auto"/>
          </w:tcPr>
          <w:p w14:paraId="5E22DDE9" w14:textId="1718A13C" w:rsidR="00480D67" w:rsidRPr="006A3EF5" w:rsidRDefault="000E0809" w:rsidP="00415678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ARTEFACTO 1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FD5D55" w:rsidRPr="006A3EF5" w14:paraId="16C6C5DB" w14:textId="77777777" w:rsidTr="00715337">
        <w:tc>
          <w:tcPr>
            <w:tcW w:w="709" w:type="dxa"/>
            <w:shd w:val="clear" w:color="auto" w:fill="auto"/>
          </w:tcPr>
          <w:p w14:paraId="6C6FD55A" w14:textId="44307B91" w:rsidR="00FD5D55" w:rsidRPr="006A3EF5" w:rsidRDefault="00FD5D55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1429" w:type="dxa"/>
            <w:shd w:val="clear" w:color="auto" w:fill="auto"/>
          </w:tcPr>
          <w:p w14:paraId="1958C9AB" w14:textId="40687B65" w:rsidR="00FD5D55" w:rsidRPr="006A3EF5" w:rsidRDefault="000E0809" w:rsidP="00415678">
            <w:pP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14/02/2022</w:t>
            </w:r>
          </w:p>
        </w:tc>
        <w:tc>
          <w:tcPr>
            <w:tcW w:w="5942" w:type="dxa"/>
            <w:shd w:val="clear" w:color="auto" w:fill="auto"/>
          </w:tcPr>
          <w:p w14:paraId="7E3D7537" w14:textId="465064BC" w:rsidR="00FD5D55" w:rsidRPr="006A3EF5" w:rsidRDefault="000E0809" w:rsidP="00415678">
            <w:pP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ARTEFACTO </w:t>
            </w:r>
            <w: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2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0E0809" w:rsidRPr="006A3EF5" w14:paraId="6C1BA49B" w14:textId="77777777" w:rsidTr="00715337">
        <w:tc>
          <w:tcPr>
            <w:tcW w:w="709" w:type="dxa"/>
            <w:shd w:val="clear" w:color="auto" w:fill="auto"/>
          </w:tcPr>
          <w:p w14:paraId="1BB14AE5" w14:textId="717D2DDD" w:rsidR="000E0809" w:rsidRDefault="000E0809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14:paraId="7B92F14E" w14:textId="4BB664FA" w:rsidR="000E0809" w:rsidRDefault="000E0809" w:rsidP="00415678">
            <w:pP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21/02/2022</w:t>
            </w:r>
          </w:p>
        </w:tc>
        <w:tc>
          <w:tcPr>
            <w:tcW w:w="5942" w:type="dxa"/>
            <w:shd w:val="clear" w:color="auto" w:fill="auto"/>
          </w:tcPr>
          <w:p w14:paraId="4F402D6E" w14:textId="6D4D9DD5" w:rsidR="000E0809" w:rsidRPr="006A3EF5" w:rsidRDefault="000E0809" w:rsidP="00415678">
            <w:pP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ARTEFACTO </w:t>
            </w:r>
            <w: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3</w:t>
            </w:r>
            <w:r w:rsidRPr="006A3EF5">
              <w:rPr>
                <w:rStyle w:val="eop"/>
                <w:rFonts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0E0809" w:rsidRPr="006A3EF5" w14:paraId="3C7F0F5D" w14:textId="77777777" w:rsidTr="00715337">
        <w:tc>
          <w:tcPr>
            <w:tcW w:w="709" w:type="dxa"/>
            <w:shd w:val="clear" w:color="auto" w:fill="auto"/>
          </w:tcPr>
          <w:p w14:paraId="557FC89B" w14:textId="6A555CBC" w:rsidR="000E0809" w:rsidRDefault="000E0809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6</w:t>
            </w:r>
          </w:p>
        </w:tc>
        <w:tc>
          <w:tcPr>
            <w:tcW w:w="1429" w:type="dxa"/>
            <w:shd w:val="clear" w:color="auto" w:fill="auto"/>
          </w:tcPr>
          <w:p w14:paraId="223FB3AF" w14:textId="2CEADB53" w:rsidR="000E0809" w:rsidRDefault="000E0809" w:rsidP="00415678">
            <w:pP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</w:pPr>
            <w: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28/02/2022</w:t>
            </w:r>
          </w:p>
        </w:tc>
        <w:tc>
          <w:tcPr>
            <w:tcW w:w="5942" w:type="dxa"/>
            <w:shd w:val="clear" w:color="auto" w:fill="auto"/>
          </w:tcPr>
          <w:p w14:paraId="00DD1519" w14:textId="64AE1874" w:rsidR="000E0809" w:rsidRPr="006A3EF5" w:rsidRDefault="000E0809" w:rsidP="00415678">
            <w:pP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</w:pPr>
            <w:r w:rsidRPr="006A3EF5"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 xml:space="preserve">ARTEFACTO </w:t>
            </w:r>
            <w:r>
              <w:rPr>
                <w:rStyle w:val="normaltextrun"/>
                <w:rFonts w:cs="Arial"/>
                <w:color w:val="000000"/>
                <w:sz w:val="20"/>
                <w:shd w:val="clear" w:color="auto" w:fill="FFFFFF"/>
                <w:lang w:val="es-ES"/>
              </w:rPr>
              <w:t>4</w:t>
            </w:r>
          </w:p>
        </w:tc>
      </w:tr>
    </w:tbl>
    <w:p w14:paraId="1FF6F33C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34" w:name="_Toc199424703"/>
      <w:bookmarkStart w:id="35" w:name="_Toc89224936"/>
      <w:r w:rsidRPr="006A3EF5">
        <w:rPr>
          <w:rFonts w:cs="Arial"/>
          <w:b w:val="0"/>
          <w:sz w:val="20"/>
        </w:rPr>
        <w:t>Gestor del proyecto</w:t>
      </w:r>
      <w:bookmarkEnd w:id="34"/>
    </w:p>
    <w:tbl>
      <w:tblPr>
        <w:tblW w:w="8080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80"/>
      </w:tblGrid>
      <w:tr w:rsidR="00480D67" w:rsidRPr="006A3EF5" w14:paraId="61C3E483" w14:textId="77777777" w:rsidTr="00715337"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DDF9C5" w14:textId="760FF331" w:rsidR="00480D67" w:rsidRPr="006A3EF5" w:rsidRDefault="000607CA" w:rsidP="00415678">
            <w:pPr>
              <w:rPr>
                <w:rFonts w:cs="Arial"/>
                <w:sz w:val="20"/>
              </w:rPr>
            </w:pPr>
            <w:r w:rsidRPr="006A3EF5">
              <w:rPr>
                <w:rFonts w:cs="Arial"/>
                <w:sz w:val="20"/>
              </w:rPr>
              <w:t xml:space="preserve">Perez Morales, Franklyn </w:t>
            </w:r>
          </w:p>
        </w:tc>
      </w:tr>
    </w:tbl>
    <w:p w14:paraId="33226FA6" w14:textId="77777777" w:rsidR="00480D67" w:rsidRPr="006A3EF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36" w:name="_Toc199424704"/>
      <w:r w:rsidRPr="006A3EF5">
        <w:rPr>
          <w:rFonts w:cs="Arial"/>
          <w:b w:val="0"/>
          <w:sz w:val="20"/>
        </w:rPr>
        <w:t>Recursos humanos del usuario y de otras áreas involucradas</w:t>
      </w:r>
      <w:bookmarkEnd w:id="35"/>
      <w:bookmarkEnd w:id="36"/>
    </w:p>
    <w:tbl>
      <w:tblPr>
        <w:tblW w:w="8080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51"/>
        <w:gridCol w:w="2694"/>
        <w:gridCol w:w="2835"/>
      </w:tblGrid>
      <w:tr w:rsidR="00480D67" w:rsidRPr="006A3EF5" w14:paraId="44362A52" w14:textId="77777777" w:rsidTr="00715337">
        <w:tc>
          <w:tcPr>
            <w:tcW w:w="2551" w:type="dxa"/>
            <w:shd w:val="clear" w:color="auto" w:fill="000000" w:themeFill="text1"/>
          </w:tcPr>
          <w:p w14:paraId="4B220906" w14:textId="77777777" w:rsidR="00480D67" w:rsidRPr="006A3EF5" w:rsidRDefault="00480D67" w:rsidP="00A64BB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694" w:type="dxa"/>
            <w:shd w:val="clear" w:color="auto" w:fill="000000" w:themeFill="text1"/>
          </w:tcPr>
          <w:p w14:paraId="73C0FD39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4DBF6FF0" w14:textId="77777777" w:rsidR="00480D67" w:rsidRPr="006A3EF5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6A3EF5">
              <w:rPr>
                <w:rFonts w:cs="Arial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32416C" w:rsidRPr="006A3EF5" w14:paraId="72301447" w14:textId="77777777" w:rsidTr="00715337">
        <w:tc>
          <w:tcPr>
            <w:tcW w:w="2551" w:type="dxa"/>
            <w:shd w:val="clear" w:color="auto" w:fill="auto"/>
          </w:tcPr>
          <w:p w14:paraId="6D026759" w14:textId="5D940136" w:rsidR="0032416C" w:rsidRPr="006A3EF5" w:rsidRDefault="0032416C" w:rsidP="006A3EF5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color w:val="000000" w:themeColor="text1"/>
                <w:sz w:val="20"/>
              </w:rPr>
              <w:t xml:space="preserve">Benavente </w:t>
            </w:r>
            <w:proofErr w:type="spellStart"/>
            <w:r w:rsidRPr="006A3EF5">
              <w:rPr>
                <w:rFonts w:cs="Arial"/>
                <w:color w:val="000000" w:themeColor="text1"/>
                <w:sz w:val="20"/>
              </w:rPr>
              <w:t>Turumanya</w:t>
            </w:r>
            <w:proofErr w:type="spellEnd"/>
            <w:r w:rsidRPr="006A3EF5">
              <w:rPr>
                <w:rFonts w:cs="Arial"/>
                <w:color w:val="000000" w:themeColor="text1"/>
                <w:sz w:val="20"/>
              </w:rPr>
              <w:t xml:space="preserve">, Hugo </w:t>
            </w:r>
          </w:p>
        </w:tc>
        <w:tc>
          <w:tcPr>
            <w:tcW w:w="2694" w:type="dxa"/>
            <w:shd w:val="clear" w:color="auto" w:fill="auto"/>
          </w:tcPr>
          <w:p w14:paraId="3E937C9F" w14:textId="77777777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SISTEMAS</w:t>
            </w:r>
          </w:p>
          <w:p w14:paraId="1043C030" w14:textId="11E5F923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230B8D9" w14:textId="342A58E8" w:rsidR="0032416C" w:rsidRPr="006A3EF5" w:rsidRDefault="00C705CB" w:rsidP="00C705C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ANALISTA / PROGRAMADOR</w:t>
            </w:r>
          </w:p>
        </w:tc>
      </w:tr>
      <w:tr w:rsidR="0032416C" w:rsidRPr="006A3EF5" w14:paraId="171468A5" w14:textId="77777777" w:rsidTr="00715337">
        <w:tc>
          <w:tcPr>
            <w:tcW w:w="2551" w:type="dxa"/>
            <w:shd w:val="clear" w:color="auto" w:fill="auto"/>
          </w:tcPr>
          <w:p w14:paraId="3986D184" w14:textId="11FF6E4E" w:rsidR="0032416C" w:rsidRPr="006A3EF5" w:rsidRDefault="0032416C" w:rsidP="006A3EF5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color w:val="000000" w:themeColor="text1"/>
                <w:sz w:val="20"/>
              </w:rPr>
              <w:t xml:space="preserve">Espinoza Villarroel, Diego </w:t>
            </w:r>
          </w:p>
        </w:tc>
        <w:tc>
          <w:tcPr>
            <w:tcW w:w="2694" w:type="dxa"/>
            <w:shd w:val="clear" w:color="auto" w:fill="auto"/>
          </w:tcPr>
          <w:p w14:paraId="6FF90C13" w14:textId="77777777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SISTEMAS</w:t>
            </w:r>
          </w:p>
          <w:p w14:paraId="04209A2F" w14:textId="77777777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71C7BFC2" w14:textId="57A194B2" w:rsidR="0032416C" w:rsidRPr="006A3EF5" w:rsidRDefault="00C705CB" w:rsidP="00C705C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ANALISTA / PROGRAMADOR</w:t>
            </w:r>
          </w:p>
        </w:tc>
      </w:tr>
      <w:tr w:rsidR="0032416C" w:rsidRPr="006A3EF5" w14:paraId="121B51C1" w14:textId="77777777" w:rsidTr="00715337">
        <w:tc>
          <w:tcPr>
            <w:tcW w:w="2551" w:type="dxa"/>
            <w:shd w:val="clear" w:color="auto" w:fill="auto"/>
          </w:tcPr>
          <w:p w14:paraId="04FF3C77" w14:textId="0F375937" w:rsidR="0032416C" w:rsidRPr="006A3EF5" w:rsidRDefault="0032416C" w:rsidP="006A3EF5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color w:val="000000" w:themeColor="text1"/>
                <w:sz w:val="20"/>
              </w:rPr>
              <w:t xml:space="preserve">Marco Castillo, </w:t>
            </w:r>
            <w:proofErr w:type="spellStart"/>
            <w:r w:rsidRPr="006A3EF5">
              <w:rPr>
                <w:rFonts w:cs="Arial"/>
                <w:color w:val="000000" w:themeColor="text1"/>
                <w:sz w:val="20"/>
              </w:rPr>
              <w:t>Raul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4051218C" w14:textId="77777777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SISTEMAS</w:t>
            </w:r>
          </w:p>
          <w:p w14:paraId="4EBF4F63" w14:textId="77777777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C555E9C" w14:textId="21CA5323" w:rsidR="0032416C" w:rsidRPr="006A3EF5" w:rsidRDefault="00464D58" w:rsidP="00C705C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DISEÑO</w:t>
            </w:r>
          </w:p>
        </w:tc>
      </w:tr>
      <w:tr w:rsidR="0032416C" w:rsidRPr="006A3EF5" w14:paraId="0BDCEB72" w14:textId="77777777" w:rsidTr="00715337">
        <w:tc>
          <w:tcPr>
            <w:tcW w:w="2551" w:type="dxa"/>
            <w:shd w:val="clear" w:color="auto" w:fill="auto"/>
          </w:tcPr>
          <w:p w14:paraId="6F26CD0A" w14:textId="45955210" w:rsidR="0032416C" w:rsidRPr="006A3EF5" w:rsidRDefault="0032416C" w:rsidP="006A3EF5">
            <w:pPr>
              <w:jc w:val="left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color w:val="000000" w:themeColor="text1"/>
                <w:sz w:val="20"/>
              </w:rPr>
              <w:t xml:space="preserve">Pino Huillca </w:t>
            </w:r>
            <w:proofErr w:type="spellStart"/>
            <w:r w:rsidRPr="006A3EF5">
              <w:rPr>
                <w:rFonts w:cs="Arial"/>
                <w:color w:val="000000" w:themeColor="text1"/>
                <w:sz w:val="20"/>
              </w:rPr>
              <w:t>Royher</w:t>
            </w:r>
            <w:proofErr w:type="spellEnd"/>
            <w:r w:rsidRPr="006A3EF5">
              <w:rPr>
                <w:rFonts w:cs="Arial"/>
                <w:color w:val="000000" w:themeColor="text1"/>
                <w:sz w:val="20"/>
              </w:rPr>
              <w:t xml:space="preserve"> Juvenal</w:t>
            </w:r>
          </w:p>
        </w:tc>
        <w:tc>
          <w:tcPr>
            <w:tcW w:w="2694" w:type="dxa"/>
            <w:shd w:val="clear" w:color="auto" w:fill="auto"/>
          </w:tcPr>
          <w:p w14:paraId="022CF85B" w14:textId="77777777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>SISTEMAS</w:t>
            </w:r>
          </w:p>
          <w:p w14:paraId="3E94DCF6" w14:textId="77777777" w:rsidR="0032416C" w:rsidRPr="006A3EF5" w:rsidRDefault="0032416C" w:rsidP="0032416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6FEDAB98" w14:textId="69E43A02" w:rsidR="0032416C" w:rsidRPr="006A3EF5" w:rsidRDefault="00C705CB" w:rsidP="00C705CB">
            <w:pPr>
              <w:jc w:val="center"/>
              <w:rPr>
                <w:rFonts w:cs="Arial"/>
                <w:sz w:val="20"/>
                <w:lang w:val="es-ES"/>
              </w:rPr>
            </w:pPr>
            <w:r w:rsidRPr="006A3EF5">
              <w:rPr>
                <w:rFonts w:cs="Arial"/>
                <w:sz w:val="20"/>
                <w:lang w:val="es-ES"/>
              </w:rPr>
              <w:t xml:space="preserve">ANALISTA </w:t>
            </w:r>
          </w:p>
        </w:tc>
      </w:tr>
    </w:tbl>
    <w:p w14:paraId="3D1C0CBD" w14:textId="77777777" w:rsidR="00480D67" w:rsidRPr="006A3EF5" w:rsidRDefault="00480D67" w:rsidP="003B7110">
      <w:pPr>
        <w:rPr>
          <w:rFonts w:cs="Arial"/>
          <w:sz w:val="20"/>
          <w:lang w:val="es-ES"/>
        </w:rPr>
      </w:pPr>
    </w:p>
    <w:sectPr w:rsidR="00480D67" w:rsidRPr="006A3EF5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72C2" w14:textId="77777777" w:rsidR="0089379E" w:rsidRDefault="0089379E">
      <w:r>
        <w:separator/>
      </w:r>
    </w:p>
  </w:endnote>
  <w:endnote w:type="continuationSeparator" w:id="0">
    <w:p w14:paraId="7CDE9052" w14:textId="77777777" w:rsidR="0089379E" w:rsidRDefault="00893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CF8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E29982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67AC0E6" w14:textId="77777777" w:rsidTr="00206681">
      <w:trPr>
        <w:cantSplit/>
      </w:trPr>
      <w:tc>
        <w:tcPr>
          <w:tcW w:w="3130" w:type="dxa"/>
        </w:tcPr>
        <w:p w14:paraId="59C9AEA5" w14:textId="77FC8E01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FD5D55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27/02/2022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93DE4AE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50838886" w14:textId="77777777" w:rsidTr="00206681">
      <w:trPr>
        <w:trHeight w:val="230"/>
      </w:trPr>
      <w:tc>
        <w:tcPr>
          <w:tcW w:w="3130" w:type="dxa"/>
        </w:tcPr>
        <w:p w14:paraId="6E4721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39E2E54D" w14:textId="493C7D76" w:rsidR="00785E09" w:rsidRPr="0077303B" w:rsidRDefault="00102E34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Página:</w:t>
          </w:r>
          <w:r w:rsidR="00785E09"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720E1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720E1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="00785E09"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1195671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6035" w14:textId="77777777" w:rsidR="0089379E" w:rsidRDefault="0089379E">
      <w:r>
        <w:separator/>
      </w:r>
    </w:p>
  </w:footnote>
  <w:footnote w:type="continuationSeparator" w:id="0">
    <w:p w14:paraId="4ED93691" w14:textId="77777777" w:rsidR="0089379E" w:rsidRDefault="00893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1139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607CA"/>
    <w:rsid w:val="00071676"/>
    <w:rsid w:val="00071E9A"/>
    <w:rsid w:val="000773E4"/>
    <w:rsid w:val="00085228"/>
    <w:rsid w:val="00090324"/>
    <w:rsid w:val="000A4D57"/>
    <w:rsid w:val="000B34E4"/>
    <w:rsid w:val="000B67C9"/>
    <w:rsid w:val="000B7261"/>
    <w:rsid w:val="000C1012"/>
    <w:rsid w:val="000C21E3"/>
    <w:rsid w:val="000C27C6"/>
    <w:rsid w:val="000C65DB"/>
    <w:rsid w:val="000D3FEE"/>
    <w:rsid w:val="000E0809"/>
    <w:rsid w:val="000E46CA"/>
    <w:rsid w:val="000E518B"/>
    <w:rsid w:val="000F015C"/>
    <w:rsid w:val="000F531A"/>
    <w:rsid w:val="0010188C"/>
    <w:rsid w:val="00102E34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50EB9"/>
    <w:rsid w:val="0015205D"/>
    <w:rsid w:val="00160011"/>
    <w:rsid w:val="00161401"/>
    <w:rsid w:val="0016739D"/>
    <w:rsid w:val="0016767E"/>
    <w:rsid w:val="00167E98"/>
    <w:rsid w:val="001769C3"/>
    <w:rsid w:val="00183BE6"/>
    <w:rsid w:val="00184E08"/>
    <w:rsid w:val="00187B5C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4258"/>
    <w:rsid w:val="00206681"/>
    <w:rsid w:val="00207F47"/>
    <w:rsid w:val="00210A40"/>
    <w:rsid w:val="00212C68"/>
    <w:rsid w:val="00213506"/>
    <w:rsid w:val="002151E3"/>
    <w:rsid w:val="002219D0"/>
    <w:rsid w:val="00222E82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0E1"/>
    <w:rsid w:val="00272649"/>
    <w:rsid w:val="002731A3"/>
    <w:rsid w:val="00276C4A"/>
    <w:rsid w:val="00277CE0"/>
    <w:rsid w:val="002825C2"/>
    <w:rsid w:val="00282651"/>
    <w:rsid w:val="002863A2"/>
    <w:rsid w:val="0028699C"/>
    <w:rsid w:val="00292234"/>
    <w:rsid w:val="00296211"/>
    <w:rsid w:val="00296C20"/>
    <w:rsid w:val="002B3651"/>
    <w:rsid w:val="002C16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2416C"/>
    <w:rsid w:val="00344EAE"/>
    <w:rsid w:val="0034533D"/>
    <w:rsid w:val="00345D77"/>
    <w:rsid w:val="00350DCB"/>
    <w:rsid w:val="003640B5"/>
    <w:rsid w:val="00372691"/>
    <w:rsid w:val="00374716"/>
    <w:rsid w:val="00374C6C"/>
    <w:rsid w:val="00382141"/>
    <w:rsid w:val="00392EB0"/>
    <w:rsid w:val="00393A2F"/>
    <w:rsid w:val="00395F94"/>
    <w:rsid w:val="003A3A43"/>
    <w:rsid w:val="003A6B92"/>
    <w:rsid w:val="003B0F4C"/>
    <w:rsid w:val="003B2447"/>
    <w:rsid w:val="003B7110"/>
    <w:rsid w:val="003C3F20"/>
    <w:rsid w:val="003C407D"/>
    <w:rsid w:val="003D5045"/>
    <w:rsid w:val="003D6293"/>
    <w:rsid w:val="003D6553"/>
    <w:rsid w:val="003E5911"/>
    <w:rsid w:val="00401AAB"/>
    <w:rsid w:val="00401C94"/>
    <w:rsid w:val="00407154"/>
    <w:rsid w:val="00415F97"/>
    <w:rsid w:val="00424D29"/>
    <w:rsid w:val="00441888"/>
    <w:rsid w:val="00443904"/>
    <w:rsid w:val="00451ACC"/>
    <w:rsid w:val="00455FE1"/>
    <w:rsid w:val="00457923"/>
    <w:rsid w:val="00464D58"/>
    <w:rsid w:val="0046647F"/>
    <w:rsid w:val="0046652A"/>
    <w:rsid w:val="00467FBC"/>
    <w:rsid w:val="00477CE1"/>
    <w:rsid w:val="0048045D"/>
    <w:rsid w:val="004809AD"/>
    <w:rsid w:val="00480D67"/>
    <w:rsid w:val="00481313"/>
    <w:rsid w:val="004820E1"/>
    <w:rsid w:val="00484637"/>
    <w:rsid w:val="004951A3"/>
    <w:rsid w:val="004953EC"/>
    <w:rsid w:val="00495EFD"/>
    <w:rsid w:val="004961CA"/>
    <w:rsid w:val="004A1154"/>
    <w:rsid w:val="004A20F6"/>
    <w:rsid w:val="004A2569"/>
    <w:rsid w:val="004B01CB"/>
    <w:rsid w:val="004B175A"/>
    <w:rsid w:val="004B2497"/>
    <w:rsid w:val="004B4B48"/>
    <w:rsid w:val="004B5AD4"/>
    <w:rsid w:val="004B707F"/>
    <w:rsid w:val="004C2B94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2B4"/>
    <w:rsid w:val="00511936"/>
    <w:rsid w:val="0051528C"/>
    <w:rsid w:val="005152C3"/>
    <w:rsid w:val="00515B69"/>
    <w:rsid w:val="00530A22"/>
    <w:rsid w:val="00533CCD"/>
    <w:rsid w:val="00537687"/>
    <w:rsid w:val="00547DC9"/>
    <w:rsid w:val="0056042D"/>
    <w:rsid w:val="005612E5"/>
    <w:rsid w:val="00563C92"/>
    <w:rsid w:val="005663C1"/>
    <w:rsid w:val="005668D3"/>
    <w:rsid w:val="00574F8A"/>
    <w:rsid w:val="00575068"/>
    <w:rsid w:val="005827F1"/>
    <w:rsid w:val="00591017"/>
    <w:rsid w:val="00591DAA"/>
    <w:rsid w:val="0059449B"/>
    <w:rsid w:val="005A05CA"/>
    <w:rsid w:val="005A12D5"/>
    <w:rsid w:val="005A2771"/>
    <w:rsid w:val="005B0515"/>
    <w:rsid w:val="005B1B27"/>
    <w:rsid w:val="005C2D8C"/>
    <w:rsid w:val="005C3721"/>
    <w:rsid w:val="005D15BD"/>
    <w:rsid w:val="005E00CE"/>
    <w:rsid w:val="005E6469"/>
    <w:rsid w:val="005F4939"/>
    <w:rsid w:val="005F5B8E"/>
    <w:rsid w:val="005F6677"/>
    <w:rsid w:val="00605BBE"/>
    <w:rsid w:val="00607C25"/>
    <w:rsid w:val="006117FD"/>
    <w:rsid w:val="00617ED0"/>
    <w:rsid w:val="006324A8"/>
    <w:rsid w:val="00635365"/>
    <w:rsid w:val="006373C1"/>
    <w:rsid w:val="00645806"/>
    <w:rsid w:val="00655AB8"/>
    <w:rsid w:val="00656C8C"/>
    <w:rsid w:val="0067146C"/>
    <w:rsid w:val="00671962"/>
    <w:rsid w:val="006759FB"/>
    <w:rsid w:val="0069646A"/>
    <w:rsid w:val="006A249C"/>
    <w:rsid w:val="006A3EF5"/>
    <w:rsid w:val="006B70A5"/>
    <w:rsid w:val="006D1AA6"/>
    <w:rsid w:val="006D3394"/>
    <w:rsid w:val="006D4EA9"/>
    <w:rsid w:val="006E0C6B"/>
    <w:rsid w:val="006E4E33"/>
    <w:rsid w:val="006E7B54"/>
    <w:rsid w:val="007007E5"/>
    <w:rsid w:val="00705DFA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0CAB"/>
    <w:rsid w:val="007C6431"/>
    <w:rsid w:val="007C733F"/>
    <w:rsid w:val="007D0E61"/>
    <w:rsid w:val="007D4B41"/>
    <w:rsid w:val="007E23BA"/>
    <w:rsid w:val="007E3FE0"/>
    <w:rsid w:val="007E4601"/>
    <w:rsid w:val="007F0B00"/>
    <w:rsid w:val="007F3310"/>
    <w:rsid w:val="007F444C"/>
    <w:rsid w:val="007F4464"/>
    <w:rsid w:val="00806971"/>
    <w:rsid w:val="008161F6"/>
    <w:rsid w:val="00825E05"/>
    <w:rsid w:val="00826BEC"/>
    <w:rsid w:val="00833708"/>
    <w:rsid w:val="00837343"/>
    <w:rsid w:val="00842E97"/>
    <w:rsid w:val="00847017"/>
    <w:rsid w:val="00850EE9"/>
    <w:rsid w:val="00851FED"/>
    <w:rsid w:val="008622C9"/>
    <w:rsid w:val="00864DCC"/>
    <w:rsid w:val="00872064"/>
    <w:rsid w:val="008747D2"/>
    <w:rsid w:val="0087661B"/>
    <w:rsid w:val="00877443"/>
    <w:rsid w:val="00881454"/>
    <w:rsid w:val="00886957"/>
    <w:rsid w:val="00892EC4"/>
    <w:rsid w:val="0089379E"/>
    <w:rsid w:val="008A2476"/>
    <w:rsid w:val="008B7EED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8F7F17"/>
    <w:rsid w:val="0090056D"/>
    <w:rsid w:val="00917C35"/>
    <w:rsid w:val="00933236"/>
    <w:rsid w:val="009403FB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77B5F"/>
    <w:rsid w:val="009825B6"/>
    <w:rsid w:val="00987A05"/>
    <w:rsid w:val="009A3EA8"/>
    <w:rsid w:val="009A4296"/>
    <w:rsid w:val="009A673F"/>
    <w:rsid w:val="009B4812"/>
    <w:rsid w:val="009D332A"/>
    <w:rsid w:val="009F33E8"/>
    <w:rsid w:val="009F39F0"/>
    <w:rsid w:val="00A037BB"/>
    <w:rsid w:val="00A06191"/>
    <w:rsid w:val="00A06473"/>
    <w:rsid w:val="00A07EA6"/>
    <w:rsid w:val="00A141A0"/>
    <w:rsid w:val="00A15508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3249"/>
    <w:rsid w:val="00A64BBF"/>
    <w:rsid w:val="00A64D16"/>
    <w:rsid w:val="00A84DBF"/>
    <w:rsid w:val="00A87551"/>
    <w:rsid w:val="00A90DA9"/>
    <w:rsid w:val="00A91C1B"/>
    <w:rsid w:val="00A91CF1"/>
    <w:rsid w:val="00A928EE"/>
    <w:rsid w:val="00A95E63"/>
    <w:rsid w:val="00AA7B59"/>
    <w:rsid w:val="00AB3FCB"/>
    <w:rsid w:val="00AE0234"/>
    <w:rsid w:val="00AE2CB7"/>
    <w:rsid w:val="00AE4E8C"/>
    <w:rsid w:val="00AF6884"/>
    <w:rsid w:val="00B019F9"/>
    <w:rsid w:val="00B01C8E"/>
    <w:rsid w:val="00B01DAA"/>
    <w:rsid w:val="00B044E1"/>
    <w:rsid w:val="00B0652B"/>
    <w:rsid w:val="00B068B2"/>
    <w:rsid w:val="00B10B3F"/>
    <w:rsid w:val="00B11704"/>
    <w:rsid w:val="00B12598"/>
    <w:rsid w:val="00B12EAB"/>
    <w:rsid w:val="00B15282"/>
    <w:rsid w:val="00B15FC9"/>
    <w:rsid w:val="00B20902"/>
    <w:rsid w:val="00B25506"/>
    <w:rsid w:val="00B323FE"/>
    <w:rsid w:val="00B37A0F"/>
    <w:rsid w:val="00B41692"/>
    <w:rsid w:val="00B41E98"/>
    <w:rsid w:val="00B44284"/>
    <w:rsid w:val="00B5029E"/>
    <w:rsid w:val="00B54712"/>
    <w:rsid w:val="00B74BEE"/>
    <w:rsid w:val="00B83375"/>
    <w:rsid w:val="00B84137"/>
    <w:rsid w:val="00B8492A"/>
    <w:rsid w:val="00B85DCA"/>
    <w:rsid w:val="00B9031C"/>
    <w:rsid w:val="00B92AF5"/>
    <w:rsid w:val="00BA0841"/>
    <w:rsid w:val="00BA262A"/>
    <w:rsid w:val="00BA3A14"/>
    <w:rsid w:val="00BA4D34"/>
    <w:rsid w:val="00BB493F"/>
    <w:rsid w:val="00BB51C8"/>
    <w:rsid w:val="00BC295E"/>
    <w:rsid w:val="00BC514A"/>
    <w:rsid w:val="00BD13A0"/>
    <w:rsid w:val="00BD32D8"/>
    <w:rsid w:val="00BD3BE7"/>
    <w:rsid w:val="00BD45C8"/>
    <w:rsid w:val="00BD5BE8"/>
    <w:rsid w:val="00BD6098"/>
    <w:rsid w:val="00BD7084"/>
    <w:rsid w:val="00BD7D7A"/>
    <w:rsid w:val="00BE231F"/>
    <w:rsid w:val="00BE5027"/>
    <w:rsid w:val="00BE52BB"/>
    <w:rsid w:val="00C02785"/>
    <w:rsid w:val="00C16ECF"/>
    <w:rsid w:val="00C26FD3"/>
    <w:rsid w:val="00C27BEC"/>
    <w:rsid w:val="00C31B60"/>
    <w:rsid w:val="00C3471D"/>
    <w:rsid w:val="00C41664"/>
    <w:rsid w:val="00C516C7"/>
    <w:rsid w:val="00C57A46"/>
    <w:rsid w:val="00C60282"/>
    <w:rsid w:val="00C705CB"/>
    <w:rsid w:val="00C72D8C"/>
    <w:rsid w:val="00C73CF3"/>
    <w:rsid w:val="00C763C8"/>
    <w:rsid w:val="00C809EB"/>
    <w:rsid w:val="00C94497"/>
    <w:rsid w:val="00C95FE2"/>
    <w:rsid w:val="00C96839"/>
    <w:rsid w:val="00CA438E"/>
    <w:rsid w:val="00CA6367"/>
    <w:rsid w:val="00CA701E"/>
    <w:rsid w:val="00CC0D3E"/>
    <w:rsid w:val="00CC18F3"/>
    <w:rsid w:val="00CD60B2"/>
    <w:rsid w:val="00CD736C"/>
    <w:rsid w:val="00CE05C6"/>
    <w:rsid w:val="00CE1233"/>
    <w:rsid w:val="00CF2067"/>
    <w:rsid w:val="00CF363D"/>
    <w:rsid w:val="00CF550B"/>
    <w:rsid w:val="00CF7E25"/>
    <w:rsid w:val="00D02531"/>
    <w:rsid w:val="00D02571"/>
    <w:rsid w:val="00D039F9"/>
    <w:rsid w:val="00D04DBB"/>
    <w:rsid w:val="00D0786D"/>
    <w:rsid w:val="00D11EF4"/>
    <w:rsid w:val="00D12449"/>
    <w:rsid w:val="00D12CC0"/>
    <w:rsid w:val="00D12DDD"/>
    <w:rsid w:val="00D14CE8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85109"/>
    <w:rsid w:val="00DA1521"/>
    <w:rsid w:val="00DA2B23"/>
    <w:rsid w:val="00DA63B3"/>
    <w:rsid w:val="00DB2740"/>
    <w:rsid w:val="00DB28B4"/>
    <w:rsid w:val="00DB3833"/>
    <w:rsid w:val="00DE28F6"/>
    <w:rsid w:val="00DE3032"/>
    <w:rsid w:val="00DF1199"/>
    <w:rsid w:val="00E051A5"/>
    <w:rsid w:val="00E155BA"/>
    <w:rsid w:val="00E15A59"/>
    <w:rsid w:val="00E16BBA"/>
    <w:rsid w:val="00E20EED"/>
    <w:rsid w:val="00E22A32"/>
    <w:rsid w:val="00E2383E"/>
    <w:rsid w:val="00E47723"/>
    <w:rsid w:val="00E47FE7"/>
    <w:rsid w:val="00E50F5E"/>
    <w:rsid w:val="00E5219D"/>
    <w:rsid w:val="00E57507"/>
    <w:rsid w:val="00E63DF8"/>
    <w:rsid w:val="00E7266B"/>
    <w:rsid w:val="00E729D7"/>
    <w:rsid w:val="00E740E8"/>
    <w:rsid w:val="00E75DBA"/>
    <w:rsid w:val="00E81259"/>
    <w:rsid w:val="00E85E43"/>
    <w:rsid w:val="00E87D0B"/>
    <w:rsid w:val="00E90067"/>
    <w:rsid w:val="00E91A6A"/>
    <w:rsid w:val="00E97676"/>
    <w:rsid w:val="00EB3FA7"/>
    <w:rsid w:val="00EB6DC3"/>
    <w:rsid w:val="00EC512C"/>
    <w:rsid w:val="00EC58B0"/>
    <w:rsid w:val="00ED7BA7"/>
    <w:rsid w:val="00EE276E"/>
    <w:rsid w:val="00EE48ED"/>
    <w:rsid w:val="00EE6C80"/>
    <w:rsid w:val="00EF2675"/>
    <w:rsid w:val="00EF6BCA"/>
    <w:rsid w:val="00F00C84"/>
    <w:rsid w:val="00F25AC4"/>
    <w:rsid w:val="00F25D1F"/>
    <w:rsid w:val="00F27229"/>
    <w:rsid w:val="00F27D41"/>
    <w:rsid w:val="00F330EE"/>
    <w:rsid w:val="00F36F16"/>
    <w:rsid w:val="00F41F88"/>
    <w:rsid w:val="00F452D7"/>
    <w:rsid w:val="00F47F36"/>
    <w:rsid w:val="00F5154C"/>
    <w:rsid w:val="00F5754A"/>
    <w:rsid w:val="00F678EE"/>
    <w:rsid w:val="00F73877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5B84"/>
    <w:rsid w:val="00FD4C5B"/>
    <w:rsid w:val="00FD4FF7"/>
    <w:rsid w:val="00FD5D55"/>
    <w:rsid w:val="00FF327A"/>
    <w:rsid w:val="00FF6522"/>
    <w:rsid w:val="00FF7DD0"/>
    <w:rsid w:val="2E26A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529CF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normaltextrun">
    <w:name w:val="normaltextrun"/>
    <w:basedOn w:val="Fuentedeprrafopredeter"/>
    <w:rsid w:val="005D15BD"/>
  </w:style>
  <w:style w:type="character" w:customStyle="1" w:styleId="eop">
    <w:name w:val="eop"/>
    <w:basedOn w:val="Fuentedeprrafopredeter"/>
    <w:rsid w:val="005D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D1DA41C967543AB037ABFFB737195" ma:contentTypeVersion="5" ma:contentTypeDescription="Crear nuevo documento." ma:contentTypeScope="" ma:versionID="501770e66c46856e95b7ca2d9d9eb0f7">
  <xsd:schema xmlns:xsd="http://www.w3.org/2001/XMLSchema" xmlns:xs="http://www.w3.org/2001/XMLSchema" xmlns:p="http://schemas.microsoft.com/office/2006/metadata/properties" xmlns:ns2="8d096b4c-b79c-43b5-bd50-a3a5c9049dc8" targetNamespace="http://schemas.microsoft.com/office/2006/metadata/properties" ma:root="true" ma:fieldsID="1f22cb4aa19eae96927384cdb1de6e3c" ns2:_="">
    <xsd:import namespace="8d096b4c-b79c-43b5-bd50-a3a5c9049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96b4c-b79c-43b5-bd50-a3a5c9049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729096-1F05-4F64-A34D-166696261B5E}"/>
</file>

<file path=customXml/itemProps3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140</TotalTime>
  <Pages>7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Franklyn Perez</cp:lastModifiedBy>
  <cp:revision>26</cp:revision>
  <cp:lastPrinted>2019-06-21T21:41:00Z</cp:lastPrinted>
  <dcterms:created xsi:type="dcterms:W3CDTF">2021-06-21T15:46:00Z</dcterms:created>
  <dcterms:modified xsi:type="dcterms:W3CDTF">2022-02-28T02:45:00Z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0x010100F63D1DA41C967543AB037ABFFB737195</vt:lpwstr>
  </property>
</Properties>
</file>