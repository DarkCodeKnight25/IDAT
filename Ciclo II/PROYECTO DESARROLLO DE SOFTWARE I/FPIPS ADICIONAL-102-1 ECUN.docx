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022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43AF2" wp14:editId="1646425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5EB40" w14:textId="77777777" w:rsidR="00444FF1" w:rsidRDefault="00444FF1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3AF2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1305EB40" w14:textId="77777777" w:rsidR="00444FF1" w:rsidRDefault="00444FF1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6BB0B7" wp14:editId="5E671D4B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58E0248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79124A2B" w14:textId="3C48B6E7" w:rsidR="00444FF1" w:rsidRDefault="00444FF1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BA4A8" wp14:editId="694895C6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FC60" w14:textId="77777777" w:rsidR="00444FF1" w:rsidRPr="003C2A69" w:rsidRDefault="00444FF1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BA4A8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66A0FC60" w14:textId="77777777" w:rsidR="00444FF1" w:rsidRPr="003C2A69" w:rsidRDefault="00444FF1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3FDAD2F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EFBB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4CC99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41A80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5F12F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39A68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2C36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3D0E9E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04516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9DA07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0480D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DE23D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A9202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91DF5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76157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1506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0AB2CD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E36011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517E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F5E6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74434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B0800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DDE46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7ABC9C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5BF7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E654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446C5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90C929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204F1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EDF9A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74A0DA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B26A73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D06826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33A22A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FD6FE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6A252C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F8525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E74152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6B22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56048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392210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2474A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1B8A98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AC3B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17CDB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9FF4045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39A55D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650A33B" w14:textId="4C9D9203" w:rsidR="00444FF1" w:rsidRDefault="00AF7480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6B77B" wp14:editId="2A5D6887">
                <wp:simplePos x="0" y="0"/>
                <wp:positionH relativeFrom="column">
                  <wp:posOffset>-401320</wp:posOffset>
                </wp:positionH>
                <wp:positionV relativeFrom="paragraph">
                  <wp:posOffset>248285</wp:posOffset>
                </wp:positionV>
                <wp:extent cx="5582285" cy="12287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28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C84C9" w14:textId="4F70B9BF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  <w:bookmarkStart w:id="0" w:name="_Hlk72862875"/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Tema Nº</w:t>
                            </w:r>
                            <w:bookmarkEnd w:id="0"/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  <w:t>Introducción al Proyecto Certificador de Desarrollo de Software 1</w:t>
                            </w:r>
                          </w:p>
                          <w:p w14:paraId="368EF759" w14:textId="77777777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  <w:lang w:val="es-ES"/>
                              </w:rPr>
                            </w:pPr>
                          </w:p>
                          <w:p w14:paraId="25B3F391" w14:textId="5C7FC5BA" w:rsidR="00444FF1" w:rsidRPr="006573C3" w:rsidRDefault="00444FF1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Indicador de logro Nº</w:t>
                            </w:r>
                            <w:r w:rsidR="00AF7480"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4</w:t>
                            </w:r>
                            <w:r w:rsidRPr="006573C3">
                              <w:rPr>
                                <w:rFonts w:ascii="Stag Book" w:hAnsi="Stag Book" w:cs="Arial"/>
                                <w:color w:val="FFFFFF" w:themeColor="background1"/>
                                <w:sz w:val="24"/>
                                <w:szCs w:val="22"/>
                              </w:rPr>
                              <w:t>:</w:t>
                            </w:r>
                            <w:r w:rsidRPr="006573C3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2"/>
                              </w:rPr>
                              <w:br/>
                            </w:r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Identifica la problemática logrando elaborar el Modelo Lean </w:t>
                            </w:r>
                            <w:proofErr w:type="spellStart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>Canvas</w:t>
                            </w:r>
                            <w:proofErr w:type="spellEnd"/>
                            <w:r w:rsidR="00AF7480" w:rsidRPr="006573C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2"/>
                              </w:rPr>
                              <w:t xml:space="preserve"> de un negocio o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7B" id="Cuadro de texto 10" o:spid="_x0000_s1028" type="#_x0000_t202" style="position:absolute;left:0;text-align:left;margin-left:-31.6pt;margin-top:19.55pt;width:439.5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" filled="f" stroked="f" strokeweight=".5pt">
                <v:textbox>
                  <w:txbxContent>
                    <w:p w14:paraId="744C84C9" w14:textId="4F70B9BF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  <w:bookmarkStart w:id="1" w:name="_Hlk72862875"/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Tema Nº</w:t>
                      </w:r>
                      <w:bookmarkEnd w:id="1"/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  <w:lang w:val="es-ES"/>
                        </w:rPr>
                        <w:t>Introducción al Proyecto Certificador de Desarrollo de Software 1</w:t>
                      </w:r>
                    </w:p>
                    <w:p w14:paraId="368EF759" w14:textId="77777777" w:rsidR="00444FF1" w:rsidRPr="006573C3" w:rsidRDefault="00444FF1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  <w:lang w:val="es-ES"/>
                        </w:rPr>
                      </w:pPr>
                    </w:p>
                    <w:p w14:paraId="25B3F391" w14:textId="5C7FC5BA" w:rsidR="00444FF1" w:rsidRPr="006573C3" w:rsidRDefault="00444FF1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</w:pP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Indicador de logro Nº</w:t>
                      </w:r>
                      <w:r w:rsidR="00AF7480"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4</w:t>
                      </w:r>
                      <w:r w:rsidRPr="006573C3">
                        <w:rPr>
                          <w:rFonts w:ascii="Stag Book" w:hAnsi="Stag Book" w:cs="Arial"/>
                          <w:color w:val="FFFFFF" w:themeColor="background1"/>
                          <w:sz w:val="24"/>
                          <w:szCs w:val="22"/>
                        </w:rPr>
                        <w:t>:</w:t>
                      </w:r>
                      <w:r w:rsidRPr="006573C3">
                        <w:rPr>
                          <w:rFonts w:cs="Arial"/>
                          <w:b/>
                          <w:bCs/>
                          <w:color w:val="FFFFFF" w:themeColor="background1"/>
                          <w:sz w:val="24"/>
                          <w:szCs w:val="22"/>
                        </w:rPr>
                        <w:br/>
                      </w:r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Identifica la problemática logrando elaborar el Modelo Lean </w:t>
                      </w:r>
                      <w:proofErr w:type="spellStart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>Canvas</w:t>
                      </w:r>
                      <w:proofErr w:type="spellEnd"/>
                      <w:r w:rsidR="00AF7480" w:rsidRPr="006573C3">
                        <w:rPr>
                          <w:rFonts w:cs="Arial"/>
                          <w:color w:val="FFFFFF" w:themeColor="background1"/>
                          <w:sz w:val="24"/>
                          <w:szCs w:val="22"/>
                        </w:rPr>
                        <w:t xml:space="preserve"> de un negocio o proyecto.</w:t>
                      </w:r>
                    </w:p>
                  </w:txbxContent>
                </v:textbox>
              </v:shape>
            </w:pict>
          </mc:Fallback>
        </mc:AlternateContent>
      </w:r>
    </w:p>
    <w:p w14:paraId="4205B836" w14:textId="648188E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E4410F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D417DC4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DE8D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F78D526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A89E652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02A0107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C77AFE" w14:textId="77777777" w:rsidR="00444FF1" w:rsidRDefault="00444FF1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378504" w14:textId="267641C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0049C80" wp14:editId="0BF4A163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B53B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937CEB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352BE6BD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03FB04F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65BAF4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C565414" w14:textId="77777777" w:rsidR="00A936D0" w:rsidRPr="000D599B" w:rsidRDefault="00A936D0" w:rsidP="00A936D0">
      <w:pPr>
        <w:pStyle w:val="Encabezado"/>
        <w:tabs>
          <w:tab w:val="clear" w:pos="4252"/>
          <w:tab w:val="clear" w:pos="8504"/>
        </w:tabs>
        <w:rPr>
          <w:rFonts w:cs="Arial"/>
          <w:color w:val="000000" w:themeColor="text1"/>
        </w:rPr>
      </w:pPr>
    </w:p>
    <w:p w14:paraId="76E45F0D" w14:textId="77777777" w:rsidR="00A936D0" w:rsidRDefault="00A936D0" w:rsidP="00A936D0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 xml:space="preserve">“IMPLEMENTACIÓN DE UN SISTEMA DE MATRÍCULA PARA </w:t>
      </w:r>
    </w:p>
    <w:p w14:paraId="321F631E" w14:textId="77777777" w:rsidR="00A936D0" w:rsidRPr="000D599B" w:rsidRDefault="00A936D0" w:rsidP="00A936D0">
      <w:pPr>
        <w:jc w:val="center"/>
        <w:rPr>
          <w:rFonts w:cs="Arial"/>
          <w:b/>
          <w:sz w:val="28"/>
          <w:szCs w:val="28"/>
        </w:rPr>
      </w:pPr>
      <w:r w:rsidRPr="000D599B">
        <w:rPr>
          <w:rFonts w:cs="Arial"/>
          <w:b/>
          <w:sz w:val="28"/>
          <w:szCs w:val="28"/>
        </w:rPr>
        <w:t>EL CENTRO EDUCATIVO MONTESSORI”</w:t>
      </w:r>
    </w:p>
    <w:p w14:paraId="6457F31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1D155D7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7AFB39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A887588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30118A32" w14:textId="68380E6C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B05DA5">
        <w:rPr>
          <w:rFonts w:ascii="Muller Regular" w:hAnsi="Muller Regular" w:cs="Tahoma"/>
          <w:bCs/>
          <w:color w:val="000000" w:themeColor="text1"/>
          <w:szCs w:val="22"/>
        </w:rPr>
        <w:t>2</w:t>
      </w:r>
      <w:r w:rsidR="00436CAE">
        <w:rPr>
          <w:rFonts w:ascii="Muller Regular" w:hAnsi="Muller Regular" w:cs="Tahoma"/>
          <w:bCs/>
          <w:color w:val="000000" w:themeColor="text1"/>
          <w:szCs w:val="22"/>
        </w:rPr>
        <w:t>-1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B05DA5">
        <w:rPr>
          <w:rFonts w:ascii="Muller Regular" w:hAnsi="Muller Regular" w:cs="Tahoma"/>
          <w:bCs/>
          <w:color w:val="000000" w:themeColor="text1"/>
          <w:szCs w:val="22"/>
        </w:rPr>
        <w:t>ECUN</w:t>
      </w:r>
    </w:p>
    <w:p w14:paraId="2BEF64F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A008E6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262D96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53A5CA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6B00E9D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D173339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0898EF8" w14:textId="51EF38AA" w:rsidR="00547DC9" w:rsidRPr="00184E08" w:rsidRDefault="001D7F38" w:rsidP="001D7F38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Enero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8F2275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583E83C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8" w:space="0" w:color="2E74B5"/>
          <w:left w:val="single" w:sz="8" w:space="0" w:color="2E74B5"/>
          <w:bottom w:val="single" w:sz="8" w:space="0" w:color="2E74B5"/>
          <w:right w:val="single" w:sz="8" w:space="0" w:color="2E74B5"/>
          <w:insideH w:val="single" w:sz="8" w:space="0" w:color="2E74B5"/>
          <w:insideV w:val="single" w:sz="8" w:space="0" w:color="2E74B5"/>
        </w:tblBorders>
        <w:tblLook w:val="04A0" w:firstRow="1" w:lastRow="0" w:firstColumn="1" w:lastColumn="0" w:noHBand="0" w:noVBand="1"/>
      </w:tblPr>
      <w:tblGrid>
        <w:gridCol w:w="1123"/>
        <w:gridCol w:w="6953"/>
      </w:tblGrid>
      <w:tr w:rsidR="007A75C4" w:rsidRPr="00206681" w14:paraId="3B693953" w14:textId="77777777" w:rsidTr="00A936D0">
        <w:tc>
          <w:tcPr>
            <w:tcW w:w="1123" w:type="dxa"/>
            <w:shd w:val="clear" w:color="auto" w:fill="auto"/>
          </w:tcPr>
          <w:bookmarkEnd w:id="2"/>
          <w:bookmarkEnd w:id="3"/>
          <w:bookmarkEnd w:id="4"/>
          <w:p w14:paraId="71515DC6" w14:textId="77777777" w:rsidR="00C02785" w:rsidRPr="00206681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</w:rPr>
              <w:t>Nú</w:t>
            </w:r>
            <w:r w:rsidR="00C02785"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mero</w:t>
            </w:r>
          </w:p>
        </w:tc>
        <w:tc>
          <w:tcPr>
            <w:tcW w:w="6953" w:type="dxa"/>
            <w:shd w:val="clear" w:color="auto" w:fill="auto"/>
          </w:tcPr>
          <w:p w14:paraId="59876CE3" w14:textId="77777777" w:rsidR="00E63DF8" w:rsidRPr="00206681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b/>
                <w:color w:val="000000" w:themeColor="text1"/>
                <w:sz w:val="24"/>
                <w:szCs w:val="24"/>
              </w:rPr>
              <w:t>Apellidos y Nombres</w:t>
            </w:r>
          </w:p>
        </w:tc>
      </w:tr>
      <w:tr w:rsidR="00A936D0" w:rsidRPr="00206681" w14:paraId="477B6312" w14:textId="77777777" w:rsidTr="00A936D0">
        <w:tc>
          <w:tcPr>
            <w:tcW w:w="1123" w:type="dxa"/>
            <w:shd w:val="clear" w:color="auto" w:fill="auto"/>
          </w:tcPr>
          <w:p w14:paraId="4EC8FE77" w14:textId="77777777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53" w:type="dxa"/>
            <w:shd w:val="clear" w:color="auto" w:fill="auto"/>
          </w:tcPr>
          <w:p w14:paraId="0FD708DB" w14:textId="3BCCA37E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Wueston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Valle, </w:t>
            </w:r>
            <w:proofErr w:type="spellStart"/>
            <w:r w:rsidRPr="002C587B">
              <w:rPr>
                <w:rFonts w:cs="Arial"/>
                <w:color w:val="000000" w:themeColor="text1"/>
                <w:szCs w:val="22"/>
              </w:rPr>
              <w:t>Jose</w:t>
            </w:r>
            <w:proofErr w:type="spellEnd"/>
            <w:r w:rsidRPr="002C587B">
              <w:rPr>
                <w:rFonts w:cs="Arial"/>
                <w:color w:val="000000" w:themeColor="text1"/>
                <w:szCs w:val="22"/>
              </w:rPr>
              <w:t xml:space="preserve"> Abel  </w:t>
            </w:r>
          </w:p>
        </w:tc>
      </w:tr>
      <w:tr w:rsidR="00A936D0" w:rsidRPr="00206681" w14:paraId="3C8AB9CF" w14:textId="77777777" w:rsidTr="00A936D0">
        <w:tc>
          <w:tcPr>
            <w:tcW w:w="1123" w:type="dxa"/>
            <w:shd w:val="clear" w:color="auto" w:fill="auto"/>
          </w:tcPr>
          <w:p w14:paraId="63947524" w14:textId="77777777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53" w:type="dxa"/>
            <w:shd w:val="clear" w:color="auto" w:fill="auto"/>
          </w:tcPr>
          <w:p w14:paraId="515ECA7B" w14:textId="4F0BD2BE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C587B">
              <w:rPr>
                <w:rFonts w:cs="Arial"/>
                <w:color w:val="000000" w:themeColor="text1"/>
                <w:szCs w:val="22"/>
              </w:rPr>
              <w:t>Oscco Montes, Alvaro Manuel</w:t>
            </w:r>
          </w:p>
        </w:tc>
      </w:tr>
      <w:tr w:rsidR="00A936D0" w:rsidRPr="00206681" w14:paraId="4F5D2995" w14:textId="77777777" w:rsidTr="00A936D0">
        <w:tc>
          <w:tcPr>
            <w:tcW w:w="1123" w:type="dxa"/>
            <w:shd w:val="clear" w:color="auto" w:fill="auto"/>
          </w:tcPr>
          <w:p w14:paraId="31070DF8" w14:textId="77777777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06681">
              <w:rPr>
                <w:rFonts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53" w:type="dxa"/>
            <w:shd w:val="clear" w:color="auto" w:fill="auto"/>
          </w:tcPr>
          <w:p w14:paraId="76AFBFC7" w14:textId="1574C787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 xml:space="preserve">Tello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Allca</w:t>
            </w:r>
            <w:proofErr w:type="spellEnd"/>
            <w:r w:rsidRPr="00B74ABA">
              <w:rPr>
                <w:rFonts w:cs="Arial"/>
                <w:color w:val="000000" w:themeColor="text1"/>
                <w:szCs w:val="22"/>
              </w:rPr>
              <w:t xml:space="preserve">, Ronald </w:t>
            </w:r>
            <w:proofErr w:type="spellStart"/>
            <w:r w:rsidRPr="00B74ABA">
              <w:rPr>
                <w:rFonts w:cs="Arial"/>
                <w:color w:val="000000" w:themeColor="text1"/>
                <w:szCs w:val="22"/>
              </w:rPr>
              <w:t>Yoshimar</w:t>
            </w:r>
            <w:proofErr w:type="spellEnd"/>
          </w:p>
        </w:tc>
      </w:tr>
      <w:tr w:rsidR="00A936D0" w:rsidRPr="00206681" w14:paraId="253F8FFC" w14:textId="77777777" w:rsidTr="00A936D0">
        <w:tc>
          <w:tcPr>
            <w:tcW w:w="1123" w:type="dxa"/>
            <w:shd w:val="clear" w:color="auto" w:fill="auto"/>
          </w:tcPr>
          <w:p w14:paraId="763D3E2C" w14:textId="1283793C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953" w:type="dxa"/>
            <w:shd w:val="clear" w:color="auto" w:fill="auto"/>
          </w:tcPr>
          <w:p w14:paraId="268707B6" w14:textId="3C173A1E" w:rsidR="00A936D0" w:rsidRPr="00206681" w:rsidRDefault="00A936D0" w:rsidP="00A936D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B74ABA">
              <w:rPr>
                <w:rFonts w:cs="Arial"/>
                <w:color w:val="000000" w:themeColor="text1"/>
                <w:szCs w:val="22"/>
              </w:rPr>
              <w:t>Vega Ortiz, David Kenshin</w:t>
            </w:r>
          </w:p>
        </w:tc>
      </w:tr>
    </w:tbl>
    <w:p w14:paraId="0CABB8A2" w14:textId="77777777" w:rsidR="00CD0594" w:rsidRDefault="00833708" w:rsidP="00A936D0">
      <w:pPr>
        <w:pStyle w:val="Subttulo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14:paraId="77412752" w14:textId="77777777" w:rsidR="00CD0594" w:rsidRDefault="00CD0594" w:rsidP="00A936D0">
      <w:pPr>
        <w:pStyle w:val="Subttulo"/>
        <w:rPr>
          <w:rFonts w:ascii="Tahoma" w:hAnsi="Tahoma" w:cs="Tahoma"/>
          <w:color w:val="000000" w:themeColor="text1"/>
        </w:rPr>
      </w:pPr>
    </w:p>
    <w:p w14:paraId="08F7485A" w14:textId="77777777" w:rsidR="00CD0594" w:rsidRDefault="00CD0594" w:rsidP="00A936D0">
      <w:pPr>
        <w:pStyle w:val="Subttulo"/>
        <w:rPr>
          <w:rFonts w:ascii="Tahoma" w:hAnsi="Tahoma" w:cs="Tahoma"/>
          <w:color w:val="000000" w:themeColor="text1"/>
        </w:rPr>
      </w:pPr>
    </w:p>
    <w:p w14:paraId="44110F5F" w14:textId="198E73A5" w:rsidR="00480D67" w:rsidRPr="00C7397B" w:rsidRDefault="00480D67" w:rsidP="00A936D0">
      <w:pPr>
        <w:pStyle w:val="Subttulo"/>
        <w:rPr>
          <w:rFonts w:ascii="Arial" w:hAnsi="Arial" w:cs="Arial"/>
          <w:bCs w:val="0"/>
          <w:sz w:val="24"/>
          <w:szCs w:val="24"/>
          <w:lang w:val="es-PE"/>
        </w:rPr>
      </w:pPr>
      <w:r w:rsidRPr="00C7397B">
        <w:rPr>
          <w:rFonts w:ascii="Arial" w:hAnsi="Arial" w:cs="Arial"/>
          <w:bCs w:val="0"/>
          <w:sz w:val="24"/>
          <w:szCs w:val="24"/>
        </w:rPr>
        <w:t>ÍNDICE</w:t>
      </w:r>
    </w:p>
    <w:p w14:paraId="5D878BF9" w14:textId="77777777" w:rsidR="00480D67" w:rsidRPr="00A936D0" w:rsidRDefault="00480D67" w:rsidP="00A936D0">
      <w:pPr>
        <w:ind w:left="720"/>
        <w:jc w:val="left"/>
        <w:rPr>
          <w:rFonts w:cs="Arial"/>
          <w:b/>
          <w:sz w:val="24"/>
          <w:szCs w:val="24"/>
          <w:lang w:val="es-PE"/>
        </w:rPr>
      </w:pPr>
    </w:p>
    <w:p w14:paraId="17DB5B34" w14:textId="764B7316" w:rsidR="00BE4497" w:rsidRPr="00A936D0" w:rsidRDefault="00BE4497" w:rsidP="00A936D0">
      <w:pPr>
        <w:pStyle w:val="TDC1"/>
        <w:framePr w:wrap="notBeside"/>
        <w:rPr>
          <w:rFonts w:ascii="Arial" w:hAnsi="Arial" w:cs="Arial"/>
          <w:sz w:val="22"/>
          <w:szCs w:val="22"/>
          <w:lang w:val="es-ES"/>
        </w:rPr>
      </w:pPr>
      <w:r w:rsidRPr="00A936D0">
        <w:rPr>
          <w:rFonts w:ascii="Arial" w:hAnsi="Arial" w:cs="Arial"/>
          <w:sz w:val="24"/>
          <w:szCs w:val="24"/>
        </w:rPr>
        <w:fldChar w:fldCharType="begin"/>
      </w:r>
      <w:r w:rsidRPr="00A936D0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A936D0">
        <w:rPr>
          <w:rFonts w:ascii="Arial" w:hAnsi="Arial" w:cs="Arial"/>
          <w:sz w:val="24"/>
          <w:szCs w:val="24"/>
        </w:rPr>
        <w:fldChar w:fldCharType="separate"/>
      </w:r>
    </w:p>
    <w:p w14:paraId="1022AFE2" w14:textId="60667917" w:rsidR="00BE4497" w:rsidRPr="00A936D0" w:rsidRDefault="00FB1D24" w:rsidP="00A936D0">
      <w:pPr>
        <w:pStyle w:val="TDC1"/>
        <w:framePr w:wrap="notBeside"/>
        <w:rPr>
          <w:rFonts w:ascii="Arial" w:hAnsi="Arial" w:cs="Arial"/>
          <w:sz w:val="22"/>
          <w:szCs w:val="22"/>
          <w:lang w:val="es-ES"/>
        </w:rPr>
      </w:pPr>
      <w:hyperlink w:anchor="_Toc199650649" w:history="1">
        <w:r w:rsidR="003C7058" w:rsidRPr="00A936D0">
          <w:rPr>
            <w:rStyle w:val="Hipervnculo"/>
            <w:rFonts w:ascii="Arial" w:hAnsi="Arial" w:cs="Arial"/>
            <w:sz w:val="22"/>
            <w:szCs w:val="22"/>
          </w:rPr>
          <w:t>1.</w:t>
        </w:r>
        <w:r w:rsidR="00BE4497" w:rsidRPr="00A936D0">
          <w:rPr>
            <w:rFonts w:ascii="Arial" w:hAnsi="Arial" w:cs="Arial"/>
            <w:b/>
            <w:sz w:val="22"/>
            <w:szCs w:val="22"/>
            <w:lang w:val="es-ES"/>
          </w:rPr>
          <w:tab/>
        </w:r>
        <w:r w:rsidR="00BE4497" w:rsidRPr="00A936D0">
          <w:rPr>
            <w:rStyle w:val="Hipervnculo"/>
            <w:rFonts w:ascii="Arial" w:hAnsi="Arial" w:cs="Arial"/>
            <w:sz w:val="22"/>
            <w:szCs w:val="22"/>
            <w:u w:val="none"/>
          </w:rPr>
          <w:t>Perfil del Proyecto</w:t>
        </w:r>
        <w:r w:rsidR="00BE4497" w:rsidRPr="00A936D0">
          <w:rPr>
            <w:rFonts w:ascii="Arial" w:hAnsi="Arial" w:cs="Arial"/>
            <w:webHidden/>
            <w:sz w:val="22"/>
            <w:szCs w:val="22"/>
          </w:rPr>
          <w:tab/>
        </w:r>
        <w:r w:rsidR="00BE4497" w:rsidRPr="00A936D0">
          <w:rPr>
            <w:rFonts w:ascii="Arial" w:hAnsi="Arial" w:cs="Arial"/>
            <w:webHidden/>
            <w:sz w:val="22"/>
            <w:szCs w:val="22"/>
          </w:rPr>
          <w:fldChar w:fldCharType="begin"/>
        </w:r>
        <w:r w:rsidR="00BE4497" w:rsidRPr="00A936D0">
          <w:rPr>
            <w:rFonts w:ascii="Arial" w:hAnsi="Arial" w:cs="Arial"/>
            <w:webHidden/>
            <w:sz w:val="22"/>
            <w:szCs w:val="22"/>
          </w:rPr>
          <w:instrText xml:space="preserve"> PAGEREF _Toc199650649 \h </w:instrText>
        </w:r>
        <w:r w:rsidR="00BE4497" w:rsidRPr="00A936D0">
          <w:rPr>
            <w:rFonts w:ascii="Arial" w:hAnsi="Arial" w:cs="Arial"/>
            <w:webHidden/>
            <w:sz w:val="22"/>
            <w:szCs w:val="22"/>
          </w:rPr>
        </w:r>
        <w:r w:rsidR="00BE4497" w:rsidRPr="00A936D0">
          <w:rPr>
            <w:rFonts w:ascii="Arial" w:hAnsi="Arial" w:cs="Arial"/>
            <w:webHidden/>
            <w:sz w:val="22"/>
            <w:szCs w:val="22"/>
          </w:rPr>
          <w:fldChar w:fldCharType="separate"/>
        </w:r>
        <w:r w:rsidR="0028376C" w:rsidRPr="00A936D0">
          <w:rPr>
            <w:rFonts w:ascii="Arial" w:hAnsi="Arial" w:cs="Arial"/>
            <w:webHidden/>
            <w:sz w:val="22"/>
            <w:szCs w:val="22"/>
          </w:rPr>
          <w:t>4</w:t>
        </w:r>
        <w:r w:rsidR="00BE4497" w:rsidRPr="00A936D0">
          <w:rPr>
            <w:rFonts w:ascii="Arial" w:hAnsi="Arial" w:cs="Arial"/>
            <w:webHidden/>
            <w:sz w:val="22"/>
            <w:szCs w:val="22"/>
          </w:rPr>
          <w:fldChar w:fldCharType="end"/>
        </w:r>
      </w:hyperlink>
    </w:p>
    <w:p w14:paraId="1DC2215C" w14:textId="56405127" w:rsidR="00BE4497" w:rsidRPr="00A936D0" w:rsidRDefault="00FB1D24" w:rsidP="00A936D0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Arial" w:hAnsi="Arial" w:cs="Arial"/>
          <w:noProof/>
        </w:rPr>
      </w:pPr>
      <w:hyperlink w:anchor="_Toc199650651" w:history="1">
        <w:r w:rsidR="003C7058" w:rsidRPr="00A936D0">
          <w:rPr>
            <w:rStyle w:val="Hipervnculo"/>
            <w:rFonts w:ascii="Arial" w:hAnsi="Arial" w:cs="Arial"/>
            <w:noProof/>
          </w:rPr>
          <w:t>1.1</w:t>
        </w:r>
        <w:r w:rsidR="00BE4497" w:rsidRPr="00A936D0">
          <w:rPr>
            <w:rFonts w:ascii="Arial" w:hAnsi="Arial" w:cs="Arial"/>
            <w:noProof/>
            <w:lang w:val="es-ES"/>
          </w:rPr>
          <w:tab/>
        </w:r>
        <w:r w:rsidR="00BE4497" w:rsidRPr="00A936D0">
          <w:rPr>
            <w:rStyle w:val="Hipervnculo"/>
            <w:rFonts w:ascii="Arial" w:hAnsi="Arial" w:cs="Arial"/>
            <w:noProof/>
          </w:rPr>
          <w:t>Enunciado del Problema</w:t>
        </w:r>
        <w:r w:rsidR="00BE4497" w:rsidRPr="00A936D0">
          <w:rPr>
            <w:rFonts w:ascii="Arial" w:hAnsi="Arial" w:cs="Arial"/>
            <w:noProof/>
            <w:webHidden/>
          </w:rPr>
          <w:tab/>
        </w:r>
        <w:r w:rsidR="00BE4497" w:rsidRPr="00A936D0">
          <w:rPr>
            <w:rFonts w:ascii="Arial" w:hAnsi="Arial" w:cs="Arial"/>
            <w:noProof/>
            <w:webHidden/>
          </w:rPr>
          <w:fldChar w:fldCharType="begin"/>
        </w:r>
        <w:r w:rsidR="00BE4497" w:rsidRPr="00A936D0">
          <w:rPr>
            <w:rFonts w:ascii="Arial" w:hAnsi="Arial" w:cs="Arial"/>
            <w:noProof/>
            <w:webHidden/>
          </w:rPr>
          <w:instrText xml:space="preserve"> PAGEREF _Toc199650651 \h </w:instrText>
        </w:r>
        <w:r w:rsidR="00BE4497" w:rsidRPr="00A936D0">
          <w:rPr>
            <w:rFonts w:ascii="Arial" w:hAnsi="Arial" w:cs="Arial"/>
            <w:noProof/>
            <w:webHidden/>
          </w:rPr>
        </w:r>
        <w:r w:rsidR="00BE4497" w:rsidRPr="00A936D0">
          <w:rPr>
            <w:rFonts w:ascii="Arial" w:hAnsi="Arial" w:cs="Arial"/>
            <w:noProof/>
            <w:webHidden/>
          </w:rPr>
          <w:fldChar w:fldCharType="separate"/>
        </w:r>
        <w:r w:rsidR="0028376C" w:rsidRPr="00A936D0">
          <w:rPr>
            <w:rFonts w:ascii="Arial" w:hAnsi="Arial" w:cs="Arial"/>
            <w:noProof/>
            <w:webHidden/>
          </w:rPr>
          <w:t>4</w:t>
        </w:r>
        <w:r w:rsidR="00BE4497" w:rsidRPr="00A936D0">
          <w:rPr>
            <w:rFonts w:ascii="Arial" w:hAnsi="Arial" w:cs="Arial"/>
            <w:noProof/>
            <w:webHidden/>
          </w:rPr>
          <w:fldChar w:fldCharType="end"/>
        </w:r>
      </w:hyperlink>
    </w:p>
    <w:p w14:paraId="7C763149" w14:textId="1C980FBE" w:rsidR="003C7058" w:rsidRPr="00A936D0" w:rsidRDefault="003C7058" w:rsidP="00A936D0">
      <w:pPr>
        <w:framePr w:wrap="notBeside" w:vAnchor="text" w:hAnchor="text" w:y="1"/>
        <w:ind w:left="851" w:hanging="851"/>
        <w:jc w:val="left"/>
        <w:rPr>
          <w:rStyle w:val="Hipervnculo"/>
          <w:rFonts w:cs="Arial"/>
          <w:noProof/>
          <w:color w:val="auto"/>
          <w:szCs w:val="22"/>
          <w:u w:val="none"/>
        </w:rPr>
      </w:pPr>
      <w:r w:rsidRPr="00A936D0">
        <w:rPr>
          <w:rFonts w:cs="Arial"/>
          <w:szCs w:val="22"/>
        </w:rPr>
        <w:t xml:space="preserve">    </w:t>
      </w:r>
      <w:r w:rsidRPr="00A936D0">
        <w:rPr>
          <w:rStyle w:val="Hipervnculo"/>
          <w:rFonts w:cs="Arial"/>
          <w:noProof/>
          <w:color w:val="auto"/>
          <w:szCs w:val="22"/>
          <w:u w:val="none"/>
        </w:rPr>
        <w:t>1.2        Especificación de Caso de Uso de Negocio</w:t>
      </w:r>
    </w:p>
    <w:p w14:paraId="10A0A319" w14:textId="4B762500" w:rsidR="00FC096A" w:rsidRPr="00A936D0" w:rsidRDefault="00FC096A" w:rsidP="00A936D0">
      <w:pPr>
        <w:framePr w:wrap="notBeside" w:vAnchor="text" w:hAnchor="text" w:y="1"/>
        <w:ind w:left="851" w:hanging="851"/>
        <w:jc w:val="left"/>
        <w:rPr>
          <w:rStyle w:val="Hipervnculo"/>
          <w:rFonts w:cs="Arial"/>
          <w:noProof/>
          <w:szCs w:val="22"/>
          <w:u w:val="none"/>
        </w:rPr>
      </w:pPr>
      <w:r w:rsidRPr="00A936D0">
        <w:rPr>
          <w:rStyle w:val="Hipervnculo"/>
          <w:rFonts w:cs="Arial"/>
          <w:noProof/>
          <w:color w:val="auto"/>
          <w:szCs w:val="22"/>
          <w:u w:val="none"/>
        </w:rPr>
        <w:t xml:space="preserve">     1.3         Lista</w:t>
      </w:r>
    </w:p>
    <w:p w14:paraId="60AB500B" w14:textId="7AAA24EB" w:rsidR="00BE4497" w:rsidRPr="00A936D0" w:rsidRDefault="00BE4497" w:rsidP="00A936D0">
      <w:pPr>
        <w:pStyle w:val="TDC2"/>
        <w:framePr w:wrap="notBeside" w:vAnchor="text" w:hAnchor="text" w:y="1"/>
        <w:tabs>
          <w:tab w:val="left" w:pos="880"/>
          <w:tab w:val="right" w:leader="dot" w:pos="8810"/>
        </w:tabs>
        <w:rPr>
          <w:rFonts w:ascii="Arial" w:hAnsi="Arial" w:cs="Arial"/>
          <w:noProof/>
          <w:sz w:val="24"/>
          <w:szCs w:val="24"/>
          <w:lang w:val="es-ES"/>
        </w:rPr>
      </w:pPr>
    </w:p>
    <w:p w14:paraId="272A9D8D" w14:textId="77777777" w:rsidR="002C20F2" w:rsidRDefault="00BE4497" w:rsidP="00A936D0">
      <w:pPr>
        <w:pStyle w:val="TDC1"/>
        <w:framePr w:wrap="notBeside"/>
        <w:rPr>
          <w:rFonts w:ascii="Times New Roman" w:hAnsi="Times New Roman" w:cs="Arial"/>
          <w:caps w:val="0"/>
          <w:szCs w:val="22"/>
        </w:rPr>
      </w:pPr>
      <w:r w:rsidRPr="00A936D0">
        <w:rPr>
          <w:rFonts w:ascii="Arial" w:hAnsi="Arial" w:cs="Arial"/>
          <w:sz w:val="24"/>
          <w:szCs w:val="24"/>
        </w:rPr>
        <w:fldChar w:fldCharType="end"/>
      </w:r>
    </w:p>
    <w:p w14:paraId="4AE3B88C" w14:textId="6960C468" w:rsidR="00BE4497" w:rsidRDefault="00BE4497" w:rsidP="00295302">
      <w:pPr>
        <w:rPr>
          <w:rFonts w:ascii="Times New Roman" w:hAnsi="Times New Roman" w:cs="Arial"/>
          <w:caps/>
          <w:szCs w:val="22"/>
        </w:rPr>
      </w:pPr>
      <w:bookmarkStart w:id="5" w:name="_Toc452813577"/>
      <w:bookmarkStart w:id="6" w:name="_Toc436203377"/>
      <w:bookmarkStart w:id="7" w:name="OLE_LINK3"/>
      <w:bookmarkStart w:id="8" w:name="OLE_LINK4"/>
      <w:bookmarkStart w:id="9" w:name="OLE_LINK7"/>
    </w:p>
    <w:p w14:paraId="405BB11C" w14:textId="18A64528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3DB7DC09" w14:textId="3B543E5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9E94E94" w14:textId="60A466F6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1E0EC91B" w14:textId="28B7C82E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D876128" w14:textId="36B0D5C1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3905303F" w14:textId="1DC87783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E9D99A8" w14:textId="07F96DF7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06FC52AF" w14:textId="1C498B54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4C72E025" w14:textId="0DE8675E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7D24CD4" w14:textId="5F8E7438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70D6181" w14:textId="2135EC91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CC137A4" w14:textId="02AEEAD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0B74D7F6" w14:textId="3EC25E16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41A04DBF" w14:textId="7183E36B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6BB864CC" w14:textId="4646D3E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63D02FE" w14:textId="3D49AF04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4ECC070A" w14:textId="19E01518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4496089E" w14:textId="5DBA97CA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5A5DFBB8" w14:textId="3070EAC5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6EB599C" w14:textId="5E9C8D49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36E50203" w14:textId="2CBC88C0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57D6EC2A" w14:textId="29A8AF6A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475E38CC" w14:textId="5913FFB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6F46D989" w14:textId="151D4446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1ED0F1A5" w14:textId="5EFC369A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0CC78CD6" w14:textId="4C1F615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6AE7141C" w14:textId="316B80F7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043F59AD" w14:textId="3859D4E9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6949B1B4" w14:textId="2CD3C862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53BB1FC2" w14:textId="393E8AF4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2F6597DF" w14:textId="1B99B0D3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2215C33" w14:textId="1573148D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AE82AD4" w14:textId="6DAE602A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55AC1521" w14:textId="7631525E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5D31E046" w14:textId="1ADB70F0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6F887735" w14:textId="25600E0C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107AAF6" w14:textId="21D4B1F6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77BBFA76" w14:textId="5710FE47" w:rsidR="00295302" w:rsidRDefault="00295302" w:rsidP="00295302">
      <w:pPr>
        <w:rPr>
          <w:rFonts w:ascii="Times New Roman" w:hAnsi="Times New Roman" w:cs="Arial"/>
          <w:caps/>
          <w:szCs w:val="22"/>
        </w:rPr>
      </w:pPr>
    </w:p>
    <w:p w14:paraId="0ED94480" w14:textId="77777777" w:rsidR="00295302" w:rsidRPr="0092185E" w:rsidRDefault="00295302" w:rsidP="00295302">
      <w:pPr>
        <w:rPr>
          <w:rFonts w:cs="Arial"/>
          <w:caps/>
          <w:szCs w:val="22"/>
        </w:rPr>
      </w:pPr>
    </w:p>
    <w:p w14:paraId="0F62A1B5" w14:textId="77777777" w:rsidR="00BE4497" w:rsidRPr="0092185E" w:rsidRDefault="00BE4497" w:rsidP="00BE4497">
      <w:pPr>
        <w:pStyle w:val="Ttulo1"/>
        <w:shd w:val="clear" w:color="auto" w:fill="auto"/>
        <w:tabs>
          <w:tab w:val="clear" w:pos="3551"/>
        </w:tabs>
        <w:ind w:left="432"/>
        <w:rPr>
          <w:rFonts w:cs="Arial"/>
          <w:sz w:val="20"/>
        </w:rPr>
      </w:pPr>
      <w:bookmarkStart w:id="10" w:name="_Toc170557589"/>
      <w:bookmarkStart w:id="11" w:name="_Toc199650649"/>
      <w:bookmarkEnd w:id="5"/>
      <w:bookmarkEnd w:id="6"/>
      <w:r w:rsidRPr="0092185E">
        <w:rPr>
          <w:rFonts w:cs="Arial"/>
          <w:sz w:val="20"/>
        </w:rPr>
        <w:lastRenderedPageBreak/>
        <w:t>Perfil del Proyecto</w:t>
      </w:r>
      <w:bookmarkEnd w:id="10"/>
      <w:bookmarkEnd w:id="11"/>
    </w:p>
    <w:p w14:paraId="1FD62AE5" w14:textId="77777777" w:rsidR="00BE4497" w:rsidRPr="0092185E" w:rsidRDefault="00BE4497" w:rsidP="00BE4497">
      <w:pPr>
        <w:pStyle w:val="Ttulo2"/>
        <w:tabs>
          <w:tab w:val="clear" w:pos="1427"/>
        </w:tabs>
        <w:ind w:left="1134" w:hanging="567"/>
        <w:rPr>
          <w:rFonts w:cs="Arial"/>
          <w:sz w:val="20"/>
        </w:rPr>
      </w:pPr>
      <w:bookmarkStart w:id="12" w:name="_Toc170557591"/>
      <w:bookmarkStart w:id="13" w:name="_Toc199650651"/>
      <w:bookmarkStart w:id="14" w:name="_Hlk95941501"/>
      <w:r w:rsidRPr="0092185E">
        <w:rPr>
          <w:rFonts w:cs="Arial"/>
          <w:sz w:val="20"/>
        </w:rPr>
        <w:t>Enunciado del Problema</w:t>
      </w:r>
      <w:bookmarkEnd w:id="12"/>
      <w:bookmarkEnd w:id="13"/>
    </w:p>
    <w:p w14:paraId="1DAE9751" w14:textId="77777777" w:rsidR="003D1962" w:rsidRPr="0092185E" w:rsidRDefault="003D1962" w:rsidP="003D1962">
      <w:pPr>
        <w:rPr>
          <w:rFonts w:cs="Arial"/>
        </w:rPr>
      </w:pPr>
      <w:bookmarkStart w:id="15" w:name="_Toc456662666"/>
      <w:bookmarkStart w:id="16" w:name="_Toc452813581"/>
      <w:bookmarkStart w:id="17" w:name="_Toc447960005"/>
      <w:bookmarkStart w:id="18" w:name="_Toc170557592"/>
      <w:bookmarkStart w:id="19" w:name="_Toc199650652"/>
      <w:bookmarkStart w:id="20" w:name="_Toc436203381"/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3D1962" w:rsidRPr="0092185E" w14:paraId="2D4F83D6" w14:textId="77777777" w:rsidTr="00182FFD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4DEFCADA" w14:textId="77777777" w:rsidR="003D1962" w:rsidRPr="0092185E" w:rsidRDefault="003D1962" w:rsidP="00182FFD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0345F187" w14:textId="078FFE0C" w:rsidR="004651C5" w:rsidRPr="0092185E" w:rsidRDefault="0092185E" w:rsidP="002B3EB4">
            <w:pPr>
              <w:spacing w:before="60" w:after="60"/>
              <w:ind w:right="142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El problema radica al momento de registrar al estudiante. El apoderado registra manualmente al estudiante, lo cual origina una demora en el proceso, además de posibles errores ortográficos.</w:t>
            </w:r>
          </w:p>
        </w:tc>
      </w:tr>
      <w:tr w:rsidR="003D1962" w:rsidRPr="0092185E" w14:paraId="4D62CC00" w14:textId="77777777" w:rsidTr="00182FFD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5E8180A2" w14:textId="77777777" w:rsidR="003D1962" w:rsidRPr="0092185E" w:rsidRDefault="003D1962" w:rsidP="00182FFD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2930BA2B" w14:textId="77777777" w:rsidR="003D1962" w:rsidRPr="0092185E" w:rsidRDefault="003D1962" w:rsidP="002B3EB4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SECRETARÍA</w:t>
            </w:r>
          </w:p>
        </w:tc>
      </w:tr>
      <w:tr w:rsidR="003D1962" w:rsidRPr="0092185E" w14:paraId="25ECBFAA" w14:textId="77777777" w:rsidTr="00182FFD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23907AC" w14:textId="77777777" w:rsidR="003D1962" w:rsidRPr="0092185E" w:rsidRDefault="003D1962" w:rsidP="00182FFD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40E82BFF" w14:textId="77777777" w:rsidR="003D1962" w:rsidRPr="0092185E" w:rsidRDefault="003D1962" w:rsidP="002B3EB4">
            <w:pPr>
              <w:pStyle w:val="InfoBlueCarCar"/>
              <w:jc w:val="center"/>
              <w:rPr>
                <w:rFonts w:ascii="Arial" w:hAnsi="Arial"/>
              </w:rPr>
            </w:pPr>
            <w:r w:rsidRPr="0092185E">
              <w:rPr>
                <w:rFonts w:ascii="Arial" w:hAnsi="Arial"/>
              </w:rPr>
              <w:t>ALTA</w:t>
            </w:r>
          </w:p>
        </w:tc>
      </w:tr>
      <w:tr w:rsidR="003D1962" w:rsidRPr="0092185E" w14:paraId="1ED5A4C8" w14:textId="77777777" w:rsidTr="00182FFD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06819110" w14:textId="77777777" w:rsidR="003D1962" w:rsidRPr="0092185E" w:rsidRDefault="003D1962" w:rsidP="00182FFD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3A6BE0C" w14:textId="7AF7CB81" w:rsidR="00E039EA" w:rsidRPr="0092185E" w:rsidRDefault="00E039EA" w:rsidP="002B3EB4">
            <w:pPr>
              <w:spacing w:before="60" w:after="60"/>
              <w:ind w:right="142"/>
              <w:jc w:val="center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 xml:space="preserve">Desarrollar un módulo: </w:t>
            </w:r>
            <w:r w:rsidRPr="0092185E">
              <w:rPr>
                <w:rFonts w:cs="Arial"/>
                <w:b/>
                <w:bCs/>
                <w:sz w:val="20"/>
              </w:rPr>
              <w:t xml:space="preserve">Registrar </w:t>
            </w:r>
            <w:r w:rsidR="0084622A" w:rsidRPr="0092185E">
              <w:rPr>
                <w:rFonts w:cs="Arial"/>
                <w:b/>
                <w:bCs/>
                <w:sz w:val="20"/>
              </w:rPr>
              <w:t>estudiante</w:t>
            </w:r>
          </w:p>
        </w:tc>
      </w:tr>
    </w:tbl>
    <w:p w14:paraId="1CA7B40C" w14:textId="77777777" w:rsidR="0095412D" w:rsidRPr="0092185E" w:rsidRDefault="0095412D" w:rsidP="0095412D">
      <w:pPr>
        <w:rPr>
          <w:rFonts w:cs="Arial"/>
          <w:sz w:val="20"/>
        </w:rPr>
      </w:pPr>
    </w:p>
    <w:tbl>
      <w:tblPr>
        <w:tblW w:w="7815" w:type="dxa"/>
        <w:tblInd w:w="11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2"/>
        <w:gridCol w:w="6203"/>
      </w:tblGrid>
      <w:tr w:rsidR="0092185E" w:rsidRPr="0092185E" w14:paraId="5B2CEFBE" w14:textId="77777777" w:rsidTr="008B4E5C">
        <w:trPr>
          <w:trHeight w:val="338"/>
        </w:trPr>
        <w:tc>
          <w:tcPr>
            <w:tcW w:w="1612" w:type="dxa"/>
            <w:tcBorders>
              <w:top w:val="nil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bookmarkEnd w:id="15"/>
          <w:bookmarkEnd w:id="16"/>
          <w:bookmarkEnd w:id="17"/>
          <w:bookmarkEnd w:id="18"/>
          <w:bookmarkEnd w:id="19"/>
          <w:p w14:paraId="03782F63" w14:textId="77777777" w:rsidR="0092185E" w:rsidRPr="0092185E" w:rsidRDefault="0092185E" w:rsidP="008B4E5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El problema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081650F8" w14:textId="43A9989D" w:rsidR="0092185E" w:rsidRPr="0092185E" w:rsidRDefault="0092185E" w:rsidP="008B4E5C">
            <w:pPr>
              <w:spacing w:before="60" w:after="60"/>
              <w:ind w:right="142"/>
              <w:jc w:val="left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>El problema radica al momento de matricular al estudiante. La secretaria busca entre las diferentes hojas de Excel al estudiante, generando demoras para el inicio del proceso de matrícula.</w:t>
            </w:r>
          </w:p>
        </w:tc>
      </w:tr>
      <w:tr w:rsidR="0092185E" w:rsidRPr="0092185E" w14:paraId="3EA30555" w14:textId="77777777" w:rsidTr="008B4E5C">
        <w:trPr>
          <w:trHeight w:val="288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65F627F5" w14:textId="77777777" w:rsidR="0092185E" w:rsidRPr="0092185E" w:rsidRDefault="0092185E" w:rsidP="008B4E5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Afecta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2F67DD56" w14:textId="77777777" w:rsidR="0092185E" w:rsidRPr="0092185E" w:rsidRDefault="0092185E" w:rsidP="008B4E5C">
            <w:pPr>
              <w:pStyle w:val="Textoindependiente"/>
              <w:keepLines/>
              <w:widowControl w:val="0"/>
              <w:tabs>
                <w:tab w:val="left" w:pos="268"/>
              </w:tabs>
              <w:spacing w:after="120"/>
              <w:rPr>
                <w:rFonts w:cs="Arial"/>
                <w:b w:val="0"/>
                <w:bCs/>
                <w:sz w:val="20"/>
              </w:rPr>
            </w:pPr>
            <w:r w:rsidRPr="0092185E">
              <w:rPr>
                <w:rFonts w:cs="Arial"/>
                <w:sz w:val="20"/>
              </w:rPr>
              <w:t>SECRETARÍA</w:t>
            </w:r>
          </w:p>
        </w:tc>
      </w:tr>
      <w:tr w:rsidR="0092185E" w:rsidRPr="0092185E" w14:paraId="4A709FFB" w14:textId="77777777" w:rsidTr="008B4E5C">
        <w:trPr>
          <w:trHeight w:val="415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0F106699" w14:textId="77777777" w:rsidR="0092185E" w:rsidRPr="0092185E" w:rsidRDefault="0092185E" w:rsidP="008B4E5C">
            <w:pPr>
              <w:pStyle w:val="Textoindependiente"/>
              <w:keepNext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033CB176" w14:textId="77777777" w:rsidR="0092185E" w:rsidRPr="0092185E" w:rsidRDefault="0092185E" w:rsidP="008B4E5C">
            <w:pPr>
              <w:pStyle w:val="InfoBlueCarCar"/>
              <w:jc w:val="center"/>
              <w:rPr>
                <w:rFonts w:ascii="Arial" w:hAnsi="Arial"/>
              </w:rPr>
            </w:pPr>
            <w:r w:rsidRPr="0092185E">
              <w:rPr>
                <w:rFonts w:ascii="Arial" w:hAnsi="Arial"/>
              </w:rPr>
              <w:t>ALTA</w:t>
            </w:r>
          </w:p>
        </w:tc>
      </w:tr>
      <w:tr w:rsidR="0092185E" w:rsidRPr="0092185E" w14:paraId="583BA70C" w14:textId="77777777" w:rsidTr="008B4E5C">
        <w:trPr>
          <w:trHeight w:val="382"/>
        </w:trPr>
        <w:tc>
          <w:tcPr>
            <w:tcW w:w="1612" w:type="dxa"/>
            <w:tcBorders>
              <w:top w:val="single" w:sz="8" w:space="0" w:color="FFFFFF" w:themeColor="background1"/>
              <w:left w:val="nil"/>
              <w:bottom w:val="nil"/>
              <w:right w:val="single" w:sz="8" w:space="0" w:color="FFFFFF" w:themeColor="background1"/>
            </w:tcBorders>
            <w:shd w:val="clear" w:color="auto" w:fill="000000" w:themeFill="text1"/>
          </w:tcPr>
          <w:p w14:paraId="5DB64F27" w14:textId="77777777" w:rsidR="0092185E" w:rsidRPr="0092185E" w:rsidRDefault="0092185E" w:rsidP="008B4E5C">
            <w:pPr>
              <w:pStyle w:val="Textoindependiente"/>
              <w:spacing w:before="60" w:after="60"/>
              <w:ind w:left="72"/>
              <w:rPr>
                <w:rFonts w:cs="Arial"/>
                <w:b w:val="0"/>
                <w:color w:val="FFFFFF" w:themeColor="background1"/>
                <w:sz w:val="20"/>
              </w:rPr>
            </w:pPr>
            <w:r w:rsidRPr="0092185E">
              <w:rPr>
                <w:rFonts w:cs="Arial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203" w:type="dxa"/>
            <w:tcBorders>
              <w:left w:val="single" w:sz="8" w:space="0" w:color="FFFFFF" w:themeColor="background1"/>
            </w:tcBorders>
            <w:vAlign w:val="center"/>
          </w:tcPr>
          <w:p w14:paraId="36077C63" w14:textId="77777777" w:rsidR="0092185E" w:rsidRPr="0092185E" w:rsidRDefault="0092185E" w:rsidP="008B4E5C">
            <w:pPr>
              <w:jc w:val="center"/>
              <w:rPr>
                <w:rFonts w:cs="Arial"/>
                <w:sz w:val="20"/>
              </w:rPr>
            </w:pPr>
            <w:r w:rsidRPr="0092185E">
              <w:rPr>
                <w:rFonts w:cs="Arial"/>
                <w:sz w:val="20"/>
              </w:rPr>
              <w:t xml:space="preserve">Desarrollar un módulo: </w:t>
            </w:r>
            <w:r w:rsidRPr="0092185E">
              <w:rPr>
                <w:rFonts w:cs="Arial"/>
                <w:b/>
                <w:bCs/>
                <w:sz w:val="20"/>
              </w:rPr>
              <w:t>Registrar matrícula</w:t>
            </w:r>
          </w:p>
        </w:tc>
      </w:tr>
    </w:tbl>
    <w:p w14:paraId="5F9F575C" w14:textId="1AF44BA7" w:rsidR="009D21D1" w:rsidRPr="0092185E" w:rsidRDefault="009D21D1" w:rsidP="009D21D1">
      <w:pPr>
        <w:pStyle w:val="Ttulo1"/>
        <w:numPr>
          <w:ilvl w:val="1"/>
          <w:numId w:val="2"/>
        </w:numPr>
        <w:shd w:val="clear" w:color="auto" w:fill="auto"/>
        <w:tabs>
          <w:tab w:val="clear" w:pos="1427"/>
        </w:tabs>
        <w:spacing w:line="240" w:lineRule="auto"/>
        <w:ind w:left="1134" w:hanging="567"/>
        <w:rPr>
          <w:rFonts w:cs="Arial"/>
          <w:b w:val="0"/>
          <w:bCs/>
          <w:sz w:val="20"/>
        </w:rPr>
      </w:pPr>
      <w:r w:rsidRPr="0092185E">
        <w:rPr>
          <w:rFonts w:cs="Arial"/>
          <w:b w:val="0"/>
          <w:bCs/>
          <w:sz w:val="20"/>
        </w:rPr>
        <w:t>ESPECIFICACION DE CASO DE USO DE NEGOCIO – ecUN</w:t>
      </w:r>
    </w:p>
    <w:p w14:paraId="28B3501A" w14:textId="463805F9" w:rsidR="009D21D1" w:rsidRPr="0092185E" w:rsidRDefault="009D21D1" w:rsidP="009D21D1">
      <w:pPr>
        <w:rPr>
          <w:rFonts w:cs="Arial"/>
        </w:rPr>
      </w:pPr>
    </w:p>
    <w:tbl>
      <w:tblPr>
        <w:tblW w:w="8476" w:type="dxa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6474"/>
      </w:tblGrid>
      <w:tr w:rsidR="009D21D1" w:rsidRPr="0092185E" w14:paraId="2696F2F4" w14:textId="77777777" w:rsidTr="008E262E">
        <w:trPr>
          <w:trHeight w:val="235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52E7F1A3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 xml:space="preserve">CUN </w:t>
            </w: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2DE42A" w14:textId="3178D7A0" w:rsidR="009D21D1" w:rsidRPr="0092185E" w:rsidRDefault="00E039EA" w:rsidP="00302F54">
            <w:pPr>
              <w:jc w:val="left"/>
              <w:rPr>
                <w:rFonts w:cs="Arial"/>
                <w:b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000000"/>
              </w:rPr>
              <w:t>Registr</w:t>
            </w:r>
            <w:r w:rsidR="004C0AA7" w:rsidRPr="0092185E">
              <w:rPr>
                <w:rFonts w:cs="Arial"/>
                <w:b/>
                <w:color w:val="000000"/>
              </w:rPr>
              <w:t>ar</w:t>
            </w:r>
            <w:r w:rsidR="00302F54" w:rsidRPr="0092185E">
              <w:rPr>
                <w:rFonts w:cs="Arial"/>
                <w:b/>
                <w:color w:val="000000"/>
              </w:rPr>
              <w:t xml:space="preserve"> Estudiante</w:t>
            </w:r>
          </w:p>
        </w:tc>
      </w:tr>
      <w:tr w:rsidR="009D21D1" w:rsidRPr="0092185E" w14:paraId="76E4F075" w14:textId="77777777" w:rsidTr="008E262E">
        <w:trPr>
          <w:trHeight w:val="235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07F3505D" w14:textId="07A4EEFC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Responsable (Cargo)</w:t>
            </w: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5EAB79" w14:textId="261C947A" w:rsidR="009D21D1" w:rsidRPr="0092185E" w:rsidRDefault="00302F54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Cs/>
                <w:color w:val="000000"/>
                <w:lang w:eastAsia="es-PE"/>
              </w:rPr>
              <w:t>Secretaría</w:t>
            </w:r>
          </w:p>
        </w:tc>
      </w:tr>
      <w:tr w:rsidR="009D21D1" w:rsidRPr="0092185E" w14:paraId="044FFEE5" w14:textId="77777777" w:rsidTr="008E262E">
        <w:trPr>
          <w:trHeight w:val="235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47E9BEDA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4B7EE5" w14:textId="5F8255A5" w:rsidR="009D21D1" w:rsidRPr="0092185E" w:rsidRDefault="00302F54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lang w:eastAsia="es-PE"/>
              </w:rPr>
              <w:t>Dicho proceso involucra el registro del estudiante</w:t>
            </w:r>
            <w:r w:rsidR="0084622A" w:rsidRPr="0092185E">
              <w:rPr>
                <w:rFonts w:cs="Arial"/>
                <w:lang w:eastAsia="es-PE"/>
              </w:rPr>
              <w:t>.</w:t>
            </w:r>
          </w:p>
        </w:tc>
      </w:tr>
      <w:tr w:rsidR="009D21D1" w:rsidRPr="0092185E" w14:paraId="5BD8CC83" w14:textId="77777777" w:rsidTr="008E262E">
        <w:trPr>
          <w:trHeight w:val="235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0BF259A8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E9B574" w14:textId="3D5EC475" w:rsidR="0092185E" w:rsidRPr="00302F54" w:rsidRDefault="0092185E" w:rsidP="0092185E">
            <w:pPr>
              <w:tabs>
                <w:tab w:val="left" w:pos="1227"/>
              </w:tabs>
              <w:spacing w:line="360" w:lineRule="auto"/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1. El</w:t>
            </w:r>
            <w:r w:rsidRPr="00302F54">
              <w:rPr>
                <w:rFonts w:cs="Arial"/>
                <w:color w:val="000000"/>
                <w:lang w:eastAsia="es-PE"/>
              </w:rPr>
              <w:t xml:space="preserve"> Apoderado entrega la información del estudiante a</w:t>
            </w:r>
            <w:r w:rsidR="00976E33">
              <w:rPr>
                <w:rFonts w:cs="Arial"/>
                <w:color w:val="000000"/>
                <w:lang w:eastAsia="es-PE"/>
              </w:rPr>
              <w:t xml:space="preserve"> la </w:t>
            </w:r>
            <w:r w:rsidRPr="00302F54">
              <w:rPr>
                <w:rFonts w:cs="Arial"/>
                <w:color w:val="000000"/>
                <w:lang w:eastAsia="es-PE"/>
              </w:rPr>
              <w:t>Secretaría</w:t>
            </w:r>
            <w:r w:rsidR="008C4773">
              <w:rPr>
                <w:rFonts w:cs="Arial"/>
                <w:color w:val="000000"/>
                <w:lang w:eastAsia="es-PE"/>
              </w:rPr>
              <w:t xml:space="preserve"> en una </w:t>
            </w:r>
            <w:r w:rsidR="006B68F1">
              <w:rPr>
                <w:rFonts w:cs="Arial"/>
                <w:color w:val="000000"/>
                <w:lang w:eastAsia="es-PE"/>
              </w:rPr>
              <w:t>h</w:t>
            </w:r>
            <w:r>
              <w:rPr>
                <w:rFonts w:cs="Arial"/>
                <w:color w:val="000000"/>
                <w:lang w:eastAsia="es-PE"/>
              </w:rPr>
              <w:t>oja de formulario.</w:t>
            </w:r>
          </w:p>
          <w:p w14:paraId="4BE2F9D5" w14:textId="111B5AE9" w:rsidR="0092185E" w:rsidRPr="00302F54" w:rsidRDefault="0092185E" w:rsidP="0092185E">
            <w:pPr>
              <w:tabs>
                <w:tab w:val="left" w:pos="1227"/>
              </w:tabs>
              <w:spacing w:line="360" w:lineRule="auto"/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2</w:t>
            </w:r>
            <w:r w:rsidRPr="00302F54">
              <w:rPr>
                <w:rFonts w:cs="Arial"/>
                <w:color w:val="000000"/>
                <w:lang w:eastAsia="es-PE"/>
              </w:rPr>
              <w:t xml:space="preserve">. </w:t>
            </w:r>
            <w:r>
              <w:rPr>
                <w:rFonts w:cs="Arial"/>
                <w:color w:val="000000"/>
                <w:lang w:eastAsia="es-PE"/>
              </w:rPr>
              <w:t>La</w:t>
            </w:r>
            <w:r w:rsidRPr="00302F54">
              <w:rPr>
                <w:rFonts w:cs="Arial"/>
                <w:color w:val="000000"/>
                <w:lang w:eastAsia="es-PE"/>
              </w:rPr>
              <w:t xml:space="preserve"> Secretaría recibe la información sobre estudiante.</w:t>
            </w:r>
          </w:p>
          <w:p w14:paraId="5D974049" w14:textId="0651F472" w:rsidR="0092185E" w:rsidRPr="00302F54" w:rsidRDefault="0092185E" w:rsidP="0092185E">
            <w:pPr>
              <w:tabs>
                <w:tab w:val="left" w:pos="1227"/>
              </w:tabs>
              <w:spacing w:line="360" w:lineRule="auto"/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3</w:t>
            </w:r>
            <w:r w:rsidRPr="00302F54">
              <w:rPr>
                <w:rFonts w:cs="Arial"/>
                <w:color w:val="000000"/>
                <w:lang w:eastAsia="es-PE"/>
              </w:rPr>
              <w:t xml:space="preserve">. </w:t>
            </w:r>
            <w:r>
              <w:rPr>
                <w:rFonts w:cs="Arial"/>
                <w:color w:val="000000"/>
                <w:lang w:eastAsia="es-PE"/>
              </w:rPr>
              <w:t>La</w:t>
            </w:r>
            <w:r w:rsidR="00976E33">
              <w:rPr>
                <w:rFonts w:cs="Arial"/>
                <w:color w:val="000000"/>
                <w:lang w:eastAsia="es-PE"/>
              </w:rPr>
              <w:t xml:space="preserve"> </w:t>
            </w:r>
            <w:r w:rsidRPr="00302F54">
              <w:rPr>
                <w:rFonts w:cs="Arial"/>
                <w:color w:val="000000"/>
                <w:lang w:eastAsia="es-PE"/>
              </w:rPr>
              <w:t>Secretaría verifica los datos del estudiante</w:t>
            </w:r>
          </w:p>
          <w:p w14:paraId="0E8A1D8B" w14:textId="6C7F61F7" w:rsidR="0092185E" w:rsidRDefault="0092185E" w:rsidP="0092185E">
            <w:pPr>
              <w:tabs>
                <w:tab w:val="left" w:pos="1227"/>
              </w:tabs>
              <w:spacing w:line="360" w:lineRule="auto"/>
              <w:jc w:val="left"/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color w:val="000000"/>
                <w:lang w:eastAsia="es-PE"/>
              </w:rPr>
              <w:t>4</w:t>
            </w:r>
            <w:r w:rsidRPr="00302F54">
              <w:rPr>
                <w:rFonts w:cs="Arial"/>
                <w:color w:val="000000"/>
                <w:lang w:eastAsia="es-PE"/>
              </w:rPr>
              <w:t xml:space="preserve">. </w:t>
            </w:r>
            <w:r>
              <w:rPr>
                <w:rFonts w:cs="Arial"/>
                <w:color w:val="000000"/>
                <w:lang w:eastAsia="es-PE"/>
              </w:rPr>
              <w:t>La</w:t>
            </w:r>
            <w:r w:rsidRPr="00302F54">
              <w:rPr>
                <w:rFonts w:cs="Arial"/>
                <w:color w:val="000000"/>
                <w:lang w:eastAsia="es-PE"/>
              </w:rPr>
              <w:t xml:space="preserve"> Secretaría registra al estudiante</w:t>
            </w:r>
            <w:r>
              <w:rPr>
                <w:rFonts w:cs="Arial"/>
                <w:color w:val="000000"/>
                <w:lang w:eastAsia="es-PE"/>
              </w:rPr>
              <w:t xml:space="preserve"> </w:t>
            </w:r>
            <w:r w:rsidR="002508F0">
              <w:rPr>
                <w:rFonts w:cs="Arial"/>
                <w:color w:val="000000"/>
                <w:lang w:eastAsia="es-PE"/>
              </w:rPr>
              <w:t xml:space="preserve">en </w:t>
            </w:r>
            <w:r w:rsidRPr="00170439">
              <w:rPr>
                <w:rFonts w:cs="Arial"/>
                <w:color w:val="000000"/>
                <w:lang w:eastAsia="es-PE"/>
              </w:rPr>
              <w:t>Excel</w:t>
            </w:r>
            <w:r w:rsidRPr="00302F54">
              <w:rPr>
                <w:rFonts w:cs="Arial"/>
                <w:color w:val="000000"/>
                <w:lang w:eastAsia="es-PE"/>
              </w:rPr>
              <w:t>.</w:t>
            </w:r>
          </w:p>
          <w:p w14:paraId="7D3B026B" w14:textId="639C1BFC" w:rsidR="009D21D1" w:rsidRPr="0092185E" w:rsidRDefault="0092185E" w:rsidP="0092185E">
            <w:pPr>
              <w:spacing w:line="360" w:lineRule="auto"/>
              <w:jc w:val="left"/>
              <w:rPr>
                <w:rFonts w:cs="Arial"/>
              </w:rPr>
            </w:pPr>
            <w:r>
              <w:t>5. Fin</w:t>
            </w:r>
          </w:p>
        </w:tc>
      </w:tr>
      <w:tr w:rsidR="009D21D1" w:rsidRPr="0092185E" w14:paraId="4D1E86E8" w14:textId="77777777" w:rsidTr="008E262E">
        <w:trPr>
          <w:trHeight w:val="830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272AB15B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Flujos alternativos</w:t>
            </w: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4EC669" w14:textId="4A7C4DE0" w:rsidR="009D21D1" w:rsidRPr="0092185E" w:rsidRDefault="0092185E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Del punto 3. Si los datos del estudiante son correctos; </w:t>
            </w:r>
            <w:r w:rsidR="00976E33">
              <w:rPr>
                <w:rFonts w:cs="Arial"/>
                <w:bCs/>
                <w:color w:val="000000"/>
                <w:lang w:eastAsia="es-PE"/>
              </w:rPr>
              <w:t>continua en el punto 4, caso contrario comunica ocurrencia y continua en el punto 1.</w:t>
            </w:r>
          </w:p>
        </w:tc>
      </w:tr>
      <w:tr w:rsidR="009D21D1" w:rsidRPr="0092185E" w14:paraId="4836E76E" w14:textId="77777777" w:rsidTr="008E262E">
        <w:trPr>
          <w:trHeight w:val="517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272A472D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92185E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F95B79" w14:textId="1914FA85" w:rsidR="009D21D1" w:rsidRPr="0092185E" w:rsidRDefault="0009259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 Pago de inscripción</w:t>
            </w:r>
          </w:p>
        </w:tc>
      </w:tr>
      <w:tr w:rsidR="009D21D1" w:rsidRPr="0092185E" w14:paraId="211FF1F5" w14:textId="77777777" w:rsidTr="008E262E">
        <w:trPr>
          <w:trHeight w:val="511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7D5942D2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92185E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6566A7" w14:textId="64FE896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color w:val="000000"/>
                <w:lang w:eastAsia="es-PE"/>
              </w:rPr>
              <w:t xml:space="preserve"> </w:t>
            </w:r>
            <w:r w:rsidR="00CF056F" w:rsidRPr="0092185E">
              <w:rPr>
                <w:rFonts w:cs="Arial"/>
                <w:color w:val="000000"/>
                <w:lang w:eastAsia="es-PE"/>
              </w:rPr>
              <w:t>Matricula</w:t>
            </w:r>
            <w:r w:rsidR="00CF056F">
              <w:rPr>
                <w:rFonts w:cs="Arial"/>
                <w:color w:val="000000"/>
                <w:lang w:eastAsia="es-PE"/>
              </w:rPr>
              <w:t>r al estudiante</w:t>
            </w:r>
          </w:p>
        </w:tc>
      </w:tr>
      <w:tr w:rsidR="009D21D1" w:rsidRPr="0092185E" w14:paraId="768307CD" w14:textId="77777777" w:rsidTr="008E262E">
        <w:trPr>
          <w:trHeight w:val="391"/>
        </w:trPr>
        <w:tc>
          <w:tcPr>
            <w:tcW w:w="20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6191FCF3" w14:textId="58F06542" w:rsidR="009D21D1" w:rsidRPr="0092185E" w:rsidRDefault="009D21D1" w:rsidP="00302F54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 xml:space="preserve"> </w:t>
            </w:r>
            <w:r w:rsidR="00651DD7" w:rsidRPr="0092185E">
              <w:rPr>
                <w:rFonts w:cs="Arial"/>
                <w:b/>
                <w:color w:val="FFFFFF"/>
                <w:lang w:eastAsia="es-PE"/>
              </w:rPr>
              <w:t>INTEGRANTE</w:t>
            </w:r>
          </w:p>
          <w:p w14:paraId="38A1D1EA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FEDD78" w14:textId="77777777" w:rsidR="009D21D1" w:rsidRPr="0092185E" w:rsidRDefault="009D21D1" w:rsidP="00302F54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</w:tr>
    </w:tbl>
    <w:p w14:paraId="6E4A076F" w14:textId="666FDC68" w:rsidR="009D21D1" w:rsidRPr="0092185E" w:rsidRDefault="009D21D1" w:rsidP="009D21D1">
      <w:pPr>
        <w:rPr>
          <w:rFonts w:cs="Arial"/>
        </w:rPr>
      </w:pPr>
    </w:p>
    <w:p w14:paraId="19CAEF07" w14:textId="1940AAC6" w:rsidR="00876EC0" w:rsidRPr="0092185E" w:rsidRDefault="00876EC0" w:rsidP="009D21D1">
      <w:pPr>
        <w:rPr>
          <w:rFonts w:cs="Arial"/>
        </w:rPr>
      </w:pPr>
    </w:p>
    <w:p w14:paraId="501C14A8" w14:textId="77777777" w:rsidR="00876EC0" w:rsidRPr="0092185E" w:rsidRDefault="00876EC0" w:rsidP="009D21D1">
      <w:pPr>
        <w:rPr>
          <w:rFonts w:cs="Arial"/>
        </w:rPr>
      </w:pPr>
    </w:p>
    <w:p w14:paraId="501E5585" w14:textId="0C79AC30" w:rsidR="009D21D1" w:rsidRPr="0092185E" w:rsidRDefault="009D21D1" w:rsidP="009D21D1">
      <w:pPr>
        <w:rPr>
          <w:rFonts w:cs="Arial"/>
        </w:rPr>
      </w:pPr>
    </w:p>
    <w:tbl>
      <w:tblPr>
        <w:tblW w:w="0" w:type="auto"/>
        <w:tblInd w:w="42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6851"/>
      </w:tblGrid>
      <w:tr w:rsidR="00302F54" w:rsidRPr="0092185E" w14:paraId="54CD22A5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219F9EC3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 xml:space="preserve">CUN 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9A62CE" w14:textId="02815A7C" w:rsidR="00302F54" w:rsidRPr="0092185E" w:rsidRDefault="00302F54" w:rsidP="00182FFD">
            <w:pPr>
              <w:jc w:val="left"/>
              <w:rPr>
                <w:rFonts w:cs="Arial"/>
                <w:b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000000"/>
              </w:rPr>
              <w:t>Matricula</w:t>
            </w:r>
            <w:r w:rsidR="003A049E">
              <w:rPr>
                <w:rFonts w:cs="Arial"/>
                <w:b/>
                <w:color w:val="000000"/>
              </w:rPr>
              <w:t xml:space="preserve"> </w:t>
            </w:r>
            <w:r w:rsidR="003A049E" w:rsidRPr="0092185E">
              <w:rPr>
                <w:rFonts w:cs="Arial"/>
                <w:b/>
                <w:color w:val="000000"/>
              </w:rPr>
              <w:t>Estudiante</w:t>
            </w:r>
          </w:p>
        </w:tc>
      </w:tr>
      <w:tr w:rsidR="00302F54" w:rsidRPr="0092185E" w14:paraId="65492F01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5CB6FB6A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lastRenderedPageBreak/>
              <w:t>Responsable (Cargo)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D80BCA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Cs/>
                <w:color w:val="000000"/>
                <w:lang w:eastAsia="es-PE"/>
              </w:rPr>
              <w:t>Secretaría</w:t>
            </w:r>
          </w:p>
        </w:tc>
      </w:tr>
      <w:tr w:rsidR="00302F54" w:rsidRPr="0092185E" w14:paraId="563EF206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439D257C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B3E401" w14:textId="0A5ACF55" w:rsidR="00302F54" w:rsidRPr="0092185E" w:rsidRDefault="007D2D31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0F78A6">
              <w:rPr>
                <w:rFonts w:cs="Arial"/>
                <w:lang w:eastAsia="es-PE"/>
              </w:rPr>
              <w:t>Dicho proceso involucra la matr</w:t>
            </w:r>
            <w:r w:rsidR="00FE3845">
              <w:rPr>
                <w:rFonts w:cs="Arial"/>
                <w:lang w:eastAsia="es-PE"/>
              </w:rPr>
              <w:t>í</w:t>
            </w:r>
            <w:r w:rsidRPr="000F78A6">
              <w:rPr>
                <w:rFonts w:cs="Arial"/>
                <w:lang w:eastAsia="es-PE"/>
              </w:rPr>
              <w:t>cula del estudiante y brindar la ficha de matrícula al apoderado</w:t>
            </w:r>
            <w:r>
              <w:rPr>
                <w:rFonts w:cs="Arial"/>
                <w:lang w:eastAsia="es-PE"/>
              </w:rPr>
              <w:t>.</w:t>
            </w:r>
          </w:p>
        </w:tc>
      </w:tr>
      <w:tr w:rsidR="00302F54" w:rsidRPr="0092185E" w14:paraId="0B621805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47D7AD2A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Flujo básico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1EA228" w14:textId="266C122F" w:rsidR="007D2D31" w:rsidRDefault="007D2D31" w:rsidP="007D2D31">
            <w:pPr>
              <w:spacing w:line="360" w:lineRule="auto"/>
              <w:jc w:val="left"/>
            </w:pPr>
            <w:r>
              <w:t>1. La Secretaría busca la información del estudiante (</w:t>
            </w:r>
            <w:r w:rsidRPr="00170439">
              <w:rPr>
                <w:rFonts w:cs="Arial"/>
                <w:color w:val="000000"/>
                <w:lang w:eastAsia="es-PE"/>
              </w:rPr>
              <w:t>Microsoft Excel</w:t>
            </w:r>
            <w:r>
              <w:t>).</w:t>
            </w:r>
            <w:r w:rsidR="003D491C">
              <w:t xml:space="preserve"> </w:t>
            </w:r>
          </w:p>
          <w:p w14:paraId="103FDDE8" w14:textId="28030BB1" w:rsidR="007D2D31" w:rsidRDefault="007D2D31" w:rsidP="007D2D31">
            <w:pPr>
              <w:spacing w:line="360" w:lineRule="auto"/>
              <w:jc w:val="left"/>
            </w:pPr>
            <w:r>
              <w:t>2. La Secretaría r</w:t>
            </w:r>
            <w:r w:rsidRPr="0086718B">
              <w:t xml:space="preserve">egistra </w:t>
            </w:r>
            <w:r>
              <w:t>m</w:t>
            </w:r>
            <w:r w:rsidRPr="0086718B">
              <w:t>atrícula</w:t>
            </w:r>
            <w:r w:rsidR="00541470">
              <w:t xml:space="preserve"> en </w:t>
            </w:r>
            <w:r w:rsidRPr="00170439">
              <w:rPr>
                <w:rFonts w:cs="Arial"/>
                <w:color w:val="000000"/>
                <w:lang w:eastAsia="es-PE"/>
              </w:rPr>
              <w:t>Excel</w:t>
            </w:r>
            <w:r>
              <w:t>.</w:t>
            </w:r>
          </w:p>
          <w:p w14:paraId="7D30CD0B" w14:textId="17E44F42" w:rsidR="007D2D31" w:rsidRDefault="007D2D31" w:rsidP="007D2D31">
            <w:pPr>
              <w:spacing w:line="360" w:lineRule="auto"/>
              <w:jc w:val="left"/>
            </w:pPr>
            <w:r>
              <w:t>3. La Secretaría g</w:t>
            </w:r>
            <w:r w:rsidRPr="0086718B">
              <w:t>enera</w:t>
            </w:r>
            <w:r>
              <w:t xml:space="preserve"> la</w:t>
            </w:r>
            <w:r w:rsidRPr="0086718B">
              <w:t xml:space="preserve"> ficha de matrícula</w:t>
            </w:r>
            <w:r w:rsidR="00FD6D69">
              <w:t xml:space="preserve"> (PDF).</w:t>
            </w:r>
          </w:p>
          <w:p w14:paraId="54370EF0" w14:textId="0FED2352" w:rsidR="007D2D31" w:rsidRDefault="007D2D31" w:rsidP="007D2D31">
            <w:pPr>
              <w:spacing w:line="360" w:lineRule="auto"/>
              <w:jc w:val="left"/>
            </w:pPr>
            <w:r>
              <w:t>4. La Secretaría imprime la ficha de matrícula.</w:t>
            </w:r>
            <w:r>
              <w:cr/>
              <w:t>5. La Secretaría entrega la ficha de matrícula al Apoderado.</w:t>
            </w:r>
          </w:p>
          <w:p w14:paraId="5F44F569" w14:textId="77777777" w:rsidR="007D2D31" w:rsidRDefault="007D2D31" w:rsidP="007D2D31">
            <w:pPr>
              <w:spacing w:line="360" w:lineRule="auto"/>
              <w:jc w:val="left"/>
            </w:pPr>
            <w:r>
              <w:t>6. El Apoderado r</w:t>
            </w:r>
            <w:r w:rsidRPr="0086718B">
              <w:t>ecib</w:t>
            </w:r>
            <w:r>
              <w:t>e la</w:t>
            </w:r>
            <w:r w:rsidRPr="0086718B">
              <w:t xml:space="preserve"> ficha de matrícula</w:t>
            </w:r>
            <w:r>
              <w:t xml:space="preserve"> (constancia).</w:t>
            </w:r>
          </w:p>
          <w:p w14:paraId="6DC07554" w14:textId="7387B062" w:rsidR="00302F54" w:rsidRPr="0092185E" w:rsidRDefault="007D2D31" w:rsidP="007D2D31">
            <w:pPr>
              <w:spacing w:line="360" w:lineRule="auto"/>
              <w:jc w:val="left"/>
              <w:rPr>
                <w:rFonts w:cs="Arial"/>
              </w:rPr>
            </w:pPr>
            <w:r>
              <w:t>7. Fin</w:t>
            </w:r>
          </w:p>
        </w:tc>
      </w:tr>
      <w:tr w:rsidR="00302F54" w:rsidRPr="0092185E" w14:paraId="59BF1CE5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4D403F13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>Flujos alternativos</w:t>
            </w: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C08BC7" w14:textId="194EE378" w:rsidR="00302F54" w:rsidRPr="0092185E" w:rsidRDefault="003D491C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 xml:space="preserve">Del punto 1 si ubica la información </w:t>
            </w:r>
            <w:proofErr w:type="gramStart"/>
            <w:r>
              <w:rPr>
                <w:rFonts w:cs="Arial"/>
                <w:bCs/>
                <w:color w:val="000000"/>
                <w:lang w:eastAsia="es-PE"/>
              </w:rPr>
              <w:t>del estudiante continua</w:t>
            </w:r>
            <w:proofErr w:type="gramEnd"/>
            <w:r>
              <w:rPr>
                <w:rFonts w:cs="Arial"/>
                <w:bCs/>
                <w:color w:val="000000"/>
                <w:lang w:eastAsia="es-PE"/>
              </w:rPr>
              <w:t xml:space="preserve"> en el punto 2, caso contrario comunico ocurrencia y continuo en el punto 7.</w:t>
            </w:r>
          </w:p>
        </w:tc>
      </w:tr>
      <w:tr w:rsidR="00302F54" w:rsidRPr="0092185E" w14:paraId="22FE1CBE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13C46199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92185E">
              <w:rPr>
                <w:rFonts w:cs="Arial"/>
                <w:b/>
                <w:color w:val="FFFFFF"/>
                <w:lang w:eastAsia="es-PE"/>
              </w:rPr>
              <w:t>Pre-condiciones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E78E34" w14:textId="77777777" w:rsidR="00302F54" w:rsidRDefault="00302F54" w:rsidP="00182FFD">
            <w:pPr>
              <w:jc w:val="left"/>
              <w:rPr>
                <w:rFonts w:cs="Arial"/>
                <w:lang w:eastAsia="es-PE"/>
              </w:rPr>
            </w:pPr>
            <w:r w:rsidRPr="0092185E">
              <w:rPr>
                <w:rFonts w:cs="Arial"/>
                <w:lang w:eastAsia="es-PE"/>
              </w:rPr>
              <w:t>El registro del estudiante</w:t>
            </w:r>
          </w:p>
          <w:p w14:paraId="6FE0ED57" w14:textId="7DE10D6E" w:rsidR="004E4383" w:rsidRPr="0092185E" w:rsidRDefault="004E4383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>El pago de la matrícula</w:t>
            </w:r>
          </w:p>
        </w:tc>
      </w:tr>
      <w:tr w:rsidR="00302F54" w:rsidRPr="0092185E" w14:paraId="465A1500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09A15B80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proofErr w:type="spellStart"/>
            <w:r w:rsidRPr="0092185E">
              <w:rPr>
                <w:rFonts w:cs="Arial"/>
                <w:b/>
                <w:color w:val="FFFFFF"/>
                <w:lang w:eastAsia="es-PE"/>
              </w:rPr>
              <w:t>Post-condiciones</w:t>
            </w:r>
            <w:proofErr w:type="spellEnd"/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3FF301" w14:textId="06AC13A4" w:rsidR="00302F54" w:rsidRPr="0092185E" w:rsidRDefault="003D491C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>
              <w:rPr>
                <w:rFonts w:cs="Arial"/>
                <w:bCs/>
                <w:color w:val="000000"/>
                <w:lang w:eastAsia="es-PE"/>
              </w:rPr>
              <w:t>Ficha de matricula</w:t>
            </w:r>
          </w:p>
        </w:tc>
      </w:tr>
      <w:tr w:rsidR="00302F54" w:rsidRPr="0092185E" w14:paraId="6A3AB2EC" w14:textId="77777777" w:rsidTr="00182FFD">
        <w:trPr>
          <w:trHeight w:val="210"/>
        </w:trPr>
        <w:tc>
          <w:tcPr>
            <w:tcW w:w="1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14:paraId="08E47E37" w14:textId="77777777" w:rsidR="00302F54" w:rsidRPr="0092185E" w:rsidRDefault="00302F54" w:rsidP="00182FFD">
            <w:pPr>
              <w:jc w:val="left"/>
              <w:rPr>
                <w:rFonts w:cs="Arial"/>
                <w:b/>
                <w:color w:val="FFFFFF"/>
                <w:lang w:eastAsia="es-PE"/>
              </w:rPr>
            </w:pPr>
            <w:r w:rsidRPr="0092185E">
              <w:rPr>
                <w:rFonts w:cs="Arial"/>
                <w:b/>
                <w:color w:val="FFFFFF"/>
                <w:lang w:eastAsia="es-PE"/>
              </w:rPr>
              <w:t xml:space="preserve"> INTEGRANTE</w:t>
            </w:r>
          </w:p>
          <w:p w14:paraId="40CAB5F5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</w:p>
        </w:tc>
        <w:tc>
          <w:tcPr>
            <w:tcW w:w="6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B357C3" w14:textId="77777777" w:rsidR="00302F54" w:rsidRPr="0092185E" w:rsidRDefault="00302F54" w:rsidP="00182FFD">
            <w:pPr>
              <w:jc w:val="left"/>
              <w:rPr>
                <w:rFonts w:cs="Arial"/>
                <w:bCs/>
                <w:color w:val="000000"/>
                <w:lang w:eastAsia="es-PE"/>
              </w:rPr>
            </w:pPr>
            <w:r w:rsidRPr="0092185E">
              <w:rPr>
                <w:rFonts w:cs="Arial"/>
                <w:bCs/>
                <w:color w:val="000000"/>
                <w:lang w:eastAsia="es-PE"/>
              </w:rPr>
              <w:t xml:space="preserve"> </w:t>
            </w:r>
          </w:p>
        </w:tc>
      </w:tr>
      <w:bookmarkEnd w:id="14"/>
    </w:tbl>
    <w:p w14:paraId="32CF5A78" w14:textId="7CD726EC" w:rsidR="009D21D1" w:rsidRDefault="009D21D1" w:rsidP="009D21D1">
      <w:pPr>
        <w:rPr>
          <w:rFonts w:cs="Arial"/>
        </w:rPr>
      </w:pPr>
    </w:p>
    <w:p w14:paraId="64FD353A" w14:textId="177FDA53" w:rsidR="003D491C" w:rsidRDefault="003D491C" w:rsidP="009D21D1">
      <w:pPr>
        <w:rPr>
          <w:rFonts w:cs="Arial"/>
        </w:rPr>
      </w:pPr>
    </w:p>
    <w:p w14:paraId="1EE75FAC" w14:textId="1EF21D76" w:rsidR="003D491C" w:rsidRPr="0092185E" w:rsidRDefault="003D491C" w:rsidP="009D21D1">
      <w:pPr>
        <w:rPr>
          <w:rFonts w:cs="Arial"/>
        </w:rPr>
      </w:pPr>
      <w:r>
        <w:rPr>
          <w:rFonts w:cs="Arial"/>
        </w:rPr>
        <w:t xml:space="preserve">Realizar la </w:t>
      </w:r>
      <w:proofErr w:type="spellStart"/>
      <w:r>
        <w:rPr>
          <w:rFonts w:cs="Arial"/>
        </w:rPr>
        <w:t>ecun</w:t>
      </w:r>
      <w:proofErr w:type="spellEnd"/>
      <w:r>
        <w:rPr>
          <w:rFonts w:cs="Arial"/>
        </w:rPr>
        <w:t xml:space="preserve"> de pago por matricula </w:t>
      </w:r>
    </w:p>
    <w:bookmarkEnd w:id="7"/>
    <w:bookmarkEnd w:id="8"/>
    <w:bookmarkEnd w:id="9"/>
    <w:bookmarkEnd w:id="20"/>
    <w:p w14:paraId="4E746061" w14:textId="61A24E9D" w:rsidR="00C25D5C" w:rsidRPr="0092185E" w:rsidRDefault="00C25D5C" w:rsidP="009D21D1">
      <w:pPr>
        <w:rPr>
          <w:rFonts w:cs="Arial"/>
        </w:rPr>
      </w:pPr>
    </w:p>
    <w:p w14:paraId="2AAED406" w14:textId="7AEBAAE6" w:rsidR="00C25D5C" w:rsidRPr="007A1DD6" w:rsidRDefault="00C25D5C" w:rsidP="00C25D5C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426"/>
        <w:rPr>
          <w:rFonts w:cs="Arial"/>
          <w:sz w:val="20"/>
        </w:rPr>
      </w:pPr>
      <w:r w:rsidRPr="007A1DD6">
        <w:rPr>
          <w:rFonts w:cs="Arial"/>
          <w:sz w:val="20"/>
        </w:rPr>
        <w:t>1.3 Lista</w:t>
      </w:r>
      <w:r w:rsidR="00535936" w:rsidRPr="007A1DD6">
        <w:rPr>
          <w:rFonts w:cs="Arial"/>
          <w:sz w:val="20"/>
        </w:rPr>
        <w:t xml:space="preserve"> de artefactos</w:t>
      </w:r>
      <w:r w:rsidRPr="007A1DD6">
        <w:rPr>
          <w:rFonts w:cs="Arial"/>
          <w:sz w:val="20"/>
        </w:rPr>
        <w:t>:</w:t>
      </w:r>
    </w:p>
    <w:p w14:paraId="343CE040" w14:textId="77777777" w:rsidR="00C25D5C" w:rsidRPr="0092185E" w:rsidRDefault="00C25D5C" w:rsidP="009D21D1">
      <w:pPr>
        <w:rPr>
          <w:rFonts w:cs="Arial"/>
        </w:rPr>
      </w:pPr>
      <w:r w:rsidRPr="0092185E">
        <w:rPr>
          <w:rFonts w:cs="Arial"/>
        </w:rPr>
        <w:t xml:space="preserve">                  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44"/>
      </w:tblGrid>
      <w:tr w:rsidR="00C25D5C" w:rsidRPr="0092185E" w14:paraId="121BC21A" w14:textId="77777777" w:rsidTr="00F3387B">
        <w:tc>
          <w:tcPr>
            <w:tcW w:w="8244" w:type="dxa"/>
            <w:shd w:val="clear" w:color="auto" w:fill="8496B0" w:themeFill="text2" w:themeFillTint="99"/>
          </w:tcPr>
          <w:p w14:paraId="5A65E555" w14:textId="1DF1391A" w:rsidR="00C25D5C" w:rsidRPr="0092185E" w:rsidRDefault="00C25D5C" w:rsidP="00B2326B">
            <w:pPr>
              <w:jc w:val="center"/>
              <w:rPr>
                <w:rFonts w:cs="Arial"/>
                <w:b/>
                <w:bCs/>
              </w:rPr>
            </w:pPr>
            <w:r w:rsidRPr="0092185E">
              <w:rPr>
                <w:rFonts w:cs="Arial"/>
                <w:b/>
                <w:bCs/>
                <w:color w:val="FFFFFF" w:themeColor="background1"/>
              </w:rPr>
              <w:t>NOMBRE DEL ACTOR DE NEGOCIO</w:t>
            </w:r>
          </w:p>
        </w:tc>
      </w:tr>
      <w:tr w:rsidR="00C25D5C" w:rsidRPr="0092185E" w14:paraId="5BBE2E8B" w14:textId="77777777" w:rsidTr="00F3387B">
        <w:tc>
          <w:tcPr>
            <w:tcW w:w="8244" w:type="dxa"/>
          </w:tcPr>
          <w:p w14:paraId="4DF21937" w14:textId="384E34DD" w:rsidR="00C25D5C" w:rsidRPr="0092185E" w:rsidRDefault="003D491C" w:rsidP="009D21D1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B2326B">
              <w:rPr>
                <w:rFonts w:cs="Arial"/>
              </w:rPr>
              <w:t>poderado</w:t>
            </w:r>
          </w:p>
        </w:tc>
      </w:tr>
    </w:tbl>
    <w:p w14:paraId="6D0CCB1B" w14:textId="643BDA24" w:rsidR="00C25D5C" w:rsidRPr="0092185E" w:rsidRDefault="00C25D5C" w:rsidP="009D21D1">
      <w:pPr>
        <w:rPr>
          <w:rFonts w:cs="Arial"/>
        </w:rPr>
      </w:pPr>
    </w:p>
    <w:p w14:paraId="672C7E2D" w14:textId="30F18227" w:rsidR="00C25D5C" w:rsidRPr="0092185E" w:rsidRDefault="00C25D5C" w:rsidP="009D21D1">
      <w:pPr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6401"/>
      </w:tblGrid>
      <w:tr w:rsidR="00C25D5C" w:rsidRPr="0092185E" w14:paraId="0DCF519D" w14:textId="77777777" w:rsidTr="00F3387B">
        <w:tc>
          <w:tcPr>
            <w:tcW w:w="1843" w:type="dxa"/>
          </w:tcPr>
          <w:p w14:paraId="066D8E26" w14:textId="6CFEC753" w:rsidR="00C25D5C" w:rsidRPr="0092185E" w:rsidRDefault="00B2326B" w:rsidP="00B232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Á</w:t>
            </w:r>
            <w:r w:rsidR="00C25D5C" w:rsidRPr="0092185E">
              <w:rPr>
                <w:rFonts w:cs="Arial"/>
              </w:rPr>
              <w:t>REA</w:t>
            </w:r>
          </w:p>
        </w:tc>
        <w:tc>
          <w:tcPr>
            <w:tcW w:w="6401" w:type="dxa"/>
            <w:shd w:val="clear" w:color="auto" w:fill="8496B0" w:themeFill="text2" w:themeFillTint="99"/>
          </w:tcPr>
          <w:p w14:paraId="33F309E4" w14:textId="412A3F6E" w:rsidR="00C25D5C" w:rsidRPr="0092185E" w:rsidRDefault="00C25D5C" w:rsidP="00B2326B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92185E">
              <w:rPr>
                <w:rFonts w:cs="Arial"/>
                <w:b/>
                <w:bCs/>
                <w:color w:val="FFFFFF" w:themeColor="background1"/>
              </w:rPr>
              <w:t>NOMBRE DEL CASO DE USO DE NEGOCIO</w:t>
            </w:r>
          </w:p>
        </w:tc>
      </w:tr>
      <w:tr w:rsidR="00C25D5C" w:rsidRPr="0092185E" w14:paraId="2651796F" w14:textId="77777777" w:rsidTr="00F3387B">
        <w:tc>
          <w:tcPr>
            <w:tcW w:w="1843" w:type="dxa"/>
          </w:tcPr>
          <w:p w14:paraId="657AA915" w14:textId="67FC6F0D" w:rsidR="00C25D5C" w:rsidRPr="0092185E" w:rsidRDefault="00B2326B" w:rsidP="00B232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</w:t>
            </w:r>
          </w:p>
        </w:tc>
        <w:tc>
          <w:tcPr>
            <w:tcW w:w="6401" w:type="dxa"/>
          </w:tcPr>
          <w:p w14:paraId="2DB57B8C" w14:textId="02933FB8" w:rsidR="00C25D5C" w:rsidRPr="00B2326B" w:rsidRDefault="00B2326B" w:rsidP="009D21D1">
            <w:pPr>
              <w:rPr>
                <w:rFonts w:cs="Arial"/>
                <w:bCs/>
              </w:rPr>
            </w:pPr>
            <w:r w:rsidRPr="00B2326B">
              <w:rPr>
                <w:rFonts w:cs="Arial"/>
                <w:bCs/>
                <w:color w:val="000000"/>
              </w:rPr>
              <w:t>Registrar Estudiante</w:t>
            </w:r>
          </w:p>
        </w:tc>
      </w:tr>
      <w:tr w:rsidR="00C25D5C" w:rsidRPr="0092185E" w14:paraId="715ABA51" w14:textId="77777777" w:rsidTr="00F3387B">
        <w:tc>
          <w:tcPr>
            <w:tcW w:w="1843" w:type="dxa"/>
          </w:tcPr>
          <w:p w14:paraId="1EAC6D6B" w14:textId="51AB7B01" w:rsidR="00C25D5C" w:rsidRPr="0092185E" w:rsidRDefault="00B2326B" w:rsidP="00B232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</w:t>
            </w:r>
          </w:p>
        </w:tc>
        <w:tc>
          <w:tcPr>
            <w:tcW w:w="6401" w:type="dxa"/>
          </w:tcPr>
          <w:p w14:paraId="57EE7065" w14:textId="222D2AF4" w:rsidR="00C25D5C" w:rsidRPr="00B2326B" w:rsidRDefault="00B2326B" w:rsidP="009D21D1">
            <w:pPr>
              <w:rPr>
                <w:rFonts w:cs="Arial"/>
                <w:bCs/>
              </w:rPr>
            </w:pPr>
            <w:r w:rsidRPr="00B2326B">
              <w:rPr>
                <w:rFonts w:cs="Arial"/>
                <w:bCs/>
                <w:color w:val="000000"/>
              </w:rPr>
              <w:t>Matricula</w:t>
            </w:r>
            <w:r w:rsidR="003A049E">
              <w:rPr>
                <w:rFonts w:cs="Arial"/>
                <w:bCs/>
                <w:color w:val="000000"/>
              </w:rPr>
              <w:t xml:space="preserve"> </w:t>
            </w:r>
            <w:r w:rsidR="003A049E" w:rsidRPr="00B2326B">
              <w:rPr>
                <w:rFonts w:cs="Arial"/>
                <w:bCs/>
                <w:color w:val="000000"/>
              </w:rPr>
              <w:t>Estudiante</w:t>
            </w:r>
          </w:p>
        </w:tc>
      </w:tr>
    </w:tbl>
    <w:p w14:paraId="6618F680" w14:textId="66B57998" w:rsidR="00C25D5C" w:rsidRPr="0092185E" w:rsidRDefault="00C25D5C" w:rsidP="009D21D1">
      <w:pPr>
        <w:rPr>
          <w:rFonts w:cs="Arial"/>
        </w:rPr>
      </w:pPr>
    </w:p>
    <w:p w14:paraId="5B06A80A" w14:textId="29697016" w:rsidR="00C25D5C" w:rsidRPr="0092185E" w:rsidRDefault="00C25D5C" w:rsidP="009D21D1">
      <w:pPr>
        <w:rPr>
          <w:rFonts w:cs="Arial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244"/>
      </w:tblGrid>
      <w:tr w:rsidR="00F3387B" w:rsidRPr="0092185E" w14:paraId="0A3553FA" w14:textId="77777777" w:rsidTr="00F3387B">
        <w:tc>
          <w:tcPr>
            <w:tcW w:w="8244" w:type="dxa"/>
            <w:shd w:val="clear" w:color="auto" w:fill="8496B0" w:themeFill="text2" w:themeFillTint="99"/>
          </w:tcPr>
          <w:p w14:paraId="12240089" w14:textId="23DAB273" w:rsidR="00C25D5C" w:rsidRPr="0092185E" w:rsidRDefault="00C25D5C" w:rsidP="00950607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92185E">
              <w:rPr>
                <w:rFonts w:cs="Arial"/>
                <w:b/>
                <w:bCs/>
                <w:color w:val="FFFFFF" w:themeColor="background1"/>
              </w:rPr>
              <w:t>NOMBRE DEL TRABAJADOR DE NEGOCIO</w:t>
            </w:r>
          </w:p>
        </w:tc>
      </w:tr>
      <w:tr w:rsidR="00C25D5C" w:rsidRPr="0092185E" w14:paraId="3C231442" w14:textId="77777777" w:rsidTr="00F3387B">
        <w:tc>
          <w:tcPr>
            <w:tcW w:w="8244" w:type="dxa"/>
          </w:tcPr>
          <w:p w14:paraId="3AE346E2" w14:textId="2B4EC1AD" w:rsidR="00C25D5C" w:rsidRPr="0092185E" w:rsidRDefault="00C61356" w:rsidP="009D21D1">
            <w:pPr>
              <w:rPr>
                <w:rFonts w:cs="Arial"/>
              </w:rPr>
            </w:pPr>
            <w:bookmarkStart w:id="21" w:name="_GoBack"/>
            <w:bookmarkEnd w:id="21"/>
            <w:r w:rsidRPr="00302F54">
              <w:rPr>
                <w:rFonts w:cs="Arial"/>
                <w:color w:val="000000"/>
                <w:lang w:eastAsia="es-PE"/>
              </w:rPr>
              <w:t>Secretaría</w:t>
            </w:r>
          </w:p>
        </w:tc>
      </w:tr>
    </w:tbl>
    <w:p w14:paraId="470EE2F2" w14:textId="21252686" w:rsidR="00C25D5C" w:rsidRPr="0092185E" w:rsidRDefault="00C25D5C" w:rsidP="009D21D1">
      <w:pPr>
        <w:rPr>
          <w:rFonts w:cs="Arial"/>
        </w:rPr>
      </w:pPr>
    </w:p>
    <w:p w14:paraId="2943AD89" w14:textId="246525DB" w:rsidR="00C25D5C" w:rsidRPr="0092185E" w:rsidRDefault="00C25D5C" w:rsidP="009D21D1">
      <w:pPr>
        <w:rPr>
          <w:rFonts w:cs="Arial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543"/>
      </w:tblGrid>
      <w:tr w:rsidR="00C25D5C" w:rsidRPr="0092185E" w14:paraId="283BE193" w14:textId="77777777" w:rsidTr="00F3387B">
        <w:tc>
          <w:tcPr>
            <w:tcW w:w="1559" w:type="dxa"/>
          </w:tcPr>
          <w:p w14:paraId="7F0D8B68" w14:textId="46CB76FF" w:rsidR="00C25D5C" w:rsidRPr="0092185E" w:rsidRDefault="00C25D5C" w:rsidP="007E37D8">
            <w:pPr>
              <w:jc w:val="center"/>
              <w:rPr>
                <w:rFonts w:cs="Arial"/>
              </w:rPr>
            </w:pPr>
            <w:r w:rsidRPr="0092185E">
              <w:rPr>
                <w:rFonts w:cs="Arial"/>
              </w:rPr>
              <w:t>AREA</w:t>
            </w:r>
          </w:p>
        </w:tc>
        <w:tc>
          <w:tcPr>
            <w:tcW w:w="6543" w:type="dxa"/>
            <w:shd w:val="clear" w:color="auto" w:fill="8496B0" w:themeFill="text2" w:themeFillTint="99"/>
          </w:tcPr>
          <w:p w14:paraId="45AA1030" w14:textId="59DD6B56" w:rsidR="00C25D5C" w:rsidRPr="0092185E" w:rsidRDefault="00C25D5C" w:rsidP="00794ED4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92185E">
              <w:rPr>
                <w:rFonts w:cs="Arial"/>
                <w:b/>
                <w:bCs/>
                <w:color w:val="FFFFFF" w:themeColor="background1"/>
              </w:rPr>
              <w:t>NOMBRE DE LA ENTIDAD DE NEGOCIO</w:t>
            </w:r>
          </w:p>
        </w:tc>
      </w:tr>
      <w:tr w:rsidR="00C25D5C" w:rsidRPr="0092185E" w14:paraId="07374D06" w14:textId="77777777" w:rsidTr="00F3387B">
        <w:tc>
          <w:tcPr>
            <w:tcW w:w="1559" w:type="dxa"/>
          </w:tcPr>
          <w:p w14:paraId="1C49799B" w14:textId="360385ED" w:rsidR="00C25D5C" w:rsidRPr="0092185E" w:rsidRDefault="00794ED4" w:rsidP="00C613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</w:t>
            </w:r>
          </w:p>
        </w:tc>
        <w:tc>
          <w:tcPr>
            <w:tcW w:w="6543" w:type="dxa"/>
          </w:tcPr>
          <w:p w14:paraId="49CAE16F" w14:textId="20CAFAF0" w:rsidR="00C25D5C" w:rsidRPr="0092185E" w:rsidRDefault="00DF15EE" w:rsidP="009D21D1">
            <w:pPr>
              <w:rPr>
                <w:rFonts w:cs="Arial"/>
              </w:rPr>
            </w:pPr>
            <w:r>
              <w:rPr>
                <w:rFonts w:cs="Arial"/>
              </w:rPr>
              <w:t>Lista de estudiante</w:t>
            </w:r>
            <w:r w:rsidR="00F44F6F">
              <w:rPr>
                <w:rFonts w:cs="Arial"/>
              </w:rPr>
              <w:t>s</w:t>
            </w:r>
          </w:p>
        </w:tc>
      </w:tr>
      <w:tr w:rsidR="00C25D5C" w:rsidRPr="0092185E" w14:paraId="1E872F4E" w14:textId="77777777" w:rsidTr="00F3387B">
        <w:tc>
          <w:tcPr>
            <w:tcW w:w="1559" w:type="dxa"/>
          </w:tcPr>
          <w:p w14:paraId="6F928FA8" w14:textId="55407C20" w:rsidR="00C25D5C" w:rsidRPr="0092185E" w:rsidRDefault="00DF15EE" w:rsidP="00DF15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</w:t>
            </w:r>
          </w:p>
        </w:tc>
        <w:tc>
          <w:tcPr>
            <w:tcW w:w="6543" w:type="dxa"/>
          </w:tcPr>
          <w:p w14:paraId="649E0DE0" w14:textId="7FE18D35" w:rsidR="00C25D5C" w:rsidRPr="0092185E" w:rsidRDefault="00DF15EE" w:rsidP="009D21D1">
            <w:pPr>
              <w:rPr>
                <w:rFonts w:cs="Arial"/>
              </w:rPr>
            </w:pPr>
            <w:r>
              <w:rPr>
                <w:rFonts w:cs="Arial"/>
                <w:color w:val="000000"/>
                <w:lang w:eastAsia="es-PE"/>
              </w:rPr>
              <w:t>Ficha de matrícula</w:t>
            </w:r>
          </w:p>
        </w:tc>
      </w:tr>
    </w:tbl>
    <w:p w14:paraId="576A082A" w14:textId="77777777" w:rsidR="00C25D5C" w:rsidRPr="009D21D1" w:rsidRDefault="00C25D5C" w:rsidP="009D21D1"/>
    <w:sectPr w:rsidR="00C25D5C" w:rsidRPr="009D21D1" w:rsidSect="00A34900">
      <w:footerReference w:type="even" r:id="rId11"/>
      <w:footerReference w:type="default" r:id="rId12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3F8C" w14:textId="77777777" w:rsidR="00415B9A" w:rsidRDefault="00415B9A">
      <w:r>
        <w:separator/>
      </w:r>
    </w:p>
  </w:endnote>
  <w:endnote w:type="continuationSeparator" w:id="0">
    <w:p w14:paraId="5A961FE7" w14:textId="77777777" w:rsidR="00415B9A" w:rsidRDefault="0041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E0F8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F7B4BA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3157A44" w14:textId="77777777" w:rsidTr="00206681">
      <w:trPr>
        <w:cantSplit/>
      </w:trPr>
      <w:tc>
        <w:tcPr>
          <w:tcW w:w="3130" w:type="dxa"/>
        </w:tcPr>
        <w:p w14:paraId="0FB071F4" w14:textId="0B663EAE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976E33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23/02/2022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F106591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FD5AFD0" w14:textId="77777777" w:rsidTr="00206681">
      <w:trPr>
        <w:trHeight w:val="230"/>
      </w:trPr>
      <w:tc>
        <w:tcPr>
          <w:tcW w:w="3130" w:type="dxa"/>
        </w:tcPr>
        <w:p w14:paraId="5A004FA7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58FCA869" w14:textId="05CF684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42E3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C6BF70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58F0A" w14:textId="77777777" w:rsidR="00415B9A" w:rsidRDefault="00415B9A">
      <w:r>
        <w:separator/>
      </w:r>
    </w:p>
  </w:footnote>
  <w:footnote w:type="continuationSeparator" w:id="0">
    <w:p w14:paraId="24BC26F7" w14:textId="77777777" w:rsidR="00415B9A" w:rsidRDefault="00415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4AE18A3"/>
    <w:multiLevelType w:val="hybridMultilevel"/>
    <w:tmpl w:val="15023686"/>
    <w:lvl w:ilvl="0" w:tplc="9EF6BC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054A0"/>
    <w:rsid w:val="00014BE3"/>
    <w:rsid w:val="00015664"/>
    <w:rsid w:val="00016A2B"/>
    <w:rsid w:val="000239A4"/>
    <w:rsid w:val="00042E3D"/>
    <w:rsid w:val="00045D6B"/>
    <w:rsid w:val="00046269"/>
    <w:rsid w:val="00047720"/>
    <w:rsid w:val="00047801"/>
    <w:rsid w:val="0005336D"/>
    <w:rsid w:val="00054739"/>
    <w:rsid w:val="000564F9"/>
    <w:rsid w:val="00071E9A"/>
    <w:rsid w:val="000773E4"/>
    <w:rsid w:val="00082AC0"/>
    <w:rsid w:val="00085228"/>
    <w:rsid w:val="00090324"/>
    <w:rsid w:val="00092591"/>
    <w:rsid w:val="000A3C9A"/>
    <w:rsid w:val="000A4D57"/>
    <w:rsid w:val="000B34E4"/>
    <w:rsid w:val="000B7261"/>
    <w:rsid w:val="000C1012"/>
    <w:rsid w:val="000C2678"/>
    <w:rsid w:val="000C65DB"/>
    <w:rsid w:val="000E0673"/>
    <w:rsid w:val="000E46CA"/>
    <w:rsid w:val="000E518B"/>
    <w:rsid w:val="000E7E88"/>
    <w:rsid w:val="000F015C"/>
    <w:rsid w:val="000F78A6"/>
    <w:rsid w:val="0010188C"/>
    <w:rsid w:val="00106AB3"/>
    <w:rsid w:val="00106FE9"/>
    <w:rsid w:val="00111A67"/>
    <w:rsid w:val="0011315E"/>
    <w:rsid w:val="0011690A"/>
    <w:rsid w:val="001206CC"/>
    <w:rsid w:val="0012299B"/>
    <w:rsid w:val="0012384F"/>
    <w:rsid w:val="001269F8"/>
    <w:rsid w:val="00126AA4"/>
    <w:rsid w:val="00132EA2"/>
    <w:rsid w:val="00133E77"/>
    <w:rsid w:val="00140560"/>
    <w:rsid w:val="0014772D"/>
    <w:rsid w:val="00160011"/>
    <w:rsid w:val="00161401"/>
    <w:rsid w:val="0016739D"/>
    <w:rsid w:val="0016767E"/>
    <w:rsid w:val="00167E98"/>
    <w:rsid w:val="00180B68"/>
    <w:rsid w:val="0018173E"/>
    <w:rsid w:val="00183BE6"/>
    <w:rsid w:val="00184E08"/>
    <w:rsid w:val="00190973"/>
    <w:rsid w:val="00192E23"/>
    <w:rsid w:val="001A6C89"/>
    <w:rsid w:val="001B6ED7"/>
    <w:rsid w:val="001C1FBF"/>
    <w:rsid w:val="001D7F38"/>
    <w:rsid w:val="001E01E6"/>
    <w:rsid w:val="001E4437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30FEC"/>
    <w:rsid w:val="002330B5"/>
    <w:rsid w:val="00235DAD"/>
    <w:rsid w:val="002438C6"/>
    <w:rsid w:val="002508F0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1BBA"/>
    <w:rsid w:val="002825C2"/>
    <w:rsid w:val="00282651"/>
    <w:rsid w:val="0028376C"/>
    <w:rsid w:val="00292234"/>
    <w:rsid w:val="00295302"/>
    <w:rsid w:val="00296211"/>
    <w:rsid w:val="00296C20"/>
    <w:rsid w:val="002B3EB4"/>
    <w:rsid w:val="002C20F2"/>
    <w:rsid w:val="002D3379"/>
    <w:rsid w:val="002D43BA"/>
    <w:rsid w:val="002E0DFC"/>
    <w:rsid w:val="002E2DB0"/>
    <w:rsid w:val="002E6167"/>
    <w:rsid w:val="002F1B6F"/>
    <w:rsid w:val="002F2C35"/>
    <w:rsid w:val="002F6FDA"/>
    <w:rsid w:val="00300C6A"/>
    <w:rsid w:val="00302F54"/>
    <w:rsid w:val="00311BCD"/>
    <w:rsid w:val="00321974"/>
    <w:rsid w:val="00322FD4"/>
    <w:rsid w:val="0034533D"/>
    <w:rsid w:val="0034791D"/>
    <w:rsid w:val="00350DCB"/>
    <w:rsid w:val="003640B5"/>
    <w:rsid w:val="00372691"/>
    <w:rsid w:val="00374716"/>
    <w:rsid w:val="0037488B"/>
    <w:rsid w:val="00374C6C"/>
    <w:rsid w:val="00382141"/>
    <w:rsid w:val="00392EB0"/>
    <w:rsid w:val="00395F94"/>
    <w:rsid w:val="003A049E"/>
    <w:rsid w:val="003A3A43"/>
    <w:rsid w:val="003A6B92"/>
    <w:rsid w:val="003B0F4C"/>
    <w:rsid w:val="003B2447"/>
    <w:rsid w:val="003B64B0"/>
    <w:rsid w:val="003B7290"/>
    <w:rsid w:val="003C3F20"/>
    <w:rsid w:val="003C407D"/>
    <w:rsid w:val="003C7058"/>
    <w:rsid w:val="003D1962"/>
    <w:rsid w:val="003D491C"/>
    <w:rsid w:val="003D6293"/>
    <w:rsid w:val="003D6553"/>
    <w:rsid w:val="003E5911"/>
    <w:rsid w:val="003F07DC"/>
    <w:rsid w:val="00401AAB"/>
    <w:rsid w:val="00401C94"/>
    <w:rsid w:val="00407154"/>
    <w:rsid w:val="004116E4"/>
    <w:rsid w:val="00415B9A"/>
    <w:rsid w:val="00424D29"/>
    <w:rsid w:val="00436CAE"/>
    <w:rsid w:val="00441888"/>
    <w:rsid w:val="00443904"/>
    <w:rsid w:val="00444FF1"/>
    <w:rsid w:val="00451ACC"/>
    <w:rsid w:val="0045592D"/>
    <w:rsid w:val="00455FE1"/>
    <w:rsid w:val="00457923"/>
    <w:rsid w:val="004651C5"/>
    <w:rsid w:val="0046647F"/>
    <w:rsid w:val="0046652A"/>
    <w:rsid w:val="00467FBC"/>
    <w:rsid w:val="004716F0"/>
    <w:rsid w:val="00477CE1"/>
    <w:rsid w:val="0048045D"/>
    <w:rsid w:val="00480D67"/>
    <w:rsid w:val="004820E1"/>
    <w:rsid w:val="00484637"/>
    <w:rsid w:val="004951A3"/>
    <w:rsid w:val="00495EFD"/>
    <w:rsid w:val="004961CA"/>
    <w:rsid w:val="00496B28"/>
    <w:rsid w:val="004A1154"/>
    <w:rsid w:val="004A2569"/>
    <w:rsid w:val="004B01CB"/>
    <w:rsid w:val="004B175A"/>
    <w:rsid w:val="004B2497"/>
    <w:rsid w:val="004B5AD4"/>
    <w:rsid w:val="004B707F"/>
    <w:rsid w:val="004C0AA7"/>
    <w:rsid w:val="004C3EF2"/>
    <w:rsid w:val="004C4785"/>
    <w:rsid w:val="004D08CD"/>
    <w:rsid w:val="004D1292"/>
    <w:rsid w:val="004D1C1E"/>
    <w:rsid w:val="004D281A"/>
    <w:rsid w:val="004D7FB0"/>
    <w:rsid w:val="004E4383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1641B"/>
    <w:rsid w:val="00530A22"/>
    <w:rsid w:val="00533CCD"/>
    <w:rsid w:val="00535936"/>
    <w:rsid w:val="00541470"/>
    <w:rsid w:val="00541653"/>
    <w:rsid w:val="00547DC9"/>
    <w:rsid w:val="0055090A"/>
    <w:rsid w:val="00551841"/>
    <w:rsid w:val="0056042D"/>
    <w:rsid w:val="005612E5"/>
    <w:rsid w:val="00563C92"/>
    <w:rsid w:val="005671A6"/>
    <w:rsid w:val="00575068"/>
    <w:rsid w:val="005827F1"/>
    <w:rsid w:val="00591017"/>
    <w:rsid w:val="005A05CA"/>
    <w:rsid w:val="005A7D2A"/>
    <w:rsid w:val="005B0515"/>
    <w:rsid w:val="005B1B27"/>
    <w:rsid w:val="005C2D8C"/>
    <w:rsid w:val="005E00CE"/>
    <w:rsid w:val="005E6469"/>
    <w:rsid w:val="005F4939"/>
    <w:rsid w:val="00605BBE"/>
    <w:rsid w:val="006324A8"/>
    <w:rsid w:val="006373C1"/>
    <w:rsid w:val="00645806"/>
    <w:rsid w:val="00651DD7"/>
    <w:rsid w:val="00655AB8"/>
    <w:rsid w:val="006573C3"/>
    <w:rsid w:val="0067146C"/>
    <w:rsid w:val="0069646A"/>
    <w:rsid w:val="006A249C"/>
    <w:rsid w:val="006A2DE2"/>
    <w:rsid w:val="006B526A"/>
    <w:rsid w:val="006B68F1"/>
    <w:rsid w:val="006B6D79"/>
    <w:rsid w:val="006B70A5"/>
    <w:rsid w:val="006D1AA6"/>
    <w:rsid w:val="006D3394"/>
    <w:rsid w:val="006D4E99"/>
    <w:rsid w:val="006E0C6B"/>
    <w:rsid w:val="006E4E33"/>
    <w:rsid w:val="006E7B54"/>
    <w:rsid w:val="006F1E9F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94ED4"/>
    <w:rsid w:val="007A1DD6"/>
    <w:rsid w:val="007A1E26"/>
    <w:rsid w:val="007A7398"/>
    <w:rsid w:val="007A75C4"/>
    <w:rsid w:val="007B32A8"/>
    <w:rsid w:val="007C733F"/>
    <w:rsid w:val="007D0E61"/>
    <w:rsid w:val="007D2D31"/>
    <w:rsid w:val="007D4B41"/>
    <w:rsid w:val="007E23BA"/>
    <w:rsid w:val="007E37D8"/>
    <w:rsid w:val="007E4601"/>
    <w:rsid w:val="007F0B00"/>
    <w:rsid w:val="007F2FBF"/>
    <w:rsid w:val="007F3310"/>
    <w:rsid w:val="008161F6"/>
    <w:rsid w:val="00826BEC"/>
    <w:rsid w:val="00826F6C"/>
    <w:rsid w:val="00833708"/>
    <w:rsid w:val="00837343"/>
    <w:rsid w:val="00842E97"/>
    <w:rsid w:val="0084622A"/>
    <w:rsid w:val="00850EE9"/>
    <w:rsid w:val="00851FED"/>
    <w:rsid w:val="008622C9"/>
    <w:rsid w:val="00862CBE"/>
    <w:rsid w:val="00864DCC"/>
    <w:rsid w:val="00872064"/>
    <w:rsid w:val="008747D2"/>
    <w:rsid w:val="0087661B"/>
    <w:rsid w:val="00876EC0"/>
    <w:rsid w:val="00886957"/>
    <w:rsid w:val="00891829"/>
    <w:rsid w:val="00892EC4"/>
    <w:rsid w:val="00894420"/>
    <w:rsid w:val="008A2476"/>
    <w:rsid w:val="008B74EE"/>
    <w:rsid w:val="008B7EED"/>
    <w:rsid w:val="008C4773"/>
    <w:rsid w:val="008C52DA"/>
    <w:rsid w:val="008D0DF3"/>
    <w:rsid w:val="008D1600"/>
    <w:rsid w:val="008E05EA"/>
    <w:rsid w:val="008E262E"/>
    <w:rsid w:val="008E42C1"/>
    <w:rsid w:val="008E5314"/>
    <w:rsid w:val="008E67C2"/>
    <w:rsid w:val="008F2275"/>
    <w:rsid w:val="008F4192"/>
    <w:rsid w:val="008F54F7"/>
    <w:rsid w:val="008F687E"/>
    <w:rsid w:val="0090056D"/>
    <w:rsid w:val="00917C35"/>
    <w:rsid w:val="00917D59"/>
    <w:rsid w:val="0092185E"/>
    <w:rsid w:val="009323DE"/>
    <w:rsid w:val="00932BF8"/>
    <w:rsid w:val="00950607"/>
    <w:rsid w:val="00952ACD"/>
    <w:rsid w:val="0095398F"/>
    <w:rsid w:val="009540BD"/>
    <w:rsid w:val="0095412D"/>
    <w:rsid w:val="00960DCC"/>
    <w:rsid w:val="0096639C"/>
    <w:rsid w:val="00966922"/>
    <w:rsid w:val="00971522"/>
    <w:rsid w:val="0097190A"/>
    <w:rsid w:val="009736F9"/>
    <w:rsid w:val="00976E33"/>
    <w:rsid w:val="0097749F"/>
    <w:rsid w:val="00987A05"/>
    <w:rsid w:val="009A3EA8"/>
    <w:rsid w:val="009A4296"/>
    <w:rsid w:val="009A673F"/>
    <w:rsid w:val="009B4812"/>
    <w:rsid w:val="009D21D1"/>
    <w:rsid w:val="009D332A"/>
    <w:rsid w:val="009D7E3E"/>
    <w:rsid w:val="009F39F0"/>
    <w:rsid w:val="009F4BB0"/>
    <w:rsid w:val="00A06191"/>
    <w:rsid w:val="00A06473"/>
    <w:rsid w:val="00A07EA6"/>
    <w:rsid w:val="00A104E8"/>
    <w:rsid w:val="00A141A0"/>
    <w:rsid w:val="00A20B49"/>
    <w:rsid w:val="00A20D94"/>
    <w:rsid w:val="00A24AB4"/>
    <w:rsid w:val="00A30D29"/>
    <w:rsid w:val="00A34265"/>
    <w:rsid w:val="00A34900"/>
    <w:rsid w:val="00A34F6D"/>
    <w:rsid w:val="00A45877"/>
    <w:rsid w:val="00A464C8"/>
    <w:rsid w:val="00A50316"/>
    <w:rsid w:val="00A605C1"/>
    <w:rsid w:val="00A64BBF"/>
    <w:rsid w:val="00A64D16"/>
    <w:rsid w:val="00A73BD5"/>
    <w:rsid w:val="00A838E0"/>
    <w:rsid w:val="00A84DBF"/>
    <w:rsid w:val="00A87551"/>
    <w:rsid w:val="00A90DA9"/>
    <w:rsid w:val="00A91C1B"/>
    <w:rsid w:val="00A928EE"/>
    <w:rsid w:val="00A936D0"/>
    <w:rsid w:val="00A95E63"/>
    <w:rsid w:val="00A96975"/>
    <w:rsid w:val="00AA7B59"/>
    <w:rsid w:val="00AE0234"/>
    <w:rsid w:val="00AE056B"/>
    <w:rsid w:val="00AE2CB7"/>
    <w:rsid w:val="00AF6884"/>
    <w:rsid w:val="00AF7480"/>
    <w:rsid w:val="00B019F9"/>
    <w:rsid w:val="00B01C8E"/>
    <w:rsid w:val="00B01DAA"/>
    <w:rsid w:val="00B044E1"/>
    <w:rsid w:val="00B05DA5"/>
    <w:rsid w:val="00B068B2"/>
    <w:rsid w:val="00B10B3F"/>
    <w:rsid w:val="00B11704"/>
    <w:rsid w:val="00B12598"/>
    <w:rsid w:val="00B15282"/>
    <w:rsid w:val="00B15FC9"/>
    <w:rsid w:val="00B20902"/>
    <w:rsid w:val="00B2326B"/>
    <w:rsid w:val="00B25506"/>
    <w:rsid w:val="00B323FE"/>
    <w:rsid w:val="00B41E98"/>
    <w:rsid w:val="00B43003"/>
    <w:rsid w:val="00B5029E"/>
    <w:rsid w:val="00B707DC"/>
    <w:rsid w:val="00B74BEE"/>
    <w:rsid w:val="00B83375"/>
    <w:rsid w:val="00B8492A"/>
    <w:rsid w:val="00B9031C"/>
    <w:rsid w:val="00B92AF5"/>
    <w:rsid w:val="00BA262A"/>
    <w:rsid w:val="00BA3A14"/>
    <w:rsid w:val="00BA52A3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0DBB"/>
    <w:rsid w:val="00C25D5C"/>
    <w:rsid w:val="00C26FD3"/>
    <w:rsid w:val="00C27BEC"/>
    <w:rsid w:val="00C3471D"/>
    <w:rsid w:val="00C41664"/>
    <w:rsid w:val="00C516C7"/>
    <w:rsid w:val="00C541BE"/>
    <w:rsid w:val="00C57A46"/>
    <w:rsid w:val="00C61356"/>
    <w:rsid w:val="00C72D8C"/>
    <w:rsid w:val="00C73923"/>
    <w:rsid w:val="00C7397B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0A8B"/>
    <w:rsid w:val="00CC18F3"/>
    <w:rsid w:val="00CD0594"/>
    <w:rsid w:val="00CD60B2"/>
    <w:rsid w:val="00CE1233"/>
    <w:rsid w:val="00CF056F"/>
    <w:rsid w:val="00CF2067"/>
    <w:rsid w:val="00CF363D"/>
    <w:rsid w:val="00D00AD2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67A6D"/>
    <w:rsid w:val="00D71DB1"/>
    <w:rsid w:val="00D73B1B"/>
    <w:rsid w:val="00DA1521"/>
    <w:rsid w:val="00DA2B23"/>
    <w:rsid w:val="00DA63B3"/>
    <w:rsid w:val="00DB2740"/>
    <w:rsid w:val="00DB3833"/>
    <w:rsid w:val="00DD557B"/>
    <w:rsid w:val="00DE28F6"/>
    <w:rsid w:val="00DE3032"/>
    <w:rsid w:val="00DF1199"/>
    <w:rsid w:val="00DF15EE"/>
    <w:rsid w:val="00E039EA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1E3E"/>
    <w:rsid w:val="00E6222C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C01C8"/>
    <w:rsid w:val="00EE276E"/>
    <w:rsid w:val="00EE48ED"/>
    <w:rsid w:val="00EE6C80"/>
    <w:rsid w:val="00EF2675"/>
    <w:rsid w:val="00EF6BCA"/>
    <w:rsid w:val="00F00C84"/>
    <w:rsid w:val="00F1421A"/>
    <w:rsid w:val="00F25AC4"/>
    <w:rsid w:val="00F27229"/>
    <w:rsid w:val="00F27D41"/>
    <w:rsid w:val="00F3387B"/>
    <w:rsid w:val="00F36F16"/>
    <w:rsid w:val="00F41F88"/>
    <w:rsid w:val="00F44F6F"/>
    <w:rsid w:val="00F452D7"/>
    <w:rsid w:val="00F5154C"/>
    <w:rsid w:val="00F54644"/>
    <w:rsid w:val="00F5754A"/>
    <w:rsid w:val="00F678EE"/>
    <w:rsid w:val="00F7470D"/>
    <w:rsid w:val="00F83DB3"/>
    <w:rsid w:val="00FA20C8"/>
    <w:rsid w:val="00FA440B"/>
    <w:rsid w:val="00FA4770"/>
    <w:rsid w:val="00FA61CF"/>
    <w:rsid w:val="00FB27C0"/>
    <w:rsid w:val="00FB4C7A"/>
    <w:rsid w:val="00FB4E1A"/>
    <w:rsid w:val="00FB6ABE"/>
    <w:rsid w:val="00FB7085"/>
    <w:rsid w:val="00FB7825"/>
    <w:rsid w:val="00FC096A"/>
    <w:rsid w:val="00FC2852"/>
    <w:rsid w:val="00FD4C5B"/>
    <w:rsid w:val="00FD4FF7"/>
    <w:rsid w:val="00FD6D69"/>
    <w:rsid w:val="00FE3717"/>
    <w:rsid w:val="00FE3845"/>
    <w:rsid w:val="00FE384A"/>
    <w:rsid w:val="00FE52D5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0C4E4E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vAnchor="text" w:h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aragraph2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customStyle="1" w:styleId="InfoBlue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customStyle="1" w:styleId="InfoBlueCarCarCar">
    <w:name w:val="InfoBlue Car Car Car"/>
    <w:link w:val="InfoBlueCarCar"/>
    <w:locked/>
    <w:rsid w:val="00BE4497"/>
    <w:rPr>
      <w:rFonts w:ascii="Verdana" w:eastAsia="Batang" w:hAnsi="Verdana" w:cs="Arial"/>
      <w:lang w:val="es-ES" w:eastAsia="en-US"/>
    </w:rPr>
  </w:style>
  <w:style w:type="paragraph" w:customStyle="1" w:styleId="InfoBlueCarCar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eastAsia="Batang" w:hAnsi="Verdana" w:cs="Arial"/>
      <w:sz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49234179B00940A4310EE10E82DCE8" ma:contentTypeVersion="10" ma:contentTypeDescription="Crear nuevo documento." ma:contentTypeScope="" ma:versionID="d85aa9ea8b1ed24c19d475156114c85a">
  <xsd:schema xmlns:xsd="http://www.w3.org/2001/XMLSchema" xmlns:xs="http://www.w3.org/2001/XMLSchema" xmlns:p="http://schemas.microsoft.com/office/2006/metadata/properties" xmlns:ns2="65bc2f35-4691-4cd5-8773-c7371efb30c2" xmlns:ns3="e39907ce-fe83-4f9e-913a-b613beec1999" targetNamespace="http://schemas.microsoft.com/office/2006/metadata/properties" ma:root="true" ma:fieldsID="16c6c407a8b906a0c936296d0546465e" ns2:_="" ns3:_="">
    <xsd:import namespace="65bc2f35-4691-4cd5-8773-c7371efb30c2"/>
    <xsd:import namespace="e39907ce-fe83-4f9e-913a-b613beec1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c2f35-4691-4cd5-8773-c7371efb3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907ce-fe83-4f9e-913a-b613beec1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341C6-3C74-42EF-89FB-9DC00D622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c2f35-4691-4cd5-8773-c7371efb30c2"/>
    <ds:schemaRef ds:uri="e39907ce-fe83-4f9e-913a-b613beec1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27D20-7789-456B-B840-811F13371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E93C7-C529-43B0-B989-A05E9E5C80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372</TotalTime>
  <Pages>5</Pages>
  <Words>434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a19202278 (Vega Ortiz, David Kenshin)</cp:lastModifiedBy>
  <cp:revision>45</cp:revision>
  <cp:lastPrinted>2019-06-21T21:46:00Z</cp:lastPrinted>
  <dcterms:created xsi:type="dcterms:W3CDTF">2022-02-17T02:07:00Z</dcterms:created>
  <dcterms:modified xsi:type="dcterms:W3CDTF">2022-02-24T04:53:00Z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0x0101001249234179B00940A4310EE10E82DCE8</vt:lpwstr>
  </property>
</Properties>
</file>