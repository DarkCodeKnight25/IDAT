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CDB61D" w14:textId="77777777" w:rsidR="00395F94" w:rsidRDefault="007A75C4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  <w:r w:rsidRPr="0055662A">
        <w:rPr>
          <w:noProof/>
          <w:lang w:val="es-PE" w:eastAsia="es-PE"/>
        </w:rPr>
        <w:drawing>
          <wp:inline distT="0" distB="0" distL="0" distR="0" wp14:anchorId="6748FD64" wp14:editId="762DC336">
            <wp:extent cx="1028700" cy="1057275"/>
            <wp:effectExtent l="0" t="0" r="0" b="0"/>
            <wp:docPr id="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03EC5" w14:textId="77777777" w:rsidR="00184E08" w:rsidRDefault="00184E0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F04C2F1" w14:textId="77777777" w:rsidR="00184E08" w:rsidRPr="00206681" w:rsidRDefault="00184E08" w:rsidP="00395F94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b/>
          <w:bCs/>
          <w:color w:val="000000" w:themeColor="text1"/>
          <w:sz w:val="24"/>
        </w:rPr>
      </w:pPr>
    </w:p>
    <w:p w14:paraId="14B753F2" w14:textId="77777777" w:rsidR="006E0C6B" w:rsidRPr="00184E08" w:rsidRDefault="006E0C6B" w:rsidP="006E0C6B">
      <w:pPr>
        <w:pStyle w:val="Encabezado"/>
        <w:tabs>
          <w:tab w:val="left" w:pos="708"/>
        </w:tabs>
        <w:jc w:val="center"/>
        <w:rPr>
          <w:rFonts w:ascii="Stag Book" w:hAnsi="Stag Book" w:cs="Tahoma"/>
          <w:bCs/>
          <w:color w:val="000000" w:themeColor="text1"/>
          <w:sz w:val="44"/>
          <w:szCs w:val="44"/>
        </w:rPr>
      </w:pPr>
      <w:bookmarkStart w:id="0" w:name="OLE_LINK13"/>
      <w:bookmarkStart w:id="1" w:name="OLE_LINK14"/>
      <w:bookmarkStart w:id="2" w:name="OLE_LINK17"/>
      <w:r w:rsidRPr="00206681">
        <w:rPr>
          <w:rFonts w:ascii="Tahoma" w:hAnsi="Tahoma" w:cs="Tahoma"/>
          <w:b/>
          <w:bCs/>
          <w:color w:val="000000" w:themeColor="text1"/>
          <w:sz w:val="40"/>
          <w:szCs w:val="40"/>
        </w:rPr>
        <w:t xml:space="preserve"> </w:t>
      </w:r>
      <w:r w:rsidRPr="00184E08">
        <w:rPr>
          <w:rFonts w:ascii="Stag Book" w:hAnsi="Stag Book" w:cs="Tahoma"/>
          <w:bCs/>
          <w:color w:val="000000" w:themeColor="text1"/>
          <w:sz w:val="44"/>
          <w:szCs w:val="44"/>
        </w:rPr>
        <w:t>Desarrollo de Sistemas de Información</w:t>
      </w:r>
    </w:p>
    <w:p w14:paraId="581C2DD3" w14:textId="77777777" w:rsidR="006E0C6B" w:rsidRPr="00206681" w:rsidRDefault="006E0C6B" w:rsidP="006E0C6B">
      <w:pPr>
        <w:pStyle w:val="Encabezado"/>
        <w:tabs>
          <w:tab w:val="left" w:pos="708"/>
        </w:tabs>
        <w:jc w:val="center"/>
        <w:rPr>
          <w:rFonts w:ascii="Verdana" w:hAnsi="Verdana" w:cs="Tahoma"/>
          <w:b/>
          <w:bCs/>
          <w:color w:val="000000" w:themeColor="text1"/>
          <w:sz w:val="44"/>
          <w:szCs w:val="44"/>
        </w:rPr>
      </w:pPr>
    </w:p>
    <w:p w14:paraId="4C16D95C" w14:textId="77777777" w:rsidR="006E0C6B" w:rsidRPr="00206681" w:rsidRDefault="006E0C6B" w:rsidP="006E0C6B">
      <w:pPr>
        <w:pStyle w:val="Encabezado"/>
        <w:tabs>
          <w:tab w:val="left" w:pos="708"/>
        </w:tabs>
        <w:jc w:val="center"/>
        <w:rPr>
          <w:rFonts w:ascii="Verdana" w:hAnsi="Verdana" w:cs="Tahoma"/>
          <w:b/>
          <w:bCs/>
          <w:color w:val="000000" w:themeColor="text1"/>
          <w:sz w:val="44"/>
          <w:szCs w:val="44"/>
        </w:rPr>
      </w:pPr>
    </w:p>
    <w:p w14:paraId="239D72DE" w14:textId="77777777" w:rsidR="00547DC9" w:rsidRPr="00206681" w:rsidRDefault="00547DC9" w:rsidP="00547DC9">
      <w:pPr>
        <w:pStyle w:val="Encabezado"/>
        <w:tabs>
          <w:tab w:val="clear" w:pos="4252"/>
          <w:tab w:val="clear" w:pos="8504"/>
        </w:tabs>
        <w:rPr>
          <w:rFonts w:ascii="Tahoma" w:hAnsi="Tahoma" w:cs="Tahoma"/>
          <w:color w:val="000000" w:themeColor="text1"/>
        </w:rPr>
      </w:pPr>
    </w:p>
    <w:p w14:paraId="6A4C7D52" w14:textId="77777777" w:rsidR="00CA438E" w:rsidRPr="00184E08" w:rsidRDefault="00CA438E" w:rsidP="00CA438E">
      <w:pPr>
        <w:pStyle w:val="Encabezado"/>
        <w:tabs>
          <w:tab w:val="clear" w:pos="4252"/>
          <w:tab w:val="clear" w:pos="8504"/>
        </w:tabs>
        <w:jc w:val="center"/>
        <w:rPr>
          <w:rFonts w:ascii="Muller Bold" w:hAnsi="Muller Bold" w:cs="Tahoma"/>
          <w:color w:val="000000" w:themeColor="text1"/>
        </w:rPr>
      </w:pPr>
      <w:r w:rsidRPr="00184E08">
        <w:rPr>
          <w:rFonts w:ascii="Muller Bold" w:hAnsi="Muller Bold" w:cs="Arial"/>
          <w:color w:val="000000" w:themeColor="text1"/>
          <w:sz w:val="36"/>
          <w:szCs w:val="36"/>
        </w:rPr>
        <w:t>(</w:t>
      </w:r>
      <w:r w:rsidRPr="00184E08">
        <w:rPr>
          <w:rFonts w:ascii="Muller Bold" w:hAnsi="Muller Bold" w:cs="Tahoma"/>
          <w:color w:val="000000" w:themeColor="text1"/>
          <w:sz w:val="36"/>
          <w:szCs w:val="36"/>
        </w:rPr>
        <w:t>Nombre del Proyecto</w:t>
      </w:r>
      <w:r w:rsidRPr="00184E08">
        <w:rPr>
          <w:rFonts w:ascii="Muller Bold" w:hAnsi="Muller Bold" w:cs="Arial"/>
          <w:color w:val="000000" w:themeColor="text1"/>
          <w:sz w:val="36"/>
          <w:szCs w:val="36"/>
        </w:rPr>
        <w:t>)</w:t>
      </w:r>
    </w:p>
    <w:p w14:paraId="1370A85B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rPr>
          <w:rFonts w:ascii="Muller Bold" w:hAnsi="Muller Bold" w:cs="Tahoma"/>
          <w:color w:val="000000" w:themeColor="text1"/>
        </w:rPr>
      </w:pPr>
    </w:p>
    <w:p w14:paraId="63F75E4F" w14:textId="77777777" w:rsidR="00547DC9" w:rsidRPr="00206681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color w:val="000000" w:themeColor="text1"/>
          <w:sz w:val="28"/>
          <w:szCs w:val="28"/>
        </w:rPr>
      </w:pPr>
    </w:p>
    <w:p w14:paraId="23E9DFD5" w14:textId="77777777" w:rsidR="00547DC9" w:rsidRPr="00206681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color w:val="000000" w:themeColor="text1"/>
          <w:sz w:val="28"/>
          <w:szCs w:val="28"/>
        </w:rPr>
      </w:pPr>
    </w:p>
    <w:p w14:paraId="5E3CADC4" w14:textId="77777777" w:rsidR="00547DC9" w:rsidRPr="00206681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color w:val="000000" w:themeColor="text1"/>
          <w:sz w:val="28"/>
          <w:szCs w:val="28"/>
        </w:rPr>
      </w:pPr>
    </w:p>
    <w:p w14:paraId="58E32BAB" w14:textId="35EB5797" w:rsidR="00547DC9" w:rsidRPr="00184E08" w:rsidRDefault="00FF7DD0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bCs/>
          <w:color w:val="000000" w:themeColor="text1"/>
          <w:szCs w:val="22"/>
        </w:rPr>
      </w:pPr>
      <w:r w:rsidRPr="00184E08">
        <w:rPr>
          <w:rFonts w:ascii="Muller Regular" w:hAnsi="Muller Regular" w:cs="Tahoma"/>
          <w:bCs/>
          <w:color w:val="000000" w:themeColor="text1"/>
          <w:szCs w:val="22"/>
          <w:lang w:val="es-ES"/>
        </w:rPr>
        <w:t>FPIPS</w:t>
      </w:r>
      <w:r w:rsidRPr="00184E08">
        <w:rPr>
          <w:rFonts w:ascii="Muller Regular" w:hAnsi="Muller Regular" w:cs="Tahoma"/>
          <w:bCs/>
          <w:color w:val="000000" w:themeColor="text1"/>
          <w:szCs w:val="22"/>
        </w:rPr>
        <w:t xml:space="preserve"> </w:t>
      </w:r>
      <w:r w:rsidR="00547DC9" w:rsidRPr="00184E08">
        <w:rPr>
          <w:rFonts w:ascii="Muller Regular" w:hAnsi="Muller Regular" w:cs="Tahoma"/>
          <w:bCs/>
          <w:color w:val="000000" w:themeColor="text1"/>
          <w:szCs w:val="22"/>
        </w:rPr>
        <w:t>-</w:t>
      </w:r>
      <w:r w:rsidR="00487C83">
        <w:rPr>
          <w:rFonts w:ascii="Muller Regular" w:hAnsi="Muller Regular" w:cs="Tahoma"/>
          <w:bCs/>
          <w:color w:val="000000" w:themeColor="text1"/>
          <w:szCs w:val="22"/>
        </w:rPr>
        <w:t>10</w:t>
      </w:r>
      <w:r w:rsidR="00EA5CE2">
        <w:rPr>
          <w:rFonts w:ascii="Muller Regular" w:hAnsi="Muller Regular" w:cs="Tahoma"/>
          <w:bCs/>
          <w:color w:val="000000" w:themeColor="text1"/>
          <w:szCs w:val="22"/>
        </w:rPr>
        <w:t>6</w:t>
      </w:r>
      <w:r w:rsidR="00487C83">
        <w:rPr>
          <w:rFonts w:ascii="Muller Regular" w:hAnsi="Muller Regular" w:cs="Tahoma"/>
          <w:bCs/>
          <w:color w:val="000000" w:themeColor="text1"/>
          <w:szCs w:val="22"/>
        </w:rPr>
        <w:t xml:space="preserve"> Modelo de </w:t>
      </w:r>
      <w:r w:rsidR="00EA5CE2">
        <w:rPr>
          <w:rFonts w:ascii="Muller Regular" w:hAnsi="Muller Regular" w:cs="Tahoma"/>
          <w:bCs/>
          <w:color w:val="000000" w:themeColor="text1"/>
          <w:szCs w:val="22"/>
        </w:rPr>
        <w:t>Análisis</w:t>
      </w:r>
    </w:p>
    <w:p w14:paraId="1E0F1571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43B64D1E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43B95329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37B82EE0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  <w:r w:rsidRPr="00184E08">
        <w:rPr>
          <w:rFonts w:ascii="Muller Regular" w:hAnsi="Muller Regular" w:cs="Tahoma"/>
          <w:color w:val="000000" w:themeColor="text1"/>
          <w:szCs w:val="22"/>
        </w:rPr>
        <w:t>Versión 1.0</w:t>
      </w:r>
    </w:p>
    <w:p w14:paraId="2FEB1F31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6A187024" w14:textId="77777777" w:rsidR="006E0C6B" w:rsidRPr="00184E08" w:rsidRDefault="006E0C6B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46931102" w14:textId="77777777" w:rsidR="00547DC9" w:rsidRPr="00184E08" w:rsidRDefault="00FF7DD0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  <w:r w:rsidRPr="00184E08">
        <w:rPr>
          <w:rFonts w:ascii="Muller Regular" w:hAnsi="Muller Regular" w:cs="Tahoma"/>
          <w:color w:val="000000" w:themeColor="text1"/>
          <w:szCs w:val="22"/>
        </w:rPr>
        <w:t>Marzo</w:t>
      </w:r>
      <w:r w:rsidR="00CA438E" w:rsidRPr="00184E08">
        <w:rPr>
          <w:rFonts w:ascii="Muller Regular" w:hAnsi="Muller Regular" w:cs="Tahoma"/>
          <w:color w:val="000000" w:themeColor="text1"/>
          <w:szCs w:val="22"/>
        </w:rPr>
        <w:t xml:space="preserve"> del 2019 </w:t>
      </w:r>
      <w:r w:rsidR="00C02785" w:rsidRPr="00184E08">
        <w:rPr>
          <w:rFonts w:ascii="Muller Regular" w:hAnsi="Muller Regular" w:cs="Tahoma"/>
          <w:color w:val="000000" w:themeColor="text1"/>
          <w:szCs w:val="22"/>
        </w:rPr>
        <w:t xml:space="preserve">– </w:t>
      </w:r>
      <w:r w:rsidR="002438C6" w:rsidRPr="00184E08">
        <w:rPr>
          <w:rFonts w:ascii="Muller Regular" w:hAnsi="Muller Regular" w:cs="Tahoma"/>
          <w:color w:val="000000" w:themeColor="text1"/>
          <w:szCs w:val="22"/>
        </w:rPr>
        <w:t>I</w:t>
      </w:r>
    </w:p>
    <w:p w14:paraId="13006434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1110D6A4" w14:textId="77777777" w:rsidR="00547DC9" w:rsidRPr="00206681" w:rsidRDefault="002438C6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b/>
          <w:color w:val="000000" w:themeColor="text1"/>
          <w:sz w:val="28"/>
          <w:szCs w:val="28"/>
          <w:u w:val="single"/>
        </w:rPr>
      </w:pPr>
      <w:r w:rsidRPr="00206681">
        <w:rPr>
          <w:rFonts w:ascii="Tahoma" w:hAnsi="Tahoma" w:cs="Tahoma"/>
          <w:b/>
          <w:color w:val="000000" w:themeColor="text1"/>
          <w:u w:val="single"/>
        </w:rPr>
        <w:t xml:space="preserve"> 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"/>
        <w:gridCol w:w="7201"/>
      </w:tblGrid>
      <w:tr w:rsidR="007A75C4" w:rsidRPr="00206681" w14:paraId="5752A2FE" w14:textId="77777777" w:rsidTr="00A002BD">
        <w:tc>
          <w:tcPr>
            <w:tcW w:w="239" w:type="dxa"/>
            <w:shd w:val="clear" w:color="auto" w:fill="auto"/>
          </w:tcPr>
          <w:bookmarkEnd w:id="0"/>
          <w:bookmarkEnd w:id="1"/>
          <w:bookmarkEnd w:id="2"/>
          <w:p w14:paraId="4E070A73" w14:textId="77777777" w:rsidR="00C02785" w:rsidRPr="00A002BD" w:rsidRDefault="004B2497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Muller Bold" w:hAnsi="Muller Bold" w:cs="Arial"/>
                <w:color w:val="000000" w:themeColor="text1"/>
                <w:sz w:val="20"/>
                <w:szCs w:val="24"/>
              </w:rPr>
            </w:pPr>
            <w:r w:rsidRPr="00A002BD">
              <w:rPr>
                <w:rFonts w:ascii="Muller Bold" w:hAnsi="Muller Bold" w:cs="Arial"/>
                <w:color w:val="000000" w:themeColor="text1"/>
                <w:sz w:val="20"/>
                <w:szCs w:val="24"/>
              </w:rPr>
              <w:t>Nú</w:t>
            </w:r>
            <w:r w:rsidR="00C02785" w:rsidRPr="00A002BD">
              <w:rPr>
                <w:rFonts w:ascii="Muller Bold" w:hAnsi="Muller Bold" w:cs="Arial"/>
                <w:color w:val="000000" w:themeColor="text1"/>
                <w:sz w:val="20"/>
                <w:szCs w:val="24"/>
              </w:rPr>
              <w:t>mero</w:t>
            </w:r>
          </w:p>
        </w:tc>
        <w:tc>
          <w:tcPr>
            <w:tcW w:w="8077" w:type="dxa"/>
            <w:shd w:val="clear" w:color="auto" w:fill="auto"/>
          </w:tcPr>
          <w:p w14:paraId="7F28B271" w14:textId="77777777" w:rsidR="00E63DF8" w:rsidRPr="00A002BD" w:rsidRDefault="00C02785" w:rsidP="00E63DF8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Muller Bold" w:hAnsi="Muller Bold" w:cs="Arial"/>
                <w:color w:val="000000" w:themeColor="text1"/>
                <w:sz w:val="20"/>
                <w:szCs w:val="24"/>
              </w:rPr>
            </w:pPr>
            <w:r w:rsidRPr="00A002BD">
              <w:rPr>
                <w:rFonts w:ascii="Muller Bold" w:hAnsi="Muller Bold" w:cs="Arial"/>
                <w:color w:val="000000" w:themeColor="text1"/>
                <w:sz w:val="20"/>
                <w:szCs w:val="24"/>
              </w:rPr>
              <w:t>Apellidos y Nombres</w:t>
            </w:r>
          </w:p>
        </w:tc>
      </w:tr>
      <w:tr w:rsidR="007A75C4" w:rsidRPr="00206681" w14:paraId="0A1F2620" w14:textId="77777777" w:rsidTr="00A002BD">
        <w:tc>
          <w:tcPr>
            <w:tcW w:w="239" w:type="dxa"/>
            <w:shd w:val="clear" w:color="auto" w:fill="auto"/>
          </w:tcPr>
          <w:p w14:paraId="1843D38D" w14:textId="77777777" w:rsidR="00C02785" w:rsidRPr="00A002BD" w:rsidRDefault="00C02785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</w:pPr>
            <w:r w:rsidRPr="00A002BD"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  <w:t>1</w:t>
            </w:r>
          </w:p>
        </w:tc>
        <w:tc>
          <w:tcPr>
            <w:tcW w:w="8077" w:type="dxa"/>
            <w:shd w:val="clear" w:color="auto" w:fill="auto"/>
          </w:tcPr>
          <w:p w14:paraId="7D178390" w14:textId="77777777" w:rsidR="00C02785" w:rsidRPr="00A002BD" w:rsidRDefault="00CA438E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</w:pPr>
            <w:r w:rsidRPr="00A002BD"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  <w:t xml:space="preserve"> </w:t>
            </w:r>
          </w:p>
        </w:tc>
      </w:tr>
      <w:tr w:rsidR="007A75C4" w:rsidRPr="00206681" w14:paraId="71641078" w14:textId="77777777" w:rsidTr="00A002BD">
        <w:tc>
          <w:tcPr>
            <w:tcW w:w="239" w:type="dxa"/>
            <w:shd w:val="clear" w:color="auto" w:fill="auto"/>
          </w:tcPr>
          <w:p w14:paraId="68064202" w14:textId="77777777" w:rsidR="00C02785" w:rsidRPr="00A002BD" w:rsidRDefault="00C02785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</w:pPr>
            <w:r w:rsidRPr="00A002BD"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  <w:t>2</w:t>
            </w:r>
          </w:p>
        </w:tc>
        <w:tc>
          <w:tcPr>
            <w:tcW w:w="8077" w:type="dxa"/>
            <w:shd w:val="clear" w:color="auto" w:fill="auto"/>
          </w:tcPr>
          <w:p w14:paraId="531F4342" w14:textId="77777777" w:rsidR="00C02785" w:rsidRPr="00A002BD" w:rsidRDefault="00CA438E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</w:pPr>
            <w:r w:rsidRPr="00A002BD"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  <w:t xml:space="preserve"> </w:t>
            </w:r>
          </w:p>
        </w:tc>
      </w:tr>
      <w:tr w:rsidR="007A75C4" w:rsidRPr="00206681" w14:paraId="725DBFEB" w14:textId="77777777" w:rsidTr="00A002BD">
        <w:tc>
          <w:tcPr>
            <w:tcW w:w="239" w:type="dxa"/>
            <w:shd w:val="clear" w:color="auto" w:fill="auto"/>
          </w:tcPr>
          <w:p w14:paraId="26D8AF1A" w14:textId="77777777" w:rsidR="00C02785" w:rsidRPr="00A002BD" w:rsidRDefault="00C02785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</w:pPr>
            <w:r w:rsidRPr="00A002BD"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  <w:t>3</w:t>
            </w:r>
          </w:p>
        </w:tc>
        <w:tc>
          <w:tcPr>
            <w:tcW w:w="8077" w:type="dxa"/>
            <w:shd w:val="clear" w:color="auto" w:fill="auto"/>
          </w:tcPr>
          <w:p w14:paraId="61C23450" w14:textId="77777777" w:rsidR="00C02785" w:rsidRPr="00A002BD" w:rsidRDefault="007A7398" w:rsidP="00CA438E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</w:pPr>
            <w:r w:rsidRPr="00A002BD"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  <w:t xml:space="preserve"> </w:t>
            </w:r>
            <w:r w:rsidR="00CA438E" w:rsidRPr="00A002BD"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  <w:t xml:space="preserve"> </w:t>
            </w:r>
          </w:p>
        </w:tc>
      </w:tr>
    </w:tbl>
    <w:p w14:paraId="7812320B" w14:textId="2A7ECB8A" w:rsidR="00476585" w:rsidRDefault="00833708" w:rsidP="00D863D0">
      <w:pPr>
        <w:pStyle w:val="Subttulo"/>
        <w:jc w:val="both"/>
        <w:rPr>
          <w:rFonts w:ascii="Tahoma" w:hAnsi="Tahoma" w:cs="Tahoma"/>
          <w:color w:val="000000" w:themeColor="text1"/>
        </w:rPr>
      </w:pPr>
      <w:r w:rsidRPr="00206681">
        <w:rPr>
          <w:rFonts w:ascii="Tahoma" w:hAnsi="Tahoma" w:cs="Tahoma"/>
          <w:color w:val="000000" w:themeColor="text1"/>
        </w:rPr>
        <w:br w:type="page"/>
      </w:r>
    </w:p>
    <w:p w14:paraId="426B030F" w14:textId="77777777" w:rsidR="002627D0" w:rsidRPr="00C86A99" w:rsidRDefault="002627D0" w:rsidP="002627D0">
      <w:pPr>
        <w:spacing w:line="240" w:lineRule="auto"/>
        <w:jc w:val="center"/>
        <w:rPr>
          <w:rFonts w:ascii="Muller Regular" w:hAnsi="Muller Regular" w:cs="Arial"/>
          <w:b/>
          <w:bCs/>
          <w:sz w:val="20"/>
        </w:rPr>
      </w:pPr>
      <w:r w:rsidRPr="00C86A99">
        <w:rPr>
          <w:rFonts w:ascii="Muller Regular" w:hAnsi="Muller Regular" w:cs="Arial"/>
          <w:b/>
          <w:bCs/>
          <w:sz w:val="20"/>
        </w:rPr>
        <w:lastRenderedPageBreak/>
        <w:t>HISTORIAL DE CAMBIOS DEL DOCUMENTO</w:t>
      </w:r>
    </w:p>
    <w:p w14:paraId="1E612ABF" w14:textId="77777777" w:rsidR="002627D0" w:rsidRPr="00C86A99" w:rsidRDefault="002627D0" w:rsidP="002627D0">
      <w:pPr>
        <w:spacing w:line="240" w:lineRule="auto"/>
        <w:jc w:val="center"/>
        <w:rPr>
          <w:rFonts w:ascii="Muller Regular" w:hAnsi="Muller Regular" w:cs="Arial"/>
          <w:b/>
          <w:bCs/>
          <w:sz w:val="20"/>
        </w:rPr>
      </w:pPr>
    </w:p>
    <w:p w14:paraId="10B1A221" w14:textId="77777777" w:rsidR="002627D0" w:rsidRPr="00C86A99" w:rsidRDefault="002627D0" w:rsidP="002627D0">
      <w:pPr>
        <w:spacing w:line="240" w:lineRule="auto"/>
        <w:jc w:val="center"/>
        <w:rPr>
          <w:rFonts w:ascii="Muller Regular" w:hAnsi="Muller Regular" w:cs="Arial"/>
          <w:b/>
          <w:bCs/>
          <w:sz w:val="20"/>
        </w:rPr>
      </w:pPr>
    </w:p>
    <w:tbl>
      <w:tblPr>
        <w:tblStyle w:val="Tablaprofesional"/>
        <w:tblW w:w="8931" w:type="dxa"/>
        <w:tblLook w:val="04A0" w:firstRow="1" w:lastRow="0" w:firstColumn="1" w:lastColumn="0" w:noHBand="0" w:noVBand="1"/>
      </w:tblPr>
      <w:tblGrid>
        <w:gridCol w:w="1134"/>
        <w:gridCol w:w="1560"/>
        <w:gridCol w:w="1984"/>
        <w:gridCol w:w="2410"/>
        <w:gridCol w:w="1843"/>
      </w:tblGrid>
      <w:tr w:rsidR="002627D0" w:rsidRPr="00C86A99" w14:paraId="2247FD2B" w14:textId="77777777" w:rsidTr="002627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1"/>
        </w:trPr>
        <w:tc>
          <w:tcPr>
            <w:tcW w:w="1134" w:type="dxa"/>
            <w:noWrap/>
            <w:hideMark/>
          </w:tcPr>
          <w:p w14:paraId="09A57D12" w14:textId="77777777" w:rsidR="002627D0" w:rsidRPr="00C86A99" w:rsidRDefault="002627D0" w:rsidP="00B90DD9">
            <w:pPr>
              <w:spacing w:line="240" w:lineRule="auto"/>
              <w:jc w:val="center"/>
              <w:rPr>
                <w:rFonts w:ascii="Muller Regular" w:hAnsi="Muller Regular" w:cs="Arial"/>
                <w:b w:val="0"/>
                <w:bCs w:val="0"/>
                <w:color w:val="FFFFFF" w:themeColor="background1"/>
                <w:sz w:val="20"/>
              </w:rPr>
            </w:pPr>
            <w:r w:rsidRPr="00C86A99">
              <w:rPr>
                <w:rFonts w:ascii="Muller Regular" w:hAnsi="Muller Regular" w:cs="Arial"/>
                <w:b w:val="0"/>
                <w:bCs w:val="0"/>
                <w:color w:val="FFFFFF" w:themeColor="background1"/>
                <w:sz w:val="20"/>
              </w:rPr>
              <w:t>VERSIÓN</w:t>
            </w:r>
          </w:p>
        </w:tc>
        <w:tc>
          <w:tcPr>
            <w:tcW w:w="1560" w:type="dxa"/>
            <w:noWrap/>
            <w:hideMark/>
          </w:tcPr>
          <w:p w14:paraId="2CBBCE0B" w14:textId="77777777" w:rsidR="002627D0" w:rsidRPr="00C86A99" w:rsidRDefault="002627D0" w:rsidP="00B90DD9">
            <w:pPr>
              <w:spacing w:line="240" w:lineRule="auto"/>
              <w:jc w:val="center"/>
              <w:rPr>
                <w:rFonts w:ascii="Muller Regular" w:hAnsi="Muller Regular" w:cs="Arial"/>
                <w:b w:val="0"/>
                <w:bCs w:val="0"/>
                <w:color w:val="FFFFFF" w:themeColor="background1"/>
                <w:sz w:val="20"/>
              </w:rPr>
            </w:pPr>
            <w:r w:rsidRPr="00C86A99">
              <w:rPr>
                <w:rFonts w:ascii="Muller Regular" w:hAnsi="Muller Regular" w:cs="Arial"/>
                <w:b w:val="0"/>
                <w:bCs w:val="0"/>
                <w:color w:val="FFFFFF" w:themeColor="background1"/>
                <w:sz w:val="20"/>
              </w:rPr>
              <w:t>FECHA DE REVISIÓN</w:t>
            </w:r>
          </w:p>
        </w:tc>
        <w:tc>
          <w:tcPr>
            <w:tcW w:w="1984" w:type="dxa"/>
            <w:noWrap/>
            <w:hideMark/>
          </w:tcPr>
          <w:p w14:paraId="3BDC3FCF" w14:textId="77777777" w:rsidR="002627D0" w:rsidRPr="00C86A99" w:rsidRDefault="002627D0" w:rsidP="00B90DD9">
            <w:pPr>
              <w:spacing w:line="240" w:lineRule="auto"/>
              <w:jc w:val="center"/>
              <w:rPr>
                <w:rFonts w:ascii="Muller Regular" w:hAnsi="Muller Regular" w:cs="Arial"/>
                <w:b w:val="0"/>
                <w:bCs w:val="0"/>
                <w:color w:val="FFFFFF" w:themeColor="background1"/>
                <w:sz w:val="20"/>
              </w:rPr>
            </w:pPr>
            <w:r w:rsidRPr="00C86A99">
              <w:rPr>
                <w:rFonts w:ascii="Muller Regular" w:hAnsi="Muller Regular" w:cs="Arial"/>
                <w:b w:val="0"/>
                <w:bCs w:val="0"/>
                <w:color w:val="FFFFFF" w:themeColor="background1"/>
                <w:sz w:val="20"/>
              </w:rPr>
              <w:t>ACTUALIZADO POR</w:t>
            </w:r>
          </w:p>
        </w:tc>
        <w:tc>
          <w:tcPr>
            <w:tcW w:w="2410" w:type="dxa"/>
            <w:noWrap/>
            <w:hideMark/>
          </w:tcPr>
          <w:p w14:paraId="0B88AA70" w14:textId="77777777" w:rsidR="002627D0" w:rsidRPr="00C86A99" w:rsidRDefault="002627D0" w:rsidP="00B90DD9">
            <w:pPr>
              <w:spacing w:line="240" w:lineRule="auto"/>
              <w:jc w:val="center"/>
              <w:rPr>
                <w:rFonts w:ascii="Muller Regular" w:hAnsi="Muller Regular" w:cs="Arial"/>
                <w:b w:val="0"/>
                <w:bCs w:val="0"/>
                <w:color w:val="FFFFFF" w:themeColor="background1"/>
                <w:sz w:val="20"/>
              </w:rPr>
            </w:pPr>
            <w:r w:rsidRPr="00C86A99">
              <w:rPr>
                <w:rFonts w:ascii="Muller Regular" w:hAnsi="Muller Regular" w:cs="Arial"/>
                <w:b w:val="0"/>
                <w:bCs w:val="0"/>
                <w:color w:val="FFFFFF" w:themeColor="background1"/>
                <w:sz w:val="20"/>
              </w:rPr>
              <w:t>CARGO</w:t>
            </w:r>
          </w:p>
        </w:tc>
        <w:tc>
          <w:tcPr>
            <w:tcW w:w="1843" w:type="dxa"/>
            <w:noWrap/>
            <w:hideMark/>
          </w:tcPr>
          <w:p w14:paraId="14FF540C" w14:textId="77777777" w:rsidR="002627D0" w:rsidRPr="00C86A99" w:rsidRDefault="002627D0" w:rsidP="00B90DD9">
            <w:pPr>
              <w:spacing w:line="240" w:lineRule="auto"/>
              <w:jc w:val="center"/>
              <w:rPr>
                <w:rFonts w:ascii="Muller Regular" w:hAnsi="Muller Regular" w:cs="Arial"/>
                <w:b w:val="0"/>
                <w:bCs w:val="0"/>
                <w:color w:val="FFFFFF" w:themeColor="background1"/>
                <w:sz w:val="20"/>
              </w:rPr>
            </w:pPr>
            <w:r w:rsidRPr="00C86A99">
              <w:rPr>
                <w:rFonts w:ascii="Muller Regular" w:hAnsi="Muller Regular" w:cs="Arial"/>
                <w:b w:val="0"/>
                <w:bCs w:val="0"/>
                <w:color w:val="FFFFFF" w:themeColor="background1"/>
                <w:sz w:val="20"/>
              </w:rPr>
              <w:t>DESCRIPCIÓN BREVE</w:t>
            </w:r>
          </w:p>
        </w:tc>
      </w:tr>
      <w:tr w:rsidR="002627D0" w:rsidRPr="00C86A99" w14:paraId="7B9469CD" w14:textId="77777777" w:rsidTr="002627D0">
        <w:trPr>
          <w:trHeight w:val="300"/>
        </w:trPr>
        <w:tc>
          <w:tcPr>
            <w:tcW w:w="1134" w:type="dxa"/>
            <w:noWrap/>
          </w:tcPr>
          <w:p w14:paraId="3EC825ED" w14:textId="77777777" w:rsidR="002627D0" w:rsidRPr="00C86A99" w:rsidRDefault="002627D0" w:rsidP="00B90DD9">
            <w:pPr>
              <w:spacing w:line="240" w:lineRule="auto"/>
              <w:jc w:val="center"/>
              <w:rPr>
                <w:rFonts w:ascii="Muller Regular" w:hAnsi="Muller Regular" w:cs="Arial"/>
                <w:color w:val="000000"/>
                <w:sz w:val="20"/>
              </w:rPr>
            </w:pPr>
            <w:r w:rsidRPr="00C86A99">
              <w:rPr>
                <w:rFonts w:ascii="Muller Regular" w:hAnsi="Muller Regular" w:cs="Arial"/>
                <w:color w:val="000000"/>
                <w:sz w:val="20"/>
              </w:rPr>
              <w:t>001</w:t>
            </w:r>
          </w:p>
        </w:tc>
        <w:tc>
          <w:tcPr>
            <w:tcW w:w="1560" w:type="dxa"/>
            <w:noWrap/>
          </w:tcPr>
          <w:p w14:paraId="1F63BDA1" w14:textId="3D48DE2C" w:rsidR="002627D0" w:rsidRPr="00C86A99" w:rsidRDefault="002627D0" w:rsidP="00B90DD9">
            <w:pPr>
              <w:spacing w:line="240" w:lineRule="auto"/>
              <w:jc w:val="center"/>
              <w:rPr>
                <w:rFonts w:ascii="Muller Regular" w:hAnsi="Muller Regular" w:cs="Arial"/>
                <w:color w:val="000000"/>
                <w:sz w:val="20"/>
              </w:rPr>
            </w:pPr>
            <w:r w:rsidRPr="00C86A99">
              <w:rPr>
                <w:rFonts w:ascii="Muller Regular" w:hAnsi="Muller Regular" w:cs="Arial"/>
                <w:color w:val="000000"/>
                <w:sz w:val="20"/>
              </w:rPr>
              <w:t>26-ene-2021</w:t>
            </w:r>
          </w:p>
        </w:tc>
        <w:tc>
          <w:tcPr>
            <w:tcW w:w="1984" w:type="dxa"/>
            <w:noWrap/>
          </w:tcPr>
          <w:p w14:paraId="3E7FAA92" w14:textId="4B0563A4" w:rsidR="002627D0" w:rsidRPr="00C86A99" w:rsidRDefault="002627D0" w:rsidP="00B90DD9">
            <w:pPr>
              <w:spacing w:line="240" w:lineRule="auto"/>
              <w:jc w:val="center"/>
              <w:rPr>
                <w:rFonts w:ascii="Muller Regular" w:hAnsi="Muller Regular" w:cs="Arial"/>
                <w:color w:val="000000"/>
                <w:sz w:val="20"/>
              </w:rPr>
            </w:pPr>
          </w:p>
        </w:tc>
        <w:tc>
          <w:tcPr>
            <w:tcW w:w="2410" w:type="dxa"/>
            <w:noWrap/>
          </w:tcPr>
          <w:p w14:paraId="42BF6773" w14:textId="28CC6FCF" w:rsidR="002627D0" w:rsidRPr="00C86A99" w:rsidRDefault="002627D0" w:rsidP="00B90DD9">
            <w:pPr>
              <w:spacing w:line="240" w:lineRule="auto"/>
              <w:jc w:val="center"/>
              <w:rPr>
                <w:rFonts w:ascii="Muller Regular" w:hAnsi="Muller Regular" w:cs="Arial"/>
                <w:color w:val="000000"/>
                <w:sz w:val="20"/>
              </w:rPr>
            </w:pPr>
          </w:p>
        </w:tc>
        <w:tc>
          <w:tcPr>
            <w:tcW w:w="1843" w:type="dxa"/>
            <w:noWrap/>
          </w:tcPr>
          <w:p w14:paraId="43F07A66" w14:textId="77777777" w:rsidR="002627D0" w:rsidRPr="00C86A99" w:rsidRDefault="002627D0" w:rsidP="00B90DD9">
            <w:pPr>
              <w:spacing w:line="240" w:lineRule="auto"/>
              <w:jc w:val="center"/>
              <w:rPr>
                <w:rFonts w:ascii="Muller Regular" w:hAnsi="Muller Regular" w:cs="Arial"/>
                <w:color w:val="000000"/>
                <w:sz w:val="20"/>
              </w:rPr>
            </w:pPr>
            <w:r w:rsidRPr="00C86A99">
              <w:rPr>
                <w:rFonts w:ascii="Muller Regular" w:hAnsi="Muller Regular" w:cs="Arial"/>
                <w:color w:val="000000"/>
                <w:sz w:val="20"/>
              </w:rPr>
              <w:t>Versión inicial</w:t>
            </w:r>
          </w:p>
        </w:tc>
      </w:tr>
      <w:tr w:rsidR="002627D0" w:rsidRPr="00C86A99" w14:paraId="78881A7C" w14:textId="77777777" w:rsidTr="002627D0">
        <w:trPr>
          <w:trHeight w:val="300"/>
        </w:trPr>
        <w:tc>
          <w:tcPr>
            <w:tcW w:w="1134" w:type="dxa"/>
            <w:noWrap/>
            <w:hideMark/>
          </w:tcPr>
          <w:p w14:paraId="07ABDA02" w14:textId="77777777" w:rsidR="002627D0" w:rsidRPr="00C86A99" w:rsidRDefault="002627D0" w:rsidP="00B90DD9">
            <w:pPr>
              <w:spacing w:line="240" w:lineRule="auto"/>
              <w:rPr>
                <w:rFonts w:ascii="Muller Regular" w:hAnsi="Muller Regular" w:cs="Arial"/>
                <w:color w:val="000000"/>
                <w:sz w:val="20"/>
              </w:rPr>
            </w:pPr>
            <w:r w:rsidRPr="00C86A99">
              <w:rPr>
                <w:rFonts w:ascii="Muller Regular" w:hAnsi="Muller Regular" w:cs="Arial"/>
                <w:color w:val="000000"/>
                <w:sz w:val="20"/>
              </w:rPr>
              <w:t> </w:t>
            </w:r>
          </w:p>
        </w:tc>
        <w:tc>
          <w:tcPr>
            <w:tcW w:w="1560" w:type="dxa"/>
            <w:noWrap/>
            <w:hideMark/>
          </w:tcPr>
          <w:p w14:paraId="66D72E01" w14:textId="77777777" w:rsidR="002627D0" w:rsidRPr="00C86A99" w:rsidRDefault="002627D0" w:rsidP="00B90DD9">
            <w:pPr>
              <w:spacing w:line="240" w:lineRule="auto"/>
              <w:rPr>
                <w:rFonts w:ascii="Muller Regular" w:hAnsi="Muller Regular" w:cs="Arial"/>
                <w:color w:val="000000"/>
                <w:sz w:val="20"/>
              </w:rPr>
            </w:pPr>
            <w:r w:rsidRPr="00C86A99">
              <w:rPr>
                <w:rFonts w:ascii="Muller Regular" w:hAnsi="Muller Regular" w:cs="Arial"/>
                <w:color w:val="000000"/>
                <w:sz w:val="20"/>
              </w:rPr>
              <w:t> </w:t>
            </w:r>
          </w:p>
        </w:tc>
        <w:tc>
          <w:tcPr>
            <w:tcW w:w="1984" w:type="dxa"/>
            <w:noWrap/>
            <w:hideMark/>
          </w:tcPr>
          <w:p w14:paraId="680CCDCD" w14:textId="77777777" w:rsidR="002627D0" w:rsidRPr="00C86A99" w:rsidRDefault="002627D0" w:rsidP="00B90DD9">
            <w:pPr>
              <w:spacing w:line="240" w:lineRule="auto"/>
              <w:rPr>
                <w:rFonts w:ascii="Muller Regular" w:hAnsi="Muller Regular" w:cs="Arial"/>
                <w:color w:val="000000"/>
                <w:sz w:val="20"/>
              </w:rPr>
            </w:pPr>
            <w:r w:rsidRPr="00C86A99">
              <w:rPr>
                <w:rFonts w:ascii="Muller Regular" w:hAnsi="Muller Regular" w:cs="Arial"/>
                <w:color w:val="000000"/>
                <w:sz w:val="20"/>
              </w:rPr>
              <w:t> </w:t>
            </w:r>
          </w:p>
        </w:tc>
        <w:tc>
          <w:tcPr>
            <w:tcW w:w="2410" w:type="dxa"/>
            <w:noWrap/>
            <w:hideMark/>
          </w:tcPr>
          <w:p w14:paraId="4E4031D3" w14:textId="77777777" w:rsidR="002627D0" w:rsidRPr="00C86A99" w:rsidRDefault="002627D0" w:rsidP="00B90DD9">
            <w:pPr>
              <w:spacing w:line="240" w:lineRule="auto"/>
              <w:rPr>
                <w:rFonts w:ascii="Muller Regular" w:hAnsi="Muller Regular" w:cs="Arial"/>
                <w:color w:val="000000"/>
                <w:sz w:val="20"/>
              </w:rPr>
            </w:pPr>
            <w:r w:rsidRPr="00C86A99">
              <w:rPr>
                <w:rFonts w:ascii="Muller Regular" w:hAnsi="Muller Regular" w:cs="Arial"/>
                <w:color w:val="000000"/>
                <w:sz w:val="20"/>
              </w:rPr>
              <w:t> </w:t>
            </w:r>
          </w:p>
        </w:tc>
        <w:tc>
          <w:tcPr>
            <w:tcW w:w="1843" w:type="dxa"/>
            <w:noWrap/>
            <w:hideMark/>
          </w:tcPr>
          <w:p w14:paraId="0FC44B44" w14:textId="77777777" w:rsidR="002627D0" w:rsidRPr="00C86A99" w:rsidRDefault="002627D0" w:rsidP="00B90DD9">
            <w:pPr>
              <w:spacing w:line="240" w:lineRule="auto"/>
              <w:rPr>
                <w:rFonts w:ascii="Muller Regular" w:hAnsi="Muller Regular" w:cs="Arial"/>
                <w:color w:val="000000"/>
                <w:sz w:val="20"/>
              </w:rPr>
            </w:pPr>
            <w:r w:rsidRPr="00C86A99">
              <w:rPr>
                <w:rFonts w:ascii="Muller Regular" w:hAnsi="Muller Regular" w:cs="Arial"/>
                <w:color w:val="000000"/>
                <w:sz w:val="20"/>
              </w:rPr>
              <w:t> </w:t>
            </w:r>
          </w:p>
        </w:tc>
      </w:tr>
      <w:tr w:rsidR="002627D0" w:rsidRPr="00C86A99" w14:paraId="4474748F" w14:textId="77777777" w:rsidTr="002627D0">
        <w:trPr>
          <w:trHeight w:val="300"/>
        </w:trPr>
        <w:tc>
          <w:tcPr>
            <w:tcW w:w="1134" w:type="dxa"/>
            <w:noWrap/>
            <w:hideMark/>
          </w:tcPr>
          <w:p w14:paraId="186CFC63" w14:textId="77777777" w:rsidR="002627D0" w:rsidRPr="00C86A99" w:rsidRDefault="002627D0" w:rsidP="00B90DD9">
            <w:pPr>
              <w:spacing w:line="240" w:lineRule="auto"/>
              <w:rPr>
                <w:rFonts w:ascii="Muller Regular" w:hAnsi="Muller Regular" w:cs="Arial"/>
                <w:color w:val="000000"/>
                <w:sz w:val="20"/>
              </w:rPr>
            </w:pPr>
            <w:r w:rsidRPr="00C86A99">
              <w:rPr>
                <w:rFonts w:ascii="Muller Regular" w:hAnsi="Muller Regular" w:cs="Arial"/>
                <w:color w:val="000000"/>
                <w:sz w:val="20"/>
              </w:rPr>
              <w:t> </w:t>
            </w:r>
          </w:p>
        </w:tc>
        <w:tc>
          <w:tcPr>
            <w:tcW w:w="1560" w:type="dxa"/>
            <w:noWrap/>
            <w:hideMark/>
          </w:tcPr>
          <w:p w14:paraId="281B26D3" w14:textId="77777777" w:rsidR="002627D0" w:rsidRPr="00C86A99" w:rsidRDefault="002627D0" w:rsidP="00B90DD9">
            <w:pPr>
              <w:spacing w:line="240" w:lineRule="auto"/>
              <w:rPr>
                <w:rFonts w:ascii="Muller Regular" w:hAnsi="Muller Regular" w:cs="Arial"/>
                <w:color w:val="000000"/>
                <w:sz w:val="20"/>
              </w:rPr>
            </w:pPr>
            <w:r w:rsidRPr="00C86A99">
              <w:rPr>
                <w:rFonts w:ascii="Muller Regular" w:hAnsi="Muller Regular" w:cs="Arial"/>
                <w:color w:val="000000"/>
                <w:sz w:val="20"/>
              </w:rPr>
              <w:t> </w:t>
            </w:r>
          </w:p>
        </w:tc>
        <w:tc>
          <w:tcPr>
            <w:tcW w:w="1984" w:type="dxa"/>
            <w:noWrap/>
            <w:hideMark/>
          </w:tcPr>
          <w:p w14:paraId="34AD43B8" w14:textId="77777777" w:rsidR="002627D0" w:rsidRPr="00C86A99" w:rsidRDefault="002627D0" w:rsidP="00B90DD9">
            <w:pPr>
              <w:spacing w:line="240" w:lineRule="auto"/>
              <w:rPr>
                <w:rFonts w:ascii="Muller Regular" w:hAnsi="Muller Regular" w:cs="Arial"/>
                <w:color w:val="000000"/>
                <w:sz w:val="20"/>
              </w:rPr>
            </w:pPr>
            <w:r w:rsidRPr="00C86A99">
              <w:rPr>
                <w:rFonts w:ascii="Muller Regular" w:hAnsi="Muller Regular" w:cs="Arial"/>
                <w:color w:val="000000"/>
                <w:sz w:val="20"/>
              </w:rPr>
              <w:t> </w:t>
            </w:r>
          </w:p>
        </w:tc>
        <w:tc>
          <w:tcPr>
            <w:tcW w:w="2410" w:type="dxa"/>
            <w:noWrap/>
            <w:hideMark/>
          </w:tcPr>
          <w:p w14:paraId="760BC63A" w14:textId="77777777" w:rsidR="002627D0" w:rsidRPr="00C86A99" w:rsidRDefault="002627D0" w:rsidP="00B90DD9">
            <w:pPr>
              <w:spacing w:line="240" w:lineRule="auto"/>
              <w:rPr>
                <w:rFonts w:ascii="Muller Regular" w:hAnsi="Muller Regular" w:cs="Arial"/>
                <w:color w:val="000000"/>
                <w:sz w:val="20"/>
              </w:rPr>
            </w:pPr>
            <w:r w:rsidRPr="00C86A99">
              <w:rPr>
                <w:rFonts w:ascii="Muller Regular" w:hAnsi="Muller Regular" w:cs="Arial"/>
                <w:color w:val="000000"/>
                <w:sz w:val="20"/>
              </w:rPr>
              <w:t> </w:t>
            </w:r>
          </w:p>
        </w:tc>
        <w:tc>
          <w:tcPr>
            <w:tcW w:w="1843" w:type="dxa"/>
            <w:noWrap/>
            <w:hideMark/>
          </w:tcPr>
          <w:p w14:paraId="3CC09DD9" w14:textId="77777777" w:rsidR="002627D0" w:rsidRPr="00C86A99" w:rsidRDefault="002627D0" w:rsidP="00B90DD9">
            <w:pPr>
              <w:spacing w:line="240" w:lineRule="auto"/>
              <w:rPr>
                <w:rFonts w:ascii="Muller Regular" w:hAnsi="Muller Regular" w:cs="Arial"/>
                <w:color w:val="000000"/>
                <w:sz w:val="20"/>
              </w:rPr>
            </w:pPr>
            <w:r w:rsidRPr="00C86A99">
              <w:rPr>
                <w:rFonts w:ascii="Muller Regular" w:hAnsi="Muller Regular" w:cs="Arial"/>
                <w:color w:val="000000"/>
                <w:sz w:val="20"/>
              </w:rPr>
              <w:t> </w:t>
            </w:r>
          </w:p>
        </w:tc>
      </w:tr>
    </w:tbl>
    <w:p w14:paraId="5D5336DC" w14:textId="7717225E" w:rsidR="00D863D0" w:rsidRPr="00C86A99" w:rsidRDefault="00D863D0" w:rsidP="00D863D0">
      <w:pPr>
        <w:pStyle w:val="Subttulo"/>
        <w:jc w:val="both"/>
        <w:rPr>
          <w:rFonts w:ascii="Muller Regular" w:hAnsi="Muller Regular" w:cs="Tahoma"/>
          <w:color w:val="000000" w:themeColor="text1"/>
          <w:sz w:val="20"/>
        </w:rPr>
      </w:pPr>
    </w:p>
    <w:p w14:paraId="4D8E754C" w14:textId="6D36B5E7" w:rsidR="00D863D0" w:rsidRPr="00C86A99" w:rsidRDefault="00D863D0" w:rsidP="00D863D0">
      <w:pPr>
        <w:pStyle w:val="Subttulo"/>
        <w:jc w:val="both"/>
        <w:rPr>
          <w:rFonts w:ascii="Muller Regular" w:hAnsi="Muller Regular" w:cs="Tahoma"/>
          <w:color w:val="000000" w:themeColor="text1"/>
          <w:sz w:val="20"/>
        </w:rPr>
      </w:pPr>
    </w:p>
    <w:p w14:paraId="66ED6231" w14:textId="3BDCD4A2" w:rsidR="00D863D0" w:rsidRPr="00C86A99" w:rsidRDefault="00D863D0" w:rsidP="00D863D0">
      <w:pPr>
        <w:pStyle w:val="Subttulo"/>
        <w:jc w:val="both"/>
        <w:rPr>
          <w:rFonts w:ascii="Muller Regular" w:hAnsi="Muller Regular" w:cs="Tahoma"/>
          <w:color w:val="000000" w:themeColor="text1"/>
          <w:sz w:val="20"/>
        </w:rPr>
      </w:pPr>
    </w:p>
    <w:p w14:paraId="21D614BC" w14:textId="2CE62785" w:rsidR="00D863D0" w:rsidRPr="00C86A99" w:rsidRDefault="00D863D0" w:rsidP="00D863D0">
      <w:pPr>
        <w:pStyle w:val="Subttulo"/>
        <w:jc w:val="both"/>
        <w:rPr>
          <w:rFonts w:ascii="Muller Regular" w:hAnsi="Muller Regular" w:cs="Tahoma"/>
          <w:color w:val="000000" w:themeColor="text1"/>
          <w:sz w:val="20"/>
        </w:rPr>
      </w:pPr>
    </w:p>
    <w:p w14:paraId="1486EE23" w14:textId="176A7FDF" w:rsidR="00D863D0" w:rsidRPr="00C86A99" w:rsidRDefault="00D863D0" w:rsidP="00D863D0">
      <w:pPr>
        <w:pStyle w:val="Subttulo"/>
        <w:jc w:val="both"/>
        <w:rPr>
          <w:rFonts w:ascii="Muller Regular" w:hAnsi="Muller Regular" w:cs="Tahoma"/>
          <w:color w:val="000000" w:themeColor="text1"/>
          <w:sz w:val="20"/>
        </w:rPr>
      </w:pPr>
    </w:p>
    <w:p w14:paraId="6BB8489A" w14:textId="17C63DCC" w:rsidR="00D863D0" w:rsidRPr="00C86A99" w:rsidRDefault="00D863D0" w:rsidP="00D863D0">
      <w:pPr>
        <w:pStyle w:val="Subttulo"/>
        <w:jc w:val="both"/>
        <w:rPr>
          <w:rFonts w:ascii="Muller Regular" w:hAnsi="Muller Regular" w:cs="Tahoma"/>
          <w:color w:val="000000" w:themeColor="text1"/>
          <w:sz w:val="20"/>
        </w:rPr>
      </w:pPr>
    </w:p>
    <w:p w14:paraId="2B3D8CB5" w14:textId="734BCE2C" w:rsidR="00D863D0" w:rsidRPr="00C86A99" w:rsidRDefault="00D863D0" w:rsidP="00D863D0">
      <w:pPr>
        <w:pStyle w:val="Subttulo"/>
        <w:jc w:val="both"/>
        <w:rPr>
          <w:rFonts w:ascii="Muller Regular" w:hAnsi="Muller Regular" w:cs="Tahoma"/>
          <w:color w:val="000000" w:themeColor="text1"/>
          <w:sz w:val="20"/>
        </w:rPr>
      </w:pPr>
    </w:p>
    <w:p w14:paraId="3E3166B2" w14:textId="083D861F" w:rsidR="00D863D0" w:rsidRPr="00C86A99" w:rsidRDefault="00D863D0" w:rsidP="00D863D0">
      <w:pPr>
        <w:pStyle w:val="Subttulo"/>
        <w:jc w:val="both"/>
        <w:rPr>
          <w:rFonts w:ascii="Muller Regular" w:hAnsi="Muller Regular" w:cs="Tahoma"/>
          <w:color w:val="000000" w:themeColor="text1"/>
          <w:sz w:val="20"/>
        </w:rPr>
      </w:pPr>
    </w:p>
    <w:p w14:paraId="3B4F035E" w14:textId="6140F826" w:rsidR="00D863D0" w:rsidRPr="00C86A99" w:rsidRDefault="00D863D0" w:rsidP="00D863D0">
      <w:pPr>
        <w:pStyle w:val="Subttulo"/>
        <w:jc w:val="both"/>
        <w:rPr>
          <w:rFonts w:ascii="Muller Regular" w:hAnsi="Muller Regular" w:cs="Tahoma"/>
          <w:color w:val="000000" w:themeColor="text1"/>
          <w:sz w:val="20"/>
        </w:rPr>
      </w:pPr>
    </w:p>
    <w:p w14:paraId="147CC331" w14:textId="1158EC2C" w:rsidR="00D863D0" w:rsidRPr="00C86A99" w:rsidRDefault="00D863D0" w:rsidP="00D863D0">
      <w:pPr>
        <w:pStyle w:val="Subttulo"/>
        <w:jc w:val="both"/>
        <w:rPr>
          <w:rFonts w:ascii="Muller Regular" w:hAnsi="Muller Regular" w:cs="Tahoma"/>
          <w:color w:val="000000" w:themeColor="text1"/>
          <w:sz w:val="20"/>
        </w:rPr>
      </w:pPr>
    </w:p>
    <w:p w14:paraId="1B68FE65" w14:textId="25F43B30" w:rsidR="00D863D0" w:rsidRPr="00C86A99" w:rsidRDefault="00D863D0" w:rsidP="00D863D0">
      <w:pPr>
        <w:pStyle w:val="Subttulo"/>
        <w:jc w:val="both"/>
        <w:rPr>
          <w:rFonts w:ascii="Muller Regular" w:hAnsi="Muller Regular" w:cs="Tahoma"/>
          <w:color w:val="000000" w:themeColor="text1"/>
          <w:sz w:val="20"/>
        </w:rPr>
      </w:pPr>
    </w:p>
    <w:p w14:paraId="258F79C1" w14:textId="0C3EA860" w:rsidR="00D863D0" w:rsidRPr="00C86A99" w:rsidRDefault="00D863D0" w:rsidP="00D863D0">
      <w:pPr>
        <w:pStyle w:val="Subttulo"/>
        <w:jc w:val="both"/>
        <w:rPr>
          <w:rFonts w:ascii="Muller Regular" w:hAnsi="Muller Regular" w:cs="Tahoma"/>
          <w:color w:val="000000" w:themeColor="text1"/>
          <w:sz w:val="20"/>
        </w:rPr>
      </w:pPr>
    </w:p>
    <w:p w14:paraId="5ACE1462" w14:textId="2EF0E592" w:rsidR="00D863D0" w:rsidRPr="00C86A99" w:rsidRDefault="00D863D0" w:rsidP="00D863D0">
      <w:pPr>
        <w:pStyle w:val="Subttulo"/>
        <w:jc w:val="both"/>
        <w:rPr>
          <w:rFonts w:ascii="Muller Regular" w:hAnsi="Muller Regular" w:cs="Tahoma"/>
          <w:color w:val="000000" w:themeColor="text1"/>
          <w:sz w:val="20"/>
        </w:rPr>
      </w:pPr>
    </w:p>
    <w:p w14:paraId="6AA3D014" w14:textId="29727864" w:rsidR="00D863D0" w:rsidRPr="00C86A99" w:rsidRDefault="00D863D0" w:rsidP="00D863D0">
      <w:pPr>
        <w:pStyle w:val="Subttulo"/>
        <w:jc w:val="both"/>
        <w:rPr>
          <w:rFonts w:ascii="Muller Regular" w:hAnsi="Muller Regular" w:cs="Tahoma"/>
          <w:color w:val="000000" w:themeColor="text1"/>
          <w:sz w:val="20"/>
        </w:rPr>
      </w:pPr>
    </w:p>
    <w:p w14:paraId="2781681A" w14:textId="2A8363C5" w:rsidR="00D863D0" w:rsidRPr="00C86A99" w:rsidRDefault="00D863D0" w:rsidP="00D863D0">
      <w:pPr>
        <w:pStyle w:val="Subttulo"/>
        <w:jc w:val="both"/>
        <w:rPr>
          <w:rFonts w:ascii="Muller Regular" w:hAnsi="Muller Regular" w:cs="Tahoma"/>
          <w:color w:val="000000" w:themeColor="text1"/>
          <w:sz w:val="20"/>
        </w:rPr>
      </w:pPr>
    </w:p>
    <w:p w14:paraId="0D974A7F" w14:textId="00119A05" w:rsidR="00D863D0" w:rsidRPr="00C86A99" w:rsidRDefault="00D863D0" w:rsidP="00D863D0">
      <w:pPr>
        <w:pStyle w:val="Subttulo"/>
        <w:jc w:val="both"/>
        <w:rPr>
          <w:rFonts w:ascii="Muller Regular" w:hAnsi="Muller Regular" w:cs="Tahoma"/>
          <w:color w:val="000000" w:themeColor="text1"/>
          <w:sz w:val="20"/>
        </w:rPr>
      </w:pPr>
    </w:p>
    <w:p w14:paraId="3E4E67EA" w14:textId="60F55B64" w:rsidR="00D863D0" w:rsidRPr="00C86A99" w:rsidRDefault="00D863D0" w:rsidP="00D863D0">
      <w:pPr>
        <w:pStyle w:val="Subttulo"/>
        <w:jc w:val="both"/>
        <w:rPr>
          <w:rFonts w:ascii="Muller Regular" w:hAnsi="Muller Regular" w:cs="Tahoma"/>
          <w:color w:val="000000" w:themeColor="text1"/>
          <w:sz w:val="20"/>
        </w:rPr>
      </w:pPr>
    </w:p>
    <w:p w14:paraId="3FBFFB92" w14:textId="4322EDA0" w:rsidR="00D863D0" w:rsidRPr="00C86A99" w:rsidRDefault="00D863D0" w:rsidP="00D863D0">
      <w:pPr>
        <w:pStyle w:val="Subttulo"/>
        <w:jc w:val="both"/>
        <w:rPr>
          <w:rFonts w:ascii="Muller Regular" w:hAnsi="Muller Regular" w:cs="Tahoma"/>
          <w:color w:val="000000" w:themeColor="text1"/>
          <w:sz w:val="20"/>
        </w:rPr>
      </w:pPr>
    </w:p>
    <w:p w14:paraId="2E02E7F2" w14:textId="4088FA11" w:rsidR="00D863D0" w:rsidRPr="00C86A99" w:rsidRDefault="00D863D0" w:rsidP="00D863D0">
      <w:pPr>
        <w:pStyle w:val="Subttulo"/>
        <w:jc w:val="both"/>
        <w:rPr>
          <w:rFonts w:ascii="Muller Regular" w:hAnsi="Muller Regular" w:cs="Tahoma"/>
          <w:color w:val="000000" w:themeColor="text1"/>
          <w:sz w:val="20"/>
        </w:rPr>
      </w:pPr>
    </w:p>
    <w:p w14:paraId="61EE3F22" w14:textId="0BF8D6D8" w:rsidR="00D863D0" w:rsidRPr="00C86A99" w:rsidRDefault="00D863D0" w:rsidP="00D863D0">
      <w:pPr>
        <w:pStyle w:val="Subttulo"/>
        <w:jc w:val="both"/>
        <w:rPr>
          <w:rFonts w:ascii="Muller Regular" w:hAnsi="Muller Regular" w:cs="Tahoma"/>
          <w:color w:val="000000" w:themeColor="text1"/>
          <w:sz w:val="20"/>
        </w:rPr>
      </w:pPr>
    </w:p>
    <w:p w14:paraId="6456C7A0" w14:textId="703536F0" w:rsidR="00D863D0" w:rsidRPr="00C86A99" w:rsidRDefault="00D863D0" w:rsidP="00D863D0">
      <w:pPr>
        <w:pStyle w:val="Subttulo"/>
        <w:jc w:val="both"/>
        <w:rPr>
          <w:rFonts w:ascii="Muller Regular" w:hAnsi="Muller Regular" w:cs="Tahoma"/>
          <w:color w:val="000000" w:themeColor="text1"/>
          <w:sz w:val="20"/>
        </w:rPr>
      </w:pPr>
    </w:p>
    <w:p w14:paraId="44899205" w14:textId="6CB394F8" w:rsidR="00D863D0" w:rsidRPr="00C86A99" w:rsidRDefault="00D863D0" w:rsidP="00D863D0">
      <w:pPr>
        <w:pStyle w:val="Subttulo"/>
        <w:jc w:val="both"/>
        <w:rPr>
          <w:rFonts w:ascii="Muller Regular" w:hAnsi="Muller Regular" w:cs="Tahoma"/>
          <w:color w:val="000000" w:themeColor="text1"/>
          <w:sz w:val="20"/>
        </w:rPr>
      </w:pPr>
    </w:p>
    <w:p w14:paraId="4066CF0D" w14:textId="4322015C" w:rsidR="00D863D0" w:rsidRPr="00C86A99" w:rsidRDefault="00D863D0" w:rsidP="00D863D0">
      <w:pPr>
        <w:pStyle w:val="Subttulo"/>
        <w:jc w:val="both"/>
        <w:rPr>
          <w:rFonts w:ascii="Muller Regular" w:hAnsi="Muller Regular" w:cs="Tahoma"/>
          <w:color w:val="000000" w:themeColor="text1"/>
          <w:sz w:val="20"/>
        </w:rPr>
      </w:pPr>
    </w:p>
    <w:p w14:paraId="0A9B05E2" w14:textId="783D724F" w:rsidR="00D863D0" w:rsidRPr="00C86A99" w:rsidRDefault="00D863D0" w:rsidP="00D863D0">
      <w:pPr>
        <w:pStyle w:val="Subttulo"/>
        <w:jc w:val="both"/>
        <w:rPr>
          <w:rFonts w:ascii="Muller Regular" w:hAnsi="Muller Regular" w:cs="Tahoma"/>
          <w:color w:val="000000" w:themeColor="text1"/>
          <w:sz w:val="20"/>
        </w:rPr>
      </w:pPr>
    </w:p>
    <w:p w14:paraId="68573E47" w14:textId="75FD141D" w:rsidR="00D863D0" w:rsidRPr="00C86A99" w:rsidRDefault="00D863D0" w:rsidP="00D863D0">
      <w:pPr>
        <w:pStyle w:val="Subttulo"/>
        <w:jc w:val="both"/>
        <w:rPr>
          <w:rFonts w:ascii="Muller Regular" w:hAnsi="Muller Regular" w:cs="Tahoma"/>
          <w:color w:val="000000" w:themeColor="text1"/>
          <w:sz w:val="20"/>
        </w:rPr>
      </w:pPr>
    </w:p>
    <w:p w14:paraId="08F99313" w14:textId="698C012A" w:rsidR="00D863D0" w:rsidRPr="00C86A99" w:rsidRDefault="00D863D0" w:rsidP="00D863D0">
      <w:pPr>
        <w:pStyle w:val="Subttulo"/>
        <w:jc w:val="both"/>
        <w:rPr>
          <w:rFonts w:ascii="Muller Regular" w:hAnsi="Muller Regular" w:cs="Tahoma"/>
          <w:color w:val="000000" w:themeColor="text1"/>
          <w:sz w:val="20"/>
        </w:rPr>
      </w:pPr>
    </w:p>
    <w:p w14:paraId="3B158A1D" w14:textId="44605CEB" w:rsidR="00D863D0" w:rsidRPr="00C86A99" w:rsidRDefault="00D863D0" w:rsidP="00D863D0">
      <w:pPr>
        <w:pStyle w:val="Subttulo"/>
        <w:jc w:val="both"/>
        <w:rPr>
          <w:rFonts w:ascii="Muller Regular" w:hAnsi="Muller Regular" w:cs="Tahoma"/>
          <w:color w:val="000000" w:themeColor="text1"/>
          <w:sz w:val="20"/>
        </w:rPr>
      </w:pPr>
    </w:p>
    <w:p w14:paraId="3FD969CE" w14:textId="12BCD3CA" w:rsidR="00D863D0" w:rsidRPr="00C86A99" w:rsidRDefault="00D863D0" w:rsidP="00D863D0">
      <w:pPr>
        <w:pStyle w:val="Subttulo"/>
        <w:jc w:val="both"/>
        <w:rPr>
          <w:rFonts w:ascii="Muller Regular" w:hAnsi="Muller Regular" w:cs="Tahoma"/>
          <w:color w:val="000000" w:themeColor="text1"/>
          <w:sz w:val="20"/>
        </w:rPr>
      </w:pPr>
    </w:p>
    <w:p w14:paraId="71159896" w14:textId="648BB923" w:rsidR="00D863D0" w:rsidRPr="00C86A99" w:rsidRDefault="00D863D0" w:rsidP="00D863D0">
      <w:pPr>
        <w:pStyle w:val="Subttulo"/>
        <w:jc w:val="both"/>
        <w:rPr>
          <w:rFonts w:ascii="Muller Regular" w:hAnsi="Muller Regular" w:cs="Tahoma"/>
          <w:color w:val="000000" w:themeColor="text1"/>
          <w:sz w:val="20"/>
        </w:rPr>
      </w:pPr>
    </w:p>
    <w:p w14:paraId="5F4A5D4A" w14:textId="04791AFA" w:rsidR="00D863D0" w:rsidRDefault="00D863D0" w:rsidP="00D863D0">
      <w:pPr>
        <w:pStyle w:val="Subttulo"/>
        <w:jc w:val="both"/>
        <w:rPr>
          <w:rFonts w:ascii="Muller Regular" w:hAnsi="Muller Regular" w:cs="Tahoma"/>
          <w:color w:val="000000" w:themeColor="text1"/>
          <w:sz w:val="20"/>
        </w:rPr>
      </w:pPr>
    </w:p>
    <w:p w14:paraId="350C9135" w14:textId="3E2B746C" w:rsidR="00C86A99" w:rsidRDefault="00C86A99" w:rsidP="00D863D0">
      <w:pPr>
        <w:pStyle w:val="Subttulo"/>
        <w:jc w:val="both"/>
        <w:rPr>
          <w:rFonts w:ascii="Muller Regular" w:hAnsi="Muller Regular" w:cs="Tahoma"/>
          <w:color w:val="000000" w:themeColor="text1"/>
          <w:sz w:val="20"/>
        </w:rPr>
      </w:pPr>
    </w:p>
    <w:p w14:paraId="241E28BB" w14:textId="340D4B13" w:rsidR="00C86A99" w:rsidRDefault="00C86A99" w:rsidP="00D863D0">
      <w:pPr>
        <w:pStyle w:val="Subttulo"/>
        <w:jc w:val="both"/>
        <w:rPr>
          <w:rFonts w:ascii="Muller Regular" w:hAnsi="Muller Regular" w:cs="Tahoma"/>
          <w:color w:val="000000" w:themeColor="text1"/>
          <w:sz w:val="20"/>
        </w:rPr>
      </w:pPr>
    </w:p>
    <w:p w14:paraId="7D05FA21" w14:textId="6959C935" w:rsidR="00C86A99" w:rsidRDefault="00C86A99" w:rsidP="00D863D0">
      <w:pPr>
        <w:pStyle w:val="Subttulo"/>
        <w:jc w:val="both"/>
        <w:rPr>
          <w:rFonts w:ascii="Muller Regular" w:hAnsi="Muller Regular" w:cs="Tahoma"/>
          <w:color w:val="000000" w:themeColor="text1"/>
          <w:sz w:val="20"/>
        </w:rPr>
      </w:pPr>
    </w:p>
    <w:p w14:paraId="3488F4F5" w14:textId="052A3AC4" w:rsidR="00C86A99" w:rsidRDefault="00C86A99" w:rsidP="00D863D0">
      <w:pPr>
        <w:pStyle w:val="Subttulo"/>
        <w:jc w:val="both"/>
        <w:rPr>
          <w:rFonts w:ascii="Muller Regular" w:hAnsi="Muller Regular" w:cs="Tahoma"/>
          <w:color w:val="000000" w:themeColor="text1"/>
          <w:sz w:val="20"/>
        </w:rPr>
      </w:pPr>
    </w:p>
    <w:p w14:paraId="401D29ED" w14:textId="39DE2FD5" w:rsidR="00C86A99" w:rsidRDefault="00C86A99" w:rsidP="00D863D0">
      <w:pPr>
        <w:pStyle w:val="Subttulo"/>
        <w:jc w:val="both"/>
        <w:rPr>
          <w:rFonts w:ascii="Muller Regular" w:hAnsi="Muller Regular" w:cs="Tahoma"/>
          <w:color w:val="000000" w:themeColor="text1"/>
          <w:sz w:val="20"/>
        </w:rPr>
      </w:pPr>
    </w:p>
    <w:p w14:paraId="1BDDC3D7" w14:textId="25AED132" w:rsidR="00C86A99" w:rsidRDefault="00C86A99" w:rsidP="00D863D0">
      <w:pPr>
        <w:pStyle w:val="Subttulo"/>
        <w:jc w:val="both"/>
        <w:rPr>
          <w:rFonts w:ascii="Muller Regular" w:hAnsi="Muller Regular" w:cs="Tahoma"/>
          <w:color w:val="000000" w:themeColor="text1"/>
          <w:sz w:val="20"/>
        </w:rPr>
      </w:pPr>
    </w:p>
    <w:p w14:paraId="3E9C2695" w14:textId="0780FD8C" w:rsidR="00C86A99" w:rsidRDefault="00C86A99" w:rsidP="00D863D0">
      <w:pPr>
        <w:pStyle w:val="Subttulo"/>
        <w:jc w:val="both"/>
        <w:rPr>
          <w:rFonts w:ascii="Muller Regular" w:hAnsi="Muller Regular" w:cs="Tahoma"/>
          <w:color w:val="000000" w:themeColor="text1"/>
          <w:sz w:val="20"/>
        </w:rPr>
      </w:pPr>
    </w:p>
    <w:p w14:paraId="7A8B880C" w14:textId="55EF2A4C" w:rsidR="00C86A99" w:rsidRDefault="00C86A99" w:rsidP="00D863D0">
      <w:pPr>
        <w:pStyle w:val="Subttulo"/>
        <w:jc w:val="both"/>
        <w:rPr>
          <w:rFonts w:ascii="Muller Regular" w:hAnsi="Muller Regular" w:cs="Tahoma"/>
          <w:color w:val="000000" w:themeColor="text1"/>
          <w:sz w:val="20"/>
        </w:rPr>
      </w:pPr>
    </w:p>
    <w:p w14:paraId="53367BDA" w14:textId="6C3A36A8" w:rsidR="00C86A99" w:rsidRDefault="00C86A99" w:rsidP="00D863D0">
      <w:pPr>
        <w:pStyle w:val="Subttulo"/>
        <w:jc w:val="both"/>
        <w:rPr>
          <w:rFonts w:ascii="Muller Regular" w:hAnsi="Muller Regular" w:cs="Tahoma"/>
          <w:color w:val="000000" w:themeColor="text1"/>
          <w:sz w:val="20"/>
        </w:rPr>
      </w:pPr>
    </w:p>
    <w:p w14:paraId="104FAA6B" w14:textId="5B498730" w:rsidR="00C86A99" w:rsidRDefault="00C86A99" w:rsidP="00D863D0">
      <w:pPr>
        <w:pStyle w:val="Subttulo"/>
        <w:jc w:val="both"/>
        <w:rPr>
          <w:rFonts w:ascii="Muller Regular" w:hAnsi="Muller Regular" w:cs="Tahoma"/>
          <w:color w:val="000000" w:themeColor="text1"/>
          <w:sz w:val="20"/>
        </w:rPr>
      </w:pPr>
    </w:p>
    <w:p w14:paraId="2ED41EBF" w14:textId="1AAC44DB" w:rsidR="00C86A99" w:rsidRDefault="00C86A99" w:rsidP="00D863D0">
      <w:pPr>
        <w:pStyle w:val="Subttulo"/>
        <w:jc w:val="both"/>
        <w:rPr>
          <w:rFonts w:ascii="Muller Regular" w:hAnsi="Muller Regular" w:cs="Tahoma"/>
          <w:color w:val="000000" w:themeColor="text1"/>
          <w:sz w:val="20"/>
        </w:rPr>
      </w:pPr>
    </w:p>
    <w:p w14:paraId="5DDA3343" w14:textId="16ED89E7" w:rsidR="00C86A99" w:rsidRDefault="00C86A99" w:rsidP="00D863D0">
      <w:pPr>
        <w:pStyle w:val="Subttulo"/>
        <w:jc w:val="both"/>
        <w:rPr>
          <w:rFonts w:ascii="Muller Regular" w:hAnsi="Muller Regular" w:cs="Tahoma"/>
          <w:color w:val="000000" w:themeColor="text1"/>
          <w:sz w:val="20"/>
        </w:rPr>
      </w:pPr>
    </w:p>
    <w:p w14:paraId="2B981CBA" w14:textId="0592E557" w:rsidR="00C86A99" w:rsidRDefault="00C86A99" w:rsidP="00D863D0">
      <w:pPr>
        <w:pStyle w:val="Subttulo"/>
        <w:jc w:val="both"/>
        <w:rPr>
          <w:rFonts w:ascii="Muller Regular" w:hAnsi="Muller Regular" w:cs="Tahoma"/>
          <w:color w:val="000000" w:themeColor="text1"/>
          <w:sz w:val="20"/>
        </w:rPr>
      </w:pPr>
    </w:p>
    <w:p w14:paraId="6F74DEF1" w14:textId="77777777" w:rsidR="00C86A99" w:rsidRPr="00C86A99" w:rsidRDefault="00C86A99" w:rsidP="00D863D0">
      <w:pPr>
        <w:pStyle w:val="Subttulo"/>
        <w:jc w:val="both"/>
        <w:rPr>
          <w:rFonts w:ascii="Muller Regular" w:hAnsi="Muller Regular" w:cs="Tahoma"/>
          <w:color w:val="000000" w:themeColor="text1"/>
          <w:sz w:val="20"/>
        </w:rPr>
      </w:pPr>
    </w:p>
    <w:p w14:paraId="1B222468" w14:textId="07DB79F5" w:rsidR="00D863D0" w:rsidRPr="00C86A99" w:rsidRDefault="00D863D0" w:rsidP="00D863D0">
      <w:pPr>
        <w:pStyle w:val="Subttulo"/>
        <w:jc w:val="both"/>
        <w:rPr>
          <w:rFonts w:ascii="Muller Regular" w:hAnsi="Muller Regular" w:cs="Tahoma"/>
          <w:color w:val="000000" w:themeColor="text1"/>
          <w:sz w:val="20"/>
        </w:rPr>
      </w:pPr>
    </w:p>
    <w:p w14:paraId="60ABA4FC" w14:textId="33E54D2F" w:rsidR="002627D0" w:rsidRPr="00C86A99" w:rsidRDefault="002627D0" w:rsidP="00D863D0">
      <w:pPr>
        <w:pStyle w:val="Subttulo"/>
        <w:jc w:val="both"/>
        <w:rPr>
          <w:rFonts w:ascii="Muller Regular" w:hAnsi="Muller Regular" w:cs="Tahoma"/>
          <w:color w:val="000000" w:themeColor="text1"/>
          <w:sz w:val="20"/>
        </w:rPr>
      </w:pPr>
    </w:p>
    <w:p w14:paraId="7ECEE4A7" w14:textId="77777777" w:rsidR="002627D0" w:rsidRPr="00C86A99" w:rsidRDefault="002627D0" w:rsidP="00D863D0">
      <w:pPr>
        <w:pStyle w:val="Subttulo"/>
        <w:jc w:val="both"/>
        <w:rPr>
          <w:rFonts w:ascii="Muller Regular" w:hAnsi="Muller Regular" w:cs="Tahoma"/>
          <w:color w:val="000000" w:themeColor="text1"/>
          <w:sz w:val="20"/>
        </w:rPr>
      </w:pPr>
    </w:p>
    <w:p w14:paraId="496BE0E7" w14:textId="7093129E" w:rsidR="00D863D0" w:rsidRPr="00C86A99" w:rsidRDefault="00D863D0" w:rsidP="00D863D0">
      <w:pPr>
        <w:pStyle w:val="Subttulo"/>
        <w:jc w:val="both"/>
        <w:rPr>
          <w:rFonts w:ascii="Muller Regular" w:hAnsi="Muller Regular" w:cs="Tahoma"/>
          <w:color w:val="000000" w:themeColor="text1"/>
          <w:sz w:val="20"/>
        </w:rPr>
      </w:pPr>
    </w:p>
    <w:p w14:paraId="21F2EBEE" w14:textId="18547CA5" w:rsidR="00D863D0" w:rsidRPr="00C86A99" w:rsidRDefault="00D863D0" w:rsidP="00D863D0">
      <w:pPr>
        <w:pStyle w:val="Subttulo"/>
        <w:numPr>
          <w:ilvl w:val="0"/>
          <w:numId w:val="15"/>
        </w:numPr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  <w:r w:rsidRPr="00C86A99">
        <w:rPr>
          <w:rFonts w:ascii="Muller Regular" w:hAnsi="Muller Regular" w:cs="Tahoma"/>
          <w:b w:val="0"/>
          <w:bCs w:val="0"/>
          <w:color w:val="000000" w:themeColor="text1"/>
          <w:sz w:val="20"/>
        </w:rPr>
        <w:lastRenderedPageBreak/>
        <w:t>Aplicación Móvil y Web</w:t>
      </w:r>
    </w:p>
    <w:p w14:paraId="7C3E8806" w14:textId="77777777" w:rsidR="00D863D0" w:rsidRPr="00C86A99" w:rsidRDefault="00D863D0" w:rsidP="00D863D0">
      <w:pPr>
        <w:pStyle w:val="Subttulo"/>
        <w:spacing w:line="160" w:lineRule="atLeast"/>
        <w:ind w:left="357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06"/>
      </w:tblGrid>
      <w:tr w:rsidR="00D863D0" w:rsidRPr="00C86A99" w14:paraId="5C713266" w14:textId="77777777" w:rsidTr="00D863D0">
        <w:tc>
          <w:tcPr>
            <w:tcW w:w="8806" w:type="dxa"/>
          </w:tcPr>
          <w:p w14:paraId="172C5422" w14:textId="77777777" w:rsidR="00D863D0" w:rsidRPr="00C86A99" w:rsidRDefault="00D863D0" w:rsidP="00D863D0">
            <w:pPr>
              <w:pStyle w:val="Subttulo"/>
              <w:jc w:val="both"/>
              <w:rPr>
                <w:rFonts w:ascii="Muller Regular" w:hAnsi="Muller Regular" w:cs="Tahoma"/>
                <w:b w:val="0"/>
                <w:bCs w:val="0"/>
                <w:color w:val="000000" w:themeColor="text1"/>
                <w:sz w:val="20"/>
              </w:rPr>
            </w:pPr>
          </w:p>
          <w:p w14:paraId="2D0484C6" w14:textId="77777777" w:rsidR="00D863D0" w:rsidRPr="00C86A99" w:rsidRDefault="00D863D0" w:rsidP="00D863D0">
            <w:pPr>
              <w:pStyle w:val="Subttulo"/>
              <w:jc w:val="both"/>
              <w:rPr>
                <w:rFonts w:ascii="Muller Regular" w:hAnsi="Muller Regular" w:cs="Tahoma"/>
                <w:b w:val="0"/>
                <w:bCs w:val="0"/>
                <w:color w:val="000000" w:themeColor="text1"/>
                <w:sz w:val="20"/>
              </w:rPr>
            </w:pPr>
          </w:p>
          <w:p w14:paraId="72D05271" w14:textId="1034B415" w:rsidR="00D863D0" w:rsidRPr="00C86A99" w:rsidRDefault="00371540" w:rsidP="00D863D0">
            <w:pPr>
              <w:pStyle w:val="Subttulo"/>
              <w:jc w:val="both"/>
              <w:rPr>
                <w:rFonts w:ascii="Muller Regular" w:hAnsi="Muller Regular" w:cs="Tahoma"/>
                <w:b w:val="0"/>
                <w:bCs w:val="0"/>
                <w:color w:val="000000" w:themeColor="text1"/>
                <w:sz w:val="20"/>
              </w:rPr>
            </w:pPr>
            <w:r w:rsidRPr="00C86A99">
              <w:rPr>
                <w:rFonts w:ascii="Muller Regular" w:hAnsi="Muller Regular" w:cs="Tahoma"/>
                <w:b w:val="0"/>
                <w:bCs w:val="0"/>
                <w:color w:val="000000" w:themeColor="text1"/>
                <w:sz w:val="20"/>
              </w:rPr>
              <w:t>EJEMPLO:</w:t>
            </w:r>
          </w:p>
          <w:p w14:paraId="075F7ACB" w14:textId="77777777" w:rsidR="00D863D0" w:rsidRPr="00C86A99" w:rsidRDefault="00D863D0" w:rsidP="00D863D0">
            <w:pPr>
              <w:pStyle w:val="Subttulo"/>
              <w:jc w:val="both"/>
              <w:rPr>
                <w:rFonts w:ascii="Muller Regular" w:hAnsi="Muller Regular" w:cs="Tahoma"/>
                <w:b w:val="0"/>
                <w:bCs w:val="0"/>
                <w:color w:val="000000" w:themeColor="text1"/>
                <w:sz w:val="20"/>
              </w:rPr>
            </w:pPr>
          </w:p>
          <w:p w14:paraId="2EA73AC4" w14:textId="77777777" w:rsidR="00D863D0" w:rsidRPr="00C86A99" w:rsidRDefault="00D863D0" w:rsidP="00D863D0">
            <w:pPr>
              <w:pStyle w:val="Subttulo"/>
              <w:jc w:val="both"/>
              <w:rPr>
                <w:rFonts w:ascii="Muller Regular" w:hAnsi="Muller Regular" w:cs="Tahoma"/>
                <w:b w:val="0"/>
                <w:bCs w:val="0"/>
                <w:color w:val="000000" w:themeColor="text1"/>
                <w:sz w:val="20"/>
              </w:rPr>
            </w:pPr>
          </w:p>
          <w:p w14:paraId="06D67B69" w14:textId="66B1A182" w:rsidR="00D863D0" w:rsidRPr="00C86A99" w:rsidRDefault="00371540" w:rsidP="00D863D0">
            <w:pPr>
              <w:pStyle w:val="Subttulo"/>
              <w:jc w:val="both"/>
              <w:rPr>
                <w:rFonts w:ascii="Muller Regular" w:hAnsi="Muller Regular" w:cs="Tahoma"/>
                <w:b w:val="0"/>
                <w:bCs w:val="0"/>
                <w:color w:val="000000" w:themeColor="text1"/>
                <w:sz w:val="20"/>
              </w:rPr>
            </w:pPr>
            <w:r w:rsidRPr="00C86A99">
              <w:rPr>
                <w:rFonts w:ascii="Muller Regular" w:hAnsi="Muller Regular"/>
                <w:noProof/>
                <w:sz w:val="20"/>
              </w:rPr>
              <w:drawing>
                <wp:inline distT="0" distB="0" distL="0" distR="0" wp14:anchorId="5803CF71" wp14:editId="1B09C264">
                  <wp:extent cx="5598160" cy="2733040"/>
                  <wp:effectExtent l="0" t="0" r="2540" b="0"/>
                  <wp:docPr id="2" name="Imagen 2" descr="Arquitectura de aplicación Web centrada en el usuario por capas. | Download  Scientific Dia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rquitectura de aplicación Web centrada en el usuario por capas. | Download  Scientific Diagr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duotone>
                              <a:schemeClr val="accent3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98160" cy="273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E9A54D" w14:textId="77777777" w:rsidR="00D863D0" w:rsidRPr="00C86A99" w:rsidRDefault="00D863D0" w:rsidP="00D863D0">
            <w:pPr>
              <w:pStyle w:val="Subttulo"/>
              <w:jc w:val="both"/>
              <w:rPr>
                <w:rFonts w:ascii="Muller Regular" w:hAnsi="Muller Regular" w:cs="Tahoma"/>
                <w:b w:val="0"/>
                <w:bCs w:val="0"/>
                <w:color w:val="000000" w:themeColor="text1"/>
                <w:sz w:val="20"/>
              </w:rPr>
            </w:pPr>
          </w:p>
          <w:p w14:paraId="3D14723B" w14:textId="50ED4665" w:rsidR="00D863D0" w:rsidRPr="00C86A99" w:rsidRDefault="00D863D0" w:rsidP="00D863D0">
            <w:pPr>
              <w:pStyle w:val="Subttulo"/>
              <w:jc w:val="both"/>
              <w:rPr>
                <w:rFonts w:ascii="Muller Regular" w:hAnsi="Muller Regular" w:cs="Tahoma"/>
                <w:b w:val="0"/>
                <w:bCs w:val="0"/>
                <w:color w:val="000000" w:themeColor="text1"/>
                <w:sz w:val="20"/>
              </w:rPr>
            </w:pPr>
          </w:p>
          <w:p w14:paraId="39B27672" w14:textId="0E76C085" w:rsidR="00371540" w:rsidRPr="00C86A99" w:rsidRDefault="00371540" w:rsidP="00D863D0">
            <w:pPr>
              <w:pStyle w:val="Subttulo"/>
              <w:jc w:val="both"/>
              <w:rPr>
                <w:rFonts w:ascii="Muller Regular" w:hAnsi="Muller Regular" w:cs="Tahoma"/>
                <w:b w:val="0"/>
                <w:bCs w:val="0"/>
                <w:color w:val="000000" w:themeColor="text1"/>
                <w:sz w:val="20"/>
              </w:rPr>
            </w:pPr>
          </w:p>
          <w:p w14:paraId="7CC45E44" w14:textId="14616080" w:rsidR="00371540" w:rsidRPr="00C86A99" w:rsidRDefault="00371540" w:rsidP="00D863D0">
            <w:pPr>
              <w:pStyle w:val="Subttulo"/>
              <w:jc w:val="both"/>
              <w:rPr>
                <w:rFonts w:ascii="Muller Regular" w:hAnsi="Muller Regular" w:cs="Tahoma"/>
                <w:b w:val="0"/>
                <w:bCs w:val="0"/>
                <w:color w:val="000000" w:themeColor="text1"/>
                <w:sz w:val="20"/>
              </w:rPr>
            </w:pPr>
          </w:p>
          <w:p w14:paraId="76BFC379" w14:textId="35BAE2E8" w:rsidR="00371540" w:rsidRPr="00C86A99" w:rsidRDefault="00371540" w:rsidP="00D863D0">
            <w:pPr>
              <w:pStyle w:val="Subttulo"/>
              <w:jc w:val="both"/>
              <w:rPr>
                <w:rFonts w:ascii="Muller Regular" w:hAnsi="Muller Regular" w:cs="Tahoma"/>
                <w:b w:val="0"/>
                <w:bCs w:val="0"/>
                <w:color w:val="000000" w:themeColor="text1"/>
                <w:sz w:val="20"/>
              </w:rPr>
            </w:pPr>
          </w:p>
          <w:p w14:paraId="5D9FB220" w14:textId="52815947" w:rsidR="00371540" w:rsidRPr="00C86A99" w:rsidRDefault="00371540" w:rsidP="00D863D0">
            <w:pPr>
              <w:pStyle w:val="Subttulo"/>
              <w:jc w:val="both"/>
              <w:rPr>
                <w:rFonts w:ascii="Muller Regular" w:hAnsi="Muller Regular" w:cs="Tahoma"/>
                <w:b w:val="0"/>
                <w:bCs w:val="0"/>
                <w:color w:val="000000" w:themeColor="text1"/>
                <w:sz w:val="20"/>
              </w:rPr>
            </w:pPr>
          </w:p>
          <w:p w14:paraId="474AE8F6" w14:textId="1FD7FBFD" w:rsidR="00371540" w:rsidRPr="00C86A99" w:rsidRDefault="00371540" w:rsidP="00D863D0">
            <w:pPr>
              <w:pStyle w:val="Subttulo"/>
              <w:jc w:val="both"/>
              <w:rPr>
                <w:rFonts w:ascii="Muller Regular" w:hAnsi="Muller Regular" w:cs="Tahoma"/>
                <w:b w:val="0"/>
                <w:bCs w:val="0"/>
                <w:color w:val="000000" w:themeColor="text1"/>
                <w:sz w:val="20"/>
              </w:rPr>
            </w:pPr>
          </w:p>
          <w:p w14:paraId="3BEACB7D" w14:textId="77777777" w:rsidR="00371540" w:rsidRPr="00C86A99" w:rsidRDefault="00371540" w:rsidP="00D863D0">
            <w:pPr>
              <w:pStyle w:val="Subttulo"/>
              <w:jc w:val="both"/>
              <w:rPr>
                <w:rFonts w:ascii="Muller Regular" w:hAnsi="Muller Regular" w:cs="Tahoma"/>
                <w:b w:val="0"/>
                <w:bCs w:val="0"/>
                <w:color w:val="000000" w:themeColor="text1"/>
                <w:sz w:val="20"/>
              </w:rPr>
            </w:pPr>
          </w:p>
          <w:p w14:paraId="479FE717" w14:textId="7492C174" w:rsidR="00D863D0" w:rsidRPr="00C86A99" w:rsidRDefault="00D863D0" w:rsidP="00D863D0">
            <w:pPr>
              <w:pStyle w:val="Subttulo"/>
              <w:jc w:val="both"/>
              <w:rPr>
                <w:rFonts w:ascii="Muller Regular" w:hAnsi="Muller Regular" w:cs="Tahoma"/>
                <w:b w:val="0"/>
                <w:bCs w:val="0"/>
                <w:color w:val="000000" w:themeColor="text1"/>
                <w:sz w:val="20"/>
              </w:rPr>
            </w:pPr>
          </w:p>
        </w:tc>
      </w:tr>
    </w:tbl>
    <w:p w14:paraId="502D8B70" w14:textId="77777777" w:rsidR="00D863D0" w:rsidRPr="00C86A99" w:rsidRDefault="00D863D0" w:rsidP="00D863D0">
      <w:pPr>
        <w:pStyle w:val="Subttulo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</w:p>
    <w:p w14:paraId="2E432B0E" w14:textId="259F52E5" w:rsidR="00D863D0" w:rsidRPr="00C86A99" w:rsidRDefault="00D863D0" w:rsidP="00D863D0">
      <w:pPr>
        <w:pStyle w:val="Subttulo"/>
        <w:numPr>
          <w:ilvl w:val="1"/>
          <w:numId w:val="16"/>
        </w:numPr>
        <w:ind w:left="544" w:hanging="431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  <w:r w:rsidRPr="00C86A99">
        <w:rPr>
          <w:rFonts w:ascii="Muller Regular" w:hAnsi="Muller Regular" w:cs="Tahoma"/>
          <w:b w:val="0"/>
          <w:bCs w:val="0"/>
          <w:color w:val="000000" w:themeColor="text1"/>
          <w:sz w:val="20"/>
        </w:rPr>
        <w:t>Propósito</w:t>
      </w:r>
    </w:p>
    <w:p w14:paraId="6C3BEC30" w14:textId="77777777" w:rsidR="00EA5CE2" w:rsidRPr="00C86A99" w:rsidRDefault="00EA5CE2" w:rsidP="00EA5CE2">
      <w:pPr>
        <w:pStyle w:val="Subttulo"/>
        <w:ind w:left="544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8811"/>
      </w:tblGrid>
      <w:tr w:rsidR="00EA5CE2" w:rsidRPr="00C86A99" w14:paraId="4F97005B" w14:textId="77777777" w:rsidTr="00EA5CE2">
        <w:tc>
          <w:tcPr>
            <w:tcW w:w="8811" w:type="dxa"/>
          </w:tcPr>
          <w:p w14:paraId="1CA128AC" w14:textId="1AE11458" w:rsidR="00EA5CE2" w:rsidRPr="00C86A99" w:rsidRDefault="00762B7B" w:rsidP="00EA5CE2">
            <w:pPr>
              <w:pStyle w:val="Subttulo"/>
              <w:jc w:val="both"/>
              <w:rPr>
                <w:rFonts w:ascii="Muller Regular" w:hAnsi="Muller Regular" w:cs="Tahoma"/>
                <w:b w:val="0"/>
                <w:bCs w:val="0"/>
                <w:color w:val="000000" w:themeColor="text1"/>
                <w:sz w:val="20"/>
              </w:rPr>
            </w:pPr>
            <w:r>
              <w:rPr>
                <w:rFonts w:ascii="Muller Regular" w:hAnsi="Muller Regular" w:cs="Tahoma"/>
                <w:b w:val="0"/>
                <w:bCs w:val="0"/>
                <w:color w:val="000000" w:themeColor="text1"/>
                <w:sz w:val="20"/>
              </w:rPr>
              <w:t>Propósito del documento</w:t>
            </w:r>
          </w:p>
          <w:p w14:paraId="3887DF87" w14:textId="30AA9EF7" w:rsidR="00EA5CE2" w:rsidRPr="00C86A99" w:rsidRDefault="00EA5CE2" w:rsidP="00EA5CE2">
            <w:pPr>
              <w:pStyle w:val="Subttulo"/>
              <w:jc w:val="both"/>
              <w:rPr>
                <w:rFonts w:ascii="Muller Regular" w:hAnsi="Muller Regular" w:cs="Tahoma"/>
                <w:b w:val="0"/>
                <w:bCs w:val="0"/>
                <w:color w:val="000000" w:themeColor="text1"/>
                <w:sz w:val="20"/>
              </w:rPr>
            </w:pPr>
          </w:p>
        </w:tc>
      </w:tr>
    </w:tbl>
    <w:p w14:paraId="384BA203" w14:textId="77777777" w:rsidR="00EA5CE2" w:rsidRPr="00C86A99" w:rsidRDefault="00EA5CE2" w:rsidP="00EA5CE2">
      <w:pPr>
        <w:pStyle w:val="Subttulo"/>
        <w:ind w:left="544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</w:p>
    <w:p w14:paraId="6355A9C9" w14:textId="77777777" w:rsidR="00D863D0" w:rsidRPr="00C86A99" w:rsidRDefault="00D863D0" w:rsidP="00D863D0">
      <w:pPr>
        <w:pStyle w:val="Subttulo"/>
        <w:ind w:left="544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</w:p>
    <w:p w14:paraId="6AD343B1" w14:textId="6DA21823" w:rsidR="00D863D0" w:rsidRPr="00C86A99" w:rsidRDefault="00D863D0" w:rsidP="00D863D0">
      <w:pPr>
        <w:pStyle w:val="Subttulo"/>
        <w:numPr>
          <w:ilvl w:val="1"/>
          <w:numId w:val="16"/>
        </w:numPr>
        <w:ind w:left="544" w:hanging="431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  <w:r w:rsidRPr="00C86A99">
        <w:rPr>
          <w:rFonts w:ascii="Muller Regular" w:hAnsi="Muller Regular" w:cs="Tahoma"/>
          <w:b w:val="0"/>
          <w:bCs w:val="0"/>
          <w:color w:val="000000" w:themeColor="text1"/>
          <w:sz w:val="20"/>
        </w:rPr>
        <w:t>Alcance</w:t>
      </w:r>
    </w:p>
    <w:p w14:paraId="7E84E5C1" w14:textId="4B6F24CF" w:rsidR="00EA5CE2" w:rsidRPr="00C86A99" w:rsidRDefault="00EA5CE2" w:rsidP="00EA5CE2">
      <w:pPr>
        <w:pStyle w:val="Subttulo"/>
        <w:ind w:left="544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8811"/>
      </w:tblGrid>
      <w:tr w:rsidR="00EA5CE2" w:rsidRPr="00C86A99" w14:paraId="3E9A1723" w14:textId="77777777" w:rsidTr="00EA5CE2">
        <w:tc>
          <w:tcPr>
            <w:tcW w:w="8811" w:type="dxa"/>
          </w:tcPr>
          <w:p w14:paraId="5E5A8717" w14:textId="2BAC6F16" w:rsidR="00EA5CE2" w:rsidRPr="00C86A99" w:rsidRDefault="00762B7B" w:rsidP="00EA5CE2">
            <w:pPr>
              <w:pStyle w:val="Subttulo"/>
              <w:jc w:val="both"/>
              <w:rPr>
                <w:rFonts w:ascii="Muller Regular" w:hAnsi="Muller Regular" w:cs="Tahoma"/>
                <w:b w:val="0"/>
                <w:bCs w:val="0"/>
                <w:color w:val="000000" w:themeColor="text1"/>
                <w:sz w:val="20"/>
              </w:rPr>
            </w:pPr>
            <w:r>
              <w:rPr>
                <w:rFonts w:ascii="Muller Regular" w:hAnsi="Muller Regular" w:cs="Tahoma"/>
                <w:b w:val="0"/>
                <w:bCs w:val="0"/>
                <w:color w:val="000000" w:themeColor="text1"/>
                <w:sz w:val="20"/>
              </w:rPr>
              <w:t>Alcance del documento</w:t>
            </w:r>
          </w:p>
          <w:p w14:paraId="3757CE82" w14:textId="75EB48F3" w:rsidR="00EA5CE2" w:rsidRPr="00C86A99" w:rsidRDefault="00EA5CE2" w:rsidP="00EA5CE2">
            <w:pPr>
              <w:pStyle w:val="Subttulo"/>
              <w:jc w:val="both"/>
              <w:rPr>
                <w:rFonts w:ascii="Muller Regular" w:hAnsi="Muller Regular" w:cs="Tahoma"/>
                <w:b w:val="0"/>
                <w:bCs w:val="0"/>
                <w:color w:val="000000" w:themeColor="text1"/>
                <w:sz w:val="20"/>
              </w:rPr>
            </w:pPr>
          </w:p>
        </w:tc>
      </w:tr>
    </w:tbl>
    <w:p w14:paraId="01E3F13E" w14:textId="77777777" w:rsidR="00EA5CE2" w:rsidRPr="00C86A99" w:rsidRDefault="00EA5CE2" w:rsidP="00EA5CE2">
      <w:pPr>
        <w:pStyle w:val="Subttulo"/>
        <w:ind w:left="544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</w:p>
    <w:p w14:paraId="6375CF19" w14:textId="77777777" w:rsidR="00371540" w:rsidRPr="00C86A99" w:rsidRDefault="00371540" w:rsidP="00371540">
      <w:pPr>
        <w:pStyle w:val="Prrafodelista"/>
        <w:rPr>
          <w:rFonts w:ascii="Muller Regular" w:hAnsi="Muller Regular" w:cs="Tahoma"/>
          <w:b/>
          <w:bCs/>
          <w:color w:val="000000" w:themeColor="text1"/>
          <w:sz w:val="20"/>
        </w:rPr>
      </w:pPr>
    </w:p>
    <w:p w14:paraId="1473B8DB" w14:textId="7CEC0AB2" w:rsidR="00D863D0" w:rsidRDefault="00D863D0" w:rsidP="00D863D0">
      <w:pPr>
        <w:pStyle w:val="Subttulo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</w:p>
    <w:p w14:paraId="3A9CE611" w14:textId="77777777" w:rsidR="00762B7B" w:rsidRDefault="00762B7B" w:rsidP="00D863D0">
      <w:pPr>
        <w:pStyle w:val="Subttulo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</w:p>
    <w:p w14:paraId="2C1042EA" w14:textId="77777777" w:rsidR="00762B7B" w:rsidRDefault="00762B7B" w:rsidP="00D863D0">
      <w:pPr>
        <w:pStyle w:val="Subttulo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</w:p>
    <w:p w14:paraId="6C7F30A7" w14:textId="77777777" w:rsidR="00762B7B" w:rsidRPr="00C86A99" w:rsidRDefault="00762B7B" w:rsidP="00D863D0">
      <w:pPr>
        <w:pStyle w:val="Subttulo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</w:p>
    <w:p w14:paraId="06633877" w14:textId="7641228C" w:rsidR="00D863D0" w:rsidRPr="00C86A99" w:rsidRDefault="00D863D0" w:rsidP="00D863D0">
      <w:pPr>
        <w:pStyle w:val="Subttulo"/>
        <w:numPr>
          <w:ilvl w:val="0"/>
          <w:numId w:val="15"/>
        </w:numPr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  <w:r w:rsidRPr="00C86A99">
        <w:rPr>
          <w:rFonts w:ascii="Muller Regular" w:hAnsi="Muller Regular" w:cs="Tahoma"/>
          <w:b w:val="0"/>
          <w:bCs w:val="0"/>
          <w:color w:val="000000" w:themeColor="text1"/>
          <w:sz w:val="20"/>
        </w:rPr>
        <w:t>Objetivos del Proyecto</w:t>
      </w:r>
    </w:p>
    <w:p w14:paraId="3BD75C41" w14:textId="77777777" w:rsidR="00EA5CE2" w:rsidRPr="00C86A99" w:rsidRDefault="00EA5CE2" w:rsidP="00EA5CE2">
      <w:pPr>
        <w:pStyle w:val="Subttulo"/>
        <w:ind w:left="360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8811"/>
      </w:tblGrid>
      <w:tr w:rsidR="00EA5CE2" w:rsidRPr="00C86A99" w14:paraId="3855A179" w14:textId="77777777" w:rsidTr="00EA5CE2">
        <w:tc>
          <w:tcPr>
            <w:tcW w:w="8811" w:type="dxa"/>
          </w:tcPr>
          <w:p w14:paraId="100C062D" w14:textId="317E63E7" w:rsidR="00EA5CE2" w:rsidRPr="00C86A99" w:rsidRDefault="00762B7B" w:rsidP="00EA5CE2">
            <w:pPr>
              <w:pStyle w:val="Subttulo"/>
              <w:jc w:val="both"/>
              <w:rPr>
                <w:rFonts w:ascii="Muller Regular" w:hAnsi="Muller Regular" w:cs="Tahoma"/>
                <w:b w:val="0"/>
                <w:bCs w:val="0"/>
                <w:color w:val="000000" w:themeColor="text1"/>
                <w:sz w:val="20"/>
              </w:rPr>
            </w:pPr>
            <w:r>
              <w:rPr>
                <w:rFonts w:ascii="Muller Regular" w:hAnsi="Muller Regular" w:cs="Tahoma"/>
                <w:b w:val="0"/>
                <w:bCs w:val="0"/>
                <w:color w:val="000000" w:themeColor="text1"/>
                <w:sz w:val="20"/>
              </w:rPr>
              <w:t>El objetivo de este aplicativo es automatizar los principales procesos de las áreas de ventas, almacén, compras, soporte técnico y administración.</w:t>
            </w:r>
          </w:p>
        </w:tc>
      </w:tr>
    </w:tbl>
    <w:p w14:paraId="51E1340A" w14:textId="77777777" w:rsidR="00D863D0" w:rsidRPr="00C86A99" w:rsidRDefault="00D863D0" w:rsidP="00D863D0">
      <w:pPr>
        <w:pStyle w:val="Subttulo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</w:p>
    <w:p w14:paraId="75351018" w14:textId="45A859F1" w:rsidR="00D863D0" w:rsidRPr="00C86A99" w:rsidRDefault="00D863D0" w:rsidP="00D863D0">
      <w:pPr>
        <w:pStyle w:val="Subttulo"/>
        <w:numPr>
          <w:ilvl w:val="0"/>
          <w:numId w:val="15"/>
        </w:numPr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  <w:r w:rsidRPr="00C86A99">
        <w:rPr>
          <w:rFonts w:ascii="Muller Regular" w:hAnsi="Muller Regular" w:cs="Tahoma"/>
          <w:b w:val="0"/>
          <w:bCs w:val="0"/>
          <w:color w:val="000000" w:themeColor="text1"/>
          <w:sz w:val="20"/>
        </w:rPr>
        <w:t>Requerimientos Funcionales</w:t>
      </w:r>
    </w:p>
    <w:p w14:paraId="21671608" w14:textId="77777777" w:rsidR="00371540" w:rsidRPr="00C86A99" w:rsidRDefault="00371540" w:rsidP="00371540">
      <w:pPr>
        <w:pStyle w:val="Prrafodelista"/>
        <w:rPr>
          <w:rFonts w:ascii="Muller Regular" w:hAnsi="Muller Regular" w:cs="Tahoma"/>
          <w:b/>
          <w:bCs/>
          <w:color w:val="000000" w:themeColor="text1"/>
          <w:sz w:val="20"/>
        </w:rPr>
      </w:pPr>
    </w:p>
    <w:p w14:paraId="0E22E8A3" w14:textId="33CF4D52" w:rsidR="00762B7B" w:rsidRDefault="00371540" w:rsidP="00762B7B">
      <w:pPr>
        <w:pStyle w:val="Subttulo"/>
        <w:numPr>
          <w:ilvl w:val="1"/>
          <w:numId w:val="15"/>
        </w:numPr>
        <w:ind w:left="170" w:firstLine="0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  <w:r w:rsidRPr="00C86A99">
        <w:rPr>
          <w:rFonts w:ascii="Muller Regular" w:hAnsi="Muller Regular" w:cs="Tahoma"/>
          <w:b w:val="0"/>
          <w:bCs w:val="0"/>
          <w:color w:val="000000" w:themeColor="text1"/>
          <w:sz w:val="20"/>
        </w:rPr>
        <w:t>Requerimientos Funcionales para la Aplicación Móvil</w:t>
      </w:r>
    </w:p>
    <w:p w14:paraId="5885BBA5" w14:textId="77777777" w:rsidR="00762B7B" w:rsidRDefault="00762B7B" w:rsidP="00762B7B">
      <w:pPr>
        <w:pStyle w:val="Subttulo"/>
        <w:ind w:left="360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</w:p>
    <w:p w14:paraId="4F752483" w14:textId="57639ECD" w:rsidR="00762B7B" w:rsidRPr="00762B7B" w:rsidRDefault="00762B7B" w:rsidP="00762B7B">
      <w:pPr>
        <w:pStyle w:val="Subttulo"/>
        <w:ind w:left="360"/>
        <w:jc w:val="both"/>
        <w:rPr>
          <w:rFonts w:ascii="Muller Regular" w:hAnsi="Muller Regular" w:cs="Tahoma"/>
          <w:color w:val="000000" w:themeColor="text1"/>
          <w:sz w:val="20"/>
          <w:u w:val="single"/>
        </w:rPr>
      </w:pPr>
      <w:r w:rsidRPr="00762B7B">
        <w:rPr>
          <w:rFonts w:ascii="Muller Regular" w:hAnsi="Muller Regular" w:cs="Tahoma"/>
          <w:color w:val="000000" w:themeColor="text1"/>
          <w:sz w:val="20"/>
          <w:highlight w:val="yellow"/>
          <w:u w:val="single"/>
        </w:rPr>
        <w:t>&lt;AQUÍ SE PODRAN TODOS LOS REQUERIMIENTOS DEL APLICATIVO MOVIL&gt;</w:t>
      </w:r>
    </w:p>
    <w:p w14:paraId="31C43684" w14:textId="77777777" w:rsidR="00371540" w:rsidRPr="00C86A99" w:rsidRDefault="00371540" w:rsidP="00371540">
      <w:pPr>
        <w:pStyle w:val="Subttulo"/>
        <w:ind w:left="170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</w:p>
    <w:tbl>
      <w:tblPr>
        <w:tblStyle w:val="Tablaprofesional"/>
        <w:tblW w:w="9924" w:type="dxa"/>
        <w:tblInd w:w="-434" w:type="dxa"/>
        <w:tblLayout w:type="fixed"/>
        <w:tblLook w:val="04A0" w:firstRow="1" w:lastRow="0" w:firstColumn="1" w:lastColumn="0" w:noHBand="0" w:noVBand="1"/>
      </w:tblPr>
      <w:tblGrid>
        <w:gridCol w:w="1393"/>
        <w:gridCol w:w="2719"/>
        <w:gridCol w:w="5812"/>
      </w:tblGrid>
      <w:tr w:rsidR="00371540" w:rsidRPr="00C86A99" w14:paraId="4ADBD3CD" w14:textId="77777777" w:rsidTr="003715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3" w:type="dxa"/>
          </w:tcPr>
          <w:p w14:paraId="48CE55AA" w14:textId="052D6C09" w:rsidR="00371540" w:rsidRPr="00C86A99" w:rsidRDefault="00371540" w:rsidP="00371540">
            <w:pPr>
              <w:pStyle w:val="Textoindependiente"/>
              <w:rPr>
                <w:rFonts w:ascii="Muller Regular" w:hAnsi="Muller Regular" w:cs="Tahoma"/>
                <w:bCs w:val="0"/>
                <w:color w:val="FFFFFF" w:themeColor="background1"/>
                <w:sz w:val="20"/>
              </w:rPr>
            </w:pPr>
            <w:r w:rsidRPr="00C86A99">
              <w:rPr>
                <w:rFonts w:ascii="Muller Regular" w:hAnsi="Muller Regular" w:cs="Tahoma"/>
                <w:bCs w:val="0"/>
                <w:color w:val="FFFFFF" w:themeColor="background1"/>
                <w:sz w:val="20"/>
              </w:rPr>
              <w:t xml:space="preserve">Cod. </w:t>
            </w:r>
            <w:proofErr w:type="spellStart"/>
            <w:r w:rsidRPr="00C86A99">
              <w:rPr>
                <w:rFonts w:ascii="Muller Regular" w:hAnsi="Muller Regular" w:cs="Tahoma"/>
                <w:bCs w:val="0"/>
                <w:color w:val="FFFFFF" w:themeColor="background1"/>
                <w:sz w:val="20"/>
              </w:rPr>
              <w:t>Req</w:t>
            </w:r>
            <w:proofErr w:type="spellEnd"/>
            <w:r w:rsidRPr="00C86A99">
              <w:rPr>
                <w:rFonts w:ascii="Muller Regular" w:hAnsi="Muller Regular" w:cs="Tahoma"/>
                <w:bCs w:val="0"/>
                <w:color w:val="FFFFFF" w:themeColor="background1"/>
                <w:sz w:val="20"/>
              </w:rPr>
              <w:t>.</w:t>
            </w:r>
          </w:p>
        </w:tc>
        <w:tc>
          <w:tcPr>
            <w:tcW w:w="2719" w:type="dxa"/>
          </w:tcPr>
          <w:p w14:paraId="2EB93A38" w14:textId="3A963663" w:rsidR="00371540" w:rsidRPr="00C86A99" w:rsidRDefault="00371540" w:rsidP="00371540">
            <w:pPr>
              <w:pStyle w:val="Textoindependiente"/>
              <w:rPr>
                <w:rFonts w:ascii="Muller Regular" w:hAnsi="Muller Regular" w:cs="Tahoma"/>
                <w:bCs w:val="0"/>
                <w:color w:val="FFFFFF" w:themeColor="background1"/>
                <w:sz w:val="20"/>
              </w:rPr>
            </w:pPr>
            <w:r w:rsidRPr="00C86A99">
              <w:rPr>
                <w:rFonts w:ascii="Muller Regular" w:hAnsi="Muller Regular" w:cs="Tahoma"/>
                <w:bCs w:val="0"/>
                <w:color w:val="FFFFFF" w:themeColor="background1"/>
                <w:sz w:val="20"/>
              </w:rPr>
              <w:t>Nombre Requerimiento</w:t>
            </w:r>
          </w:p>
        </w:tc>
        <w:tc>
          <w:tcPr>
            <w:tcW w:w="5812" w:type="dxa"/>
          </w:tcPr>
          <w:p w14:paraId="12FB398F" w14:textId="2FB158BF" w:rsidR="00371540" w:rsidRPr="00C86A99" w:rsidRDefault="00371540" w:rsidP="00371540">
            <w:pPr>
              <w:pStyle w:val="Textoindependiente"/>
              <w:rPr>
                <w:rFonts w:ascii="Muller Regular" w:hAnsi="Muller Regular" w:cs="Tahoma"/>
                <w:bCs w:val="0"/>
                <w:color w:val="FFFFFF" w:themeColor="background1"/>
                <w:sz w:val="20"/>
              </w:rPr>
            </w:pPr>
            <w:r w:rsidRPr="00C86A99">
              <w:rPr>
                <w:rFonts w:ascii="Muller Regular" w:hAnsi="Muller Regular" w:cs="Tahoma"/>
                <w:bCs w:val="0"/>
                <w:color w:val="FFFFFF" w:themeColor="background1"/>
                <w:sz w:val="20"/>
              </w:rPr>
              <w:t>Descripción</w:t>
            </w:r>
          </w:p>
        </w:tc>
      </w:tr>
      <w:tr w:rsidR="00371540" w:rsidRPr="00C86A99" w14:paraId="053C8697" w14:textId="77777777" w:rsidTr="00371540">
        <w:tc>
          <w:tcPr>
            <w:tcW w:w="1393" w:type="dxa"/>
          </w:tcPr>
          <w:p w14:paraId="6E5949CB" w14:textId="293977C9" w:rsidR="00371540" w:rsidRPr="00C86A99" w:rsidRDefault="00371540" w:rsidP="00371540">
            <w:pPr>
              <w:pStyle w:val="Textoindependiente"/>
              <w:jc w:val="both"/>
              <w:rPr>
                <w:rFonts w:ascii="Muller Regular" w:hAnsi="Muller Regular" w:cs="Tahoma"/>
                <w:b w:val="0"/>
                <w:color w:val="000000" w:themeColor="text1"/>
                <w:sz w:val="20"/>
              </w:rPr>
            </w:pPr>
          </w:p>
        </w:tc>
        <w:tc>
          <w:tcPr>
            <w:tcW w:w="2719" w:type="dxa"/>
          </w:tcPr>
          <w:p w14:paraId="7270E748" w14:textId="33FA6D22" w:rsidR="00371540" w:rsidRPr="00C86A99" w:rsidRDefault="00371540" w:rsidP="00371540">
            <w:pPr>
              <w:pStyle w:val="Textoindependiente"/>
              <w:jc w:val="both"/>
              <w:rPr>
                <w:rFonts w:ascii="Muller Regular" w:hAnsi="Muller Regular" w:cs="Tahoma"/>
                <w:b w:val="0"/>
                <w:color w:val="000000" w:themeColor="text1"/>
                <w:sz w:val="20"/>
              </w:rPr>
            </w:pPr>
          </w:p>
        </w:tc>
        <w:tc>
          <w:tcPr>
            <w:tcW w:w="5812" w:type="dxa"/>
          </w:tcPr>
          <w:p w14:paraId="70659CC8" w14:textId="1EDD89C1" w:rsidR="00371540" w:rsidRPr="00C86A99" w:rsidRDefault="00371540" w:rsidP="00371540">
            <w:pPr>
              <w:autoSpaceDE w:val="0"/>
              <w:autoSpaceDN w:val="0"/>
              <w:adjustRightInd w:val="0"/>
              <w:rPr>
                <w:rFonts w:ascii="Muller Regular" w:hAnsi="Muller Regular" w:cs="Tahoma"/>
                <w:color w:val="000000" w:themeColor="text1"/>
                <w:sz w:val="20"/>
              </w:rPr>
            </w:pPr>
          </w:p>
        </w:tc>
      </w:tr>
      <w:tr w:rsidR="00371540" w:rsidRPr="00C86A99" w14:paraId="4AE9197F" w14:textId="77777777" w:rsidTr="00371540">
        <w:tc>
          <w:tcPr>
            <w:tcW w:w="1393" w:type="dxa"/>
          </w:tcPr>
          <w:p w14:paraId="7E0411EA" w14:textId="14ECF62F" w:rsidR="00371540" w:rsidRPr="00C86A99" w:rsidRDefault="00371540" w:rsidP="00181660">
            <w:pPr>
              <w:pStyle w:val="Textoindependiente"/>
              <w:jc w:val="both"/>
              <w:rPr>
                <w:rFonts w:ascii="Muller Regular" w:hAnsi="Muller Regular" w:cs="Tahoma"/>
                <w:b w:val="0"/>
                <w:color w:val="000000" w:themeColor="text1"/>
                <w:sz w:val="20"/>
              </w:rPr>
            </w:pPr>
          </w:p>
        </w:tc>
        <w:tc>
          <w:tcPr>
            <w:tcW w:w="2719" w:type="dxa"/>
          </w:tcPr>
          <w:p w14:paraId="7D302DA6" w14:textId="2CAA1B7B" w:rsidR="00371540" w:rsidRPr="00C86A99" w:rsidRDefault="00371540" w:rsidP="00181660">
            <w:pPr>
              <w:pStyle w:val="Textoindependiente"/>
              <w:jc w:val="both"/>
              <w:rPr>
                <w:rFonts w:ascii="Muller Regular" w:hAnsi="Muller Regular" w:cs="Tahoma"/>
                <w:b w:val="0"/>
                <w:color w:val="000000" w:themeColor="text1"/>
                <w:sz w:val="20"/>
              </w:rPr>
            </w:pPr>
          </w:p>
        </w:tc>
        <w:tc>
          <w:tcPr>
            <w:tcW w:w="5812" w:type="dxa"/>
          </w:tcPr>
          <w:p w14:paraId="04299942" w14:textId="27F63DB5" w:rsidR="00371540" w:rsidRPr="00C86A99" w:rsidRDefault="00371540" w:rsidP="00181660">
            <w:pPr>
              <w:rPr>
                <w:rFonts w:ascii="Muller Regular" w:hAnsi="Muller Regular" w:cs="Tahoma"/>
                <w:color w:val="000000" w:themeColor="text1"/>
                <w:sz w:val="20"/>
              </w:rPr>
            </w:pPr>
          </w:p>
        </w:tc>
      </w:tr>
      <w:tr w:rsidR="00371540" w:rsidRPr="00C86A99" w14:paraId="5578B87F" w14:textId="77777777" w:rsidTr="00371540">
        <w:tc>
          <w:tcPr>
            <w:tcW w:w="1393" w:type="dxa"/>
          </w:tcPr>
          <w:p w14:paraId="6B83F088" w14:textId="61AD1AE6" w:rsidR="00371540" w:rsidRPr="00C86A99" w:rsidRDefault="00371540" w:rsidP="00181660">
            <w:pPr>
              <w:pStyle w:val="Textoindependiente"/>
              <w:jc w:val="both"/>
              <w:rPr>
                <w:rFonts w:ascii="Muller Regular" w:hAnsi="Muller Regular" w:cs="Tahoma"/>
                <w:b w:val="0"/>
                <w:color w:val="000000" w:themeColor="text1"/>
                <w:sz w:val="20"/>
              </w:rPr>
            </w:pPr>
          </w:p>
        </w:tc>
        <w:tc>
          <w:tcPr>
            <w:tcW w:w="2719" w:type="dxa"/>
          </w:tcPr>
          <w:p w14:paraId="48A67691" w14:textId="77777777" w:rsidR="00371540" w:rsidRPr="00C86A99" w:rsidRDefault="00371540" w:rsidP="00181660">
            <w:pPr>
              <w:ind w:firstLine="709"/>
              <w:rPr>
                <w:rFonts w:ascii="Muller Regular" w:hAnsi="Muller Regular" w:cs="Tahoma"/>
                <w:color w:val="000000" w:themeColor="text1"/>
                <w:sz w:val="20"/>
              </w:rPr>
            </w:pPr>
          </w:p>
        </w:tc>
        <w:tc>
          <w:tcPr>
            <w:tcW w:w="5812" w:type="dxa"/>
          </w:tcPr>
          <w:p w14:paraId="11A72D12" w14:textId="77777777" w:rsidR="00371540" w:rsidRPr="00C86A99" w:rsidRDefault="00371540" w:rsidP="00181660">
            <w:pPr>
              <w:rPr>
                <w:rFonts w:ascii="Muller Regular" w:hAnsi="Muller Regular" w:cs="Tahoma"/>
                <w:color w:val="000000" w:themeColor="text1"/>
                <w:sz w:val="20"/>
              </w:rPr>
            </w:pPr>
          </w:p>
        </w:tc>
      </w:tr>
      <w:tr w:rsidR="00371540" w:rsidRPr="00C86A99" w14:paraId="6862FED8" w14:textId="77777777" w:rsidTr="00371540">
        <w:tc>
          <w:tcPr>
            <w:tcW w:w="1393" w:type="dxa"/>
          </w:tcPr>
          <w:p w14:paraId="134AB961" w14:textId="68F9F6FC" w:rsidR="00371540" w:rsidRPr="00C86A99" w:rsidRDefault="00371540" w:rsidP="00181660">
            <w:pPr>
              <w:pStyle w:val="Textoindependiente"/>
              <w:jc w:val="both"/>
              <w:rPr>
                <w:rFonts w:ascii="Muller Regular" w:hAnsi="Muller Regular" w:cs="Tahoma"/>
                <w:b w:val="0"/>
                <w:color w:val="000000" w:themeColor="text1"/>
                <w:sz w:val="20"/>
              </w:rPr>
            </w:pPr>
          </w:p>
        </w:tc>
        <w:tc>
          <w:tcPr>
            <w:tcW w:w="2719" w:type="dxa"/>
          </w:tcPr>
          <w:p w14:paraId="5820D509" w14:textId="77777777" w:rsidR="00371540" w:rsidRPr="00C86A99" w:rsidRDefault="00371540" w:rsidP="00181660">
            <w:pPr>
              <w:ind w:firstLine="709"/>
              <w:rPr>
                <w:rFonts w:ascii="Muller Regular" w:hAnsi="Muller Regular" w:cs="Tahoma"/>
                <w:color w:val="000000" w:themeColor="text1"/>
                <w:sz w:val="20"/>
              </w:rPr>
            </w:pPr>
          </w:p>
        </w:tc>
        <w:tc>
          <w:tcPr>
            <w:tcW w:w="5812" w:type="dxa"/>
          </w:tcPr>
          <w:p w14:paraId="7E99ABDB" w14:textId="48EDE1BD" w:rsidR="00371540" w:rsidRPr="00C86A99" w:rsidRDefault="00371540" w:rsidP="00181660">
            <w:pPr>
              <w:rPr>
                <w:rFonts w:ascii="Muller Regular" w:hAnsi="Muller Regular" w:cs="Tahoma"/>
                <w:color w:val="000000" w:themeColor="text1"/>
                <w:sz w:val="20"/>
              </w:rPr>
            </w:pPr>
          </w:p>
        </w:tc>
      </w:tr>
      <w:tr w:rsidR="00371540" w:rsidRPr="00C86A99" w14:paraId="03080751" w14:textId="77777777" w:rsidTr="00371540">
        <w:tc>
          <w:tcPr>
            <w:tcW w:w="1393" w:type="dxa"/>
          </w:tcPr>
          <w:p w14:paraId="38D7A246" w14:textId="0372D6B2" w:rsidR="00371540" w:rsidRPr="00C86A99" w:rsidRDefault="00371540" w:rsidP="00181660">
            <w:pPr>
              <w:pStyle w:val="Textoindependiente"/>
              <w:jc w:val="both"/>
              <w:rPr>
                <w:rFonts w:ascii="Muller Regular" w:hAnsi="Muller Regular" w:cs="Tahoma"/>
                <w:b w:val="0"/>
                <w:color w:val="000000" w:themeColor="text1"/>
                <w:sz w:val="20"/>
              </w:rPr>
            </w:pPr>
          </w:p>
        </w:tc>
        <w:tc>
          <w:tcPr>
            <w:tcW w:w="2719" w:type="dxa"/>
          </w:tcPr>
          <w:p w14:paraId="1B3E976C" w14:textId="77777777" w:rsidR="00371540" w:rsidRPr="00C86A99" w:rsidRDefault="00371540" w:rsidP="00181660">
            <w:pPr>
              <w:ind w:firstLine="709"/>
              <w:rPr>
                <w:rFonts w:ascii="Muller Regular" w:hAnsi="Muller Regular" w:cs="Tahoma"/>
                <w:color w:val="000000" w:themeColor="text1"/>
                <w:sz w:val="20"/>
              </w:rPr>
            </w:pPr>
          </w:p>
        </w:tc>
        <w:tc>
          <w:tcPr>
            <w:tcW w:w="5812" w:type="dxa"/>
          </w:tcPr>
          <w:p w14:paraId="4B43CC78" w14:textId="58850DE4" w:rsidR="00371540" w:rsidRPr="00C86A99" w:rsidRDefault="00371540" w:rsidP="00181660">
            <w:pPr>
              <w:rPr>
                <w:rFonts w:ascii="Muller Regular" w:hAnsi="Muller Regular" w:cs="Tahoma"/>
                <w:color w:val="000000" w:themeColor="text1"/>
                <w:sz w:val="20"/>
              </w:rPr>
            </w:pPr>
          </w:p>
        </w:tc>
      </w:tr>
      <w:tr w:rsidR="00371540" w:rsidRPr="00C86A99" w14:paraId="269E2770" w14:textId="77777777" w:rsidTr="00371540">
        <w:tc>
          <w:tcPr>
            <w:tcW w:w="1393" w:type="dxa"/>
          </w:tcPr>
          <w:p w14:paraId="660D5B3B" w14:textId="67A32F99" w:rsidR="00371540" w:rsidRPr="00C86A99" w:rsidRDefault="00371540" w:rsidP="00181660">
            <w:pPr>
              <w:pStyle w:val="Textoindependiente"/>
              <w:jc w:val="both"/>
              <w:rPr>
                <w:rFonts w:ascii="Muller Regular" w:hAnsi="Muller Regular" w:cs="Tahoma"/>
                <w:b w:val="0"/>
                <w:color w:val="000000" w:themeColor="text1"/>
                <w:sz w:val="20"/>
              </w:rPr>
            </w:pPr>
          </w:p>
        </w:tc>
        <w:tc>
          <w:tcPr>
            <w:tcW w:w="2719" w:type="dxa"/>
          </w:tcPr>
          <w:p w14:paraId="0F7C3CFB" w14:textId="77777777" w:rsidR="00371540" w:rsidRPr="00C86A99" w:rsidRDefault="00371540" w:rsidP="00181660">
            <w:pPr>
              <w:ind w:firstLine="709"/>
              <w:rPr>
                <w:rFonts w:ascii="Muller Regular" w:hAnsi="Muller Regular" w:cs="Tahoma"/>
                <w:color w:val="000000" w:themeColor="text1"/>
                <w:sz w:val="20"/>
              </w:rPr>
            </w:pPr>
          </w:p>
        </w:tc>
        <w:tc>
          <w:tcPr>
            <w:tcW w:w="5812" w:type="dxa"/>
          </w:tcPr>
          <w:p w14:paraId="1C8B49E2" w14:textId="77777777" w:rsidR="00371540" w:rsidRPr="00C86A99" w:rsidRDefault="00371540" w:rsidP="00181660">
            <w:pPr>
              <w:rPr>
                <w:rFonts w:ascii="Muller Regular" w:hAnsi="Muller Regular" w:cs="Tahoma"/>
                <w:color w:val="000000" w:themeColor="text1"/>
                <w:sz w:val="20"/>
              </w:rPr>
            </w:pPr>
          </w:p>
        </w:tc>
      </w:tr>
    </w:tbl>
    <w:p w14:paraId="72B479E3" w14:textId="77777777" w:rsidR="00371540" w:rsidRPr="00C86A99" w:rsidRDefault="00371540" w:rsidP="00371540">
      <w:pPr>
        <w:pStyle w:val="Subttulo"/>
        <w:ind w:left="170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</w:p>
    <w:p w14:paraId="228BF860" w14:textId="45C7EB96" w:rsidR="00371540" w:rsidRDefault="00371540" w:rsidP="00371540">
      <w:pPr>
        <w:pStyle w:val="Subttulo"/>
        <w:numPr>
          <w:ilvl w:val="1"/>
          <w:numId w:val="15"/>
        </w:numPr>
        <w:ind w:left="170" w:firstLine="0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  <w:r w:rsidRPr="00C86A99">
        <w:rPr>
          <w:rFonts w:ascii="Muller Regular" w:hAnsi="Muller Regular" w:cs="Tahoma"/>
          <w:b w:val="0"/>
          <w:bCs w:val="0"/>
          <w:color w:val="000000" w:themeColor="text1"/>
          <w:sz w:val="20"/>
        </w:rPr>
        <w:t>Requerimientos Funcionales para la Aplicación Web</w:t>
      </w:r>
    </w:p>
    <w:p w14:paraId="5A35ECB9" w14:textId="77777777" w:rsidR="00762B7B" w:rsidRDefault="00762B7B" w:rsidP="00762B7B">
      <w:pPr>
        <w:pStyle w:val="Subttulo"/>
        <w:ind w:left="170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</w:p>
    <w:p w14:paraId="35BD5635" w14:textId="3251D3D3" w:rsidR="00762B7B" w:rsidRPr="00762B7B" w:rsidRDefault="00762B7B" w:rsidP="00762B7B">
      <w:pPr>
        <w:pStyle w:val="Subttulo"/>
        <w:ind w:left="170"/>
        <w:jc w:val="both"/>
        <w:rPr>
          <w:rFonts w:ascii="Muller Regular" w:hAnsi="Muller Regular" w:cs="Tahoma"/>
          <w:color w:val="000000" w:themeColor="text1"/>
          <w:sz w:val="20"/>
          <w:u w:val="single"/>
        </w:rPr>
      </w:pPr>
      <w:r w:rsidRPr="00762B7B">
        <w:rPr>
          <w:rFonts w:ascii="Muller Regular" w:hAnsi="Muller Regular" w:cs="Tahoma"/>
          <w:color w:val="000000" w:themeColor="text1"/>
          <w:sz w:val="20"/>
          <w:highlight w:val="yellow"/>
          <w:u w:val="single"/>
        </w:rPr>
        <w:t>&lt;AQUÍ SE PODRAN TODOS LOS REQUERIMIENTO DEL APLICATIVO WEB&gt;</w:t>
      </w:r>
    </w:p>
    <w:p w14:paraId="21A5A732" w14:textId="77777777" w:rsidR="00371540" w:rsidRPr="00C86A99" w:rsidRDefault="00371540" w:rsidP="00371540">
      <w:pPr>
        <w:pStyle w:val="Subttulo"/>
        <w:ind w:left="170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</w:p>
    <w:tbl>
      <w:tblPr>
        <w:tblStyle w:val="Tablaprofesional"/>
        <w:tblW w:w="9924" w:type="dxa"/>
        <w:tblInd w:w="-434" w:type="dxa"/>
        <w:tblLayout w:type="fixed"/>
        <w:tblLook w:val="04A0" w:firstRow="1" w:lastRow="0" w:firstColumn="1" w:lastColumn="0" w:noHBand="0" w:noVBand="1"/>
      </w:tblPr>
      <w:tblGrid>
        <w:gridCol w:w="1393"/>
        <w:gridCol w:w="2719"/>
        <w:gridCol w:w="5812"/>
      </w:tblGrid>
      <w:tr w:rsidR="00371540" w:rsidRPr="00C86A99" w14:paraId="5A815F27" w14:textId="77777777" w:rsidTr="001816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3" w:type="dxa"/>
          </w:tcPr>
          <w:p w14:paraId="320B965C" w14:textId="77777777" w:rsidR="00371540" w:rsidRPr="00C86A99" w:rsidRDefault="00371540" w:rsidP="00181660">
            <w:pPr>
              <w:pStyle w:val="Textoindependiente"/>
              <w:rPr>
                <w:rFonts w:ascii="Muller Regular" w:hAnsi="Muller Regular" w:cs="Tahoma"/>
                <w:bCs w:val="0"/>
                <w:color w:val="FFFFFF" w:themeColor="background1"/>
                <w:sz w:val="20"/>
              </w:rPr>
            </w:pPr>
            <w:r w:rsidRPr="00C86A99">
              <w:rPr>
                <w:rFonts w:ascii="Muller Regular" w:hAnsi="Muller Regular" w:cs="Tahoma"/>
                <w:bCs w:val="0"/>
                <w:color w:val="FFFFFF" w:themeColor="background1"/>
                <w:sz w:val="20"/>
              </w:rPr>
              <w:t xml:space="preserve">Cod. </w:t>
            </w:r>
            <w:proofErr w:type="spellStart"/>
            <w:r w:rsidRPr="00C86A99">
              <w:rPr>
                <w:rFonts w:ascii="Muller Regular" w:hAnsi="Muller Regular" w:cs="Tahoma"/>
                <w:bCs w:val="0"/>
                <w:color w:val="FFFFFF" w:themeColor="background1"/>
                <w:sz w:val="20"/>
              </w:rPr>
              <w:t>Req</w:t>
            </w:r>
            <w:proofErr w:type="spellEnd"/>
            <w:r w:rsidRPr="00C86A99">
              <w:rPr>
                <w:rFonts w:ascii="Muller Regular" w:hAnsi="Muller Regular" w:cs="Tahoma"/>
                <w:bCs w:val="0"/>
                <w:color w:val="FFFFFF" w:themeColor="background1"/>
                <w:sz w:val="20"/>
              </w:rPr>
              <w:t>.</w:t>
            </w:r>
          </w:p>
        </w:tc>
        <w:tc>
          <w:tcPr>
            <w:tcW w:w="2719" w:type="dxa"/>
          </w:tcPr>
          <w:p w14:paraId="0194217D" w14:textId="77777777" w:rsidR="00371540" w:rsidRPr="00C86A99" w:rsidRDefault="00371540" w:rsidP="00181660">
            <w:pPr>
              <w:pStyle w:val="Textoindependiente"/>
              <w:rPr>
                <w:rFonts w:ascii="Muller Regular" w:hAnsi="Muller Regular" w:cs="Tahoma"/>
                <w:bCs w:val="0"/>
                <w:color w:val="FFFFFF" w:themeColor="background1"/>
                <w:sz w:val="20"/>
              </w:rPr>
            </w:pPr>
            <w:r w:rsidRPr="00C86A99">
              <w:rPr>
                <w:rFonts w:ascii="Muller Regular" w:hAnsi="Muller Regular" w:cs="Tahoma"/>
                <w:bCs w:val="0"/>
                <w:color w:val="FFFFFF" w:themeColor="background1"/>
                <w:sz w:val="20"/>
              </w:rPr>
              <w:t>Nombre Requerimiento</w:t>
            </w:r>
          </w:p>
        </w:tc>
        <w:tc>
          <w:tcPr>
            <w:tcW w:w="5812" w:type="dxa"/>
          </w:tcPr>
          <w:p w14:paraId="2AD578A0" w14:textId="77777777" w:rsidR="00371540" w:rsidRPr="00C86A99" w:rsidRDefault="00371540" w:rsidP="00181660">
            <w:pPr>
              <w:pStyle w:val="Textoindependiente"/>
              <w:rPr>
                <w:rFonts w:ascii="Muller Regular" w:hAnsi="Muller Regular" w:cs="Tahoma"/>
                <w:bCs w:val="0"/>
                <w:color w:val="FFFFFF" w:themeColor="background1"/>
                <w:sz w:val="20"/>
              </w:rPr>
            </w:pPr>
            <w:r w:rsidRPr="00C86A99">
              <w:rPr>
                <w:rFonts w:ascii="Muller Regular" w:hAnsi="Muller Regular" w:cs="Tahoma"/>
                <w:bCs w:val="0"/>
                <w:color w:val="FFFFFF" w:themeColor="background1"/>
                <w:sz w:val="20"/>
              </w:rPr>
              <w:t>Descripción</w:t>
            </w:r>
          </w:p>
        </w:tc>
      </w:tr>
      <w:tr w:rsidR="00371540" w:rsidRPr="00C86A99" w14:paraId="3CC34453" w14:textId="77777777" w:rsidTr="00181660">
        <w:tc>
          <w:tcPr>
            <w:tcW w:w="1393" w:type="dxa"/>
          </w:tcPr>
          <w:p w14:paraId="302C3605" w14:textId="77777777" w:rsidR="00371540" w:rsidRPr="00C86A99" w:rsidRDefault="00371540" w:rsidP="00181660">
            <w:pPr>
              <w:pStyle w:val="Textoindependiente"/>
              <w:jc w:val="both"/>
              <w:rPr>
                <w:rFonts w:ascii="Muller Regular" w:hAnsi="Muller Regular" w:cs="Tahoma"/>
                <w:b w:val="0"/>
                <w:color w:val="000000" w:themeColor="text1"/>
                <w:sz w:val="20"/>
              </w:rPr>
            </w:pPr>
          </w:p>
        </w:tc>
        <w:tc>
          <w:tcPr>
            <w:tcW w:w="2719" w:type="dxa"/>
          </w:tcPr>
          <w:p w14:paraId="2B212DB1" w14:textId="77777777" w:rsidR="00371540" w:rsidRPr="00C86A99" w:rsidRDefault="00371540" w:rsidP="00181660">
            <w:pPr>
              <w:pStyle w:val="Textoindependiente"/>
              <w:jc w:val="both"/>
              <w:rPr>
                <w:rFonts w:ascii="Muller Regular" w:hAnsi="Muller Regular" w:cs="Tahoma"/>
                <w:b w:val="0"/>
                <w:color w:val="000000" w:themeColor="text1"/>
                <w:sz w:val="20"/>
              </w:rPr>
            </w:pPr>
          </w:p>
        </w:tc>
        <w:tc>
          <w:tcPr>
            <w:tcW w:w="5812" w:type="dxa"/>
          </w:tcPr>
          <w:p w14:paraId="32E2AAE8" w14:textId="77777777" w:rsidR="00371540" w:rsidRPr="00C86A99" w:rsidRDefault="00371540" w:rsidP="00181660">
            <w:pPr>
              <w:autoSpaceDE w:val="0"/>
              <w:autoSpaceDN w:val="0"/>
              <w:adjustRightInd w:val="0"/>
              <w:rPr>
                <w:rFonts w:ascii="Muller Regular" w:hAnsi="Muller Regular" w:cs="Tahoma"/>
                <w:color w:val="000000" w:themeColor="text1"/>
                <w:sz w:val="20"/>
              </w:rPr>
            </w:pPr>
          </w:p>
        </w:tc>
      </w:tr>
      <w:tr w:rsidR="00371540" w:rsidRPr="00C86A99" w14:paraId="37CA231C" w14:textId="77777777" w:rsidTr="00181660">
        <w:tc>
          <w:tcPr>
            <w:tcW w:w="1393" w:type="dxa"/>
          </w:tcPr>
          <w:p w14:paraId="2A20E6EA" w14:textId="77777777" w:rsidR="00371540" w:rsidRPr="00C86A99" w:rsidRDefault="00371540" w:rsidP="00181660">
            <w:pPr>
              <w:pStyle w:val="Textoindependiente"/>
              <w:jc w:val="both"/>
              <w:rPr>
                <w:rFonts w:ascii="Muller Regular" w:hAnsi="Muller Regular" w:cs="Tahoma"/>
                <w:b w:val="0"/>
                <w:color w:val="000000" w:themeColor="text1"/>
                <w:sz w:val="20"/>
              </w:rPr>
            </w:pPr>
          </w:p>
        </w:tc>
        <w:tc>
          <w:tcPr>
            <w:tcW w:w="2719" w:type="dxa"/>
          </w:tcPr>
          <w:p w14:paraId="4B4772C7" w14:textId="77777777" w:rsidR="00371540" w:rsidRPr="00C86A99" w:rsidRDefault="00371540" w:rsidP="00181660">
            <w:pPr>
              <w:pStyle w:val="Textoindependiente"/>
              <w:jc w:val="both"/>
              <w:rPr>
                <w:rFonts w:ascii="Muller Regular" w:hAnsi="Muller Regular" w:cs="Tahoma"/>
                <w:b w:val="0"/>
                <w:color w:val="000000" w:themeColor="text1"/>
                <w:sz w:val="20"/>
              </w:rPr>
            </w:pPr>
          </w:p>
        </w:tc>
        <w:tc>
          <w:tcPr>
            <w:tcW w:w="5812" w:type="dxa"/>
          </w:tcPr>
          <w:p w14:paraId="0F0B18FC" w14:textId="77777777" w:rsidR="00371540" w:rsidRPr="00C86A99" w:rsidRDefault="00371540" w:rsidP="00181660">
            <w:pPr>
              <w:rPr>
                <w:rFonts w:ascii="Muller Regular" w:hAnsi="Muller Regular" w:cs="Tahoma"/>
                <w:color w:val="000000" w:themeColor="text1"/>
                <w:sz w:val="20"/>
              </w:rPr>
            </w:pPr>
          </w:p>
        </w:tc>
      </w:tr>
      <w:tr w:rsidR="00371540" w:rsidRPr="00C86A99" w14:paraId="5B2A58ED" w14:textId="77777777" w:rsidTr="00181660">
        <w:tc>
          <w:tcPr>
            <w:tcW w:w="1393" w:type="dxa"/>
          </w:tcPr>
          <w:p w14:paraId="60B1BF6A" w14:textId="77777777" w:rsidR="00371540" w:rsidRPr="00C86A99" w:rsidRDefault="00371540" w:rsidP="00181660">
            <w:pPr>
              <w:pStyle w:val="Textoindependiente"/>
              <w:jc w:val="both"/>
              <w:rPr>
                <w:rFonts w:ascii="Muller Regular" w:hAnsi="Muller Regular" w:cs="Tahoma"/>
                <w:b w:val="0"/>
                <w:color w:val="000000" w:themeColor="text1"/>
                <w:sz w:val="20"/>
              </w:rPr>
            </w:pPr>
          </w:p>
        </w:tc>
        <w:tc>
          <w:tcPr>
            <w:tcW w:w="2719" w:type="dxa"/>
          </w:tcPr>
          <w:p w14:paraId="1E0921F9" w14:textId="77777777" w:rsidR="00371540" w:rsidRPr="00C86A99" w:rsidRDefault="00371540" w:rsidP="00181660">
            <w:pPr>
              <w:ind w:firstLine="709"/>
              <w:rPr>
                <w:rFonts w:ascii="Muller Regular" w:hAnsi="Muller Regular" w:cs="Tahoma"/>
                <w:color w:val="000000" w:themeColor="text1"/>
                <w:sz w:val="20"/>
              </w:rPr>
            </w:pPr>
          </w:p>
        </w:tc>
        <w:tc>
          <w:tcPr>
            <w:tcW w:w="5812" w:type="dxa"/>
          </w:tcPr>
          <w:p w14:paraId="5F69067A" w14:textId="77777777" w:rsidR="00371540" w:rsidRPr="00C86A99" w:rsidRDefault="00371540" w:rsidP="00181660">
            <w:pPr>
              <w:rPr>
                <w:rFonts w:ascii="Muller Regular" w:hAnsi="Muller Regular" w:cs="Tahoma"/>
                <w:color w:val="000000" w:themeColor="text1"/>
                <w:sz w:val="20"/>
              </w:rPr>
            </w:pPr>
          </w:p>
        </w:tc>
      </w:tr>
      <w:tr w:rsidR="00371540" w:rsidRPr="00C86A99" w14:paraId="0D42C459" w14:textId="77777777" w:rsidTr="00181660">
        <w:tc>
          <w:tcPr>
            <w:tcW w:w="1393" w:type="dxa"/>
          </w:tcPr>
          <w:p w14:paraId="02A25770" w14:textId="77777777" w:rsidR="00371540" w:rsidRPr="00C86A99" w:rsidRDefault="00371540" w:rsidP="00181660">
            <w:pPr>
              <w:pStyle w:val="Textoindependiente"/>
              <w:jc w:val="both"/>
              <w:rPr>
                <w:rFonts w:ascii="Muller Regular" w:hAnsi="Muller Regular" w:cs="Tahoma"/>
                <w:b w:val="0"/>
                <w:color w:val="000000" w:themeColor="text1"/>
                <w:sz w:val="20"/>
              </w:rPr>
            </w:pPr>
          </w:p>
        </w:tc>
        <w:tc>
          <w:tcPr>
            <w:tcW w:w="2719" w:type="dxa"/>
          </w:tcPr>
          <w:p w14:paraId="29012746" w14:textId="77777777" w:rsidR="00371540" w:rsidRPr="00C86A99" w:rsidRDefault="00371540" w:rsidP="00181660">
            <w:pPr>
              <w:ind w:firstLine="709"/>
              <w:rPr>
                <w:rFonts w:ascii="Muller Regular" w:hAnsi="Muller Regular" w:cs="Tahoma"/>
                <w:color w:val="000000" w:themeColor="text1"/>
                <w:sz w:val="20"/>
              </w:rPr>
            </w:pPr>
          </w:p>
        </w:tc>
        <w:tc>
          <w:tcPr>
            <w:tcW w:w="5812" w:type="dxa"/>
          </w:tcPr>
          <w:p w14:paraId="2C4C7C21" w14:textId="77777777" w:rsidR="00371540" w:rsidRPr="00C86A99" w:rsidRDefault="00371540" w:rsidP="00181660">
            <w:pPr>
              <w:rPr>
                <w:rFonts w:ascii="Muller Regular" w:hAnsi="Muller Regular" w:cs="Tahoma"/>
                <w:color w:val="000000" w:themeColor="text1"/>
                <w:sz w:val="20"/>
              </w:rPr>
            </w:pPr>
          </w:p>
        </w:tc>
      </w:tr>
      <w:tr w:rsidR="00371540" w:rsidRPr="00C86A99" w14:paraId="61E212D6" w14:textId="77777777" w:rsidTr="00181660">
        <w:tc>
          <w:tcPr>
            <w:tcW w:w="1393" w:type="dxa"/>
          </w:tcPr>
          <w:p w14:paraId="55735350" w14:textId="77777777" w:rsidR="00371540" w:rsidRPr="00C86A99" w:rsidRDefault="00371540" w:rsidP="00181660">
            <w:pPr>
              <w:pStyle w:val="Textoindependiente"/>
              <w:jc w:val="both"/>
              <w:rPr>
                <w:rFonts w:ascii="Muller Regular" w:hAnsi="Muller Regular" w:cs="Tahoma"/>
                <w:b w:val="0"/>
                <w:color w:val="000000" w:themeColor="text1"/>
                <w:sz w:val="20"/>
              </w:rPr>
            </w:pPr>
          </w:p>
        </w:tc>
        <w:tc>
          <w:tcPr>
            <w:tcW w:w="2719" w:type="dxa"/>
          </w:tcPr>
          <w:p w14:paraId="444FFAC1" w14:textId="77777777" w:rsidR="00371540" w:rsidRPr="00C86A99" w:rsidRDefault="00371540" w:rsidP="00181660">
            <w:pPr>
              <w:ind w:firstLine="709"/>
              <w:rPr>
                <w:rFonts w:ascii="Muller Regular" w:hAnsi="Muller Regular" w:cs="Tahoma"/>
                <w:color w:val="000000" w:themeColor="text1"/>
                <w:sz w:val="20"/>
              </w:rPr>
            </w:pPr>
          </w:p>
        </w:tc>
        <w:tc>
          <w:tcPr>
            <w:tcW w:w="5812" w:type="dxa"/>
          </w:tcPr>
          <w:p w14:paraId="4B539E05" w14:textId="77777777" w:rsidR="00371540" w:rsidRPr="00C86A99" w:rsidRDefault="00371540" w:rsidP="00181660">
            <w:pPr>
              <w:rPr>
                <w:rFonts w:ascii="Muller Regular" w:hAnsi="Muller Regular" w:cs="Tahoma"/>
                <w:color w:val="000000" w:themeColor="text1"/>
                <w:sz w:val="20"/>
              </w:rPr>
            </w:pPr>
          </w:p>
        </w:tc>
      </w:tr>
      <w:tr w:rsidR="00371540" w:rsidRPr="00C86A99" w14:paraId="2189FD52" w14:textId="77777777" w:rsidTr="00181660">
        <w:tc>
          <w:tcPr>
            <w:tcW w:w="1393" w:type="dxa"/>
          </w:tcPr>
          <w:p w14:paraId="38F98099" w14:textId="77777777" w:rsidR="00371540" w:rsidRPr="00C86A99" w:rsidRDefault="00371540" w:rsidP="00181660">
            <w:pPr>
              <w:pStyle w:val="Textoindependiente"/>
              <w:jc w:val="both"/>
              <w:rPr>
                <w:rFonts w:ascii="Muller Regular" w:hAnsi="Muller Regular" w:cs="Tahoma"/>
                <w:b w:val="0"/>
                <w:color w:val="000000" w:themeColor="text1"/>
                <w:sz w:val="20"/>
              </w:rPr>
            </w:pPr>
          </w:p>
        </w:tc>
        <w:tc>
          <w:tcPr>
            <w:tcW w:w="2719" w:type="dxa"/>
          </w:tcPr>
          <w:p w14:paraId="56C733CA" w14:textId="77777777" w:rsidR="00371540" w:rsidRPr="00C86A99" w:rsidRDefault="00371540" w:rsidP="00181660">
            <w:pPr>
              <w:ind w:firstLine="709"/>
              <w:rPr>
                <w:rFonts w:ascii="Muller Regular" w:hAnsi="Muller Regular" w:cs="Tahoma"/>
                <w:color w:val="000000" w:themeColor="text1"/>
                <w:sz w:val="20"/>
              </w:rPr>
            </w:pPr>
          </w:p>
        </w:tc>
        <w:tc>
          <w:tcPr>
            <w:tcW w:w="5812" w:type="dxa"/>
          </w:tcPr>
          <w:p w14:paraId="331AADCA" w14:textId="77777777" w:rsidR="00371540" w:rsidRPr="00C86A99" w:rsidRDefault="00371540" w:rsidP="00181660">
            <w:pPr>
              <w:rPr>
                <w:rFonts w:ascii="Muller Regular" w:hAnsi="Muller Regular" w:cs="Tahoma"/>
                <w:color w:val="000000" w:themeColor="text1"/>
                <w:sz w:val="20"/>
              </w:rPr>
            </w:pPr>
          </w:p>
        </w:tc>
      </w:tr>
    </w:tbl>
    <w:p w14:paraId="1CC7A4D7" w14:textId="77777777" w:rsidR="00371540" w:rsidRPr="00C86A99" w:rsidRDefault="00371540" w:rsidP="00371540">
      <w:pPr>
        <w:pStyle w:val="Subttulo"/>
        <w:ind w:left="170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</w:p>
    <w:p w14:paraId="75E059D7" w14:textId="2993F367" w:rsidR="00371540" w:rsidRPr="00C86A99" w:rsidRDefault="00371540" w:rsidP="00371540">
      <w:pPr>
        <w:pStyle w:val="Subttulo"/>
        <w:numPr>
          <w:ilvl w:val="1"/>
          <w:numId w:val="15"/>
        </w:numPr>
        <w:ind w:left="170" w:firstLine="0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  <w:r w:rsidRPr="00C86A99">
        <w:rPr>
          <w:rFonts w:ascii="Muller Regular" w:hAnsi="Muller Regular" w:cs="Tahoma"/>
          <w:b w:val="0"/>
          <w:bCs w:val="0"/>
          <w:color w:val="000000" w:themeColor="text1"/>
          <w:sz w:val="20"/>
        </w:rPr>
        <w:t>Inventario de Casos de Uso de la Aplicación Móvil</w:t>
      </w:r>
    </w:p>
    <w:p w14:paraId="2BED74E9" w14:textId="77777777" w:rsidR="0097748B" w:rsidRDefault="0097748B" w:rsidP="0097748B">
      <w:pPr>
        <w:pStyle w:val="Subttulo"/>
        <w:ind w:left="170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</w:p>
    <w:p w14:paraId="13C16AFF" w14:textId="5701889E" w:rsidR="00762B7B" w:rsidRPr="00762B7B" w:rsidRDefault="00762B7B" w:rsidP="0097748B">
      <w:pPr>
        <w:pStyle w:val="Subttulo"/>
        <w:ind w:left="170"/>
        <w:jc w:val="both"/>
        <w:rPr>
          <w:rFonts w:ascii="Muller Regular" w:hAnsi="Muller Regular" w:cs="Tahoma"/>
          <w:color w:val="000000" w:themeColor="text1"/>
          <w:sz w:val="20"/>
          <w:u w:val="single"/>
        </w:rPr>
      </w:pPr>
      <w:r w:rsidRPr="00762B7B">
        <w:rPr>
          <w:rFonts w:ascii="Muller Regular" w:hAnsi="Muller Regular" w:cs="Tahoma"/>
          <w:color w:val="000000" w:themeColor="text1"/>
          <w:sz w:val="20"/>
          <w:highlight w:val="yellow"/>
          <w:u w:val="single"/>
        </w:rPr>
        <w:t>&lt;AQUÍ SE PONDRAN LOS NOMBRES DE LOS CASOS DE USO QUE ESTAN ASOCIADOS A LOS REQUERIMIENTOS MOVILES&gt;</w:t>
      </w:r>
    </w:p>
    <w:p w14:paraId="6FCC21CF" w14:textId="77777777" w:rsidR="00762B7B" w:rsidRPr="00C86A99" w:rsidRDefault="00762B7B" w:rsidP="0097748B">
      <w:pPr>
        <w:pStyle w:val="Subttulo"/>
        <w:ind w:left="170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</w:p>
    <w:tbl>
      <w:tblPr>
        <w:tblStyle w:val="Tablaconcuadrcula"/>
        <w:tblW w:w="9924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248"/>
        <w:gridCol w:w="2410"/>
        <w:gridCol w:w="709"/>
        <w:gridCol w:w="5557"/>
      </w:tblGrid>
      <w:tr w:rsidR="0097748B" w:rsidRPr="00C86A99" w14:paraId="1FA5EDD7" w14:textId="77777777" w:rsidTr="0097748B">
        <w:tc>
          <w:tcPr>
            <w:tcW w:w="1248" w:type="dxa"/>
            <w:shd w:val="clear" w:color="auto" w:fill="000000" w:themeFill="text1"/>
          </w:tcPr>
          <w:p w14:paraId="6BA79BB8" w14:textId="77777777" w:rsidR="0097748B" w:rsidRPr="00C86A99" w:rsidRDefault="0097748B" w:rsidP="00181660">
            <w:pPr>
              <w:pStyle w:val="Textoindependiente"/>
              <w:rPr>
                <w:rFonts w:ascii="Muller Regular" w:hAnsi="Muller Regular" w:cs="Tahoma"/>
                <w:b w:val="0"/>
                <w:color w:val="FFFFFF" w:themeColor="background1"/>
                <w:sz w:val="20"/>
              </w:rPr>
            </w:pPr>
            <w:r w:rsidRPr="00C86A99">
              <w:rPr>
                <w:rFonts w:ascii="Muller Regular" w:hAnsi="Muller Regular" w:cs="Tahoma"/>
                <w:b w:val="0"/>
                <w:color w:val="FFFFFF" w:themeColor="background1"/>
                <w:sz w:val="20"/>
              </w:rPr>
              <w:t>Cod. CU</w:t>
            </w:r>
          </w:p>
        </w:tc>
        <w:tc>
          <w:tcPr>
            <w:tcW w:w="2410" w:type="dxa"/>
            <w:shd w:val="clear" w:color="auto" w:fill="000000" w:themeFill="text1"/>
          </w:tcPr>
          <w:p w14:paraId="180DD7C9" w14:textId="77777777" w:rsidR="0097748B" w:rsidRPr="00C86A99" w:rsidRDefault="0097748B" w:rsidP="00181660">
            <w:pPr>
              <w:pStyle w:val="Textoindependiente"/>
              <w:rPr>
                <w:rFonts w:ascii="Muller Regular" w:hAnsi="Muller Regular" w:cs="Tahoma"/>
                <w:b w:val="0"/>
                <w:color w:val="FFFFFF" w:themeColor="background1"/>
                <w:sz w:val="20"/>
              </w:rPr>
            </w:pPr>
            <w:r w:rsidRPr="00C86A99">
              <w:rPr>
                <w:rFonts w:ascii="Muller Regular" w:hAnsi="Muller Regular" w:cs="Tahoma"/>
                <w:b w:val="0"/>
                <w:color w:val="FFFFFF" w:themeColor="background1"/>
                <w:sz w:val="20"/>
              </w:rPr>
              <w:t xml:space="preserve">Nombre Caso de Uso </w:t>
            </w:r>
          </w:p>
        </w:tc>
        <w:tc>
          <w:tcPr>
            <w:tcW w:w="709" w:type="dxa"/>
            <w:shd w:val="clear" w:color="auto" w:fill="000000" w:themeFill="text1"/>
          </w:tcPr>
          <w:p w14:paraId="661BE9E6" w14:textId="77777777" w:rsidR="0097748B" w:rsidRPr="00C86A99" w:rsidRDefault="0097748B" w:rsidP="00181660">
            <w:pPr>
              <w:pStyle w:val="Textoindependiente"/>
              <w:rPr>
                <w:rFonts w:ascii="Muller Regular" w:hAnsi="Muller Regular" w:cs="Tahoma"/>
                <w:b w:val="0"/>
                <w:color w:val="FFFFFF" w:themeColor="background1"/>
                <w:sz w:val="20"/>
              </w:rPr>
            </w:pPr>
            <w:r w:rsidRPr="00C86A99">
              <w:rPr>
                <w:rFonts w:ascii="Muller Regular" w:hAnsi="Muller Regular" w:cs="Tahoma"/>
                <w:b w:val="0"/>
                <w:color w:val="FFFFFF" w:themeColor="background1"/>
                <w:sz w:val="20"/>
              </w:rPr>
              <w:t>RF</w:t>
            </w:r>
          </w:p>
        </w:tc>
        <w:tc>
          <w:tcPr>
            <w:tcW w:w="5557" w:type="dxa"/>
            <w:shd w:val="clear" w:color="auto" w:fill="000000" w:themeFill="text1"/>
          </w:tcPr>
          <w:p w14:paraId="57E8F904" w14:textId="77777777" w:rsidR="0097748B" w:rsidRPr="00C86A99" w:rsidRDefault="0097748B" w:rsidP="00181660">
            <w:pPr>
              <w:pStyle w:val="Textoindependiente"/>
              <w:rPr>
                <w:rFonts w:ascii="Muller Regular" w:hAnsi="Muller Regular" w:cs="Tahoma"/>
                <w:b w:val="0"/>
                <w:color w:val="FFFFFF" w:themeColor="background1"/>
                <w:sz w:val="20"/>
              </w:rPr>
            </w:pPr>
            <w:r w:rsidRPr="00C86A99">
              <w:rPr>
                <w:rFonts w:ascii="Muller Regular" w:hAnsi="Muller Regular" w:cs="Tahoma"/>
                <w:b w:val="0"/>
                <w:color w:val="FFFFFF" w:themeColor="background1"/>
                <w:sz w:val="20"/>
              </w:rPr>
              <w:t>Descripción</w:t>
            </w:r>
          </w:p>
        </w:tc>
      </w:tr>
      <w:tr w:rsidR="0097748B" w:rsidRPr="00C86A99" w14:paraId="6E89C6C2" w14:textId="77777777" w:rsidTr="0097748B">
        <w:tc>
          <w:tcPr>
            <w:tcW w:w="1248" w:type="dxa"/>
          </w:tcPr>
          <w:p w14:paraId="3BA20D59" w14:textId="17E35959" w:rsidR="0097748B" w:rsidRPr="00C86A99" w:rsidRDefault="0097748B" w:rsidP="00181660">
            <w:pPr>
              <w:pStyle w:val="Textoindependiente"/>
              <w:jc w:val="both"/>
              <w:rPr>
                <w:rFonts w:ascii="Muller Regular" w:hAnsi="Muller Regular" w:cs="Tahoma"/>
                <w:b w:val="0"/>
                <w:sz w:val="20"/>
              </w:rPr>
            </w:pPr>
          </w:p>
        </w:tc>
        <w:tc>
          <w:tcPr>
            <w:tcW w:w="2410" w:type="dxa"/>
          </w:tcPr>
          <w:p w14:paraId="52E6EAAB" w14:textId="29009F13" w:rsidR="0097748B" w:rsidRPr="00C86A99" w:rsidRDefault="0097748B" w:rsidP="00181660">
            <w:pPr>
              <w:pStyle w:val="Textoindependiente"/>
              <w:jc w:val="both"/>
              <w:rPr>
                <w:rFonts w:ascii="Muller Regular" w:hAnsi="Muller Regular" w:cs="Tahoma"/>
                <w:b w:val="0"/>
                <w:sz w:val="20"/>
              </w:rPr>
            </w:pPr>
          </w:p>
        </w:tc>
        <w:tc>
          <w:tcPr>
            <w:tcW w:w="709" w:type="dxa"/>
          </w:tcPr>
          <w:p w14:paraId="7FC58C11" w14:textId="03107261" w:rsidR="0097748B" w:rsidRPr="00C86A99" w:rsidRDefault="0097748B" w:rsidP="00181660">
            <w:pPr>
              <w:pStyle w:val="Textoindependiente"/>
              <w:jc w:val="both"/>
              <w:rPr>
                <w:rFonts w:ascii="Muller Regular" w:hAnsi="Muller Regular" w:cs="Tahoma"/>
                <w:b w:val="0"/>
                <w:sz w:val="20"/>
              </w:rPr>
            </w:pPr>
          </w:p>
        </w:tc>
        <w:tc>
          <w:tcPr>
            <w:tcW w:w="5557" w:type="dxa"/>
          </w:tcPr>
          <w:p w14:paraId="16BD12E0" w14:textId="7483E5B6" w:rsidR="0097748B" w:rsidRPr="00C86A99" w:rsidRDefault="0097748B" w:rsidP="00181660">
            <w:pPr>
              <w:rPr>
                <w:rFonts w:ascii="Muller Regular" w:hAnsi="Muller Regular" w:cs="Tahoma"/>
                <w:sz w:val="20"/>
              </w:rPr>
            </w:pPr>
          </w:p>
        </w:tc>
      </w:tr>
      <w:tr w:rsidR="0097748B" w:rsidRPr="00C86A99" w14:paraId="57DCE06C" w14:textId="77777777" w:rsidTr="0097748B">
        <w:tc>
          <w:tcPr>
            <w:tcW w:w="1248" w:type="dxa"/>
          </w:tcPr>
          <w:p w14:paraId="369AE0D6" w14:textId="308C3637" w:rsidR="0097748B" w:rsidRPr="00C86A99" w:rsidRDefault="0097748B" w:rsidP="00181660">
            <w:pPr>
              <w:pStyle w:val="Textoindependiente"/>
              <w:jc w:val="both"/>
              <w:rPr>
                <w:rFonts w:ascii="Muller Regular" w:hAnsi="Muller Regular" w:cs="Tahoma"/>
                <w:b w:val="0"/>
                <w:sz w:val="20"/>
              </w:rPr>
            </w:pPr>
          </w:p>
        </w:tc>
        <w:tc>
          <w:tcPr>
            <w:tcW w:w="2410" w:type="dxa"/>
          </w:tcPr>
          <w:p w14:paraId="6EB03BFE" w14:textId="51AB37E5" w:rsidR="0097748B" w:rsidRPr="00C86A99" w:rsidRDefault="0097748B" w:rsidP="00181660">
            <w:pPr>
              <w:pStyle w:val="Textoindependiente"/>
              <w:jc w:val="both"/>
              <w:rPr>
                <w:rFonts w:ascii="Muller Regular" w:hAnsi="Muller Regular" w:cs="Tahoma"/>
                <w:b w:val="0"/>
                <w:sz w:val="20"/>
              </w:rPr>
            </w:pPr>
          </w:p>
        </w:tc>
        <w:tc>
          <w:tcPr>
            <w:tcW w:w="709" w:type="dxa"/>
          </w:tcPr>
          <w:p w14:paraId="79FA7FB3" w14:textId="554EF8CA" w:rsidR="0097748B" w:rsidRPr="00C86A99" w:rsidRDefault="0097748B" w:rsidP="00181660">
            <w:pPr>
              <w:pStyle w:val="Textoindependiente"/>
              <w:jc w:val="both"/>
              <w:rPr>
                <w:rFonts w:ascii="Muller Regular" w:hAnsi="Muller Regular" w:cs="Tahoma"/>
                <w:b w:val="0"/>
                <w:sz w:val="20"/>
              </w:rPr>
            </w:pPr>
          </w:p>
        </w:tc>
        <w:tc>
          <w:tcPr>
            <w:tcW w:w="5557" w:type="dxa"/>
          </w:tcPr>
          <w:p w14:paraId="6780EBA4" w14:textId="07E773B7" w:rsidR="0097748B" w:rsidRPr="00C86A99" w:rsidRDefault="0097748B" w:rsidP="00181660">
            <w:pPr>
              <w:rPr>
                <w:rFonts w:ascii="Muller Regular" w:hAnsi="Muller Regular" w:cs="Tahoma"/>
                <w:sz w:val="20"/>
              </w:rPr>
            </w:pPr>
          </w:p>
        </w:tc>
      </w:tr>
      <w:tr w:rsidR="0097748B" w:rsidRPr="00C86A99" w14:paraId="7BC41070" w14:textId="77777777" w:rsidTr="0097748B">
        <w:tc>
          <w:tcPr>
            <w:tcW w:w="1248" w:type="dxa"/>
          </w:tcPr>
          <w:p w14:paraId="4F9A7403" w14:textId="479BE58E" w:rsidR="0097748B" w:rsidRPr="00C86A99" w:rsidRDefault="0097748B" w:rsidP="00181660">
            <w:pPr>
              <w:pStyle w:val="Textoindependiente"/>
              <w:jc w:val="both"/>
              <w:rPr>
                <w:rFonts w:ascii="Muller Regular" w:hAnsi="Muller Regular" w:cs="Tahoma"/>
                <w:b w:val="0"/>
                <w:sz w:val="20"/>
              </w:rPr>
            </w:pPr>
          </w:p>
        </w:tc>
        <w:tc>
          <w:tcPr>
            <w:tcW w:w="2410" w:type="dxa"/>
          </w:tcPr>
          <w:p w14:paraId="7DF977D3" w14:textId="77777777" w:rsidR="0097748B" w:rsidRPr="00C86A99" w:rsidRDefault="0097748B" w:rsidP="00181660">
            <w:pPr>
              <w:pStyle w:val="Textoindependiente"/>
              <w:jc w:val="both"/>
              <w:rPr>
                <w:rFonts w:ascii="Muller Regular" w:hAnsi="Muller Regular" w:cs="Tahoma"/>
                <w:b w:val="0"/>
                <w:sz w:val="20"/>
              </w:rPr>
            </w:pPr>
          </w:p>
        </w:tc>
        <w:tc>
          <w:tcPr>
            <w:tcW w:w="709" w:type="dxa"/>
          </w:tcPr>
          <w:p w14:paraId="6676DEA6" w14:textId="7F53A989" w:rsidR="0097748B" w:rsidRPr="00C86A99" w:rsidRDefault="0097748B" w:rsidP="00181660">
            <w:pPr>
              <w:pStyle w:val="Textoindependiente"/>
              <w:jc w:val="both"/>
              <w:rPr>
                <w:rFonts w:ascii="Muller Regular" w:hAnsi="Muller Regular" w:cs="Tahoma"/>
                <w:b w:val="0"/>
                <w:sz w:val="20"/>
              </w:rPr>
            </w:pPr>
          </w:p>
        </w:tc>
        <w:tc>
          <w:tcPr>
            <w:tcW w:w="5557" w:type="dxa"/>
          </w:tcPr>
          <w:p w14:paraId="6E0CCA91" w14:textId="0E08B6A6" w:rsidR="0097748B" w:rsidRPr="00C86A99" w:rsidRDefault="0097748B" w:rsidP="00181660">
            <w:pPr>
              <w:rPr>
                <w:rFonts w:ascii="Muller Regular" w:hAnsi="Muller Regular" w:cs="Tahoma"/>
                <w:sz w:val="20"/>
              </w:rPr>
            </w:pPr>
          </w:p>
        </w:tc>
      </w:tr>
      <w:tr w:rsidR="0097748B" w:rsidRPr="00C86A99" w14:paraId="1501B187" w14:textId="77777777" w:rsidTr="0097748B">
        <w:tc>
          <w:tcPr>
            <w:tcW w:w="1248" w:type="dxa"/>
          </w:tcPr>
          <w:p w14:paraId="2BB78AF4" w14:textId="44136064" w:rsidR="0097748B" w:rsidRPr="00C86A99" w:rsidRDefault="0097748B" w:rsidP="00181660">
            <w:pPr>
              <w:pStyle w:val="Textoindependiente"/>
              <w:jc w:val="both"/>
              <w:rPr>
                <w:rFonts w:ascii="Muller Regular" w:hAnsi="Muller Regular" w:cs="Tahoma"/>
                <w:b w:val="0"/>
                <w:sz w:val="20"/>
              </w:rPr>
            </w:pPr>
          </w:p>
        </w:tc>
        <w:tc>
          <w:tcPr>
            <w:tcW w:w="2410" w:type="dxa"/>
          </w:tcPr>
          <w:p w14:paraId="1BD1DC19" w14:textId="77777777" w:rsidR="0097748B" w:rsidRPr="00C86A99" w:rsidRDefault="0097748B" w:rsidP="00181660">
            <w:pPr>
              <w:pStyle w:val="Textoindependiente"/>
              <w:jc w:val="both"/>
              <w:rPr>
                <w:rFonts w:ascii="Muller Regular" w:hAnsi="Muller Regular" w:cs="Tahoma"/>
                <w:b w:val="0"/>
                <w:sz w:val="20"/>
              </w:rPr>
            </w:pPr>
          </w:p>
        </w:tc>
        <w:tc>
          <w:tcPr>
            <w:tcW w:w="709" w:type="dxa"/>
          </w:tcPr>
          <w:p w14:paraId="5CF57C3A" w14:textId="32C17E34" w:rsidR="0097748B" w:rsidRPr="00C86A99" w:rsidRDefault="0097748B" w:rsidP="00181660">
            <w:pPr>
              <w:pStyle w:val="Textoindependiente"/>
              <w:jc w:val="both"/>
              <w:rPr>
                <w:rFonts w:ascii="Muller Regular" w:hAnsi="Muller Regular" w:cs="Tahoma"/>
                <w:b w:val="0"/>
                <w:sz w:val="20"/>
              </w:rPr>
            </w:pPr>
          </w:p>
        </w:tc>
        <w:tc>
          <w:tcPr>
            <w:tcW w:w="5557" w:type="dxa"/>
          </w:tcPr>
          <w:p w14:paraId="30570258" w14:textId="42C24AEF" w:rsidR="0097748B" w:rsidRPr="00C86A99" w:rsidRDefault="0097748B" w:rsidP="0097748B">
            <w:pPr>
              <w:spacing w:line="240" w:lineRule="auto"/>
              <w:rPr>
                <w:rFonts w:ascii="Muller Regular" w:hAnsi="Muller Regular" w:cs="Tahoma"/>
                <w:sz w:val="20"/>
              </w:rPr>
            </w:pPr>
          </w:p>
        </w:tc>
      </w:tr>
      <w:tr w:rsidR="0097748B" w:rsidRPr="00C86A99" w14:paraId="28B50464" w14:textId="77777777" w:rsidTr="0097748B">
        <w:tc>
          <w:tcPr>
            <w:tcW w:w="1248" w:type="dxa"/>
          </w:tcPr>
          <w:p w14:paraId="7D044D6C" w14:textId="4AEE2D45" w:rsidR="0097748B" w:rsidRPr="00C86A99" w:rsidRDefault="0097748B" w:rsidP="00181660">
            <w:pPr>
              <w:pStyle w:val="Textoindependiente"/>
              <w:jc w:val="both"/>
              <w:rPr>
                <w:rFonts w:ascii="Muller Regular" w:hAnsi="Muller Regular" w:cs="Tahoma"/>
                <w:b w:val="0"/>
                <w:sz w:val="20"/>
              </w:rPr>
            </w:pPr>
          </w:p>
        </w:tc>
        <w:tc>
          <w:tcPr>
            <w:tcW w:w="2410" w:type="dxa"/>
          </w:tcPr>
          <w:p w14:paraId="74A30D87" w14:textId="77777777" w:rsidR="0097748B" w:rsidRPr="00C86A99" w:rsidRDefault="0097748B" w:rsidP="00181660">
            <w:pPr>
              <w:pStyle w:val="Textoindependiente"/>
              <w:jc w:val="both"/>
              <w:rPr>
                <w:rFonts w:ascii="Muller Regular" w:hAnsi="Muller Regular" w:cs="Tahoma"/>
                <w:b w:val="0"/>
                <w:sz w:val="20"/>
              </w:rPr>
            </w:pPr>
          </w:p>
        </w:tc>
        <w:tc>
          <w:tcPr>
            <w:tcW w:w="709" w:type="dxa"/>
          </w:tcPr>
          <w:p w14:paraId="2E4AE45D" w14:textId="756F53C9" w:rsidR="0097748B" w:rsidRPr="00C86A99" w:rsidRDefault="0097748B" w:rsidP="00181660">
            <w:pPr>
              <w:pStyle w:val="Textoindependiente"/>
              <w:jc w:val="both"/>
              <w:rPr>
                <w:rFonts w:ascii="Muller Regular" w:hAnsi="Muller Regular" w:cs="Tahoma"/>
                <w:b w:val="0"/>
                <w:sz w:val="20"/>
              </w:rPr>
            </w:pPr>
          </w:p>
        </w:tc>
        <w:tc>
          <w:tcPr>
            <w:tcW w:w="5557" w:type="dxa"/>
          </w:tcPr>
          <w:p w14:paraId="0A27820E" w14:textId="3665AB74" w:rsidR="0097748B" w:rsidRPr="00C86A99" w:rsidRDefault="0097748B" w:rsidP="00181660">
            <w:pPr>
              <w:rPr>
                <w:rFonts w:ascii="Muller Regular" w:hAnsi="Muller Regular" w:cs="Tahoma"/>
                <w:sz w:val="20"/>
              </w:rPr>
            </w:pPr>
          </w:p>
        </w:tc>
      </w:tr>
      <w:tr w:rsidR="0097748B" w:rsidRPr="00C86A99" w14:paraId="7F40B1BF" w14:textId="77777777" w:rsidTr="0097748B">
        <w:tc>
          <w:tcPr>
            <w:tcW w:w="1248" w:type="dxa"/>
          </w:tcPr>
          <w:p w14:paraId="6F0B502A" w14:textId="77777777" w:rsidR="0097748B" w:rsidRPr="00C86A99" w:rsidRDefault="0097748B" w:rsidP="00181660">
            <w:pPr>
              <w:pStyle w:val="Textoindependiente"/>
              <w:jc w:val="both"/>
              <w:rPr>
                <w:rFonts w:ascii="Muller Regular" w:hAnsi="Muller Regular" w:cs="Tahoma"/>
                <w:b w:val="0"/>
                <w:sz w:val="20"/>
              </w:rPr>
            </w:pPr>
          </w:p>
        </w:tc>
        <w:tc>
          <w:tcPr>
            <w:tcW w:w="2410" w:type="dxa"/>
          </w:tcPr>
          <w:p w14:paraId="0412BF36" w14:textId="77777777" w:rsidR="0097748B" w:rsidRPr="00C86A99" w:rsidRDefault="0097748B" w:rsidP="00181660">
            <w:pPr>
              <w:pStyle w:val="Textoindependiente"/>
              <w:jc w:val="both"/>
              <w:rPr>
                <w:rFonts w:ascii="Muller Regular" w:hAnsi="Muller Regular" w:cs="Tahoma"/>
                <w:b w:val="0"/>
                <w:sz w:val="20"/>
              </w:rPr>
            </w:pPr>
          </w:p>
        </w:tc>
        <w:tc>
          <w:tcPr>
            <w:tcW w:w="709" w:type="dxa"/>
          </w:tcPr>
          <w:p w14:paraId="5E3E22A1" w14:textId="24B6C6C8" w:rsidR="0097748B" w:rsidRPr="00C86A99" w:rsidRDefault="0097748B" w:rsidP="00181660">
            <w:pPr>
              <w:pStyle w:val="Textoindependiente"/>
              <w:jc w:val="both"/>
              <w:rPr>
                <w:rFonts w:ascii="Muller Regular" w:hAnsi="Muller Regular" w:cs="Tahoma"/>
                <w:b w:val="0"/>
                <w:sz w:val="20"/>
              </w:rPr>
            </w:pPr>
          </w:p>
        </w:tc>
        <w:tc>
          <w:tcPr>
            <w:tcW w:w="5557" w:type="dxa"/>
          </w:tcPr>
          <w:p w14:paraId="553F7A39" w14:textId="2E4B9598" w:rsidR="0097748B" w:rsidRPr="00C86A99" w:rsidRDefault="0097748B" w:rsidP="00181660">
            <w:pPr>
              <w:rPr>
                <w:rFonts w:ascii="Muller Regular" w:hAnsi="Muller Regular" w:cs="Tahoma"/>
                <w:sz w:val="20"/>
              </w:rPr>
            </w:pPr>
          </w:p>
        </w:tc>
      </w:tr>
    </w:tbl>
    <w:p w14:paraId="43B718E7" w14:textId="77777777" w:rsidR="0097748B" w:rsidRPr="00C86A99" w:rsidRDefault="0097748B" w:rsidP="0097748B">
      <w:pPr>
        <w:pStyle w:val="Subttulo"/>
        <w:ind w:left="170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</w:p>
    <w:p w14:paraId="486921AE" w14:textId="77777777" w:rsidR="0097748B" w:rsidRPr="00C86A99" w:rsidRDefault="0097748B" w:rsidP="0097748B">
      <w:pPr>
        <w:pStyle w:val="Subttulo"/>
        <w:ind w:left="170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</w:p>
    <w:p w14:paraId="272E4DAC" w14:textId="6292A79E" w:rsidR="00371540" w:rsidRPr="00C86A99" w:rsidRDefault="00371540" w:rsidP="00371540">
      <w:pPr>
        <w:pStyle w:val="Subttulo"/>
        <w:numPr>
          <w:ilvl w:val="1"/>
          <w:numId w:val="15"/>
        </w:numPr>
        <w:ind w:left="170" w:firstLine="0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  <w:r w:rsidRPr="00C86A99">
        <w:rPr>
          <w:rFonts w:ascii="Muller Regular" w:hAnsi="Muller Regular" w:cs="Tahoma"/>
          <w:b w:val="0"/>
          <w:bCs w:val="0"/>
          <w:color w:val="000000" w:themeColor="text1"/>
          <w:sz w:val="20"/>
        </w:rPr>
        <w:t>Inventario de Casos de Uso de la Aplicación Web</w:t>
      </w:r>
    </w:p>
    <w:p w14:paraId="2F354173" w14:textId="77777777" w:rsidR="0097748B" w:rsidRDefault="0097748B" w:rsidP="0097748B">
      <w:pPr>
        <w:pStyle w:val="Subttulo"/>
        <w:ind w:left="170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</w:p>
    <w:p w14:paraId="77AB759A" w14:textId="475DAF7C" w:rsidR="00762B7B" w:rsidRPr="00762B7B" w:rsidRDefault="00762B7B" w:rsidP="0097748B">
      <w:pPr>
        <w:pStyle w:val="Subttulo"/>
        <w:ind w:left="170"/>
        <w:jc w:val="both"/>
        <w:rPr>
          <w:rFonts w:ascii="Muller Regular" w:hAnsi="Muller Regular" w:cs="Tahoma"/>
          <w:color w:val="000000" w:themeColor="text1"/>
          <w:sz w:val="20"/>
          <w:u w:val="single"/>
        </w:rPr>
      </w:pPr>
      <w:r w:rsidRPr="00762B7B">
        <w:rPr>
          <w:rFonts w:ascii="Muller Regular" w:hAnsi="Muller Regular" w:cs="Tahoma"/>
          <w:color w:val="000000" w:themeColor="text1"/>
          <w:sz w:val="20"/>
          <w:highlight w:val="yellow"/>
          <w:u w:val="single"/>
        </w:rPr>
        <w:t>&lt;AQUÍ SE PONDRAN LOS NOMBRES DE LOS CASOS DE USO QUE ESTAN ASOCIADOS A LOS REQUERIMIENTOS WEB&gt;</w:t>
      </w:r>
    </w:p>
    <w:p w14:paraId="28C97D1B" w14:textId="77777777" w:rsidR="00762B7B" w:rsidRPr="00C86A99" w:rsidRDefault="00762B7B" w:rsidP="0097748B">
      <w:pPr>
        <w:pStyle w:val="Subttulo"/>
        <w:ind w:left="170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</w:p>
    <w:tbl>
      <w:tblPr>
        <w:tblStyle w:val="Tablaconcuadrcula"/>
        <w:tblW w:w="9924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248"/>
        <w:gridCol w:w="2410"/>
        <w:gridCol w:w="709"/>
        <w:gridCol w:w="5557"/>
      </w:tblGrid>
      <w:tr w:rsidR="0097748B" w:rsidRPr="00C86A99" w14:paraId="4F467FDF" w14:textId="77777777" w:rsidTr="00181660">
        <w:tc>
          <w:tcPr>
            <w:tcW w:w="1248" w:type="dxa"/>
            <w:shd w:val="clear" w:color="auto" w:fill="000000" w:themeFill="text1"/>
          </w:tcPr>
          <w:p w14:paraId="36F10156" w14:textId="77777777" w:rsidR="0097748B" w:rsidRPr="00C86A99" w:rsidRDefault="0097748B" w:rsidP="00181660">
            <w:pPr>
              <w:pStyle w:val="Textoindependiente"/>
              <w:rPr>
                <w:rFonts w:ascii="Muller Regular" w:hAnsi="Muller Regular" w:cs="Tahoma"/>
                <w:b w:val="0"/>
                <w:color w:val="FFFFFF" w:themeColor="background1"/>
                <w:sz w:val="20"/>
              </w:rPr>
            </w:pPr>
            <w:r w:rsidRPr="00C86A99">
              <w:rPr>
                <w:rFonts w:ascii="Muller Regular" w:hAnsi="Muller Regular" w:cs="Tahoma"/>
                <w:b w:val="0"/>
                <w:color w:val="FFFFFF" w:themeColor="background1"/>
                <w:sz w:val="20"/>
              </w:rPr>
              <w:t>Cod. CU</w:t>
            </w:r>
          </w:p>
        </w:tc>
        <w:tc>
          <w:tcPr>
            <w:tcW w:w="2410" w:type="dxa"/>
            <w:shd w:val="clear" w:color="auto" w:fill="000000" w:themeFill="text1"/>
          </w:tcPr>
          <w:p w14:paraId="56CD0613" w14:textId="77777777" w:rsidR="0097748B" w:rsidRPr="00C86A99" w:rsidRDefault="0097748B" w:rsidP="00181660">
            <w:pPr>
              <w:pStyle w:val="Textoindependiente"/>
              <w:rPr>
                <w:rFonts w:ascii="Muller Regular" w:hAnsi="Muller Regular" w:cs="Tahoma"/>
                <w:b w:val="0"/>
                <w:color w:val="FFFFFF" w:themeColor="background1"/>
                <w:sz w:val="20"/>
              </w:rPr>
            </w:pPr>
            <w:r w:rsidRPr="00C86A99">
              <w:rPr>
                <w:rFonts w:ascii="Muller Regular" w:hAnsi="Muller Regular" w:cs="Tahoma"/>
                <w:b w:val="0"/>
                <w:color w:val="FFFFFF" w:themeColor="background1"/>
                <w:sz w:val="20"/>
              </w:rPr>
              <w:t xml:space="preserve">Nombre Caso de Uso </w:t>
            </w:r>
          </w:p>
        </w:tc>
        <w:tc>
          <w:tcPr>
            <w:tcW w:w="709" w:type="dxa"/>
            <w:shd w:val="clear" w:color="auto" w:fill="000000" w:themeFill="text1"/>
          </w:tcPr>
          <w:p w14:paraId="126EEBD5" w14:textId="77777777" w:rsidR="0097748B" w:rsidRPr="00C86A99" w:rsidRDefault="0097748B" w:rsidP="00181660">
            <w:pPr>
              <w:pStyle w:val="Textoindependiente"/>
              <w:rPr>
                <w:rFonts w:ascii="Muller Regular" w:hAnsi="Muller Regular" w:cs="Tahoma"/>
                <w:b w:val="0"/>
                <w:color w:val="FFFFFF" w:themeColor="background1"/>
                <w:sz w:val="20"/>
              </w:rPr>
            </w:pPr>
            <w:r w:rsidRPr="00C86A99">
              <w:rPr>
                <w:rFonts w:ascii="Muller Regular" w:hAnsi="Muller Regular" w:cs="Tahoma"/>
                <w:b w:val="0"/>
                <w:color w:val="FFFFFF" w:themeColor="background1"/>
                <w:sz w:val="20"/>
              </w:rPr>
              <w:t>RF</w:t>
            </w:r>
          </w:p>
        </w:tc>
        <w:tc>
          <w:tcPr>
            <w:tcW w:w="5557" w:type="dxa"/>
            <w:shd w:val="clear" w:color="auto" w:fill="000000" w:themeFill="text1"/>
          </w:tcPr>
          <w:p w14:paraId="445A178E" w14:textId="77777777" w:rsidR="0097748B" w:rsidRPr="00C86A99" w:rsidRDefault="0097748B" w:rsidP="00181660">
            <w:pPr>
              <w:pStyle w:val="Textoindependiente"/>
              <w:rPr>
                <w:rFonts w:ascii="Muller Regular" w:hAnsi="Muller Regular" w:cs="Tahoma"/>
                <w:b w:val="0"/>
                <w:color w:val="FFFFFF" w:themeColor="background1"/>
                <w:sz w:val="20"/>
              </w:rPr>
            </w:pPr>
            <w:r w:rsidRPr="00C86A99">
              <w:rPr>
                <w:rFonts w:ascii="Muller Regular" w:hAnsi="Muller Regular" w:cs="Tahoma"/>
                <w:b w:val="0"/>
                <w:color w:val="FFFFFF" w:themeColor="background1"/>
                <w:sz w:val="20"/>
              </w:rPr>
              <w:t>Descripción</w:t>
            </w:r>
          </w:p>
        </w:tc>
      </w:tr>
      <w:tr w:rsidR="0097748B" w:rsidRPr="00C86A99" w14:paraId="4673379C" w14:textId="77777777" w:rsidTr="00181660">
        <w:tc>
          <w:tcPr>
            <w:tcW w:w="1248" w:type="dxa"/>
          </w:tcPr>
          <w:p w14:paraId="5EA46D52" w14:textId="77777777" w:rsidR="0097748B" w:rsidRPr="00C86A99" w:rsidRDefault="0097748B" w:rsidP="00181660">
            <w:pPr>
              <w:pStyle w:val="Textoindependiente"/>
              <w:jc w:val="both"/>
              <w:rPr>
                <w:rFonts w:ascii="Muller Regular" w:hAnsi="Muller Regular" w:cs="Tahoma"/>
                <w:b w:val="0"/>
                <w:sz w:val="20"/>
              </w:rPr>
            </w:pPr>
          </w:p>
        </w:tc>
        <w:tc>
          <w:tcPr>
            <w:tcW w:w="2410" w:type="dxa"/>
          </w:tcPr>
          <w:p w14:paraId="6502BE6D" w14:textId="77777777" w:rsidR="0097748B" w:rsidRPr="00C86A99" w:rsidRDefault="0097748B" w:rsidP="00181660">
            <w:pPr>
              <w:pStyle w:val="Textoindependiente"/>
              <w:jc w:val="both"/>
              <w:rPr>
                <w:rFonts w:ascii="Muller Regular" w:hAnsi="Muller Regular" w:cs="Tahoma"/>
                <w:b w:val="0"/>
                <w:sz w:val="20"/>
              </w:rPr>
            </w:pPr>
          </w:p>
        </w:tc>
        <w:tc>
          <w:tcPr>
            <w:tcW w:w="709" w:type="dxa"/>
          </w:tcPr>
          <w:p w14:paraId="35503B0F" w14:textId="77777777" w:rsidR="0097748B" w:rsidRPr="00C86A99" w:rsidRDefault="0097748B" w:rsidP="00181660">
            <w:pPr>
              <w:pStyle w:val="Textoindependiente"/>
              <w:jc w:val="both"/>
              <w:rPr>
                <w:rFonts w:ascii="Muller Regular" w:hAnsi="Muller Regular" w:cs="Tahoma"/>
                <w:b w:val="0"/>
                <w:sz w:val="20"/>
              </w:rPr>
            </w:pPr>
          </w:p>
        </w:tc>
        <w:tc>
          <w:tcPr>
            <w:tcW w:w="5557" w:type="dxa"/>
          </w:tcPr>
          <w:p w14:paraId="61F671A8" w14:textId="77777777" w:rsidR="0097748B" w:rsidRPr="00C86A99" w:rsidRDefault="0097748B" w:rsidP="00181660">
            <w:pPr>
              <w:rPr>
                <w:rFonts w:ascii="Muller Regular" w:hAnsi="Muller Regular" w:cs="Tahoma"/>
                <w:sz w:val="20"/>
              </w:rPr>
            </w:pPr>
          </w:p>
        </w:tc>
      </w:tr>
      <w:tr w:rsidR="0097748B" w:rsidRPr="00C86A99" w14:paraId="1F99C8D4" w14:textId="77777777" w:rsidTr="00181660">
        <w:tc>
          <w:tcPr>
            <w:tcW w:w="1248" w:type="dxa"/>
          </w:tcPr>
          <w:p w14:paraId="4D2945FF" w14:textId="77777777" w:rsidR="0097748B" w:rsidRPr="00C86A99" w:rsidRDefault="0097748B" w:rsidP="00181660">
            <w:pPr>
              <w:pStyle w:val="Textoindependiente"/>
              <w:jc w:val="both"/>
              <w:rPr>
                <w:rFonts w:ascii="Muller Regular" w:hAnsi="Muller Regular" w:cs="Tahoma"/>
                <w:b w:val="0"/>
                <w:sz w:val="20"/>
              </w:rPr>
            </w:pPr>
          </w:p>
        </w:tc>
        <w:tc>
          <w:tcPr>
            <w:tcW w:w="2410" w:type="dxa"/>
          </w:tcPr>
          <w:p w14:paraId="436F17CF" w14:textId="77777777" w:rsidR="0097748B" w:rsidRPr="00C86A99" w:rsidRDefault="0097748B" w:rsidP="00181660">
            <w:pPr>
              <w:pStyle w:val="Textoindependiente"/>
              <w:jc w:val="both"/>
              <w:rPr>
                <w:rFonts w:ascii="Muller Regular" w:hAnsi="Muller Regular" w:cs="Tahoma"/>
                <w:b w:val="0"/>
                <w:sz w:val="20"/>
              </w:rPr>
            </w:pPr>
          </w:p>
        </w:tc>
        <w:tc>
          <w:tcPr>
            <w:tcW w:w="709" w:type="dxa"/>
          </w:tcPr>
          <w:p w14:paraId="17F147AE" w14:textId="77777777" w:rsidR="0097748B" w:rsidRPr="00C86A99" w:rsidRDefault="0097748B" w:rsidP="00181660">
            <w:pPr>
              <w:pStyle w:val="Textoindependiente"/>
              <w:jc w:val="both"/>
              <w:rPr>
                <w:rFonts w:ascii="Muller Regular" w:hAnsi="Muller Regular" w:cs="Tahoma"/>
                <w:b w:val="0"/>
                <w:sz w:val="20"/>
              </w:rPr>
            </w:pPr>
          </w:p>
        </w:tc>
        <w:tc>
          <w:tcPr>
            <w:tcW w:w="5557" w:type="dxa"/>
          </w:tcPr>
          <w:p w14:paraId="1E578BC5" w14:textId="77777777" w:rsidR="0097748B" w:rsidRPr="00C86A99" w:rsidRDefault="0097748B" w:rsidP="00181660">
            <w:pPr>
              <w:rPr>
                <w:rFonts w:ascii="Muller Regular" w:hAnsi="Muller Regular" w:cs="Tahoma"/>
                <w:sz w:val="20"/>
              </w:rPr>
            </w:pPr>
          </w:p>
        </w:tc>
      </w:tr>
      <w:tr w:rsidR="0097748B" w:rsidRPr="00C86A99" w14:paraId="3DC7F63B" w14:textId="77777777" w:rsidTr="00181660">
        <w:tc>
          <w:tcPr>
            <w:tcW w:w="1248" w:type="dxa"/>
          </w:tcPr>
          <w:p w14:paraId="69BA32B2" w14:textId="77777777" w:rsidR="0097748B" w:rsidRPr="00C86A99" w:rsidRDefault="0097748B" w:rsidP="00181660">
            <w:pPr>
              <w:pStyle w:val="Textoindependiente"/>
              <w:jc w:val="both"/>
              <w:rPr>
                <w:rFonts w:ascii="Muller Regular" w:hAnsi="Muller Regular" w:cs="Tahoma"/>
                <w:b w:val="0"/>
                <w:sz w:val="20"/>
              </w:rPr>
            </w:pPr>
          </w:p>
        </w:tc>
        <w:tc>
          <w:tcPr>
            <w:tcW w:w="2410" w:type="dxa"/>
          </w:tcPr>
          <w:p w14:paraId="2737D405" w14:textId="77777777" w:rsidR="0097748B" w:rsidRPr="00C86A99" w:rsidRDefault="0097748B" w:rsidP="00181660">
            <w:pPr>
              <w:pStyle w:val="Textoindependiente"/>
              <w:jc w:val="both"/>
              <w:rPr>
                <w:rFonts w:ascii="Muller Regular" w:hAnsi="Muller Regular" w:cs="Tahoma"/>
                <w:b w:val="0"/>
                <w:sz w:val="20"/>
              </w:rPr>
            </w:pPr>
          </w:p>
        </w:tc>
        <w:tc>
          <w:tcPr>
            <w:tcW w:w="709" w:type="dxa"/>
          </w:tcPr>
          <w:p w14:paraId="23CD993D" w14:textId="77777777" w:rsidR="0097748B" w:rsidRPr="00C86A99" w:rsidRDefault="0097748B" w:rsidP="00181660">
            <w:pPr>
              <w:pStyle w:val="Textoindependiente"/>
              <w:jc w:val="both"/>
              <w:rPr>
                <w:rFonts w:ascii="Muller Regular" w:hAnsi="Muller Regular" w:cs="Tahoma"/>
                <w:b w:val="0"/>
                <w:sz w:val="20"/>
              </w:rPr>
            </w:pPr>
          </w:p>
        </w:tc>
        <w:tc>
          <w:tcPr>
            <w:tcW w:w="5557" w:type="dxa"/>
          </w:tcPr>
          <w:p w14:paraId="217C6F56" w14:textId="77777777" w:rsidR="0097748B" w:rsidRPr="00C86A99" w:rsidRDefault="0097748B" w:rsidP="00181660">
            <w:pPr>
              <w:rPr>
                <w:rFonts w:ascii="Muller Regular" w:hAnsi="Muller Regular" w:cs="Tahoma"/>
                <w:sz w:val="20"/>
              </w:rPr>
            </w:pPr>
          </w:p>
        </w:tc>
      </w:tr>
      <w:tr w:rsidR="0097748B" w:rsidRPr="00C86A99" w14:paraId="2CD819BA" w14:textId="77777777" w:rsidTr="00181660">
        <w:tc>
          <w:tcPr>
            <w:tcW w:w="1248" w:type="dxa"/>
          </w:tcPr>
          <w:p w14:paraId="3B3E13EB" w14:textId="77777777" w:rsidR="0097748B" w:rsidRPr="00C86A99" w:rsidRDefault="0097748B" w:rsidP="00181660">
            <w:pPr>
              <w:pStyle w:val="Textoindependiente"/>
              <w:jc w:val="both"/>
              <w:rPr>
                <w:rFonts w:ascii="Muller Regular" w:hAnsi="Muller Regular" w:cs="Tahoma"/>
                <w:b w:val="0"/>
                <w:sz w:val="20"/>
              </w:rPr>
            </w:pPr>
          </w:p>
        </w:tc>
        <w:tc>
          <w:tcPr>
            <w:tcW w:w="2410" w:type="dxa"/>
          </w:tcPr>
          <w:p w14:paraId="578EFA15" w14:textId="77777777" w:rsidR="0097748B" w:rsidRPr="00C86A99" w:rsidRDefault="0097748B" w:rsidP="00181660">
            <w:pPr>
              <w:pStyle w:val="Textoindependiente"/>
              <w:jc w:val="both"/>
              <w:rPr>
                <w:rFonts w:ascii="Muller Regular" w:hAnsi="Muller Regular" w:cs="Tahoma"/>
                <w:b w:val="0"/>
                <w:sz w:val="20"/>
              </w:rPr>
            </w:pPr>
          </w:p>
        </w:tc>
        <w:tc>
          <w:tcPr>
            <w:tcW w:w="709" w:type="dxa"/>
          </w:tcPr>
          <w:p w14:paraId="231CDE0F" w14:textId="77777777" w:rsidR="0097748B" w:rsidRPr="00C86A99" w:rsidRDefault="0097748B" w:rsidP="00181660">
            <w:pPr>
              <w:pStyle w:val="Textoindependiente"/>
              <w:jc w:val="both"/>
              <w:rPr>
                <w:rFonts w:ascii="Muller Regular" w:hAnsi="Muller Regular" w:cs="Tahoma"/>
                <w:b w:val="0"/>
                <w:sz w:val="20"/>
              </w:rPr>
            </w:pPr>
          </w:p>
        </w:tc>
        <w:tc>
          <w:tcPr>
            <w:tcW w:w="5557" w:type="dxa"/>
          </w:tcPr>
          <w:p w14:paraId="257FA48A" w14:textId="77777777" w:rsidR="0097748B" w:rsidRPr="00C86A99" w:rsidRDefault="0097748B" w:rsidP="00181660">
            <w:pPr>
              <w:spacing w:line="240" w:lineRule="auto"/>
              <w:rPr>
                <w:rFonts w:ascii="Muller Regular" w:hAnsi="Muller Regular" w:cs="Tahoma"/>
                <w:sz w:val="20"/>
              </w:rPr>
            </w:pPr>
          </w:p>
        </w:tc>
      </w:tr>
      <w:tr w:rsidR="0097748B" w:rsidRPr="00C86A99" w14:paraId="44814939" w14:textId="77777777" w:rsidTr="00181660">
        <w:tc>
          <w:tcPr>
            <w:tcW w:w="1248" w:type="dxa"/>
          </w:tcPr>
          <w:p w14:paraId="795FB501" w14:textId="77777777" w:rsidR="0097748B" w:rsidRPr="00C86A99" w:rsidRDefault="0097748B" w:rsidP="00181660">
            <w:pPr>
              <w:pStyle w:val="Textoindependiente"/>
              <w:jc w:val="both"/>
              <w:rPr>
                <w:rFonts w:ascii="Muller Regular" w:hAnsi="Muller Regular" w:cs="Tahoma"/>
                <w:b w:val="0"/>
                <w:sz w:val="20"/>
              </w:rPr>
            </w:pPr>
          </w:p>
        </w:tc>
        <w:tc>
          <w:tcPr>
            <w:tcW w:w="2410" w:type="dxa"/>
          </w:tcPr>
          <w:p w14:paraId="67AFEFA8" w14:textId="77777777" w:rsidR="0097748B" w:rsidRPr="00C86A99" w:rsidRDefault="0097748B" w:rsidP="00181660">
            <w:pPr>
              <w:pStyle w:val="Textoindependiente"/>
              <w:jc w:val="both"/>
              <w:rPr>
                <w:rFonts w:ascii="Muller Regular" w:hAnsi="Muller Regular" w:cs="Tahoma"/>
                <w:b w:val="0"/>
                <w:sz w:val="20"/>
              </w:rPr>
            </w:pPr>
          </w:p>
        </w:tc>
        <w:tc>
          <w:tcPr>
            <w:tcW w:w="709" w:type="dxa"/>
          </w:tcPr>
          <w:p w14:paraId="6389E974" w14:textId="77777777" w:rsidR="0097748B" w:rsidRPr="00C86A99" w:rsidRDefault="0097748B" w:rsidP="00181660">
            <w:pPr>
              <w:pStyle w:val="Textoindependiente"/>
              <w:jc w:val="both"/>
              <w:rPr>
                <w:rFonts w:ascii="Muller Regular" w:hAnsi="Muller Regular" w:cs="Tahoma"/>
                <w:b w:val="0"/>
                <w:sz w:val="20"/>
              </w:rPr>
            </w:pPr>
          </w:p>
        </w:tc>
        <w:tc>
          <w:tcPr>
            <w:tcW w:w="5557" w:type="dxa"/>
          </w:tcPr>
          <w:p w14:paraId="3CCDF6C9" w14:textId="77777777" w:rsidR="0097748B" w:rsidRPr="00C86A99" w:rsidRDefault="0097748B" w:rsidP="00181660">
            <w:pPr>
              <w:rPr>
                <w:rFonts w:ascii="Muller Regular" w:hAnsi="Muller Regular" w:cs="Tahoma"/>
                <w:sz w:val="20"/>
              </w:rPr>
            </w:pPr>
          </w:p>
        </w:tc>
      </w:tr>
      <w:tr w:rsidR="0097748B" w:rsidRPr="00C86A99" w14:paraId="31B75DB5" w14:textId="77777777" w:rsidTr="00181660">
        <w:tc>
          <w:tcPr>
            <w:tcW w:w="1248" w:type="dxa"/>
          </w:tcPr>
          <w:p w14:paraId="2EE2DF22" w14:textId="77777777" w:rsidR="0097748B" w:rsidRPr="00C86A99" w:rsidRDefault="0097748B" w:rsidP="00181660">
            <w:pPr>
              <w:pStyle w:val="Textoindependiente"/>
              <w:jc w:val="both"/>
              <w:rPr>
                <w:rFonts w:ascii="Muller Regular" w:hAnsi="Muller Regular" w:cs="Tahoma"/>
                <w:b w:val="0"/>
                <w:sz w:val="20"/>
              </w:rPr>
            </w:pPr>
          </w:p>
        </w:tc>
        <w:tc>
          <w:tcPr>
            <w:tcW w:w="2410" w:type="dxa"/>
          </w:tcPr>
          <w:p w14:paraId="5096E382" w14:textId="77777777" w:rsidR="0097748B" w:rsidRPr="00C86A99" w:rsidRDefault="0097748B" w:rsidP="00181660">
            <w:pPr>
              <w:pStyle w:val="Textoindependiente"/>
              <w:jc w:val="both"/>
              <w:rPr>
                <w:rFonts w:ascii="Muller Regular" w:hAnsi="Muller Regular" w:cs="Tahoma"/>
                <w:b w:val="0"/>
                <w:sz w:val="20"/>
              </w:rPr>
            </w:pPr>
          </w:p>
        </w:tc>
        <w:tc>
          <w:tcPr>
            <w:tcW w:w="709" w:type="dxa"/>
          </w:tcPr>
          <w:p w14:paraId="47A2C8FE" w14:textId="77777777" w:rsidR="0097748B" w:rsidRPr="00C86A99" w:rsidRDefault="0097748B" w:rsidP="00181660">
            <w:pPr>
              <w:pStyle w:val="Textoindependiente"/>
              <w:jc w:val="both"/>
              <w:rPr>
                <w:rFonts w:ascii="Muller Regular" w:hAnsi="Muller Regular" w:cs="Tahoma"/>
                <w:b w:val="0"/>
                <w:sz w:val="20"/>
              </w:rPr>
            </w:pPr>
          </w:p>
        </w:tc>
        <w:tc>
          <w:tcPr>
            <w:tcW w:w="5557" w:type="dxa"/>
          </w:tcPr>
          <w:p w14:paraId="4B059F26" w14:textId="77777777" w:rsidR="0097748B" w:rsidRPr="00C86A99" w:rsidRDefault="0097748B" w:rsidP="00181660">
            <w:pPr>
              <w:rPr>
                <w:rFonts w:ascii="Muller Regular" w:hAnsi="Muller Regular" w:cs="Tahoma"/>
                <w:sz w:val="20"/>
              </w:rPr>
            </w:pPr>
          </w:p>
        </w:tc>
      </w:tr>
    </w:tbl>
    <w:p w14:paraId="572EBC0C" w14:textId="59407E33" w:rsidR="0097748B" w:rsidRPr="00C86A99" w:rsidRDefault="0097748B" w:rsidP="0097748B">
      <w:pPr>
        <w:pStyle w:val="Subttulo"/>
        <w:ind w:left="170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</w:p>
    <w:p w14:paraId="1A365108" w14:textId="77777777" w:rsidR="00EA5CE2" w:rsidRPr="00C86A99" w:rsidRDefault="00EA5CE2" w:rsidP="0097748B">
      <w:pPr>
        <w:pStyle w:val="Subttulo"/>
        <w:ind w:left="170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</w:p>
    <w:p w14:paraId="2D216D3A" w14:textId="291CA595" w:rsidR="00371540" w:rsidRPr="00C86A99" w:rsidRDefault="00371540" w:rsidP="00371540">
      <w:pPr>
        <w:pStyle w:val="Subttulo"/>
        <w:numPr>
          <w:ilvl w:val="1"/>
          <w:numId w:val="15"/>
        </w:numPr>
        <w:ind w:left="170" w:firstLine="0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  <w:r w:rsidRPr="00C86A99">
        <w:rPr>
          <w:rFonts w:ascii="Muller Regular" w:hAnsi="Muller Regular" w:cs="Tahoma"/>
          <w:b w:val="0"/>
          <w:bCs w:val="0"/>
          <w:color w:val="000000" w:themeColor="text1"/>
          <w:sz w:val="20"/>
        </w:rPr>
        <w:t>Caso de Uso – “Nombre”</w:t>
      </w:r>
    </w:p>
    <w:p w14:paraId="4B08FF93" w14:textId="334177F4" w:rsidR="0097748B" w:rsidRPr="00C86A99" w:rsidRDefault="0097748B" w:rsidP="0097748B">
      <w:pPr>
        <w:pStyle w:val="Subttulo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</w:p>
    <w:tbl>
      <w:tblPr>
        <w:tblStyle w:val="Tablaconcuadrcula"/>
        <w:tblW w:w="9924" w:type="dxa"/>
        <w:tblInd w:w="-431" w:type="dxa"/>
        <w:tblLook w:val="04A0" w:firstRow="1" w:lastRow="0" w:firstColumn="1" w:lastColumn="0" w:noHBand="0" w:noVBand="1"/>
      </w:tblPr>
      <w:tblGrid>
        <w:gridCol w:w="9924"/>
      </w:tblGrid>
      <w:tr w:rsidR="0097748B" w:rsidRPr="00C86A99" w14:paraId="1A444B7B" w14:textId="77777777" w:rsidTr="0097748B">
        <w:tc>
          <w:tcPr>
            <w:tcW w:w="9924" w:type="dxa"/>
          </w:tcPr>
          <w:p w14:paraId="18040A2F" w14:textId="527AD77C" w:rsidR="0097748B" w:rsidRPr="00C86A99" w:rsidRDefault="00762B7B" w:rsidP="0097748B">
            <w:pPr>
              <w:pStyle w:val="Subttulo"/>
              <w:jc w:val="both"/>
              <w:rPr>
                <w:rFonts w:ascii="Muller Regular" w:hAnsi="Muller Regular" w:cs="Tahoma"/>
                <w:b w:val="0"/>
                <w:bCs w:val="0"/>
                <w:color w:val="000000" w:themeColor="text1"/>
                <w:sz w:val="20"/>
              </w:rPr>
            </w:pPr>
            <w:r>
              <w:rPr>
                <w:rFonts w:ascii="Muller Regular" w:hAnsi="Muller Regular" w:cs="Tahoma"/>
                <w:b w:val="0"/>
                <w:bCs w:val="0"/>
                <w:color w:val="000000" w:themeColor="text1"/>
                <w:sz w:val="20"/>
              </w:rPr>
              <w:t>Gestionar Ventas</w:t>
            </w:r>
          </w:p>
          <w:p w14:paraId="2F966A4A" w14:textId="09FA6ADF" w:rsidR="0097748B" w:rsidRPr="00C86A99" w:rsidRDefault="0097748B" w:rsidP="0097748B">
            <w:pPr>
              <w:pStyle w:val="Subttulo"/>
              <w:jc w:val="both"/>
              <w:rPr>
                <w:rFonts w:ascii="Muller Regular" w:hAnsi="Muller Regular" w:cs="Tahoma"/>
                <w:b w:val="0"/>
                <w:bCs w:val="0"/>
                <w:color w:val="000000" w:themeColor="text1"/>
                <w:sz w:val="20"/>
              </w:rPr>
            </w:pPr>
          </w:p>
          <w:p w14:paraId="43B53879" w14:textId="12B91E37" w:rsidR="0097748B" w:rsidRPr="00C86A99" w:rsidRDefault="00762B7B" w:rsidP="00762B7B">
            <w:pPr>
              <w:pStyle w:val="Subttulo"/>
              <w:rPr>
                <w:rFonts w:ascii="Muller Regular" w:hAnsi="Muller Regular" w:cs="Tahoma"/>
                <w:b w:val="0"/>
                <w:bCs w:val="0"/>
                <w:color w:val="000000" w:themeColor="text1"/>
                <w:sz w:val="20"/>
              </w:rPr>
            </w:pPr>
            <w:r>
              <w:object w:dxaOrig="2016" w:dyaOrig="1236" w14:anchorId="4904E99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0.8pt;height:61.8pt" o:ole="">
                  <v:imagedata r:id="rId13" o:title=""/>
                </v:shape>
                <o:OLEObject Type="Embed" ProgID="PBrush" ShapeID="_x0000_i1025" DrawAspect="Content" ObjectID="_1780860225" r:id="rId14"/>
              </w:object>
            </w:r>
          </w:p>
        </w:tc>
      </w:tr>
    </w:tbl>
    <w:p w14:paraId="71A3A567" w14:textId="77777777" w:rsidR="0097748B" w:rsidRPr="00C86A99" w:rsidRDefault="0097748B" w:rsidP="0097748B">
      <w:pPr>
        <w:pStyle w:val="Subttulo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</w:p>
    <w:p w14:paraId="21133566" w14:textId="795AC4D5" w:rsidR="00371540" w:rsidRPr="00C86A99" w:rsidRDefault="00371540" w:rsidP="00371540">
      <w:pPr>
        <w:pStyle w:val="Subttulo"/>
        <w:numPr>
          <w:ilvl w:val="2"/>
          <w:numId w:val="15"/>
        </w:numPr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  <w:r w:rsidRPr="00C86A99">
        <w:rPr>
          <w:rFonts w:ascii="Muller Regular" w:hAnsi="Muller Regular" w:cs="Tahoma"/>
          <w:b w:val="0"/>
          <w:bCs w:val="0"/>
          <w:color w:val="000000" w:themeColor="text1"/>
          <w:sz w:val="20"/>
        </w:rPr>
        <w:t>Descripción del Caso de Uso</w:t>
      </w:r>
    </w:p>
    <w:p w14:paraId="509C370B" w14:textId="77777777" w:rsidR="00762B7B" w:rsidRDefault="00762B7B" w:rsidP="0097748B">
      <w:pPr>
        <w:pStyle w:val="Subttulo"/>
        <w:ind w:left="1224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</w:p>
    <w:p w14:paraId="3E50D821" w14:textId="02619E37" w:rsidR="00762B7B" w:rsidRPr="00762B7B" w:rsidRDefault="00762B7B" w:rsidP="00854FF4">
      <w:pPr>
        <w:pStyle w:val="Subttulo"/>
        <w:jc w:val="both"/>
        <w:rPr>
          <w:rFonts w:ascii="Muller Regular" w:hAnsi="Muller Regular" w:cs="Tahoma"/>
          <w:color w:val="000000" w:themeColor="text1"/>
          <w:sz w:val="20"/>
          <w:u w:val="single"/>
        </w:rPr>
      </w:pPr>
      <w:r w:rsidRPr="00762B7B">
        <w:rPr>
          <w:rFonts w:ascii="Muller Regular" w:hAnsi="Muller Regular" w:cs="Tahoma"/>
          <w:color w:val="000000" w:themeColor="text1"/>
          <w:sz w:val="20"/>
          <w:highlight w:val="yellow"/>
          <w:u w:val="single"/>
        </w:rPr>
        <w:t>&lt;AQUÍ SE PONDRA LA DESCRIPCION DEL CASO DE USO&gt;</w:t>
      </w:r>
    </w:p>
    <w:p w14:paraId="5B1E3D85" w14:textId="77777777" w:rsidR="00762B7B" w:rsidRPr="00C86A99" w:rsidRDefault="00762B7B" w:rsidP="0097748B">
      <w:pPr>
        <w:pStyle w:val="Subttulo"/>
        <w:ind w:left="1224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</w:p>
    <w:tbl>
      <w:tblPr>
        <w:tblStyle w:val="Tablaconcuadrcula"/>
        <w:tblW w:w="9924" w:type="dxa"/>
        <w:tblInd w:w="-431" w:type="dxa"/>
        <w:tblLook w:val="04A0" w:firstRow="1" w:lastRow="0" w:firstColumn="1" w:lastColumn="0" w:noHBand="0" w:noVBand="1"/>
      </w:tblPr>
      <w:tblGrid>
        <w:gridCol w:w="9924"/>
      </w:tblGrid>
      <w:tr w:rsidR="0097748B" w:rsidRPr="00C86A99" w14:paraId="1A679062" w14:textId="77777777" w:rsidTr="0097748B">
        <w:tc>
          <w:tcPr>
            <w:tcW w:w="9924" w:type="dxa"/>
          </w:tcPr>
          <w:p w14:paraId="05757D8F" w14:textId="77777777" w:rsidR="0097748B" w:rsidRPr="00C86A99" w:rsidRDefault="0097748B" w:rsidP="0097748B">
            <w:pPr>
              <w:pStyle w:val="Subttulo"/>
              <w:jc w:val="both"/>
              <w:rPr>
                <w:rFonts w:ascii="Muller Regular" w:hAnsi="Muller Regular" w:cs="Tahoma"/>
                <w:b w:val="0"/>
                <w:bCs w:val="0"/>
                <w:color w:val="000000" w:themeColor="text1"/>
                <w:sz w:val="20"/>
              </w:rPr>
            </w:pPr>
          </w:p>
          <w:p w14:paraId="500E4A7B" w14:textId="77777777" w:rsidR="0097748B" w:rsidRPr="00C86A99" w:rsidRDefault="0097748B" w:rsidP="0097748B">
            <w:pPr>
              <w:pStyle w:val="Subttulo"/>
              <w:jc w:val="both"/>
              <w:rPr>
                <w:rFonts w:ascii="Muller Regular" w:hAnsi="Muller Regular" w:cs="Tahoma"/>
                <w:b w:val="0"/>
                <w:bCs w:val="0"/>
                <w:color w:val="000000" w:themeColor="text1"/>
                <w:sz w:val="20"/>
              </w:rPr>
            </w:pPr>
          </w:p>
          <w:p w14:paraId="371D86EB" w14:textId="77777777" w:rsidR="0097748B" w:rsidRPr="00C86A99" w:rsidRDefault="0097748B" w:rsidP="0097748B">
            <w:pPr>
              <w:pStyle w:val="Subttulo"/>
              <w:jc w:val="both"/>
              <w:rPr>
                <w:rFonts w:ascii="Muller Regular" w:hAnsi="Muller Regular" w:cs="Tahoma"/>
                <w:b w:val="0"/>
                <w:bCs w:val="0"/>
                <w:color w:val="000000" w:themeColor="text1"/>
                <w:sz w:val="20"/>
              </w:rPr>
            </w:pPr>
          </w:p>
          <w:p w14:paraId="5C121E2C" w14:textId="77777777" w:rsidR="0097748B" w:rsidRPr="00C86A99" w:rsidRDefault="0097748B" w:rsidP="0097748B">
            <w:pPr>
              <w:pStyle w:val="Subttulo"/>
              <w:jc w:val="both"/>
              <w:rPr>
                <w:rFonts w:ascii="Muller Regular" w:hAnsi="Muller Regular" w:cs="Tahoma"/>
                <w:b w:val="0"/>
                <w:bCs w:val="0"/>
                <w:color w:val="000000" w:themeColor="text1"/>
                <w:sz w:val="20"/>
              </w:rPr>
            </w:pPr>
          </w:p>
          <w:p w14:paraId="634ED998" w14:textId="77777777" w:rsidR="003A00A6" w:rsidRPr="00C86A99" w:rsidRDefault="003A00A6" w:rsidP="0097748B">
            <w:pPr>
              <w:pStyle w:val="Subttulo"/>
              <w:jc w:val="both"/>
              <w:rPr>
                <w:rFonts w:ascii="Muller Regular" w:hAnsi="Muller Regular" w:cs="Tahoma"/>
                <w:b w:val="0"/>
                <w:bCs w:val="0"/>
                <w:color w:val="000000" w:themeColor="text1"/>
                <w:sz w:val="20"/>
              </w:rPr>
            </w:pPr>
          </w:p>
          <w:p w14:paraId="5C453298" w14:textId="77777777" w:rsidR="003A00A6" w:rsidRPr="00C86A99" w:rsidRDefault="003A00A6" w:rsidP="0097748B">
            <w:pPr>
              <w:pStyle w:val="Subttulo"/>
              <w:jc w:val="both"/>
              <w:rPr>
                <w:rFonts w:ascii="Muller Regular" w:hAnsi="Muller Regular" w:cs="Tahoma"/>
                <w:b w:val="0"/>
                <w:bCs w:val="0"/>
                <w:color w:val="000000" w:themeColor="text1"/>
                <w:sz w:val="20"/>
              </w:rPr>
            </w:pPr>
          </w:p>
          <w:p w14:paraId="341B67BD" w14:textId="62FE991F" w:rsidR="003A00A6" w:rsidRPr="00C86A99" w:rsidRDefault="003A00A6" w:rsidP="0097748B">
            <w:pPr>
              <w:pStyle w:val="Subttulo"/>
              <w:jc w:val="both"/>
              <w:rPr>
                <w:rFonts w:ascii="Muller Regular" w:hAnsi="Muller Regular" w:cs="Tahoma"/>
                <w:b w:val="0"/>
                <w:bCs w:val="0"/>
                <w:color w:val="000000" w:themeColor="text1"/>
                <w:sz w:val="20"/>
              </w:rPr>
            </w:pPr>
          </w:p>
        </w:tc>
      </w:tr>
    </w:tbl>
    <w:p w14:paraId="26669DA7" w14:textId="77777777" w:rsidR="003A00A6" w:rsidRPr="00C86A99" w:rsidRDefault="003A00A6" w:rsidP="0097748B">
      <w:pPr>
        <w:pStyle w:val="Subttulo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</w:p>
    <w:p w14:paraId="635BB5DD" w14:textId="49BAC53E" w:rsidR="00371540" w:rsidRDefault="00371540" w:rsidP="00371540">
      <w:pPr>
        <w:pStyle w:val="Subttulo"/>
        <w:numPr>
          <w:ilvl w:val="2"/>
          <w:numId w:val="15"/>
        </w:numPr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  <w:r w:rsidRPr="00C86A99">
        <w:rPr>
          <w:rFonts w:ascii="Muller Regular" w:hAnsi="Muller Regular" w:cs="Tahoma"/>
          <w:b w:val="0"/>
          <w:bCs w:val="0"/>
          <w:color w:val="000000" w:themeColor="text1"/>
          <w:sz w:val="20"/>
        </w:rPr>
        <w:t>Interfaces</w:t>
      </w:r>
    </w:p>
    <w:p w14:paraId="60F751C8" w14:textId="77777777" w:rsidR="000D5BCA" w:rsidRDefault="000D5BCA" w:rsidP="000D5BCA">
      <w:pPr>
        <w:pStyle w:val="Subttulo"/>
        <w:ind w:left="792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</w:p>
    <w:p w14:paraId="7EA767DB" w14:textId="65035C7C" w:rsidR="000D5BCA" w:rsidRPr="000D5BCA" w:rsidRDefault="000D5BCA" w:rsidP="000D5BCA">
      <w:pPr>
        <w:pStyle w:val="Subttulo"/>
        <w:ind w:left="792"/>
        <w:jc w:val="both"/>
        <w:rPr>
          <w:rFonts w:ascii="Muller Regular" w:hAnsi="Muller Regular" w:cs="Tahoma"/>
          <w:color w:val="000000" w:themeColor="text1"/>
          <w:sz w:val="20"/>
          <w:u w:val="single"/>
        </w:rPr>
      </w:pPr>
      <w:r w:rsidRPr="000D5BCA">
        <w:rPr>
          <w:rFonts w:ascii="Muller Regular" w:hAnsi="Muller Regular" w:cs="Tahoma"/>
          <w:color w:val="000000" w:themeColor="text1"/>
          <w:sz w:val="20"/>
          <w:highlight w:val="yellow"/>
          <w:u w:val="single"/>
        </w:rPr>
        <w:t xml:space="preserve">&lt;AQUÍ SE PONDRA LA INTERFAZ DEL CASOS DE </w:t>
      </w:r>
      <w:r w:rsidRPr="00854FF4">
        <w:rPr>
          <w:rFonts w:ascii="Muller Regular" w:hAnsi="Muller Regular" w:cs="Tahoma"/>
          <w:color w:val="000000" w:themeColor="text1"/>
          <w:sz w:val="20"/>
          <w:highlight w:val="yellow"/>
          <w:u w:val="single"/>
        </w:rPr>
        <w:t>USO&gt;</w:t>
      </w:r>
      <w:r w:rsidR="00854FF4" w:rsidRPr="00854FF4">
        <w:rPr>
          <w:rFonts w:ascii="Muller Regular" w:hAnsi="Muller Regular" w:cs="Tahoma"/>
          <w:color w:val="000000" w:themeColor="text1"/>
          <w:sz w:val="20"/>
          <w:highlight w:val="yellow"/>
          <w:u w:val="single"/>
        </w:rPr>
        <w:t xml:space="preserve"> FIGMA, BALSAMIQ,</w:t>
      </w:r>
      <w:r w:rsidR="00854FF4">
        <w:rPr>
          <w:rFonts w:ascii="Muller Regular" w:hAnsi="Muller Regular" w:cs="Tahoma"/>
          <w:color w:val="000000" w:themeColor="text1"/>
          <w:sz w:val="20"/>
          <w:u w:val="single"/>
        </w:rPr>
        <w:t xml:space="preserve"> </w:t>
      </w:r>
    </w:p>
    <w:p w14:paraId="1D2DB07F" w14:textId="19D959A3" w:rsidR="003A00A6" w:rsidRPr="00C86A99" w:rsidRDefault="003A00A6" w:rsidP="003A00A6">
      <w:pPr>
        <w:pStyle w:val="Subttulo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</w:p>
    <w:tbl>
      <w:tblPr>
        <w:tblStyle w:val="Tablaconcuadrcula"/>
        <w:tblW w:w="9924" w:type="dxa"/>
        <w:tblInd w:w="-431" w:type="dxa"/>
        <w:tblLook w:val="04A0" w:firstRow="1" w:lastRow="0" w:firstColumn="1" w:lastColumn="0" w:noHBand="0" w:noVBand="1"/>
      </w:tblPr>
      <w:tblGrid>
        <w:gridCol w:w="9924"/>
      </w:tblGrid>
      <w:tr w:rsidR="003A00A6" w:rsidRPr="00C86A99" w14:paraId="72B707AA" w14:textId="77777777" w:rsidTr="002627D0">
        <w:tc>
          <w:tcPr>
            <w:tcW w:w="9924" w:type="dxa"/>
          </w:tcPr>
          <w:p w14:paraId="4968754C" w14:textId="77777777" w:rsidR="003A00A6" w:rsidRPr="00C86A99" w:rsidRDefault="003A00A6" w:rsidP="003A00A6">
            <w:pPr>
              <w:pStyle w:val="Subttulo"/>
              <w:jc w:val="both"/>
              <w:rPr>
                <w:rFonts w:ascii="Muller Regular" w:hAnsi="Muller Regular"/>
                <w:noProof/>
                <w:sz w:val="20"/>
              </w:rPr>
            </w:pPr>
          </w:p>
          <w:p w14:paraId="159A2A3A" w14:textId="4768B9A7" w:rsidR="003A00A6" w:rsidRPr="00C86A99" w:rsidRDefault="003A00A6" w:rsidP="003A00A6">
            <w:pPr>
              <w:pStyle w:val="Subttulo"/>
              <w:rPr>
                <w:rFonts w:ascii="Muller Regular" w:hAnsi="Muller Regular" w:cs="Tahoma"/>
                <w:b w:val="0"/>
                <w:bCs w:val="0"/>
                <w:color w:val="000000" w:themeColor="text1"/>
                <w:sz w:val="20"/>
              </w:rPr>
            </w:pPr>
            <w:r w:rsidRPr="00C86A99">
              <w:rPr>
                <w:rFonts w:ascii="Muller Regular" w:hAnsi="Muller Regular"/>
                <w:noProof/>
                <w:sz w:val="20"/>
              </w:rPr>
              <w:drawing>
                <wp:inline distT="0" distB="0" distL="0" distR="0" wp14:anchorId="3715D1A1" wp14:editId="4252FB22">
                  <wp:extent cx="1032132" cy="1990698"/>
                  <wp:effectExtent l="0" t="0" r="0" b="0"/>
                  <wp:docPr id="3" name="Imagen 3" descr="Teléfono inteligente función teléfono dispositivos portátiles fuente de red  celular, interfaz móvil, artilugio, texto png | PNGEg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Teléfono inteligente función teléfono dispositivos portátiles fuente de red  celular, interfaz móvil, artilugio, texto png | PNGEg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duotone>
                              <a:schemeClr val="accent3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734" t="838" r="6776" b="2297"/>
                          <a:stretch/>
                        </pic:blipFill>
                        <pic:spPr bwMode="auto">
                          <a:xfrm>
                            <a:off x="0" y="0"/>
                            <a:ext cx="1046235" cy="20178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62AC35A" w14:textId="0FA17D55" w:rsidR="003A00A6" w:rsidRPr="00C86A99" w:rsidRDefault="003A00A6" w:rsidP="003A00A6">
            <w:pPr>
              <w:pStyle w:val="Subttulo"/>
              <w:rPr>
                <w:rFonts w:ascii="Muller Regular" w:hAnsi="Muller Regular" w:cs="Tahoma"/>
                <w:b w:val="0"/>
                <w:bCs w:val="0"/>
                <w:color w:val="000000" w:themeColor="text1"/>
                <w:sz w:val="20"/>
              </w:rPr>
            </w:pPr>
            <w:r w:rsidRPr="00C86A99">
              <w:rPr>
                <w:rFonts w:ascii="Muller Regular" w:hAnsi="Muller Regular" w:cs="Tahoma"/>
                <w:b w:val="0"/>
                <w:bCs w:val="0"/>
                <w:color w:val="000000" w:themeColor="text1"/>
                <w:sz w:val="20"/>
              </w:rPr>
              <w:t>Describir la interfaz</w:t>
            </w:r>
          </w:p>
          <w:p w14:paraId="2CF94ACB" w14:textId="12AB716B" w:rsidR="003A00A6" w:rsidRPr="00C86A99" w:rsidRDefault="003A00A6" w:rsidP="003A00A6">
            <w:pPr>
              <w:pStyle w:val="Subttulo"/>
              <w:jc w:val="both"/>
              <w:rPr>
                <w:rFonts w:ascii="Muller Regular" w:hAnsi="Muller Regular" w:cs="Tahoma"/>
                <w:b w:val="0"/>
                <w:bCs w:val="0"/>
                <w:color w:val="000000" w:themeColor="text1"/>
                <w:sz w:val="20"/>
              </w:rPr>
            </w:pPr>
          </w:p>
        </w:tc>
      </w:tr>
    </w:tbl>
    <w:p w14:paraId="42507F95" w14:textId="77777777" w:rsidR="003A00A6" w:rsidRPr="00C86A99" w:rsidRDefault="003A00A6" w:rsidP="003A00A6">
      <w:pPr>
        <w:pStyle w:val="Subttulo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</w:p>
    <w:p w14:paraId="4604A39C" w14:textId="46626198" w:rsidR="003A00A6" w:rsidRDefault="00371540" w:rsidP="003A00A6">
      <w:pPr>
        <w:pStyle w:val="Subttulo"/>
        <w:numPr>
          <w:ilvl w:val="2"/>
          <w:numId w:val="15"/>
        </w:numPr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  <w:r w:rsidRPr="00C86A99">
        <w:rPr>
          <w:rFonts w:ascii="Muller Regular" w:hAnsi="Muller Regular" w:cs="Tahoma"/>
          <w:b w:val="0"/>
          <w:bCs w:val="0"/>
          <w:color w:val="000000" w:themeColor="text1"/>
          <w:sz w:val="20"/>
        </w:rPr>
        <w:t>Inventario de Actores</w:t>
      </w:r>
    </w:p>
    <w:p w14:paraId="11686684" w14:textId="77777777" w:rsidR="00854FF4" w:rsidRDefault="00854FF4" w:rsidP="00854FF4">
      <w:pPr>
        <w:pStyle w:val="Subttulo"/>
        <w:ind w:left="792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</w:p>
    <w:p w14:paraId="20C84EC1" w14:textId="11CBF9B2" w:rsidR="00854FF4" w:rsidRPr="00854FF4" w:rsidRDefault="00854FF4" w:rsidP="00854FF4">
      <w:pPr>
        <w:pStyle w:val="Subttulo"/>
        <w:ind w:left="792"/>
        <w:jc w:val="both"/>
        <w:rPr>
          <w:rFonts w:ascii="Muller Regular" w:hAnsi="Muller Regular" w:cs="Tahoma"/>
          <w:color w:val="000000" w:themeColor="text1"/>
          <w:sz w:val="20"/>
          <w:u w:val="single"/>
        </w:rPr>
      </w:pPr>
      <w:r w:rsidRPr="00854FF4">
        <w:rPr>
          <w:rFonts w:ascii="Muller Regular" w:hAnsi="Muller Regular" w:cs="Tahoma"/>
          <w:color w:val="000000" w:themeColor="text1"/>
          <w:sz w:val="20"/>
          <w:highlight w:val="yellow"/>
          <w:u w:val="single"/>
        </w:rPr>
        <w:t>&lt;AQUÍ SE PODRAN LOS ACTORES QUE PARTICIPAN EN EL CASO DE USO BAJO ESTUDIO&gt;</w:t>
      </w:r>
    </w:p>
    <w:p w14:paraId="4746D3DE" w14:textId="77777777" w:rsidR="003A00A6" w:rsidRPr="00C86A99" w:rsidRDefault="003A00A6" w:rsidP="003A00A6">
      <w:pPr>
        <w:pStyle w:val="Subttulo"/>
        <w:ind w:left="1224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</w:p>
    <w:tbl>
      <w:tblPr>
        <w:tblStyle w:val="Tablaprofesional"/>
        <w:tblW w:w="9348" w:type="dxa"/>
        <w:tblLayout w:type="fixed"/>
        <w:tblLook w:val="04A0" w:firstRow="1" w:lastRow="0" w:firstColumn="1" w:lastColumn="0" w:noHBand="0" w:noVBand="1"/>
      </w:tblPr>
      <w:tblGrid>
        <w:gridCol w:w="1212"/>
        <w:gridCol w:w="1843"/>
        <w:gridCol w:w="6293"/>
      </w:tblGrid>
      <w:tr w:rsidR="003A00A6" w:rsidRPr="00C86A99" w14:paraId="68BE0826" w14:textId="77777777" w:rsidTr="003A0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12" w:type="dxa"/>
          </w:tcPr>
          <w:p w14:paraId="5FA058E0" w14:textId="77777777" w:rsidR="003A00A6" w:rsidRPr="00C86A99" w:rsidRDefault="003A00A6" w:rsidP="00181660">
            <w:pPr>
              <w:pStyle w:val="Textoindependiente"/>
              <w:rPr>
                <w:rFonts w:ascii="Muller Regular" w:hAnsi="Muller Regular" w:cs="Tahoma"/>
                <w:b/>
                <w:color w:val="FFFFFF" w:themeColor="background1"/>
                <w:sz w:val="20"/>
              </w:rPr>
            </w:pPr>
            <w:r w:rsidRPr="00C86A99">
              <w:rPr>
                <w:rFonts w:ascii="Muller Regular" w:hAnsi="Muller Regular" w:cs="Tahoma"/>
                <w:b/>
                <w:color w:val="FFFFFF" w:themeColor="background1"/>
                <w:sz w:val="20"/>
              </w:rPr>
              <w:t>Código</w:t>
            </w:r>
          </w:p>
        </w:tc>
        <w:tc>
          <w:tcPr>
            <w:tcW w:w="1843" w:type="dxa"/>
          </w:tcPr>
          <w:p w14:paraId="257E7E91" w14:textId="77777777" w:rsidR="003A00A6" w:rsidRPr="00C86A99" w:rsidRDefault="003A00A6" w:rsidP="00181660">
            <w:pPr>
              <w:pStyle w:val="Textoindependiente"/>
              <w:rPr>
                <w:rFonts w:ascii="Muller Regular" w:hAnsi="Muller Regular" w:cs="Tahoma"/>
                <w:b/>
                <w:color w:val="FFFFFF" w:themeColor="background1"/>
                <w:sz w:val="20"/>
              </w:rPr>
            </w:pPr>
            <w:r w:rsidRPr="00C86A99">
              <w:rPr>
                <w:rFonts w:ascii="Muller Regular" w:hAnsi="Muller Regular" w:cs="Tahoma"/>
                <w:b/>
                <w:color w:val="FFFFFF" w:themeColor="background1"/>
                <w:sz w:val="20"/>
              </w:rPr>
              <w:t>Nombre</w:t>
            </w:r>
          </w:p>
        </w:tc>
        <w:tc>
          <w:tcPr>
            <w:tcW w:w="6293" w:type="dxa"/>
          </w:tcPr>
          <w:p w14:paraId="00CA3774" w14:textId="77777777" w:rsidR="003A00A6" w:rsidRPr="00C86A99" w:rsidRDefault="003A00A6" w:rsidP="00181660">
            <w:pPr>
              <w:pStyle w:val="Textoindependiente"/>
              <w:rPr>
                <w:rFonts w:ascii="Muller Regular" w:hAnsi="Muller Regular" w:cs="Tahoma"/>
                <w:b/>
                <w:color w:val="FFFFFF" w:themeColor="background1"/>
                <w:sz w:val="20"/>
              </w:rPr>
            </w:pPr>
            <w:r w:rsidRPr="00C86A99">
              <w:rPr>
                <w:rFonts w:ascii="Muller Regular" w:hAnsi="Muller Regular" w:cs="Tahoma"/>
                <w:b/>
                <w:color w:val="FFFFFF" w:themeColor="background1"/>
                <w:sz w:val="20"/>
              </w:rPr>
              <w:t>Descripción</w:t>
            </w:r>
          </w:p>
        </w:tc>
      </w:tr>
      <w:tr w:rsidR="003A00A6" w:rsidRPr="00C86A99" w14:paraId="4A05AA44" w14:textId="77777777" w:rsidTr="003A00A6">
        <w:tc>
          <w:tcPr>
            <w:tcW w:w="1212" w:type="dxa"/>
          </w:tcPr>
          <w:p w14:paraId="5D4B7DAF" w14:textId="61014986" w:rsidR="003A00A6" w:rsidRPr="00C86A99" w:rsidRDefault="003A00A6" w:rsidP="003A00A6">
            <w:pPr>
              <w:pStyle w:val="Textoindependiente"/>
              <w:rPr>
                <w:rFonts w:ascii="Muller Regular" w:hAnsi="Muller Regular" w:cs="Tahoma"/>
                <w:b w:val="0"/>
                <w:sz w:val="20"/>
              </w:rPr>
            </w:pPr>
          </w:p>
        </w:tc>
        <w:tc>
          <w:tcPr>
            <w:tcW w:w="1843" w:type="dxa"/>
          </w:tcPr>
          <w:p w14:paraId="34218CC0" w14:textId="4FDF0F0B" w:rsidR="003A00A6" w:rsidRPr="00C86A99" w:rsidRDefault="00854FF4" w:rsidP="003A00A6">
            <w:pPr>
              <w:pStyle w:val="Textoindependiente"/>
              <w:rPr>
                <w:rFonts w:ascii="Muller Regular" w:hAnsi="Muller Regular" w:cs="Tahoma"/>
                <w:b w:val="0"/>
                <w:sz w:val="20"/>
              </w:rPr>
            </w:pPr>
            <w:r>
              <w:rPr>
                <w:rFonts w:ascii="Muller Regular" w:hAnsi="Muller Regular" w:cs="Tahoma"/>
                <w:b w:val="0"/>
                <w:sz w:val="20"/>
              </w:rPr>
              <w:t>Vendedor</w:t>
            </w:r>
          </w:p>
        </w:tc>
        <w:tc>
          <w:tcPr>
            <w:tcW w:w="6293" w:type="dxa"/>
          </w:tcPr>
          <w:p w14:paraId="062163FE" w14:textId="4CE98E39" w:rsidR="003A00A6" w:rsidRPr="00C86A99" w:rsidRDefault="003A00A6" w:rsidP="003A00A6">
            <w:pPr>
              <w:spacing w:line="240" w:lineRule="auto"/>
              <w:rPr>
                <w:rFonts w:ascii="Muller Regular" w:hAnsi="Muller Regular" w:cs="Tahoma"/>
                <w:sz w:val="20"/>
              </w:rPr>
            </w:pPr>
          </w:p>
        </w:tc>
      </w:tr>
      <w:tr w:rsidR="00854FF4" w:rsidRPr="00C86A99" w14:paraId="777907B5" w14:textId="77777777" w:rsidTr="003A00A6">
        <w:tc>
          <w:tcPr>
            <w:tcW w:w="1212" w:type="dxa"/>
          </w:tcPr>
          <w:p w14:paraId="1AF5769A" w14:textId="77777777" w:rsidR="00854FF4" w:rsidRPr="00C86A99" w:rsidRDefault="00854FF4" w:rsidP="003A00A6">
            <w:pPr>
              <w:pStyle w:val="Textoindependiente"/>
              <w:rPr>
                <w:rFonts w:ascii="Muller Regular" w:hAnsi="Muller Regular" w:cs="Tahoma"/>
                <w:b w:val="0"/>
                <w:sz w:val="20"/>
              </w:rPr>
            </w:pPr>
          </w:p>
        </w:tc>
        <w:tc>
          <w:tcPr>
            <w:tcW w:w="1843" w:type="dxa"/>
          </w:tcPr>
          <w:p w14:paraId="55D3B528" w14:textId="579A2735" w:rsidR="00854FF4" w:rsidRDefault="00854FF4" w:rsidP="003A00A6">
            <w:pPr>
              <w:pStyle w:val="Textoindependiente"/>
              <w:rPr>
                <w:rFonts w:ascii="Muller Regular" w:hAnsi="Muller Regular" w:cs="Tahoma"/>
                <w:b w:val="0"/>
                <w:sz w:val="20"/>
              </w:rPr>
            </w:pPr>
            <w:r>
              <w:rPr>
                <w:rFonts w:ascii="Muller Regular" w:hAnsi="Muller Regular" w:cs="Tahoma"/>
                <w:b w:val="0"/>
                <w:sz w:val="20"/>
              </w:rPr>
              <w:t>Cliente</w:t>
            </w:r>
          </w:p>
        </w:tc>
        <w:tc>
          <w:tcPr>
            <w:tcW w:w="6293" w:type="dxa"/>
          </w:tcPr>
          <w:p w14:paraId="35D996C0" w14:textId="77777777" w:rsidR="00854FF4" w:rsidRPr="00C86A99" w:rsidRDefault="00854FF4" w:rsidP="003A00A6">
            <w:pPr>
              <w:spacing w:line="240" w:lineRule="auto"/>
              <w:rPr>
                <w:rFonts w:ascii="Muller Regular" w:hAnsi="Muller Regular" w:cs="Tahoma"/>
                <w:sz w:val="20"/>
              </w:rPr>
            </w:pPr>
          </w:p>
        </w:tc>
      </w:tr>
    </w:tbl>
    <w:p w14:paraId="10954EB4" w14:textId="77777777" w:rsidR="003A00A6" w:rsidRPr="00C86A99" w:rsidRDefault="003A00A6" w:rsidP="003A00A6">
      <w:pPr>
        <w:pStyle w:val="Subttulo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</w:p>
    <w:p w14:paraId="2A0DD807" w14:textId="201EA89E" w:rsidR="00371540" w:rsidRDefault="00371540" w:rsidP="00371540">
      <w:pPr>
        <w:pStyle w:val="Subttulo"/>
        <w:numPr>
          <w:ilvl w:val="2"/>
          <w:numId w:val="15"/>
        </w:numPr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  <w:r w:rsidRPr="00C86A99">
        <w:rPr>
          <w:rFonts w:ascii="Muller Regular" w:hAnsi="Muller Regular" w:cs="Tahoma"/>
          <w:b w:val="0"/>
          <w:bCs w:val="0"/>
          <w:color w:val="000000" w:themeColor="text1"/>
          <w:sz w:val="20"/>
        </w:rPr>
        <w:t>Pre – Condiciones</w:t>
      </w:r>
    </w:p>
    <w:p w14:paraId="54726A21" w14:textId="77777777" w:rsidR="00F3719E" w:rsidRDefault="00F3719E" w:rsidP="00F3719E">
      <w:pPr>
        <w:pStyle w:val="Subttulo"/>
        <w:ind w:left="720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</w:p>
    <w:p w14:paraId="37D4C113" w14:textId="58802E5E" w:rsidR="00F3719E" w:rsidRPr="00F3719E" w:rsidRDefault="00F3719E" w:rsidP="00F3719E">
      <w:pPr>
        <w:pStyle w:val="Subttulo"/>
        <w:ind w:left="720"/>
        <w:jc w:val="both"/>
        <w:rPr>
          <w:rFonts w:ascii="Muller Regular" w:hAnsi="Muller Regular" w:cs="Tahoma"/>
          <w:color w:val="000000" w:themeColor="text1"/>
          <w:sz w:val="20"/>
          <w:u w:val="single"/>
        </w:rPr>
      </w:pPr>
      <w:r w:rsidRPr="00F3719E">
        <w:rPr>
          <w:rFonts w:ascii="Muller Regular" w:hAnsi="Muller Regular" w:cs="Tahoma"/>
          <w:color w:val="000000" w:themeColor="text1"/>
          <w:sz w:val="20"/>
          <w:highlight w:val="yellow"/>
          <w:u w:val="single"/>
        </w:rPr>
        <w:t>&lt;AQUÍ SE PONE QUE SE DEBE DE DAR PARA QUE EL CASO DE USO SE DISPARE&gt;</w:t>
      </w:r>
    </w:p>
    <w:p w14:paraId="53377204" w14:textId="77777777" w:rsidR="003A00A6" w:rsidRPr="00C86A99" w:rsidRDefault="003A00A6" w:rsidP="003A00A6">
      <w:pPr>
        <w:pStyle w:val="Subttulo"/>
        <w:ind w:left="1224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</w:p>
    <w:tbl>
      <w:tblPr>
        <w:tblStyle w:val="Tablaprofesional"/>
        <w:tblW w:w="9348" w:type="dxa"/>
        <w:tblLayout w:type="fixed"/>
        <w:tblLook w:val="04A0" w:firstRow="1" w:lastRow="0" w:firstColumn="1" w:lastColumn="0" w:noHBand="0" w:noVBand="1"/>
      </w:tblPr>
      <w:tblGrid>
        <w:gridCol w:w="1212"/>
        <w:gridCol w:w="8136"/>
      </w:tblGrid>
      <w:tr w:rsidR="003A00A6" w:rsidRPr="00C86A99" w14:paraId="347FF773" w14:textId="77777777" w:rsidTr="003A0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12" w:type="dxa"/>
          </w:tcPr>
          <w:p w14:paraId="36DE36F3" w14:textId="77777777" w:rsidR="003A00A6" w:rsidRPr="00C86A99" w:rsidRDefault="003A00A6" w:rsidP="00181660">
            <w:pPr>
              <w:pStyle w:val="Textoindependiente"/>
              <w:rPr>
                <w:rFonts w:ascii="Muller Regular" w:hAnsi="Muller Regular" w:cs="Tahoma"/>
                <w:b/>
                <w:color w:val="FFFFFF" w:themeColor="background1"/>
                <w:sz w:val="20"/>
              </w:rPr>
            </w:pPr>
            <w:r w:rsidRPr="00C86A99">
              <w:rPr>
                <w:rFonts w:ascii="Muller Regular" w:hAnsi="Muller Regular" w:cs="Tahoma"/>
                <w:b/>
                <w:color w:val="FFFFFF" w:themeColor="background1"/>
                <w:sz w:val="20"/>
              </w:rPr>
              <w:t>Código</w:t>
            </w:r>
          </w:p>
        </w:tc>
        <w:tc>
          <w:tcPr>
            <w:tcW w:w="8136" w:type="dxa"/>
          </w:tcPr>
          <w:p w14:paraId="05EEC81F" w14:textId="77777777" w:rsidR="003A00A6" w:rsidRPr="00C86A99" w:rsidRDefault="003A00A6" w:rsidP="00181660">
            <w:pPr>
              <w:pStyle w:val="Textoindependiente"/>
              <w:rPr>
                <w:rFonts w:ascii="Muller Regular" w:hAnsi="Muller Regular" w:cs="Tahoma"/>
                <w:b/>
                <w:color w:val="FFFFFF" w:themeColor="background1"/>
                <w:sz w:val="20"/>
              </w:rPr>
            </w:pPr>
            <w:r w:rsidRPr="00C86A99">
              <w:rPr>
                <w:rFonts w:ascii="Muller Regular" w:hAnsi="Muller Regular" w:cs="Tahoma"/>
                <w:b/>
                <w:color w:val="FFFFFF" w:themeColor="background1"/>
                <w:sz w:val="20"/>
              </w:rPr>
              <w:t>Descripción</w:t>
            </w:r>
          </w:p>
        </w:tc>
      </w:tr>
      <w:tr w:rsidR="003A00A6" w:rsidRPr="00C86A99" w14:paraId="7558A23D" w14:textId="77777777" w:rsidTr="003A00A6">
        <w:tc>
          <w:tcPr>
            <w:tcW w:w="1212" w:type="dxa"/>
          </w:tcPr>
          <w:p w14:paraId="2C44B45F" w14:textId="29C76364" w:rsidR="003A00A6" w:rsidRPr="00C86A99" w:rsidRDefault="003A00A6" w:rsidP="00181660">
            <w:pPr>
              <w:pStyle w:val="Textoindependiente"/>
              <w:jc w:val="both"/>
              <w:rPr>
                <w:rFonts w:ascii="Muller Regular" w:hAnsi="Muller Regular"/>
                <w:b w:val="0"/>
                <w:sz w:val="20"/>
                <w:lang w:val="es-PE"/>
              </w:rPr>
            </w:pPr>
          </w:p>
        </w:tc>
        <w:tc>
          <w:tcPr>
            <w:tcW w:w="8136" w:type="dxa"/>
          </w:tcPr>
          <w:p w14:paraId="3C110E26" w14:textId="54C0C668" w:rsidR="003A00A6" w:rsidRPr="00C86A99" w:rsidRDefault="00F3719E" w:rsidP="003A00A6">
            <w:pPr>
              <w:spacing w:line="240" w:lineRule="auto"/>
              <w:ind w:left="64"/>
              <w:rPr>
                <w:rFonts w:ascii="Muller Regular" w:hAnsi="Muller Regular" w:cs="Arial"/>
                <w:sz w:val="20"/>
              </w:rPr>
            </w:pPr>
            <w:r>
              <w:rPr>
                <w:rFonts w:ascii="Muller Regular" w:hAnsi="Muller Regular" w:cs="Arial"/>
                <w:sz w:val="20"/>
              </w:rPr>
              <w:t>EL vendedor de la empresa debe tener una cuenta de usuario activa.</w:t>
            </w:r>
          </w:p>
        </w:tc>
      </w:tr>
      <w:tr w:rsidR="00F3719E" w:rsidRPr="00C86A99" w14:paraId="6E16DA4A" w14:textId="77777777" w:rsidTr="003A00A6">
        <w:tc>
          <w:tcPr>
            <w:tcW w:w="1212" w:type="dxa"/>
          </w:tcPr>
          <w:p w14:paraId="6A684EC1" w14:textId="77777777" w:rsidR="00F3719E" w:rsidRPr="00C86A99" w:rsidRDefault="00F3719E" w:rsidP="00181660">
            <w:pPr>
              <w:pStyle w:val="Textoindependiente"/>
              <w:jc w:val="both"/>
              <w:rPr>
                <w:rFonts w:ascii="Muller Regular" w:hAnsi="Muller Regular"/>
                <w:b w:val="0"/>
                <w:sz w:val="20"/>
                <w:lang w:val="es-PE"/>
              </w:rPr>
            </w:pPr>
          </w:p>
        </w:tc>
        <w:tc>
          <w:tcPr>
            <w:tcW w:w="8136" w:type="dxa"/>
          </w:tcPr>
          <w:p w14:paraId="3EA2294A" w14:textId="19989738" w:rsidR="00F3719E" w:rsidRDefault="00F3719E" w:rsidP="003A00A6">
            <w:pPr>
              <w:spacing w:line="240" w:lineRule="auto"/>
              <w:ind w:left="64"/>
              <w:rPr>
                <w:rFonts w:ascii="Muller Regular" w:hAnsi="Muller Regular" w:cs="Arial"/>
                <w:sz w:val="20"/>
              </w:rPr>
            </w:pPr>
            <w:r>
              <w:rPr>
                <w:rFonts w:ascii="Muller Regular" w:hAnsi="Muller Regular" w:cs="Arial"/>
                <w:sz w:val="20"/>
              </w:rPr>
              <w:t>El cliente esta decidido a comprar un producto de la empresa</w:t>
            </w:r>
          </w:p>
        </w:tc>
      </w:tr>
      <w:tr w:rsidR="00F3719E" w:rsidRPr="00C86A99" w14:paraId="1558CE71" w14:textId="77777777" w:rsidTr="003A00A6">
        <w:tc>
          <w:tcPr>
            <w:tcW w:w="1212" w:type="dxa"/>
          </w:tcPr>
          <w:p w14:paraId="304D10F5" w14:textId="77777777" w:rsidR="00F3719E" w:rsidRPr="00C86A99" w:rsidRDefault="00F3719E" w:rsidP="00181660">
            <w:pPr>
              <w:pStyle w:val="Textoindependiente"/>
              <w:jc w:val="both"/>
              <w:rPr>
                <w:rFonts w:ascii="Muller Regular" w:hAnsi="Muller Regular"/>
                <w:b w:val="0"/>
                <w:sz w:val="20"/>
                <w:lang w:val="es-PE"/>
              </w:rPr>
            </w:pPr>
          </w:p>
        </w:tc>
        <w:tc>
          <w:tcPr>
            <w:tcW w:w="8136" w:type="dxa"/>
          </w:tcPr>
          <w:p w14:paraId="1790494D" w14:textId="156CED1C" w:rsidR="00F3719E" w:rsidRDefault="00F3719E" w:rsidP="003A00A6">
            <w:pPr>
              <w:spacing w:line="240" w:lineRule="auto"/>
              <w:ind w:left="64"/>
              <w:rPr>
                <w:rFonts w:ascii="Muller Regular" w:hAnsi="Muller Regular" w:cs="Arial"/>
                <w:sz w:val="20"/>
              </w:rPr>
            </w:pPr>
            <w:r>
              <w:rPr>
                <w:rFonts w:ascii="Muller Regular" w:hAnsi="Muller Regular" w:cs="Arial"/>
                <w:sz w:val="20"/>
              </w:rPr>
              <w:t xml:space="preserve">El producto debe estar en stock en </w:t>
            </w:r>
            <w:proofErr w:type="spellStart"/>
            <w:r>
              <w:rPr>
                <w:rFonts w:ascii="Muller Regular" w:hAnsi="Muller Regular" w:cs="Arial"/>
                <w:sz w:val="20"/>
              </w:rPr>
              <w:t>almacen</w:t>
            </w:r>
            <w:proofErr w:type="spellEnd"/>
          </w:p>
        </w:tc>
      </w:tr>
    </w:tbl>
    <w:p w14:paraId="50757315" w14:textId="77777777" w:rsidR="003A00A6" w:rsidRPr="00C86A99" w:rsidRDefault="003A00A6" w:rsidP="003A00A6">
      <w:pPr>
        <w:pStyle w:val="Subttulo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</w:p>
    <w:p w14:paraId="799709A5" w14:textId="45D2058C" w:rsidR="00371540" w:rsidRPr="00C86A99" w:rsidRDefault="00371540" w:rsidP="00371540">
      <w:pPr>
        <w:pStyle w:val="Subttulo"/>
        <w:numPr>
          <w:ilvl w:val="2"/>
          <w:numId w:val="15"/>
        </w:numPr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  <w:r w:rsidRPr="00C86A99">
        <w:rPr>
          <w:rFonts w:ascii="Muller Regular" w:hAnsi="Muller Regular" w:cs="Tahoma"/>
          <w:b w:val="0"/>
          <w:bCs w:val="0"/>
          <w:color w:val="000000" w:themeColor="text1"/>
          <w:sz w:val="20"/>
        </w:rPr>
        <w:t>Post – Condiciones</w:t>
      </w:r>
    </w:p>
    <w:p w14:paraId="252BB3B6" w14:textId="77777777" w:rsidR="007041D9" w:rsidRPr="00C86A99" w:rsidRDefault="007041D9" w:rsidP="007041D9">
      <w:pPr>
        <w:pStyle w:val="Subttulo"/>
        <w:ind w:left="1224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</w:p>
    <w:tbl>
      <w:tblPr>
        <w:tblStyle w:val="Tablaconcuadrcula"/>
        <w:tblW w:w="9493" w:type="dxa"/>
        <w:tblLayout w:type="fixed"/>
        <w:tblLook w:val="04A0" w:firstRow="1" w:lastRow="0" w:firstColumn="1" w:lastColumn="0" w:noHBand="0" w:noVBand="1"/>
      </w:tblPr>
      <w:tblGrid>
        <w:gridCol w:w="1212"/>
        <w:gridCol w:w="8281"/>
      </w:tblGrid>
      <w:tr w:rsidR="007041D9" w:rsidRPr="00C86A99" w14:paraId="00312D62" w14:textId="77777777" w:rsidTr="007041D9">
        <w:tc>
          <w:tcPr>
            <w:tcW w:w="9493" w:type="dxa"/>
            <w:gridSpan w:val="2"/>
            <w:shd w:val="clear" w:color="auto" w:fill="000000" w:themeFill="text1"/>
          </w:tcPr>
          <w:p w14:paraId="0781233A" w14:textId="77777777" w:rsidR="007041D9" w:rsidRPr="00C86A99" w:rsidRDefault="007041D9" w:rsidP="00181660">
            <w:pPr>
              <w:pStyle w:val="Textoindependiente"/>
              <w:rPr>
                <w:rFonts w:ascii="Muller Regular" w:hAnsi="Muller Regular" w:cs="Tahoma"/>
                <w:b w:val="0"/>
                <w:color w:val="FFFFFF" w:themeColor="background1"/>
                <w:sz w:val="20"/>
              </w:rPr>
            </w:pPr>
            <w:proofErr w:type="gramStart"/>
            <w:r w:rsidRPr="00C86A99">
              <w:rPr>
                <w:rFonts w:ascii="Muller Regular" w:hAnsi="Muller Regular" w:cs="Tahoma"/>
                <w:color w:val="FFFFFF" w:themeColor="background1"/>
                <w:sz w:val="20"/>
              </w:rPr>
              <w:t>VALIDAS.-</w:t>
            </w:r>
            <w:proofErr w:type="gramEnd"/>
          </w:p>
        </w:tc>
      </w:tr>
      <w:tr w:rsidR="007041D9" w:rsidRPr="00C86A99" w14:paraId="09FEC40F" w14:textId="77777777" w:rsidTr="007041D9">
        <w:tc>
          <w:tcPr>
            <w:tcW w:w="1212" w:type="dxa"/>
            <w:shd w:val="clear" w:color="auto" w:fill="000000" w:themeFill="text1"/>
          </w:tcPr>
          <w:p w14:paraId="79A6BCC0" w14:textId="77777777" w:rsidR="007041D9" w:rsidRPr="00C86A99" w:rsidRDefault="007041D9" w:rsidP="00181660">
            <w:pPr>
              <w:pStyle w:val="Textoindependiente"/>
              <w:rPr>
                <w:rFonts w:ascii="Muller Regular" w:hAnsi="Muller Regular" w:cs="Tahoma"/>
                <w:b w:val="0"/>
                <w:color w:val="FFFFFF" w:themeColor="background1"/>
                <w:sz w:val="20"/>
              </w:rPr>
            </w:pPr>
            <w:r w:rsidRPr="00C86A99">
              <w:rPr>
                <w:rFonts w:ascii="Muller Regular" w:hAnsi="Muller Regular" w:cs="Tahoma"/>
                <w:color w:val="FFFFFF" w:themeColor="background1"/>
                <w:sz w:val="20"/>
              </w:rPr>
              <w:t>Código</w:t>
            </w:r>
          </w:p>
        </w:tc>
        <w:tc>
          <w:tcPr>
            <w:tcW w:w="8281" w:type="dxa"/>
            <w:shd w:val="clear" w:color="auto" w:fill="000000" w:themeFill="text1"/>
          </w:tcPr>
          <w:p w14:paraId="0CA3FBC7" w14:textId="77777777" w:rsidR="007041D9" w:rsidRPr="00C86A99" w:rsidRDefault="007041D9" w:rsidP="00181660">
            <w:pPr>
              <w:pStyle w:val="Textoindependiente"/>
              <w:rPr>
                <w:rFonts w:ascii="Muller Regular" w:hAnsi="Muller Regular" w:cs="Tahoma"/>
                <w:b w:val="0"/>
                <w:color w:val="FFFFFF" w:themeColor="background1"/>
                <w:sz w:val="20"/>
              </w:rPr>
            </w:pPr>
            <w:r w:rsidRPr="00C86A99">
              <w:rPr>
                <w:rFonts w:ascii="Muller Regular" w:hAnsi="Muller Regular" w:cs="Tahoma"/>
                <w:color w:val="FFFFFF" w:themeColor="background1"/>
                <w:sz w:val="20"/>
              </w:rPr>
              <w:t>Descripción</w:t>
            </w:r>
          </w:p>
        </w:tc>
      </w:tr>
      <w:tr w:rsidR="007041D9" w:rsidRPr="00C86A99" w14:paraId="608F94CF" w14:textId="77777777" w:rsidTr="007041D9">
        <w:tc>
          <w:tcPr>
            <w:tcW w:w="1212" w:type="dxa"/>
          </w:tcPr>
          <w:p w14:paraId="0DB420DC" w14:textId="7EA214B8" w:rsidR="007041D9" w:rsidRPr="00C86A99" w:rsidRDefault="007041D9" w:rsidP="00181660">
            <w:pPr>
              <w:pStyle w:val="Textoindependiente"/>
              <w:jc w:val="both"/>
              <w:rPr>
                <w:rFonts w:ascii="Muller Regular" w:hAnsi="Muller Regular" w:cs="Tahoma"/>
                <w:b w:val="0"/>
                <w:color w:val="000000" w:themeColor="text1"/>
                <w:sz w:val="20"/>
              </w:rPr>
            </w:pPr>
          </w:p>
        </w:tc>
        <w:tc>
          <w:tcPr>
            <w:tcW w:w="8281" w:type="dxa"/>
          </w:tcPr>
          <w:p w14:paraId="525D4E3E" w14:textId="0D147429" w:rsidR="007041D9" w:rsidRPr="00C86A99" w:rsidRDefault="00F3719E" w:rsidP="007041D9">
            <w:pPr>
              <w:spacing w:line="240" w:lineRule="auto"/>
              <w:ind w:left="64"/>
              <w:rPr>
                <w:rFonts w:ascii="Muller Regular" w:hAnsi="Muller Regular" w:cs="Tahoma"/>
                <w:color w:val="000000" w:themeColor="text1"/>
                <w:sz w:val="20"/>
              </w:rPr>
            </w:pPr>
            <w:r>
              <w:rPr>
                <w:rFonts w:ascii="Muller Regular" w:hAnsi="Muller Regular" w:cs="Tahoma"/>
                <w:color w:val="000000" w:themeColor="text1"/>
                <w:sz w:val="20"/>
              </w:rPr>
              <w:t xml:space="preserve">Se registro una venta </w:t>
            </w:r>
            <w:proofErr w:type="spellStart"/>
            <w:r>
              <w:rPr>
                <w:rFonts w:ascii="Muller Regular" w:hAnsi="Muller Regular" w:cs="Tahoma"/>
                <w:color w:val="000000" w:themeColor="text1"/>
                <w:sz w:val="20"/>
              </w:rPr>
              <w:t>mas</w:t>
            </w:r>
            <w:proofErr w:type="spellEnd"/>
            <w:r>
              <w:rPr>
                <w:rFonts w:ascii="Muller Regular" w:hAnsi="Muller Regular" w:cs="Tahoma"/>
                <w:color w:val="000000" w:themeColor="text1"/>
                <w:sz w:val="20"/>
              </w:rPr>
              <w:t xml:space="preserve"> en la empresa</w:t>
            </w:r>
          </w:p>
        </w:tc>
      </w:tr>
      <w:tr w:rsidR="007041D9" w:rsidRPr="00C86A99" w14:paraId="3F4D4C4C" w14:textId="77777777" w:rsidTr="007041D9">
        <w:tc>
          <w:tcPr>
            <w:tcW w:w="9493" w:type="dxa"/>
            <w:gridSpan w:val="2"/>
            <w:shd w:val="clear" w:color="auto" w:fill="000000" w:themeFill="text1"/>
          </w:tcPr>
          <w:p w14:paraId="7F4CC5CD" w14:textId="77777777" w:rsidR="007041D9" w:rsidRPr="00C86A99" w:rsidRDefault="007041D9" w:rsidP="00181660">
            <w:pPr>
              <w:pStyle w:val="Textoindependiente"/>
              <w:rPr>
                <w:rFonts w:ascii="Muller Regular" w:hAnsi="Muller Regular" w:cs="Tahoma"/>
                <w:color w:val="FFFFFF" w:themeColor="background1"/>
                <w:sz w:val="20"/>
              </w:rPr>
            </w:pPr>
            <w:proofErr w:type="gramStart"/>
            <w:r w:rsidRPr="00C86A99">
              <w:rPr>
                <w:rFonts w:ascii="Muller Regular" w:hAnsi="Muller Regular" w:cs="Tahoma"/>
                <w:color w:val="FFFFFF" w:themeColor="background1"/>
                <w:sz w:val="20"/>
              </w:rPr>
              <w:t>INVALIDAS.-</w:t>
            </w:r>
            <w:proofErr w:type="gramEnd"/>
          </w:p>
        </w:tc>
      </w:tr>
      <w:tr w:rsidR="007041D9" w:rsidRPr="00C86A99" w14:paraId="19D19EDC" w14:textId="77777777" w:rsidTr="007041D9">
        <w:tc>
          <w:tcPr>
            <w:tcW w:w="1212" w:type="dxa"/>
            <w:shd w:val="clear" w:color="auto" w:fill="000000" w:themeFill="text1"/>
          </w:tcPr>
          <w:p w14:paraId="1374DF25" w14:textId="77777777" w:rsidR="007041D9" w:rsidRPr="00C86A99" w:rsidRDefault="007041D9" w:rsidP="00181660">
            <w:pPr>
              <w:pStyle w:val="Textoindependiente"/>
              <w:rPr>
                <w:rFonts w:ascii="Muller Regular" w:hAnsi="Muller Regular" w:cs="Tahoma"/>
                <w:color w:val="FFFFFF" w:themeColor="background1"/>
                <w:sz w:val="20"/>
              </w:rPr>
            </w:pPr>
            <w:r w:rsidRPr="00C86A99">
              <w:rPr>
                <w:rFonts w:ascii="Muller Regular" w:hAnsi="Muller Regular" w:cs="Tahoma"/>
                <w:color w:val="FFFFFF" w:themeColor="background1"/>
                <w:sz w:val="20"/>
              </w:rPr>
              <w:t>Código</w:t>
            </w:r>
          </w:p>
        </w:tc>
        <w:tc>
          <w:tcPr>
            <w:tcW w:w="8281" w:type="dxa"/>
            <w:shd w:val="clear" w:color="auto" w:fill="000000" w:themeFill="text1"/>
          </w:tcPr>
          <w:p w14:paraId="05A158A0" w14:textId="77777777" w:rsidR="007041D9" w:rsidRPr="00C86A99" w:rsidRDefault="007041D9" w:rsidP="00181660">
            <w:pPr>
              <w:pStyle w:val="Textoindependiente"/>
              <w:rPr>
                <w:rFonts w:ascii="Muller Regular" w:hAnsi="Muller Regular" w:cs="Tahoma"/>
                <w:color w:val="FFFFFF" w:themeColor="background1"/>
                <w:sz w:val="20"/>
              </w:rPr>
            </w:pPr>
            <w:r w:rsidRPr="00C86A99">
              <w:rPr>
                <w:rFonts w:ascii="Muller Regular" w:hAnsi="Muller Regular" w:cs="Tahoma"/>
                <w:color w:val="FFFFFF" w:themeColor="background1"/>
                <w:sz w:val="20"/>
              </w:rPr>
              <w:t>Descripción</w:t>
            </w:r>
          </w:p>
        </w:tc>
      </w:tr>
      <w:tr w:rsidR="007041D9" w:rsidRPr="00C86A99" w14:paraId="2DBF955C" w14:textId="77777777" w:rsidTr="007041D9">
        <w:tc>
          <w:tcPr>
            <w:tcW w:w="1212" w:type="dxa"/>
          </w:tcPr>
          <w:p w14:paraId="19C82242" w14:textId="7F142B01" w:rsidR="007041D9" w:rsidRPr="00C86A99" w:rsidRDefault="007041D9" w:rsidP="00181660">
            <w:pPr>
              <w:pStyle w:val="Textoindependiente"/>
              <w:jc w:val="both"/>
              <w:rPr>
                <w:rFonts w:ascii="Muller Regular" w:hAnsi="Muller Regular" w:cs="Tahoma"/>
                <w:b w:val="0"/>
                <w:color w:val="000000" w:themeColor="text1"/>
                <w:sz w:val="20"/>
              </w:rPr>
            </w:pPr>
          </w:p>
        </w:tc>
        <w:tc>
          <w:tcPr>
            <w:tcW w:w="8281" w:type="dxa"/>
          </w:tcPr>
          <w:p w14:paraId="2DD70AA1" w14:textId="325FDADA" w:rsidR="007041D9" w:rsidRPr="00C86A99" w:rsidRDefault="00F3719E" w:rsidP="00F3719E">
            <w:pPr>
              <w:spacing w:line="240" w:lineRule="auto"/>
              <w:rPr>
                <w:rFonts w:ascii="Muller Regular" w:hAnsi="Muller Regular" w:cs="Tahoma"/>
                <w:color w:val="000000" w:themeColor="text1"/>
                <w:sz w:val="20"/>
              </w:rPr>
            </w:pPr>
            <w:r>
              <w:rPr>
                <w:rFonts w:ascii="Muller Regular" w:hAnsi="Muller Regular" w:cs="Tahoma"/>
                <w:color w:val="000000" w:themeColor="text1"/>
                <w:sz w:val="20"/>
              </w:rPr>
              <w:t>Estuvo deteriorado la tarjeta de pago del cliente</w:t>
            </w:r>
          </w:p>
        </w:tc>
      </w:tr>
      <w:tr w:rsidR="00F3719E" w:rsidRPr="00C86A99" w14:paraId="7D5E703C" w14:textId="77777777" w:rsidTr="007041D9">
        <w:tc>
          <w:tcPr>
            <w:tcW w:w="1212" w:type="dxa"/>
          </w:tcPr>
          <w:p w14:paraId="79E2AB70" w14:textId="77777777" w:rsidR="00F3719E" w:rsidRPr="00C86A99" w:rsidRDefault="00F3719E" w:rsidP="00181660">
            <w:pPr>
              <w:pStyle w:val="Textoindependiente"/>
              <w:jc w:val="both"/>
              <w:rPr>
                <w:rFonts w:ascii="Muller Regular" w:hAnsi="Muller Regular" w:cs="Tahoma"/>
                <w:b w:val="0"/>
                <w:color w:val="000000" w:themeColor="text1"/>
                <w:sz w:val="20"/>
              </w:rPr>
            </w:pPr>
          </w:p>
        </w:tc>
        <w:tc>
          <w:tcPr>
            <w:tcW w:w="8281" w:type="dxa"/>
          </w:tcPr>
          <w:p w14:paraId="07D7D04B" w14:textId="5144802B" w:rsidR="00F3719E" w:rsidRDefault="00F3719E" w:rsidP="00F3719E">
            <w:pPr>
              <w:spacing w:line="240" w:lineRule="auto"/>
              <w:rPr>
                <w:rFonts w:ascii="Muller Regular" w:hAnsi="Muller Regular" w:cs="Tahoma"/>
                <w:color w:val="000000" w:themeColor="text1"/>
                <w:sz w:val="20"/>
              </w:rPr>
            </w:pPr>
            <w:r>
              <w:rPr>
                <w:rFonts w:ascii="Muller Regular" w:hAnsi="Muller Regular" w:cs="Tahoma"/>
                <w:color w:val="000000" w:themeColor="text1"/>
                <w:sz w:val="20"/>
              </w:rPr>
              <w:t>El sistema de pago no estaba en funcionamiento</w:t>
            </w:r>
          </w:p>
        </w:tc>
      </w:tr>
      <w:tr w:rsidR="00F3719E" w:rsidRPr="00C86A99" w14:paraId="315E2257" w14:textId="77777777" w:rsidTr="007041D9">
        <w:tc>
          <w:tcPr>
            <w:tcW w:w="1212" w:type="dxa"/>
          </w:tcPr>
          <w:p w14:paraId="28F61ECE" w14:textId="77777777" w:rsidR="00F3719E" w:rsidRPr="00C86A99" w:rsidRDefault="00F3719E" w:rsidP="00181660">
            <w:pPr>
              <w:pStyle w:val="Textoindependiente"/>
              <w:jc w:val="both"/>
              <w:rPr>
                <w:rFonts w:ascii="Muller Regular" w:hAnsi="Muller Regular" w:cs="Tahoma"/>
                <w:b w:val="0"/>
                <w:color w:val="000000" w:themeColor="text1"/>
                <w:sz w:val="20"/>
              </w:rPr>
            </w:pPr>
          </w:p>
        </w:tc>
        <w:tc>
          <w:tcPr>
            <w:tcW w:w="8281" w:type="dxa"/>
          </w:tcPr>
          <w:p w14:paraId="05087ADD" w14:textId="250D5E34" w:rsidR="00F3719E" w:rsidRDefault="009A5089" w:rsidP="00F3719E">
            <w:pPr>
              <w:spacing w:line="240" w:lineRule="auto"/>
              <w:rPr>
                <w:rFonts w:ascii="Muller Regular" w:hAnsi="Muller Regular" w:cs="Tahoma"/>
                <w:color w:val="000000" w:themeColor="text1"/>
                <w:sz w:val="20"/>
              </w:rPr>
            </w:pPr>
            <w:r>
              <w:rPr>
                <w:rFonts w:ascii="Muller Regular" w:hAnsi="Muller Regular" w:cs="Tahoma"/>
                <w:color w:val="000000" w:themeColor="text1"/>
                <w:sz w:val="20"/>
              </w:rPr>
              <w:t>Se llego al tope de la tarjeta</w:t>
            </w:r>
          </w:p>
        </w:tc>
      </w:tr>
    </w:tbl>
    <w:p w14:paraId="041E2DAC" w14:textId="24839541" w:rsidR="007041D9" w:rsidRPr="00C86A99" w:rsidRDefault="007041D9" w:rsidP="007041D9">
      <w:pPr>
        <w:pStyle w:val="Subttulo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</w:p>
    <w:p w14:paraId="6701A98A" w14:textId="77777777" w:rsidR="007041D9" w:rsidRPr="00C86A99" w:rsidRDefault="007041D9" w:rsidP="007041D9">
      <w:pPr>
        <w:pStyle w:val="Subttulo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</w:p>
    <w:p w14:paraId="7683CB4E" w14:textId="0AFBA157" w:rsidR="00371540" w:rsidRPr="00C86A99" w:rsidRDefault="00371540" w:rsidP="00371540">
      <w:pPr>
        <w:pStyle w:val="Subttulo"/>
        <w:numPr>
          <w:ilvl w:val="2"/>
          <w:numId w:val="15"/>
        </w:numPr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  <w:r w:rsidRPr="00C86A99">
        <w:rPr>
          <w:rFonts w:ascii="Muller Regular" w:hAnsi="Muller Regular" w:cs="Tahoma"/>
          <w:b w:val="0"/>
          <w:bCs w:val="0"/>
          <w:color w:val="000000" w:themeColor="text1"/>
          <w:sz w:val="20"/>
        </w:rPr>
        <w:t>Actividades – Pasos</w:t>
      </w:r>
    </w:p>
    <w:p w14:paraId="72692D6A" w14:textId="77777777" w:rsidR="007041D9" w:rsidRDefault="007041D9" w:rsidP="007041D9">
      <w:pPr>
        <w:pStyle w:val="Subttulo"/>
        <w:ind w:left="1224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</w:p>
    <w:p w14:paraId="2AB68A85" w14:textId="028451E9" w:rsidR="00400C67" w:rsidRPr="00400C67" w:rsidRDefault="00400C67" w:rsidP="00400C67">
      <w:pPr>
        <w:pStyle w:val="Subttulo"/>
        <w:ind w:left="720"/>
        <w:jc w:val="both"/>
        <w:rPr>
          <w:rFonts w:ascii="Muller Regular" w:hAnsi="Muller Regular" w:cs="Tahoma"/>
          <w:color w:val="000000" w:themeColor="text1"/>
          <w:sz w:val="20"/>
          <w:u w:val="single"/>
        </w:rPr>
      </w:pPr>
      <w:r w:rsidRPr="00400C67">
        <w:rPr>
          <w:rFonts w:ascii="Muller Regular" w:hAnsi="Muller Regular" w:cs="Tahoma"/>
          <w:color w:val="000000" w:themeColor="text1"/>
          <w:sz w:val="20"/>
          <w:highlight w:val="yellow"/>
          <w:u w:val="single"/>
        </w:rPr>
        <w:t>&lt;AQUÍ SE PONDRAN LOS PASOS QUE SE EJECUTAN PARA REALIZAR EL CASO DE USO&gt;</w:t>
      </w:r>
    </w:p>
    <w:p w14:paraId="14BACAE8" w14:textId="77777777" w:rsidR="00400C67" w:rsidRPr="00C86A99" w:rsidRDefault="00400C67" w:rsidP="007041D9">
      <w:pPr>
        <w:pStyle w:val="Subttulo"/>
        <w:ind w:left="1224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</w:p>
    <w:tbl>
      <w:tblPr>
        <w:tblStyle w:val="Tablaprofesional"/>
        <w:tblW w:w="9631" w:type="dxa"/>
        <w:tblLayout w:type="fixed"/>
        <w:tblLook w:val="04A0" w:firstRow="1" w:lastRow="0" w:firstColumn="1" w:lastColumn="0" w:noHBand="0" w:noVBand="1"/>
      </w:tblPr>
      <w:tblGrid>
        <w:gridCol w:w="843"/>
        <w:gridCol w:w="8788"/>
      </w:tblGrid>
      <w:tr w:rsidR="007041D9" w:rsidRPr="00C86A99" w14:paraId="5134C672" w14:textId="77777777" w:rsidTr="007041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3" w:type="dxa"/>
          </w:tcPr>
          <w:p w14:paraId="587D6C67" w14:textId="77777777" w:rsidR="007041D9" w:rsidRPr="00C86A99" w:rsidRDefault="007041D9" w:rsidP="00181660">
            <w:pPr>
              <w:pStyle w:val="Textoindependiente"/>
              <w:rPr>
                <w:rFonts w:ascii="Muller Regular" w:hAnsi="Muller Regular" w:cs="Tahoma"/>
                <w:color w:val="FFFFFF" w:themeColor="background1"/>
                <w:sz w:val="20"/>
              </w:rPr>
            </w:pPr>
            <w:r w:rsidRPr="00C86A99">
              <w:rPr>
                <w:rFonts w:ascii="Muller Regular" w:hAnsi="Muller Regular" w:cs="Tahoma"/>
                <w:b/>
                <w:color w:val="FFFFFF" w:themeColor="background1"/>
                <w:sz w:val="20"/>
              </w:rPr>
              <w:t>Paso</w:t>
            </w:r>
          </w:p>
        </w:tc>
        <w:tc>
          <w:tcPr>
            <w:tcW w:w="8788" w:type="dxa"/>
          </w:tcPr>
          <w:p w14:paraId="5EB497EA" w14:textId="77777777" w:rsidR="007041D9" w:rsidRPr="00C86A99" w:rsidRDefault="007041D9" w:rsidP="00181660">
            <w:pPr>
              <w:pStyle w:val="Textoindependiente"/>
              <w:rPr>
                <w:rFonts w:ascii="Muller Regular" w:hAnsi="Muller Regular" w:cs="Tahoma"/>
                <w:color w:val="FFFFFF" w:themeColor="background1"/>
                <w:sz w:val="20"/>
              </w:rPr>
            </w:pPr>
            <w:r w:rsidRPr="00C86A99">
              <w:rPr>
                <w:rFonts w:ascii="Muller Regular" w:hAnsi="Muller Regular" w:cs="Tahoma"/>
                <w:b/>
                <w:color w:val="FFFFFF" w:themeColor="background1"/>
                <w:sz w:val="20"/>
              </w:rPr>
              <w:t>Acción</w:t>
            </w:r>
          </w:p>
        </w:tc>
      </w:tr>
      <w:tr w:rsidR="007041D9" w:rsidRPr="00C86A99" w14:paraId="58F09DF6" w14:textId="77777777" w:rsidTr="007041D9">
        <w:tc>
          <w:tcPr>
            <w:tcW w:w="843" w:type="dxa"/>
          </w:tcPr>
          <w:p w14:paraId="70ADE677" w14:textId="4C83C0EA" w:rsidR="007041D9" w:rsidRPr="00C86A99" w:rsidRDefault="007041D9" w:rsidP="00181660">
            <w:pPr>
              <w:pStyle w:val="Textoindependiente"/>
              <w:jc w:val="both"/>
              <w:rPr>
                <w:rFonts w:ascii="Muller Regular" w:hAnsi="Muller Regular" w:cs="Tahoma"/>
                <w:b w:val="0"/>
                <w:color w:val="000000" w:themeColor="text1"/>
                <w:sz w:val="20"/>
              </w:rPr>
            </w:pPr>
          </w:p>
        </w:tc>
        <w:tc>
          <w:tcPr>
            <w:tcW w:w="8788" w:type="dxa"/>
          </w:tcPr>
          <w:p w14:paraId="0C69FBE1" w14:textId="48003F28" w:rsidR="007041D9" w:rsidRPr="00C86A99" w:rsidRDefault="007041D9" w:rsidP="00181660">
            <w:pPr>
              <w:ind w:left="-78"/>
              <w:rPr>
                <w:rFonts w:ascii="Muller Regular" w:hAnsi="Muller Regular" w:cs="Tahoma"/>
                <w:color w:val="000000" w:themeColor="text1"/>
                <w:sz w:val="20"/>
              </w:rPr>
            </w:pPr>
          </w:p>
        </w:tc>
      </w:tr>
      <w:tr w:rsidR="007041D9" w:rsidRPr="00C86A99" w14:paraId="60986733" w14:textId="77777777" w:rsidTr="007041D9">
        <w:tc>
          <w:tcPr>
            <w:tcW w:w="843" w:type="dxa"/>
          </w:tcPr>
          <w:p w14:paraId="21E8BB30" w14:textId="31D36960" w:rsidR="007041D9" w:rsidRPr="00C86A99" w:rsidRDefault="007041D9" w:rsidP="00181660">
            <w:pPr>
              <w:pStyle w:val="Textoindependiente"/>
              <w:jc w:val="both"/>
              <w:rPr>
                <w:rFonts w:ascii="Muller Regular" w:hAnsi="Muller Regular" w:cs="Tahoma"/>
                <w:b w:val="0"/>
                <w:color w:val="000000" w:themeColor="text1"/>
                <w:sz w:val="20"/>
              </w:rPr>
            </w:pPr>
          </w:p>
        </w:tc>
        <w:tc>
          <w:tcPr>
            <w:tcW w:w="8788" w:type="dxa"/>
          </w:tcPr>
          <w:p w14:paraId="5F97E0D0" w14:textId="758CB39C" w:rsidR="007041D9" w:rsidRPr="00C86A99" w:rsidRDefault="007041D9" w:rsidP="00181660">
            <w:pPr>
              <w:ind w:left="-78"/>
              <w:rPr>
                <w:rFonts w:ascii="Muller Regular" w:hAnsi="Muller Regular" w:cs="Tahoma"/>
                <w:color w:val="000000" w:themeColor="text1"/>
                <w:sz w:val="20"/>
              </w:rPr>
            </w:pPr>
          </w:p>
        </w:tc>
      </w:tr>
      <w:tr w:rsidR="007041D9" w:rsidRPr="00C86A99" w14:paraId="77FCC7C5" w14:textId="77777777" w:rsidTr="007041D9">
        <w:tc>
          <w:tcPr>
            <w:tcW w:w="843" w:type="dxa"/>
          </w:tcPr>
          <w:p w14:paraId="51BBEEFC" w14:textId="167E4B8A" w:rsidR="007041D9" w:rsidRPr="00C86A99" w:rsidRDefault="007041D9" w:rsidP="00181660">
            <w:pPr>
              <w:pStyle w:val="Textoindependiente"/>
              <w:rPr>
                <w:rFonts w:ascii="Muller Regular" w:hAnsi="Muller Regular" w:cs="Tahoma"/>
                <w:b w:val="0"/>
                <w:color w:val="000000" w:themeColor="text1"/>
                <w:sz w:val="20"/>
              </w:rPr>
            </w:pPr>
          </w:p>
        </w:tc>
        <w:tc>
          <w:tcPr>
            <w:tcW w:w="8788" w:type="dxa"/>
          </w:tcPr>
          <w:p w14:paraId="399082F5" w14:textId="77777777" w:rsidR="007041D9" w:rsidRPr="00C86A99" w:rsidRDefault="007041D9" w:rsidP="00181660">
            <w:pPr>
              <w:rPr>
                <w:rFonts w:ascii="Muller Regular" w:hAnsi="Muller Regular" w:cs="Tahoma"/>
                <w:color w:val="000000" w:themeColor="text1"/>
                <w:sz w:val="20"/>
              </w:rPr>
            </w:pPr>
          </w:p>
        </w:tc>
      </w:tr>
      <w:tr w:rsidR="007041D9" w:rsidRPr="00C86A99" w14:paraId="696F7412" w14:textId="77777777" w:rsidTr="007041D9">
        <w:tc>
          <w:tcPr>
            <w:tcW w:w="843" w:type="dxa"/>
          </w:tcPr>
          <w:p w14:paraId="3788B772" w14:textId="4651F0EC" w:rsidR="007041D9" w:rsidRPr="00C86A99" w:rsidRDefault="007041D9" w:rsidP="00181660">
            <w:pPr>
              <w:pStyle w:val="Textoindependiente"/>
              <w:rPr>
                <w:rFonts w:ascii="Muller Regular" w:hAnsi="Muller Regular" w:cs="Tahoma"/>
                <w:b w:val="0"/>
                <w:color w:val="000000" w:themeColor="text1"/>
                <w:sz w:val="20"/>
              </w:rPr>
            </w:pPr>
          </w:p>
        </w:tc>
        <w:tc>
          <w:tcPr>
            <w:tcW w:w="8788" w:type="dxa"/>
          </w:tcPr>
          <w:p w14:paraId="1ADB4840" w14:textId="0624A170" w:rsidR="007041D9" w:rsidRPr="00C86A99" w:rsidRDefault="007041D9" w:rsidP="00181660">
            <w:pPr>
              <w:autoSpaceDE w:val="0"/>
              <w:autoSpaceDN w:val="0"/>
              <w:adjustRightInd w:val="0"/>
              <w:rPr>
                <w:rFonts w:ascii="Muller Regular" w:hAnsi="Muller Regular" w:cs="Tahoma"/>
                <w:color w:val="000000" w:themeColor="text1"/>
                <w:sz w:val="20"/>
              </w:rPr>
            </w:pPr>
          </w:p>
        </w:tc>
      </w:tr>
    </w:tbl>
    <w:p w14:paraId="52CB862B" w14:textId="77777777" w:rsidR="007041D9" w:rsidRPr="00C86A99" w:rsidRDefault="007041D9" w:rsidP="007041D9">
      <w:pPr>
        <w:pStyle w:val="Subttulo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</w:p>
    <w:p w14:paraId="49B343DE" w14:textId="1E1E902D" w:rsidR="00371540" w:rsidRDefault="00371540" w:rsidP="00371540">
      <w:pPr>
        <w:pStyle w:val="Subttulo"/>
        <w:numPr>
          <w:ilvl w:val="2"/>
          <w:numId w:val="15"/>
        </w:numPr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  <w:r w:rsidRPr="00C86A99">
        <w:rPr>
          <w:rFonts w:ascii="Muller Regular" w:hAnsi="Muller Regular" w:cs="Tahoma"/>
          <w:b w:val="0"/>
          <w:bCs w:val="0"/>
          <w:color w:val="000000" w:themeColor="text1"/>
          <w:sz w:val="20"/>
        </w:rPr>
        <w:t>Excepciones</w:t>
      </w:r>
    </w:p>
    <w:p w14:paraId="1B847E6D" w14:textId="77777777" w:rsidR="006C71B8" w:rsidRDefault="006C71B8" w:rsidP="006C71B8">
      <w:pPr>
        <w:pStyle w:val="Subttulo"/>
        <w:ind w:left="792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</w:p>
    <w:p w14:paraId="6FEF767D" w14:textId="6602B9FF" w:rsidR="006C71B8" w:rsidRPr="006C71B8" w:rsidRDefault="006C71B8" w:rsidP="006C71B8">
      <w:pPr>
        <w:pStyle w:val="Subttulo"/>
        <w:ind w:left="792"/>
        <w:jc w:val="both"/>
        <w:rPr>
          <w:rFonts w:ascii="Muller Regular" w:hAnsi="Muller Regular" w:cs="Tahoma"/>
          <w:color w:val="000000" w:themeColor="text1"/>
          <w:sz w:val="20"/>
          <w:u w:val="single"/>
        </w:rPr>
      </w:pPr>
      <w:r w:rsidRPr="006C71B8">
        <w:rPr>
          <w:rFonts w:ascii="Muller Regular" w:hAnsi="Muller Regular" w:cs="Tahoma"/>
          <w:color w:val="000000" w:themeColor="text1"/>
          <w:sz w:val="20"/>
          <w:highlight w:val="yellow"/>
          <w:u w:val="single"/>
        </w:rPr>
        <w:t>&lt;AQUÍ SE PONEN CUALQUIER EVENTO QUE PUEDE OCURRIR EN LOS PASOS ANTERIORES QUE TERMINAN EL CASO DE USO&gt;</w:t>
      </w:r>
    </w:p>
    <w:p w14:paraId="334C4E93" w14:textId="77777777" w:rsidR="006C71B8" w:rsidRPr="00C86A99" w:rsidRDefault="006C71B8" w:rsidP="006C71B8">
      <w:pPr>
        <w:pStyle w:val="Subttulo"/>
        <w:ind w:left="792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</w:p>
    <w:tbl>
      <w:tblPr>
        <w:tblStyle w:val="Tablaconcuadrcula"/>
        <w:tblW w:w="9634" w:type="dxa"/>
        <w:tblLayout w:type="fixed"/>
        <w:tblLook w:val="04A0" w:firstRow="1" w:lastRow="0" w:firstColumn="1" w:lastColumn="0" w:noHBand="0" w:noVBand="1"/>
      </w:tblPr>
      <w:tblGrid>
        <w:gridCol w:w="988"/>
        <w:gridCol w:w="8646"/>
      </w:tblGrid>
      <w:tr w:rsidR="00A67974" w:rsidRPr="00C86A99" w14:paraId="795BE9C5" w14:textId="77777777" w:rsidTr="00181660">
        <w:tc>
          <w:tcPr>
            <w:tcW w:w="988" w:type="dxa"/>
            <w:shd w:val="clear" w:color="auto" w:fill="000000" w:themeFill="text1"/>
          </w:tcPr>
          <w:p w14:paraId="7B09850B" w14:textId="77777777" w:rsidR="00A67974" w:rsidRPr="00C86A99" w:rsidRDefault="00A67974" w:rsidP="00181660">
            <w:pPr>
              <w:pStyle w:val="Textoindependiente"/>
              <w:rPr>
                <w:rFonts w:ascii="Muller Regular" w:hAnsi="Muller Regular" w:cs="Tahoma"/>
                <w:b w:val="0"/>
                <w:color w:val="FFFFFF" w:themeColor="background1"/>
                <w:sz w:val="20"/>
              </w:rPr>
            </w:pPr>
            <w:r w:rsidRPr="00C86A99">
              <w:rPr>
                <w:rFonts w:ascii="Muller Regular" w:hAnsi="Muller Regular" w:cs="Tahoma"/>
                <w:color w:val="FFFFFF" w:themeColor="background1"/>
                <w:sz w:val="20"/>
              </w:rPr>
              <w:t>Paso</w:t>
            </w:r>
          </w:p>
        </w:tc>
        <w:tc>
          <w:tcPr>
            <w:tcW w:w="8646" w:type="dxa"/>
            <w:shd w:val="clear" w:color="auto" w:fill="000000" w:themeFill="text1"/>
          </w:tcPr>
          <w:p w14:paraId="3741FB8C" w14:textId="77777777" w:rsidR="00A67974" w:rsidRPr="00C86A99" w:rsidRDefault="00A67974" w:rsidP="00181660">
            <w:pPr>
              <w:pStyle w:val="Textoindependiente"/>
              <w:rPr>
                <w:rFonts w:ascii="Muller Regular" w:hAnsi="Muller Regular" w:cs="Tahoma"/>
                <w:b w:val="0"/>
                <w:color w:val="FFFFFF" w:themeColor="background1"/>
                <w:sz w:val="20"/>
              </w:rPr>
            </w:pPr>
            <w:r w:rsidRPr="00C86A99">
              <w:rPr>
                <w:rFonts w:ascii="Muller Regular" w:hAnsi="Muller Regular" w:cs="Tahoma"/>
                <w:color w:val="FFFFFF" w:themeColor="background1"/>
                <w:sz w:val="20"/>
              </w:rPr>
              <w:t>Acción</w:t>
            </w:r>
          </w:p>
        </w:tc>
      </w:tr>
      <w:tr w:rsidR="00A67974" w:rsidRPr="00C86A99" w14:paraId="1341BFF1" w14:textId="77777777" w:rsidTr="00181660">
        <w:tc>
          <w:tcPr>
            <w:tcW w:w="988" w:type="dxa"/>
          </w:tcPr>
          <w:p w14:paraId="56242872" w14:textId="77777777" w:rsidR="00A67974" w:rsidRPr="00C86A99" w:rsidRDefault="00A67974" w:rsidP="00181660">
            <w:pPr>
              <w:pStyle w:val="Textoindependiente"/>
              <w:jc w:val="both"/>
              <w:rPr>
                <w:rFonts w:ascii="Muller Regular" w:hAnsi="Muller Regular" w:cs="Tahoma"/>
                <w:b w:val="0"/>
                <w:color w:val="000000" w:themeColor="text1"/>
                <w:sz w:val="20"/>
              </w:rPr>
            </w:pPr>
            <w:r w:rsidRPr="00C86A99">
              <w:rPr>
                <w:rFonts w:ascii="Muller Regular" w:hAnsi="Muller Regular" w:cs="Tahoma"/>
                <w:b w:val="0"/>
                <w:color w:val="000000" w:themeColor="text1"/>
                <w:sz w:val="20"/>
              </w:rPr>
              <w:t>01</w:t>
            </w:r>
          </w:p>
        </w:tc>
        <w:tc>
          <w:tcPr>
            <w:tcW w:w="8646" w:type="dxa"/>
          </w:tcPr>
          <w:p w14:paraId="44307D3F" w14:textId="07A3BC85" w:rsidR="00A67974" w:rsidRPr="00C86A99" w:rsidRDefault="006C71B8" w:rsidP="006C71B8">
            <w:pPr>
              <w:spacing w:line="240" w:lineRule="auto"/>
              <w:rPr>
                <w:rFonts w:ascii="Muller Regular" w:hAnsi="Muller Regular" w:cs="Tahoma"/>
                <w:color w:val="000000" w:themeColor="text1"/>
                <w:sz w:val="20"/>
              </w:rPr>
            </w:pPr>
            <w:r>
              <w:rPr>
                <w:rFonts w:ascii="Muller Regular" w:hAnsi="Muller Regular" w:cs="Tahoma"/>
                <w:color w:val="000000" w:themeColor="text1"/>
                <w:sz w:val="20"/>
              </w:rPr>
              <w:t>El cliente se retiro de la tienda antes de pagar.</w:t>
            </w:r>
          </w:p>
        </w:tc>
      </w:tr>
    </w:tbl>
    <w:p w14:paraId="158DC69F" w14:textId="77777777" w:rsidR="00A67974" w:rsidRPr="00C86A99" w:rsidRDefault="00A67974" w:rsidP="00A67974">
      <w:pPr>
        <w:pStyle w:val="Subttulo"/>
        <w:ind w:left="1224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</w:p>
    <w:p w14:paraId="5EC4C3D0" w14:textId="6565F28A" w:rsidR="00A67974" w:rsidRPr="00C86A99" w:rsidRDefault="00A67974" w:rsidP="00A67974">
      <w:pPr>
        <w:pStyle w:val="Subttulo"/>
        <w:numPr>
          <w:ilvl w:val="0"/>
          <w:numId w:val="15"/>
        </w:numPr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  <w:r w:rsidRPr="00C86A99">
        <w:rPr>
          <w:rFonts w:ascii="Muller Regular" w:hAnsi="Muller Regular" w:cs="Tahoma"/>
          <w:b w:val="0"/>
          <w:bCs w:val="0"/>
          <w:color w:val="000000" w:themeColor="text1"/>
          <w:sz w:val="20"/>
        </w:rPr>
        <w:t xml:space="preserve">Reglas de Negocio </w:t>
      </w:r>
    </w:p>
    <w:p w14:paraId="5D54FAA9" w14:textId="411575A7" w:rsidR="00A67974" w:rsidRPr="00C86A99" w:rsidRDefault="00A67974" w:rsidP="00A67974">
      <w:pPr>
        <w:pStyle w:val="Subttulo"/>
        <w:numPr>
          <w:ilvl w:val="1"/>
          <w:numId w:val="15"/>
        </w:numPr>
        <w:ind w:left="544" w:hanging="431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  <w:r w:rsidRPr="00C86A99">
        <w:rPr>
          <w:rFonts w:ascii="Muller Regular" w:hAnsi="Muller Regular" w:cs="Tahoma"/>
          <w:b w:val="0"/>
          <w:bCs w:val="0"/>
          <w:color w:val="000000" w:themeColor="text1"/>
          <w:sz w:val="20"/>
        </w:rPr>
        <w:t>Reglas de Negocio de Aplicación Móvil</w:t>
      </w:r>
    </w:p>
    <w:p w14:paraId="6F4F6793" w14:textId="77777777" w:rsidR="00A67974" w:rsidRPr="00C86A99" w:rsidRDefault="00A67974" w:rsidP="00A67974">
      <w:pPr>
        <w:pStyle w:val="Subttulo"/>
        <w:ind w:left="544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</w:p>
    <w:tbl>
      <w:tblPr>
        <w:tblStyle w:val="Tablaprofesional"/>
        <w:tblW w:w="9631" w:type="dxa"/>
        <w:tblLayout w:type="fixed"/>
        <w:tblLook w:val="04A0" w:firstRow="1" w:lastRow="0" w:firstColumn="1" w:lastColumn="0" w:noHBand="0" w:noVBand="1"/>
      </w:tblPr>
      <w:tblGrid>
        <w:gridCol w:w="1126"/>
        <w:gridCol w:w="8505"/>
      </w:tblGrid>
      <w:tr w:rsidR="00A67974" w:rsidRPr="00C86A99" w14:paraId="1325C145" w14:textId="77777777" w:rsidTr="00A679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9"/>
        </w:trPr>
        <w:tc>
          <w:tcPr>
            <w:tcW w:w="1126" w:type="dxa"/>
          </w:tcPr>
          <w:p w14:paraId="32FF1C6E" w14:textId="77777777" w:rsidR="00A67974" w:rsidRPr="00C86A99" w:rsidRDefault="00A67974" w:rsidP="00181660">
            <w:pPr>
              <w:pStyle w:val="Textoindependiente"/>
              <w:rPr>
                <w:rFonts w:ascii="Muller Regular" w:hAnsi="Muller Regular" w:cs="Tahoma"/>
                <w:color w:val="FFFFFF" w:themeColor="background1"/>
                <w:sz w:val="20"/>
              </w:rPr>
            </w:pPr>
            <w:r w:rsidRPr="00C86A99">
              <w:rPr>
                <w:rFonts w:ascii="Muller Regular" w:hAnsi="Muller Regular" w:cs="Tahoma"/>
                <w:b/>
                <w:color w:val="FFFFFF" w:themeColor="background1"/>
                <w:sz w:val="20"/>
              </w:rPr>
              <w:t>Paso</w:t>
            </w:r>
          </w:p>
        </w:tc>
        <w:tc>
          <w:tcPr>
            <w:tcW w:w="8505" w:type="dxa"/>
          </w:tcPr>
          <w:p w14:paraId="7FF272A9" w14:textId="77777777" w:rsidR="00A67974" w:rsidRPr="00C86A99" w:rsidRDefault="00A67974" w:rsidP="00181660">
            <w:pPr>
              <w:pStyle w:val="Textoindependiente"/>
              <w:rPr>
                <w:rFonts w:ascii="Muller Regular" w:hAnsi="Muller Regular" w:cs="Tahoma"/>
                <w:color w:val="FFFFFF" w:themeColor="background1"/>
                <w:sz w:val="20"/>
              </w:rPr>
            </w:pPr>
            <w:r w:rsidRPr="00C86A99">
              <w:rPr>
                <w:rFonts w:ascii="Muller Regular" w:hAnsi="Muller Regular" w:cs="Tahoma"/>
                <w:b/>
                <w:color w:val="FFFFFF" w:themeColor="background1"/>
                <w:sz w:val="20"/>
              </w:rPr>
              <w:t>Acción</w:t>
            </w:r>
          </w:p>
        </w:tc>
      </w:tr>
      <w:tr w:rsidR="00A67974" w:rsidRPr="00C86A99" w14:paraId="44BFD186" w14:textId="77777777" w:rsidTr="00A67974">
        <w:trPr>
          <w:trHeight w:val="310"/>
        </w:trPr>
        <w:tc>
          <w:tcPr>
            <w:tcW w:w="1126" w:type="dxa"/>
          </w:tcPr>
          <w:p w14:paraId="2A7441EB" w14:textId="77777777" w:rsidR="00A67974" w:rsidRPr="00C86A99" w:rsidRDefault="00A67974" w:rsidP="00181660">
            <w:pPr>
              <w:pStyle w:val="Textoindependiente"/>
              <w:jc w:val="both"/>
              <w:rPr>
                <w:rFonts w:ascii="Muller Regular" w:hAnsi="Muller Regular" w:cs="Tahoma"/>
                <w:b w:val="0"/>
                <w:color w:val="000000" w:themeColor="text1"/>
                <w:sz w:val="20"/>
              </w:rPr>
            </w:pPr>
            <w:r w:rsidRPr="00C86A99">
              <w:rPr>
                <w:rFonts w:ascii="Muller Regular" w:hAnsi="Muller Regular" w:cs="Tahoma"/>
                <w:b w:val="0"/>
                <w:color w:val="000000" w:themeColor="text1"/>
                <w:sz w:val="20"/>
              </w:rPr>
              <w:t>RN001</w:t>
            </w:r>
          </w:p>
        </w:tc>
        <w:tc>
          <w:tcPr>
            <w:tcW w:w="8505" w:type="dxa"/>
          </w:tcPr>
          <w:p w14:paraId="4911A3A5" w14:textId="4CB4DDAB" w:rsidR="00A67974" w:rsidRPr="00C86A99" w:rsidRDefault="00D709A4" w:rsidP="00181660">
            <w:pPr>
              <w:ind w:left="64"/>
              <w:rPr>
                <w:rFonts w:ascii="Muller Regular" w:hAnsi="Muller Regular" w:cs="Tahoma"/>
                <w:color w:val="000000" w:themeColor="text1"/>
                <w:sz w:val="20"/>
              </w:rPr>
            </w:pPr>
            <w:r>
              <w:rPr>
                <w:rFonts w:ascii="Muller Regular" w:hAnsi="Muller Regular" w:cs="Tahoma"/>
                <w:color w:val="000000" w:themeColor="text1"/>
                <w:sz w:val="20"/>
              </w:rPr>
              <w:t xml:space="preserve">Los inventarios en la empresa se </w:t>
            </w:r>
            <w:r w:rsidR="00DC37CD">
              <w:rPr>
                <w:rFonts w:ascii="Muller Regular" w:hAnsi="Muller Regular" w:cs="Tahoma"/>
                <w:color w:val="000000" w:themeColor="text1"/>
                <w:sz w:val="20"/>
              </w:rPr>
              <w:t>realizarán</w:t>
            </w:r>
            <w:r>
              <w:rPr>
                <w:rFonts w:ascii="Muller Regular" w:hAnsi="Muller Regular" w:cs="Tahoma"/>
                <w:color w:val="000000" w:themeColor="text1"/>
                <w:sz w:val="20"/>
              </w:rPr>
              <w:t xml:space="preserve"> una vez por semana. </w:t>
            </w:r>
          </w:p>
        </w:tc>
      </w:tr>
    </w:tbl>
    <w:p w14:paraId="43D08EB2" w14:textId="77777777" w:rsidR="00A67974" w:rsidRPr="00C86A99" w:rsidRDefault="00A67974" w:rsidP="00D709A4">
      <w:pPr>
        <w:pStyle w:val="Subttulo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</w:p>
    <w:p w14:paraId="4F937E54" w14:textId="21297A71" w:rsidR="00A67974" w:rsidRPr="00C86A99" w:rsidRDefault="00A67974" w:rsidP="00A67974">
      <w:pPr>
        <w:pStyle w:val="Subttulo"/>
        <w:numPr>
          <w:ilvl w:val="1"/>
          <w:numId w:val="15"/>
        </w:numPr>
        <w:ind w:left="544" w:hanging="431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  <w:r w:rsidRPr="00C86A99">
        <w:rPr>
          <w:rFonts w:ascii="Muller Regular" w:hAnsi="Muller Regular" w:cs="Tahoma"/>
          <w:b w:val="0"/>
          <w:bCs w:val="0"/>
          <w:color w:val="000000" w:themeColor="text1"/>
          <w:sz w:val="20"/>
        </w:rPr>
        <w:t>Reglas de Negocio de Aplicación Web</w:t>
      </w:r>
    </w:p>
    <w:tbl>
      <w:tblPr>
        <w:tblStyle w:val="Tablaprofesional"/>
        <w:tblW w:w="9631" w:type="dxa"/>
        <w:tblLayout w:type="fixed"/>
        <w:tblLook w:val="04A0" w:firstRow="1" w:lastRow="0" w:firstColumn="1" w:lastColumn="0" w:noHBand="0" w:noVBand="1"/>
      </w:tblPr>
      <w:tblGrid>
        <w:gridCol w:w="1126"/>
        <w:gridCol w:w="8505"/>
      </w:tblGrid>
      <w:tr w:rsidR="00A67974" w:rsidRPr="00C86A99" w14:paraId="0E370EAF" w14:textId="77777777" w:rsidTr="001816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9"/>
        </w:trPr>
        <w:tc>
          <w:tcPr>
            <w:tcW w:w="1126" w:type="dxa"/>
          </w:tcPr>
          <w:p w14:paraId="3E8779AA" w14:textId="77777777" w:rsidR="00A67974" w:rsidRPr="00C86A99" w:rsidRDefault="00A67974" w:rsidP="00181660">
            <w:pPr>
              <w:pStyle w:val="Textoindependiente"/>
              <w:rPr>
                <w:rFonts w:ascii="Muller Regular" w:hAnsi="Muller Regular" w:cs="Tahoma"/>
                <w:color w:val="FFFFFF" w:themeColor="background1"/>
                <w:sz w:val="20"/>
              </w:rPr>
            </w:pPr>
            <w:r w:rsidRPr="00C86A99">
              <w:rPr>
                <w:rFonts w:ascii="Muller Regular" w:hAnsi="Muller Regular" w:cs="Tahoma"/>
                <w:b/>
                <w:color w:val="FFFFFF" w:themeColor="background1"/>
                <w:sz w:val="20"/>
              </w:rPr>
              <w:t>Paso</w:t>
            </w:r>
          </w:p>
        </w:tc>
        <w:tc>
          <w:tcPr>
            <w:tcW w:w="8505" w:type="dxa"/>
          </w:tcPr>
          <w:p w14:paraId="6E5356D5" w14:textId="77777777" w:rsidR="00A67974" w:rsidRPr="00C86A99" w:rsidRDefault="00A67974" w:rsidP="00181660">
            <w:pPr>
              <w:pStyle w:val="Textoindependiente"/>
              <w:rPr>
                <w:rFonts w:ascii="Muller Regular" w:hAnsi="Muller Regular" w:cs="Tahoma"/>
                <w:color w:val="FFFFFF" w:themeColor="background1"/>
                <w:sz w:val="20"/>
              </w:rPr>
            </w:pPr>
            <w:r w:rsidRPr="00C86A99">
              <w:rPr>
                <w:rFonts w:ascii="Muller Regular" w:hAnsi="Muller Regular" w:cs="Tahoma"/>
                <w:b/>
                <w:color w:val="FFFFFF" w:themeColor="background1"/>
                <w:sz w:val="20"/>
              </w:rPr>
              <w:t>Acción</w:t>
            </w:r>
          </w:p>
        </w:tc>
      </w:tr>
      <w:tr w:rsidR="00A67974" w:rsidRPr="00C86A99" w14:paraId="5787FADE" w14:textId="77777777" w:rsidTr="00181660">
        <w:trPr>
          <w:trHeight w:val="310"/>
        </w:trPr>
        <w:tc>
          <w:tcPr>
            <w:tcW w:w="1126" w:type="dxa"/>
          </w:tcPr>
          <w:p w14:paraId="713B193A" w14:textId="7661F751" w:rsidR="00A67974" w:rsidRPr="00C86A99" w:rsidRDefault="00A67974" w:rsidP="00181660">
            <w:pPr>
              <w:pStyle w:val="Textoindependiente"/>
              <w:jc w:val="both"/>
              <w:rPr>
                <w:rFonts w:ascii="Muller Regular" w:hAnsi="Muller Regular" w:cs="Tahoma"/>
                <w:b w:val="0"/>
                <w:color w:val="000000" w:themeColor="text1"/>
                <w:sz w:val="20"/>
              </w:rPr>
            </w:pPr>
            <w:r w:rsidRPr="00C86A99">
              <w:rPr>
                <w:rFonts w:ascii="Muller Regular" w:hAnsi="Muller Regular" w:cs="Tahoma"/>
                <w:b w:val="0"/>
                <w:color w:val="000000" w:themeColor="text1"/>
                <w:sz w:val="20"/>
              </w:rPr>
              <w:t>RN002</w:t>
            </w:r>
          </w:p>
        </w:tc>
        <w:tc>
          <w:tcPr>
            <w:tcW w:w="8505" w:type="dxa"/>
          </w:tcPr>
          <w:p w14:paraId="0343B51E" w14:textId="41C60889" w:rsidR="00A67974" w:rsidRPr="00C86A99" w:rsidRDefault="00705F30" w:rsidP="00181660">
            <w:pPr>
              <w:ind w:left="64"/>
              <w:rPr>
                <w:rFonts w:ascii="Muller Regular" w:hAnsi="Muller Regular" w:cs="Tahoma"/>
                <w:color w:val="000000" w:themeColor="text1"/>
                <w:sz w:val="20"/>
              </w:rPr>
            </w:pPr>
            <w:r>
              <w:rPr>
                <w:rFonts w:ascii="Muller Regular" w:hAnsi="Muller Regular" w:cs="Tahoma"/>
                <w:color w:val="000000" w:themeColor="text1"/>
                <w:sz w:val="20"/>
              </w:rPr>
              <w:t>La administración gestiona que productos y servicios serán gestionados por el sistema de información.</w:t>
            </w:r>
          </w:p>
        </w:tc>
      </w:tr>
    </w:tbl>
    <w:p w14:paraId="4F4B08AE" w14:textId="77777777" w:rsidR="00A67974" w:rsidRPr="00C86A99" w:rsidRDefault="00A67974" w:rsidP="00A67974">
      <w:pPr>
        <w:pStyle w:val="Subttulo"/>
        <w:ind w:left="544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</w:p>
    <w:p w14:paraId="7DA7BB99" w14:textId="63ED77C7" w:rsidR="005C469C" w:rsidRPr="00C86A99" w:rsidRDefault="005C469C" w:rsidP="005C469C">
      <w:pPr>
        <w:pStyle w:val="Subttulo"/>
        <w:numPr>
          <w:ilvl w:val="0"/>
          <w:numId w:val="15"/>
        </w:numPr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  <w:r w:rsidRPr="00C86A99">
        <w:rPr>
          <w:rFonts w:ascii="Muller Regular" w:hAnsi="Muller Regular" w:cs="Tahoma"/>
          <w:b w:val="0"/>
          <w:bCs w:val="0"/>
          <w:color w:val="000000" w:themeColor="text1"/>
          <w:sz w:val="20"/>
        </w:rPr>
        <w:t xml:space="preserve">Mensajes </w:t>
      </w:r>
    </w:p>
    <w:p w14:paraId="5BA754E4" w14:textId="66F91BAD" w:rsidR="00A67974" w:rsidRPr="00C86A99" w:rsidRDefault="00A67974" w:rsidP="00A67974">
      <w:pPr>
        <w:pStyle w:val="Subttulo"/>
        <w:numPr>
          <w:ilvl w:val="1"/>
          <w:numId w:val="15"/>
        </w:numPr>
        <w:ind w:left="544" w:hanging="431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  <w:r w:rsidRPr="00C86A99">
        <w:rPr>
          <w:rFonts w:ascii="Muller Regular" w:hAnsi="Muller Regular" w:cs="Tahoma"/>
          <w:b w:val="0"/>
          <w:bCs w:val="0"/>
          <w:color w:val="000000" w:themeColor="text1"/>
          <w:sz w:val="20"/>
        </w:rPr>
        <w:t>Mensajes de Éxito Aplicación Móvil</w:t>
      </w:r>
    </w:p>
    <w:p w14:paraId="5ED70F71" w14:textId="77777777" w:rsidR="00A67974" w:rsidRPr="00C86A99" w:rsidRDefault="00A67974" w:rsidP="00A67974">
      <w:pPr>
        <w:pStyle w:val="Subttulo"/>
        <w:ind w:left="544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</w:p>
    <w:tbl>
      <w:tblPr>
        <w:tblStyle w:val="Tablaprofesional"/>
        <w:tblW w:w="9631" w:type="dxa"/>
        <w:tblLayout w:type="fixed"/>
        <w:tblLook w:val="04A0" w:firstRow="1" w:lastRow="0" w:firstColumn="1" w:lastColumn="0" w:noHBand="0" w:noVBand="1"/>
      </w:tblPr>
      <w:tblGrid>
        <w:gridCol w:w="1126"/>
        <w:gridCol w:w="8505"/>
      </w:tblGrid>
      <w:tr w:rsidR="00A67974" w:rsidRPr="00C86A99" w14:paraId="4E808C75" w14:textId="77777777" w:rsidTr="001816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9"/>
        </w:trPr>
        <w:tc>
          <w:tcPr>
            <w:tcW w:w="1126" w:type="dxa"/>
          </w:tcPr>
          <w:p w14:paraId="7CED6790" w14:textId="576D28E3" w:rsidR="00A67974" w:rsidRPr="00C86A99" w:rsidRDefault="00A67974" w:rsidP="00181660">
            <w:pPr>
              <w:pStyle w:val="Textoindependiente"/>
              <w:rPr>
                <w:rFonts w:ascii="Muller Regular" w:hAnsi="Muller Regular" w:cs="Tahoma"/>
                <w:color w:val="FFFFFF" w:themeColor="background1"/>
                <w:sz w:val="20"/>
              </w:rPr>
            </w:pPr>
            <w:r w:rsidRPr="00C86A99">
              <w:rPr>
                <w:rFonts w:ascii="Muller Regular" w:hAnsi="Muller Regular" w:cs="Tahoma"/>
                <w:b/>
                <w:color w:val="FFFFFF" w:themeColor="background1"/>
                <w:sz w:val="20"/>
              </w:rPr>
              <w:t>Clave</w:t>
            </w:r>
          </w:p>
        </w:tc>
        <w:tc>
          <w:tcPr>
            <w:tcW w:w="8505" w:type="dxa"/>
          </w:tcPr>
          <w:p w14:paraId="3AAB08E2" w14:textId="74DD91BA" w:rsidR="00A67974" w:rsidRPr="00C86A99" w:rsidRDefault="00A67974" w:rsidP="00181660">
            <w:pPr>
              <w:pStyle w:val="Textoindependiente"/>
              <w:rPr>
                <w:rFonts w:ascii="Muller Regular" w:hAnsi="Muller Regular" w:cs="Tahoma"/>
                <w:color w:val="FFFFFF" w:themeColor="background1"/>
                <w:sz w:val="20"/>
              </w:rPr>
            </w:pPr>
            <w:r w:rsidRPr="00C86A99">
              <w:rPr>
                <w:rFonts w:ascii="Muller Regular" w:hAnsi="Muller Regular" w:cs="Tahoma"/>
                <w:b/>
                <w:color w:val="FFFFFF" w:themeColor="background1"/>
                <w:sz w:val="20"/>
              </w:rPr>
              <w:t>Nombre</w:t>
            </w:r>
          </w:p>
        </w:tc>
      </w:tr>
      <w:tr w:rsidR="00A67974" w:rsidRPr="00C86A99" w14:paraId="21C62E97" w14:textId="77777777" w:rsidTr="00181660">
        <w:trPr>
          <w:trHeight w:val="310"/>
        </w:trPr>
        <w:tc>
          <w:tcPr>
            <w:tcW w:w="1126" w:type="dxa"/>
          </w:tcPr>
          <w:p w14:paraId="349953D9" w14:textId="77777777" w:rsidR="00A67974" w:rsidRPr="00C86A99" w:rsidRDefault="00A67974" w:rsidP="00181660">
            <w:pPr>
              <w:pStyle w:val="Textoindependiente"/>
              <w:jc w:val="both"/>
              <w:rPr>
                <w:rFonts w:ascii="Muller Regular" w:hAnsi="Muller Regular" w:cs="Tahoma"/>
                <w:b w:val="0"/>
                <w:color w:val="000000" w:themeColor="text1"/>
                <w:sz w:val="20"/>
              </w:rPr>
            </w:pPr>
            <w:r w:rsidRPr="00C86A99">
              <w:rPr>
                <w:rFonts w:ascii="Muller Regular" w:hAnsi="Muller Regular" w:cs="Tahoma"/>
                <w:b w:val="0"/>
                <w:color w:val="000000" w:themeColor="text1"/>
                <w:sz w:val="20"/>
              </w:rPr>
              <w:t>RN002</w:t>
            </w:r>
          </w:p>
        </w:tc>
        <w:tc>
          <w:tcPr>
            <w:tcW w:w="8505" w:type="dxa"/>
          </w:tcPr>
          <w:p w14:paraId="79328285" w14:textId="2EB434B5" w:rsidR="00A67974" w:rsidRPr="00C86A99" w:rsidRDefault="006978A8" w:rsidP="00181660">
            <w:pPr>
              <w:ind w:left="64"/>
              <w:rPr>
                <w:rFonts w:ascii="Muller Regular" w:hAnsi="Muller Regular" w:cs="Tahoma"/>
                <w:color w:val="000000" w:themeColor="text1"/>
                <w:sz w:val="20"/>
              </w:rPr>
            </w:pPr>
            <w:r>
              <w:rPr>
                <w:rFonts w:ascii="Muller Regular" w:hAnsi="Muller Regular" w:cs="Tahoma"/>
                <w:color w:val="000000" w:themeColor="text1"/>
                <w:sz w:val="20"/>
              </w:rPr>
              <w:t>El inventario del almacén fue realizado</w:t>
            </w:r>
            <w:r w:rsidR="00CD009F">
              <w:rPr>
                <w:rFonts w:ascii="Muller Regular" w:hAnsi="Muller Regular" w:cs="Tahoma"/>
                <w:color w:val="000000" w:themeColor="text1"/>
                <w:sz w:val="20"/>
              </w:rPr>
              <w:t xml:space="preserve"> a esta fecha:  -----</w:t>
            </w:r>
          </w:p>
        </w:tc>
      </w:tr>
      <w:tr w:rsidR="006978A8" w:rsidRPr="00C86A99" w14:paraId="56E8614F" w14:textId="77777777" w:rsidTr="00181660">
        <w:trPr>
          <w:trHeight w:val="310"/>
        </w:trPr>
        <w:tc>
          <w:tcPr>
            <w:tcW w:w="1126" w:type="dxa"/>
          </w:tcPr>
          <w:p w14:paraId="36C15153" w14:textId="77777777" w:rsidR="006978A8" w:rsidRPr="00C86A99" w:rsidRDefault="006978A8" w:rsidP="00181660">
            <w:pPr>
              <w:pStyle w:val="Textoindependiente"/>
              <w:jc w:val="both"/>
              <w:rPr>
                <w:rFonts w:ascii="Muller Regular" w:hAnsi="Muller Regular" w:cs="Tahoma"/>
                <w:b w:val="0"/>
                <w:color w:val="000000" w:themeColor="text1"/>
                <w:sz w:val="20"/>
              </w:rPr>
            </w:pPr>
          </w:p>
        </w:tc>
        <w:tc>
          <w:tcPr>
            <w:tcW w:w="8505" w:type="dxa"/>
          </w:tcPr>
          <w:p w14:paraId="3159A3A9" w14:textId="77777777" w:rsidR="006978A8" w:rsidRDefault="006978A8" w:rsidP="00181660">
            <w:pPr>
              <w:ind w:left="64"/>
              <w:rPr>
                <w:rFonts w:ascii="Muller Regular" w:hAnsi="Muller Regular" w:cs="Tahoma"/>
                <w:color w:val="000000" w:themeColor="text1"/>
                <w:sz w:val="20"/>
              </w:rPr>
            </w:pPr>
          </w:p>
        </w:tc>
      </w:tr>
    </w:tbl>
    <w:p w14:paraId="09116F74" w14:textId="77777777" w:rsidR="00A67974" w:rsidRPr="00C86A99" w:rsidRDefault="00A67974" w:rsidP="00A67974">
      <w:pPr>
        <w:pStyle w:val="Subttulo"/>
        <w:ind w:left="544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</w:p>
    <w:p w14:paraId="7221CBDB" w14:textId="4DF95052" w:rsidR="00A67974" w:rsidRPr="00C86A99" w:rsidRDefault="00A67974" w:rsidP="00A67974">
      <w:pPr>
        <w:pStyle w:val="Subttulo"/>
        <w:numPr>
          <w:ilvl w:val="1"/>
          <w:numId w:val="15"/>
        </w:numPr>
        <w:ind w:left="544" w:hanging="431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  <w:r w:rsidRPr="00C86A99">
        <w:rPr>
          <w:rFonts w:ascii="Muller Regular" w:hAnsi="Muller Regular" w:cs="Tahoma"/>
          <w:b w:val="0"/>
          <w:bCs w:val="0"/>
          <w:color w:val="000000" w:themeColor="text1"/>
          <w:sz w:val="20"/>
        </w:rPr>
        <w:t>Mensajes de Éxito Aplicación Web</w:t>
      </w:r>
    </w:p>
    <w:p w14:paraId="708B4515" w14:textId="77777777" w:rsidR="00A9427C" w:rsidRPr="00C86A99" w:rsidRDefault="00A9427C" w:rsidP="00A9427C">
      <w:pPr>
        <w:pStyle w:val="Subttulo"/>
        <w:ind w:left="544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</w:p>
    <w:tbl>
      <w:tblPr>
        <w:tblStyle w:val="Tablaprofesional"/>
        <w:tblW w:w="9631" w:type="dxa"/>
        <w:tblLayout w:type="fixed"/>
        <w:tblLook w:val="04A0" w:firstRow="1" w:lastRow="0" w:firstColumn="1" w:lastColumn="0" w:noHBand="0" w:noVBand="1"/>
      </w:tblPr>
      <w:tblGrid>
        <w:gridCol w:w="1126"/>
        <w:gridCol w:w="8505"/>
      </w:tblGrid>
      <w:tr w:rsidR="00A9427C" w:rsidRPr="00C86A99" w14:paraId="41DB32D5" w14:textId="77777777" w:rsidTr="001816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9"/>
        </w:trPr>
        <w:tc>
          <w:tcPr>
            <w:tcW w:w="1126" w:type="dxa"/>
          </w:tcPr>
          <w:p w14:paraId="501177C3" w14:textId="77777777" w:rsidR="00A9427C" w:rsidRPr="00C86A99" w:rsidRDefault="00A9427C" w:rsidP="00181660">
            <w:pPr>
              <w:pStyle w:val="Textoindependiente"/>
              <w:rPr>
                <w:rFonts w:ascii="Muller Regular" w:hAnsi="Muller Regular" w:cs="Tahoma"/>
                <w:color w:val="FFFFFF" w:themeColor="background1"/>
                <w:sz w:val="20"/>
              </w:rPr>
            </w:pPr>
            <w:r w:rsidRPr="00C86A99">
              <w:rPr>
                <w:rFonts w:ascii="Muller Regular" w:hAnsi="Muller Regular" w:cs="Tahoma"/>
                <w:b/>
                <w:color w:val="FFFFFF" w:themeColor="background1"/>
                <w:sz w:val="20"/>
              </w:rPr>
              <w:t>Clave</w:t>
            </w:r>
          </w:p>
        </w:tc>
        <w:tc>
          <w:tcPr>
            <w:tcW w:w="8505" w:type="dxa"/>
          </w:tcPr>
          <w:p w14:paraId="492C418A" w14:textId="77777777" w:rsidR="00A9427C" w:rsidRPr="00C86A99" w:rsidRDefault="00A9427C" w:rsidP="00181660">
            <w:pPr>
              <w:pStyle w:val="Textoindependiente"/>
              <w:rPr>
                <w:rFonts w:ascii="Muller Regular" w:hAnsi="Muller Regular" w:cs="Tahoma"/>
                <w:color w:val="FFFFFF" w:themeColor="background1"/>
                <w:sz w:val="20"/>
              </w:rPr>
            </w:pPr>
            <w:r w:rsidRPr="00C86A99">
              <w:rPr>
                <w:rFonts w:ascii="Muller Regular" w:hAnsi="Muller Regular" w:cs="Tahoma"/>
                <w:b/>
                <w:color w:val="FFFFFF" w:themeColor="background1"/>
                <w:sz w:val="20"/>
              </w:rPr>
              <w:t>Nombre</w:t>
            </w:r>
          </w:p>
        </w:tc>
      </w:tr>
      <w:tr w:rsidR="00A9427C" w:rsidRPr="00C86A99" w14:paraId="5BB871F9" w14:textId="77777777" w:rsidTr="00181660">
        <w:trPr>
          <w:trHeight w:val="310"/>
        </w:trPr>
        <w:tc>
          <w:tcPr>
            <w:tcW w:w="1126" w:type="dxa"/>
          </w:tcPr>
          <w:p w14:paraId="1139FE35" w14:textId="77777777" w:rsidR="00A9427C" w:rsidRPr="00C86A99" w:rsidRDefault="00A9427C" w:rsidP="00181660">
            <w:pPr>
              <w:pStyle w:val="Textoindependiente"/>
              <w:jc w:val="both"/>
              <w:rPr>
                <w:rFonts w:ascii="Muller Regular" w:hAnsi="Muller Regular" w:cs="Tahoma"/>
                <w:b w:val="0"/>
                <w:color w:val="000000" w:themeColor="text1"/>
                <w:sz w:val="20"/>
              </w:rPr>
            </w:pPr>
            <w:r w:rsidRPr="00C86A99">
              <w:rPr>
                <w:rFonts w:ascii="Muller Regular" w:hAnsi="Muller Regular" w:cs="Tahoma"/>
                <w:b w:val="0"/>
                <w:color w:val="000000" w:themeColor="text1"/>
                <w:sz w:val="20"/>
              </w:rPr>
              <w:lastRenderedPageBreak/>
              <w:t>RN002</w:t>
            </w:r>
          </w:p>
        </w:tc>
        <w:tc>
          <w:tcPr>
            <w:tcW w:w="8505" w:type="dxa"/>
          </w:tcPr>
          <w:p w14:paraId="78D9EF26" w14:textId="2C720007" w:rsidR="00A9427C" w:rsidRPr="00C86A99" w:rsidRDefault="00CD009F" w:rsidP="00181660">
            <w:pPr>
              <w:ind w:left="64"/>
              <w:rPr>
                <w:rFonts w:ascii="Muller Regular" w:hAnsi="Muller Regular" w:cs="Tahoma"/>
                <w:color w:val="000000" w:themeColor="text1"/>
                <w:sz w:val="20"/>
              </w:rPr>
            </w:pPr>
            <w:r>
              <w:rPr>
                <w:rFonts w:ascii="Muller Regular" w:hAnsi="Muller Regular" w:cs="Tahoma"/>
                <w:color w:val="000000" w:themeColor="text1"/>
                <w:sz w:val="20"/>
              </w:rPr>
              <w:t xml:space="preserve">La venta se </w:t>
            </w:r>
            <w:proofErr w:type="spellStart"/>
            <w:r>
              <w:rPr>
                <w:rFonts w:ascii="Muller Regular" w:hAnsi="Muller Regular" w:cs="Tahoma"/>
                <w:color w:val="000000" w:themeColor="text1"/>
                <w:sz w:val="20"/>
              </w:rPr>
              <w:t>registro</w:t>
            </w:r>
            <w:proofErr w:type="spellEnd"/>
            <w:r>
              <w:rPr>
                <w:rFonts w:ascii="Muller Regular" w:hAnsi="Muller Regular" w:cs="Tahoma"/>
                <w:color w:val="000000" w:themeColor="text1"/>
                <w:sz w:val="20"/>
              </w:rPr>
              <w:t xml:space="preserve"> en el sistema.</w:t>
            </w:r>
          </w:p>
        </w:tc>
      </w:tr>
      <w:tr w:rsidR="00CD009F" w:rsidRPr="00C86A99" w14:paraId="4674B9C9" w14:textId="77777777" w:rsidTr="00181660">
        <w:trPr>
          <w:trHeight w:val="310"/>
        </w:trPr>
        <w:tc>
          <w:tcPr>
            <w:tcW w:w="1126" w:type="dxa"/>
          </w:tcPr>
          <w:p w14:paraId="2037B4E9" w14:textId="77777777" w:rsidR="00CD009F" w:rsidRPr="00C86A99" w:rsidRDefault="00CD009F" w:rsidP="00181660">
            <w:pPr>
              <w:pStyle w:val="Textoindependiente"/>
              <w:jc w:val="both"/>
              <w:rPr>
                <w:rFonts w:ascii="Muller Regular" w:hAnsi="Muller Regular" w:cs="Tahoma"/>
                <w:b w:val="0"/>
                <w:color w:val="000000" w:themeColor="text1"/>
                <w:sz w:val="20"/>
              </w:rPr>
            </w:pPr>
          </w:p>
        </w:tc>
        <w:tc>
          <w:tcPr>
            <w:tcW w:w="8505" w:type="dxa"/>
          </w:tcPr>
          <w:p w14:paraId="14240F89" w14:textId="4C35D8FA" w:rsidR="00CD009F" w:rsidRDefault="00CD009F" w:rsidP="00181660">
            <w:pPr>
              <w:ind w:left="64"/>
              <w:rPr>
                <w:rFonts w:ascii="Muller Regular" w:hAnsi="Muller Regular" w:cs="Tahoma"/>
                <w:color w:val="000000" w:themeColor="text1"/>
                <w:sz w:val="20"/>
              </w:rPr>
            </w:pPr>
            <w:r>
              <w:rPr>
                <w:rFonts w:ascii="Muller Regular" w:hAnsi="Muller Regular" w:cs="Tahoma"/>
                <w:color w:val="000000" w:themeColor="text1"/>
                <w:sz w:val="20"/>
              </w:rPr>
              <w:t>La cotización fue generada</w:t>
            </w:r>
          </w:p>
        </w:tc>
      </w:tr>
      <w:tr w:rsidR="00CD009F" w:rsidRPr="00C86A99" w14:paraId="45A5FB07" w14:textId="77777777" w:rsidTr="00181660">
        <w:trPr>
          <w:trHeight w:val="310"/>
        </w:trPr>
        <w:tc>
          <w:tcPr>
            <w:tcW w:w="1126" w:type="dxa"/>
          </w:tcPr>
          <w:p w14:paraId="25D36C89" w14:textId="77777777" w:rsidR="00CD009F" w:rsidRPr="00C86A99" w:rsidRDefault="00CD009F" w:rsidP="00181660">
            <w:pPr>
              <w:pStyle w:val="Textoindependiente"/>
              <w:jc w:val="both"/>
              <w:rPr>
                <w:rFonts w:ascii="Muller Regular" w:hAnsi="Muller Regular" w:cs="Tahoma"/>
                <w:b w:val="0"/>
                <w:color w:val="000000" w:themeColor="text1"/>
                <w:sz w:val="20"/>
              </w:rPr>
            </w:pPr>
          </w:p>
        </w:tc>
        <w:tc>
          <w:tcPr>
            <w:tcW w:w="8505" w:type="dxa"/>
          </w:tcPr>
          <w:p w14:paraId="3AF78B40" w14:textId="2A7F4227" w:rsidR="00CD009F" w:rsidRDefault="00CD009F" w:rsidP="00181660">
            <w:pPr>
              <w:ind w:left="64"/>
              <w:rPr>
                <w:rFonts w:ascii="Muller Regular" w:hAnsi="Muller Regular" w:cs="Tahoma"/>
                <w:color w:val="000000" w:themeColor="text1"/>
                <w:sz w:val="20"/>
              </w:rPr>
            </w:pPr>
            <w:r>
              <w:rPr>
                <w:rFonts w:ascii="Muller Regular" w:hAnsi="Muller Regular" w:cs="Tahoma"/>
                <w:color w:val="000000" w:themeColor="text1"/>
                <w:sz w:val="20"/>
              </w:rPr>
              <w:t>El cliente fue registrado en el sistema.</w:t>
            </w:r>
          </w:p>
        </w:tc>
      </w:tr>
    </w:tbl>
    <w:p w14:paraId="15C381ED" w14:textId="77777777" w:rsidR="00A67974" w:rsidRPr="00C86A99" w:rsidRDefault="00A67974" w:rsidP="00A9427C">
      <w:pPr>
        <w:pStyle w:val="Subttulo"/>
        <w:ind w:left="544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</w:p>
    <w:p w14:paraId="2C39F69F" w14:textId="154BBD8F" w:rsidR="00A67974" w:rsidRPr="00C86A99" w:rsidRDefault="00A67974" w:rsidP="00A67974">
      <w:pPr>
        <w:pStyle w:val="Subttulo"/>
        <w:numPr>
          <w:ilvl w:val="1"/>
          <w:numId w:val="15"/>
        </w:numPr>
        <w:ind w:left="544" w:hanging="431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  <w:r w:rsidRPr="00C86A99">
        <w:rPr>
          <w:rFonts w:ascii="Muller Regular" w:hAnsi="Muller Regular" w:cs="Tahoma"/>
          <w:b w:val="0"/>
          <w:bCs w:val="0"/>
          <w:color w:val="000000" w:themeColor="text1"/>
          <w:sz w:val="20"/>
        </w:rPr>
        <w:t>Mensajes de Error Aplicación Móvil</w:t>
      </w:r>
    </w:p>
    <w:p w14:paraId="56C88DEA" w14:textId="77777777" w:rsidR="005C469C" w:rsidRPr="00C86A99" w:rsidRDefault="005C469C" w:rsidP="005C469C">
      <w:pPr>
        <w:pStyle w:val="Subttulo"/>
        <w:ind w:left="544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</w:p>
    <w:tbl>
      <w:tblPr>
        <w:tblStyle w:val="Tablaprofesional"/>
        <w:tblW w:w="9631" w:type="dxa"/>
        <w:tblLayout w:type="fixed"/>
        <w:tblLook w:val="04A0" w:firstRow="1" w:lastRow="0" w:firstColumn="1" w:lastColumn="0" w:noHBand="0" w:noVBand="1"/>
      </w:tblPr>
      <w:tblGrid>
        <w:gridCol w:w="1126"/>
        <w:gridCol w:w="8505"/>
      </w:tblGrid>
      <w:tr w:rsidR="005C469C" w:rsidRPr="00C86A99" w14:paraId="21F21493" w14:textId="77777777" w:rsidTr="001816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9"/>
        </w:trPr>
        <w:tc>
          <w:tcPr>
            <w:tcW w:w="1126" w:type="dxa"/>
          </w:tcPr>
          <w:p w14:paraId="3BD9ABE0" w14:textId="77777777" w:rsidR="005C469C" w:rsidRPr="00C86A99" w:rsidRDefault="005C469C" w:rsidP="00181660">
            <w:pPr>
              <w:pStyle w:val="Textoindependiente"/>
              <w:rPr>
                <w:rFonts w:ascii="Muller Regular" w:hAnsi="Muller Regular" w:cs="Tahoma"/>
                <w:color w:val="FFFFFF" w:themeColor="background1"/>
                <w:sz w:val="20"/>
              </w:rPr>
            </w:pPr>
            <w:r w:rsidRPr="00C86A99">
              <w:rPr>
                <w:rFonts w:ascii="Muller Regular" w:hAnsi="Muller Regular" w:cs="Tahoma"/>
                <w:b/>
                <w:color w:val="FFFFFF" w:themeColor="background1"/>
                <w:sz w:val="20"/>
              </w:rPr>
              <w:t>Clave</w:t>
            </w:r>
          </w:p>
        </w:tc>
        <w:tc>
          <w:tcPr>
            <w:tcW w:w="8505" w:type="dxa"/>
          </w:tcPr>
          <w:p w14:paraId="28A375FC" w14:textId="77777777" w:rsidR="005C469C" w:rsidRPr="00C86A99" w:rsidRDefault="005C469C" w:rsidP="00181660">
            <w:pPr>
              <w:pStyle w:val="Textoindependiente"/>
              <w:rPr>
                <w:rFonts w:ascii="Muller Regular" w:hAnsi="Muller Regular" w:cs="Tahoma"/>
                <w:color w:val="FFFFFF" w:themeColor="background1"/>
                <w:sz w:val="20"/>
              </w:rPr>
            </w:pPr>
            <w:r w:rsidRPr="00C86A99">
              <w:rPr>
                <w:rFonts w:ascii="Muller Regular" w:hAnsi="Muller Regular" w:cs="Tahoma"/>
                <w:b/>
                <w:color w:val="FFFFFF" w:themeColor="background1"/>
                <w:sz w:val="20"/>
              </w:rPr>
              <w:t>Nombre</w:t>
            </w:r>
          </w:p>
        </w:tc>
      </w:tr>
      <w:tr w:rsidR="005C469C" w:rsidRPr="00C86A99" w14:paraId="273120F9" w14:textId="77777777" w:rsidTr="00181660">
        <w:trPr>
          <w:trHeight w:val="310"/>
        </w:trPr>
        <w:tc>
          <w:tcPr>
            <w:tcW w:w="1126" w:type="dxa"/>
          </w:tcPr>
          <w:p w14:paraId="5F0BFE94" w14:textId="77777777" w:rsidR="005C469C" w:rsidRPr="00C86A99" w:rsidRDefault="005C469C" w:rsidP="00181660">
            <w:pPr>
              <w:pStyle w:val="Textoindependiente"/>
              <w:jc w:val="both"/>
              <w:rPr>
                <w:rFonts w:ascii="Muller Regular" w:hAnsi="Muller Regular" w:cs="Tahoma"/>
                <w:b w:val="0"/>
                <w:color w:val="000000" w:themeColor="text1"/>
                <w:sz w:val="20"/>
              </w:rPr>
            </w:pPr>
            <w:r w:rsidRPr="00C86A99">
              <w:rPr>
                <w:rFonts w:ascii="Muller Regular" w:hAnsi="Muller Regular" w:cs="Tahoma"/>
                <w:b w:val="0"/>
                <w:color w:val="000000" w:themeColor="text1"/>
                <w:sz w:val="20"/>
              </w:rPr>
              <w:t>RN002</w:t>
            </w:r>
          </w:p>
        </w:tc>
        <w:tc>
          <w:tcPr>
            <w:tcW w:w="8505" w:type="dxa"/>
          </w:tcPr>
          <w:p w14:paraId="6A324FED" w14:textId="25A8AA91" w:rsidR="005C469C" w:rsidRPr="00C86A99" w:rsidRDefault="00CD009F" w:rsidP="00181660">
            <w:pPr>
              <w:ind w:left="64"/>
              <w:rPr>
                <w:rFonts w:ascii="Muller Regular" w:hAnsi="Muller Regular" w:cs="Tahoma"/>
                <w:color w:val="000000" w:themeColor="text1"/>
                <w:sz w:val="20"/>
              </w:rPr>
            </w:pPr>
            <w:r>
              <w:rPr>
                <w:rFonts w:ascii="Muller Regular" w:hAnsi="Muller Regular" w:cs="Tahoma"/>
                <w:color w:val="000000" w:themeColor="text1"/>
                <w:sz w:val="20"/>
              </w:rPr>
              <w:t>El inventario no fue grabado por problemas de comunicación con el servidor.</w:t>
            </w:r>
          </w:p>
        </w:tc>
      </w:tr>
      <w:tr w:rsidR="00CD009F" w:rsidRPr="00C86A99" w14:paraId="253D3916" w14:textId="77777777" w:rsidTr="00181660">
        <w:trPr>
          <w:trHeight w:val="310"/>
        </w:trPr>
        <w:tc>
          <w:tcPr>
            <w:tcW w:w="1126" w:type="dxa"/>
          </w:tcPr>
          <w:p w14:paraId="0FB7A8B4" w14:textId="77777777" w:rsidR="00CD009F" w:rsidRPr="00C86A99" w:rsidRDefault="00CD009F" w:rsidP="00181660">
            <w:pPr>
              <w:pStyle w:val="Textoindependiente"/>
              <w:jc w:val="both"/>
              <w:rPr>
                <w:rFonts w:ascii="Muller Regular" w:hAnsi="Muller Regular" w:cs="Tahoma"/>
                <w:b w:val="0"/>
                <w:color w:val="000000" w:themeColor="text1"/>
                <w:sz w:val="20"/>
              </w:rPr>
            </w:pPr>
          </w:p>
        </w:tc>
        <w:tc>
          <w:tcPr>
            <w:tcW w:w="8505" w:type="dxa"/>
          </w:tcPr>
          <w:p w14:paraId="13CFC820" w14:textId="77777777" w:rsidR="00CD009F" w:rsidRDefault="00CD009F" w:rsidP="00181660">
            <w:pPr>
              <w:ind w:left="64"/>
              <w:rPr>
                <w:rFonts w:ascii="Muller Regular" w:hAnsi="Muller Regular" w:cs="Tahoma"/>
                <w:color w:val="000000" w:themeColor="text1"/>
                <w:sz w:val="20"/>
              </w:rPr>
            </w:pPr>
          </w:p>
        </w:tc>
      </w:tr>
    </w:tbl>
    <w:p w14:paraId="79B55062" w14:textId="2818E795" w:rsidR="005C469C" w:rsidRPr="00C86A99" w:rsidRDefault="005C469C" w:rsidP="005C469C">
      <w:pPr>
        <w:pStyle w:val="Subttulo"/>
        <w:ind w:left="544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</w:p>
    <w:p w14:paraId="5E79143F" w14:textId="660A9BE9" w:rsidR="005C469C" w:rsidRPr="00C86A99" w:rsidRDefault="005C469C" w:rsidP="005C469C">
      <w:pPr>
        <w:pStyle w:val="Subttulo"/>
        <w:ind w:left="544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</w:p>
    <w:p w14:paraId="400C307B" w14:textId="77777777" w:rsidR="005C469C" w:rsidRPr="00C86A99" w:rsidRDefault="005C469C" w:rsidP="005C469C">
      <w:pPr>
        <w:pStyle w:val="Subttulo"/>
        <w:ind w:left="544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</w:p>
    <w:p w14:paraId="7C8D1199" w14:textId="2EACBBAC" w:rsidR="00A67974" w:rsidRPr="00C86A99" w:rsidRDefault="00A67974" w:rsidP="00A67974">
      <w:pPr>
        <w:pStyle w:val="Subttulo"/>
        <w:numPr>
          <w:ilvl w:val="1"/>
          <w:numId w:val="15"/>
        </w:numPr>
        <w:ind w:left="544" w:hanging="431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  <w:r w:rsidRPr="00C86A99">
        <w:rPr>
          <w:rFonts w:ascii="Muller Regular" w:hAnsi="Muller Regular" w:cs="Tahoma"/>
          <w:b w:val="0"/>
          <w:bCs w:val="0"/>
          <w:color w:val="000000" w:themeColor="text1"/>
          <w:sz w:val="20"/>
        </w:rPr>
        <w:t>Mensajes de Error Aplicación Web</w:t>
      </w:r>
    </w:p>
    <w:p w14:paraId="33A878EC" w14:textId="77777777" w:rsidR="005C469C" w:rsidRPr="00C86A99" w:rsidRDefault="005C469C" w:rsidP="005C469C">
      <w:pPr>
        <w:pStyle w:val="Subttulo"/>
        <w:ind w:left="544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</w:p>
    <w:tbl>
      <w:tblPr>
        <w:tblStyle w:val="Tablaprofesional"/>
        <w:tblW w:w="9631" w:type="dxa"/>
        <w:tblLayout w:type="fixed"/>
        <w:tblLook w:val="04A0" w:firstRow="1" w:lastRow="0" w:firstColumn="1" w:lastColumn="0" w:noHBand="0" w:noVBand="1"/>
      </w:tblPr>
      <w:tblGrid>
        <w:gridCol w:w="1126"/>
        <w:gridCol w:w="8505"/>
      </w:tblGrid>
      <w:tr w:rsidR="00A67974" w:rsidRPr="00C86A99" w14:paraId="15284217" w14:textId="77777777" w:rsidTr="001816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9"/>
        </w:trPr>
        <w:tc>
          <w:tcPr>
            <w:tcW w:w="1126" w:type="dxa"/>
          </w:tcPr>
          <w:p w14:paraId="5F524F8E" w14:textId="309E26D0" w:rsidR="00A67974" w:rsidRPr="00C86A99" w:rsidRDefault="00A67974" w:rsidP="00181660">
            <w:pPr>
              <w:pStyle w:val="Textoindependiente"/>
              <w:rPr>
                <w:rFonts w:ascii="Muller Regular" w:hAnsi="Muller Regular" w:cs="Tahoma"/>
                <w:color w:val="FFFFFF" w:themeColor="background1"/>
                <w:sz w:val="20"/>
              </w:rPr>
            </w:pPr>
            <w:r w:rsidRPr="00C86A99">
              <w:rPr>
                <w:rFonts w:ascii="Muller Regular" w:hAnsi="Muller Regular" w:cs="Tahoma"/>
                <w:b/>
                <w:color w:val="FFFFFF" w:themeColor="background1"/>
                <w:sz w:val="20"/>
              </w:rPr>
              <w:t>Clave</w:t>
            </w:r>
          </w:p>
        </w:tc>
        <w:tc>
          <w:tcPr>
            <w:tcW w:w="8505" w:type="dxa"/>
          </w:tcPr>
          <w:p w14:paraId="73C2D9BE" w14:textId="35898DB4" w:rsidR="00A67974" w:rsidRPr="00C86A99" w:rsidRDefault="00A67974" w:rsidP="00181660">
            <w:pPr>
              <w:pStyle w:val="Textoindependiente"/>
              <w:rPr>
                <w:rFonts w:ascii="Muller Regular" w:hAnsi="Muller Regular" w:cs="Tahoma"/>
                <w:color w:val="FFFFFF" w:themeColor="background1"/>
                <w:sz w:val="20"/>
              </w:rPr>
            </w:pPr>
            <w:r w:rsidRPr="00C86A99">
              <w:rPr>
                <w:rFonts w:ascii="Muller Regular" w:hAnsi="Muller Regular" w:cs="Tahoma"/>
                <w:b/>
                <w:color w:val="FFFFFF" w:themeColor="background1"/>
                <w:sz w:val="20"/>
              </w:rPr>
              <w:t>Nombre</w:t>
            </w:r>
          </w:p>
        </w:tc>
      </w:tr>
      <w:tr w:rsidR="00A67974" w:rsidRPr="00C86A99" w14:paraId="46DDBBC6" w14:textId="77777777" w:rsidTr="00181660">
        <w:trPr>
          <w:trHeight w:val="310"/>
        </w:trPr>
        <w:tc>
          <w:tcPr>
            <w:tcW w:w="1126" w:type="dxa"/>
          </w:tcPr>
          <w:p w14:paraId="447C2DC5" w14:textId="77777777" w:rsidR="00A67974" w:rsidRPr="00C86A99" w:rsidRDefault="00A67974" w:rsidP="00181660">
            <w:pPr>
              <w:pStyle w:val="Textoindependiente"/>
              <w:jc w:val="both"/>
              <w:rPr>
                <w:rFonts w:ascii="Muller Regular" w:hAnsi="Muller Regular" w:cs="Tahoma"/>
                <w:b w:val="0"/>
                <w:color w:val="000000" w:themeColor="text1"/>
                <w:sz w:val="20"/>
              </w:rPr>
            </w:pPr>
            <w:r w:rsidRPr="00C86A99">
              <w:rPr>
                <w:rFonts w:ascii="Muller Regular" w:hAnsi="Muller Regular" w:cs="Tahoma"/>
                <w:b w:val="0"/>
                <w:color w:val="000000" w:themeColor="text1"/>
                <w:sz w:val="20"/>
              </w:rPr>
              <w:t>RN002</w:t>
            </w:r>
          </w:p>
        </w:tc>
        <w:tc>
          <w:tcPr>
            <w:tcW w:w="8505" w:type="dxa"/>
          </w:tcPr>
          <w:p w14:paraId="6AF4A7FE" w14:textId="0B99F594" w:rsidR="00A67974" w:rsidRPr="00C86A99" w:rsidRDefault="00CD009F" w:rsidP="00181660">
            <w:pPr>
              <w:ind w:left="64"/>
              <w:rPr>
                <w:rFonts w:ascii="Muller Regular" w:hAnsi="Muller Regular" w:cs="Tahoma"/>
                <w:color w:val="000000" w:themeColor="text1"/>
                <w:sz w:val="20"/>
              </w:rPr>
            </w:pPr>
            <w:r>
              <w:rPr>
                <w:rFonts w:ascii="Muller Regular" w:hAnsi="Muller Regular" w:cs="Tahoma"/>
                <w:color w:val="000000" w:themeColor="text1"/>
                <w:sz w:val="20"/>
              </w:rPr>
              <w:t>La venta no fue terminada por problemas de conectividad</w:t>
            </w:r>
          </w:p>
        </w:tc>
      </w:tr>
    </w:tbl>
    <w:p w14:paraId="516D0B2B" w14:textId="77777777" w:rsidR="00A67974" w:rsidRPr="00C86A99" w:rsidRDefault="00A67974" w:rsidP="00A67974">
      <w:pPr>
        <w:pStyle w:val="Subttulo"/>
        <w:ind w:left="544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</w:p>
    <w:p w14:paraId="1B2FA28F" w14:textId="77777777" w:rsidR="00A67974" w:rsidRPr="00C86A99" w:rsidRDefault="00A67974" w:rsidP="00A67974">
      <w:pPr>
        <w:pStyle w:val="Subttulo"/>
        <w:ind w:left="1224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</w:p>
    <w:p w14:paraId="04AA6859" w14:textId="5CB696CA" w:rsidR="00A67974" w:rsidRPr="00C86A99" w:rsidRDefault="00823DEC" w:rsidP="005C469C">
      <w:pPr>
        <w:pStyle w:val="Subttulo"/>
        <w:numPr>
          <w:ilvl w:val="0"/>
          <w:numId w:val="15"/>
        </w:numPr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  <w:r w:rsidRPr="00C86A99">
        <w:rPr>
          <w:rFonts w:ascii="Muller Regular" w:hAnsi="Muller Regular" w:cs="Tahoma"/>
          <w:b w:val="0"/>
          <w:bCs w:val="0"/>
          <w:color w:val="000000" w:themeColor="text1"/>
          <w:sz w:val="20"/>
        </w:rPr>
        <w:t>Requisitos</w:t>
      </w:r>
      <w:r w:rsidR="005C469C" w:rsidRPr="00C86A99">
        <w:rPr>
          <w:rFonts w:ascii="Muller Regular" w:hAnsi="Muller Regular" w:cs="Tahoma"/>
          <w:b w:val="0"/>
          <w:bCs w:val="0"/>
          <w:color w:val="000000" w:themeColor="text1"/>
          <w:sz w:val="20"/>
        </w:rPr>
        <w:t xml:space="preserve"> no Funcionales</w:t>
      </w:r>
    </w:p>
    <w:p w14:paraId="63C39DF8" w14:textId="77777777" w:rsidR="00823DEC" w:rsidRPr="00C86A99" w:rsidRDefault="00823DEC" w:rsidP="00823DEC">
      <w:pPr>
        <w:pStyle w:val="Subttulo"/>
        <w:ind w:left="360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</w:p>
    <w:tbl>
      <w:tblPr>
        <w:tblStyle w:val="Tablaconcuadrcula"/>
        <w:tblW w:w="9497" w:type="dxa"/>
        <w:tblInd w:w="137" w:type="dxa"/>
        <w:tblLook w:val="04A0" w:firstRow="1" w:lastRow="0" w:firstColumn="1" w:lastColumn="0" w:noHBand="0" w:noVBand="1"/>
      </w:tblPr>
      <w:tblGrid>
        <w:gridCol w:w="9497"/>
      </w:tblGrid>
      <w:tr w:rsidR="00823DEC" w:rsidRPr="00C86A99" w14:paraId="136B63F9" w14:textId="77777777" w:rsidTr="00823DEC">
        <w:tc>
          <w:tcPr>
            <w:tcW w:w="9497" w:type="dxa"/>
          </w:tcPr>
          <w:p w14:paraId="253202ED" w14:textId="2EB2A3A6" w:rsidR="00823DEC" w:rsidRDefault="00CD009F" w:rsidP="00823DEC">
            <w:pPr>
              <w:pStyle w:val="Subttulo"/>
              <w:jc w:val="both"/>
              <w:rPr>
                <w:rFonts w:ascii="Muller Regular" w:hAnsi="Muller Regular" w:cs="Tahoma"/>
                <w:b w:val="0"/>
                <w:bCs w:val="0"/>
                <w:color w:val="000000" w:themeColor="text1"/>
                <w:sz w:val="20"/>
              </w:rPr>
            </w:pPr>
            <w:r>
              <w:rPr>
                <w:rFonts w:ascii="Muller Regular" w:hAnsi="Muller Regular" w:cs="Tahoma"/>
                <w:b w:val="0"/>
                <w:bCs w:val="0"/>
                <w:color w:val="000000" w:themeColor="text1"/>
                <w:sz w:val="20"/>
              </w:rPr>
              <w:t>Los reportes del sistema se deben generar en máximo 10 segundos.</w:t>
            </w:r>
          </w:p>
          <w:p w14:paraId="3641C08F" w14:textId="75074D5A" w:rsidR="00CD009F" w:rsidRPr="00C86A99" w:rsidRDefault="00CD009F" w:rsidP="00823DEC">
            <w:pPr>
              <w:pStyle w:val="Subttulo"/>
              <w:jc w:val="both"/>
              <w:rPr>
                <w:rFonts w:ascii="Muller Regular" w:hAnsi="Muller Regular" w:cs="Tahoma"/>
                <w:b w:val="0"/>
                <w:bCs w:val="0"/>
                <w:color w:val="000000" w:themeColor="text1"/>
                <w:sz w:val="20"/>
              </w:rPr>
            </w:pPr>
            <w:r>
              <w:rPr>
                <w:rFonts w:ascii="Muller Regular" w:hAnsi="Muller Regular" w:cs="Tahoma"/>
                <w:b w:val="0"/>
                <w:bCs w:val="0"/>
                <w:color w:val="000000" w:themeColor="text1"/>
                <w:sz w:val="20"/>
              </w:rPr>
              <w:t>La grabación de la información en el sistema debe durar máximo 5 segundos.</w:t>
            </w:r>
          </w:p>
          <w:p w14:paraId="1A88F6A9" w14:textId="7EC9F7BD" w:rsidR="00823DEC" w:rsidRPr="00C86A99" w:rsidRDefault="00823DEC" w:rsidP="00823DEC">
            <w:pPr>
              <w:pStyle w:val="Subttulo"/>
              <w:jc w:val="both"/>
              <w:rPr>
                <w:rFonts w:ascii="Muller Regular" w:hAnsi="Muller Regular" w:cs="Tahoma"/>
                <w:b w:val="0"/>
                <w:bCs w:val="0"/>
                <w:color w:val="000000" w:themeColor="text1"/>
                <w:sz w:val="20"/>
              </w:rPr>
            </w:pPr>
          </w:p>
        </w:tc>
      </w:tr>
    </w:tbl>
    <w:p w14:paraId="07462F50" w14:textId="500A773D" w:rsidR="00823DEC" w:rsidRDefault="00823DEC" w:rsidP="00823DEC">
      <w:pPr>
        <w:pStyle w:val="Subttulo"/>
        <w:ind w:left="360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</w:p>
    <w:p w14:paraId="3C8D3BEC" w14:textId="77777777" w:rsidR="00C86A99" w:rsidRPr="00C86A99" w:rsidRDefault="00C86A99" w:rsidP="00823DEC">
      <w:pPr>
        <w:pStyle w:val="Subttulo"/>
        <w:ind w:left="360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</w:p>
    <w:p w14:paraId="09E10DF6" w14:textId="17390064" w:rsidR="00823DEC" w:rsidRPr="00C86A99" w:rsidRDefault="00823DEC" w:rsidP="00823DEC">
      <w:pPr>
        <w:pStyle w:val="Subttulo"/>
        <w:numPr>
          <w:ilvl w:val="1"/>
          <w:numId w:val="15"/>
        </w:numPr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  <w:r w:rsidRPr="00C86A99">
        <w:rPr>
          <w:rFonts w:ascii="Muller Regular" w:hAnsi="Muller Regular" w:cs="Tahoma"/>
          <w:b w:val="0"/>
          <w:bCs w:val="0"/>
          <w:color w:val="000000" w:themeColor="text1"/>
          <w:sz w:val="20"/>
        </w:rPr>
        <w:t>Atributos de Calidad</w:t>
      </w:r>
    </w:p>
    <w:p w14:paraId="00D0C17E" w14:textId="77777777" w:rsidR="00823DEC" w:rsidRPr="00C86A99" w:rsidRDefault="00823DEC" w:rsidP="00823DEC">
      <w:pPr>
        <w:pStyle w:val="Subttulo"/>
        <w:ind w:left="792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</w:p>
    <w:tbl>
      <w:tblPr>
        <w:tblStyle w:val="Tablaconcuadrcula"/>
        <w:tblW w:w="9634" w:type="dxa"/>
        <w:tblLayout w:type="fixed"/>
        <w:tblLook w:val="04A0" w:firstRow="1" w:lastRow="0" w:firstColumn="1" w:lastColumn="0" w:noHBand="0" w:noVBand="1"/>
      </w:tblPr>
      <w:tblGrid>
        <w:gridCol w:w="2405"/>
        <w:gridCol w:w="7229"/>
      </w:tblGrid>
      <w:tr w:rsidR="00823DEC" w:rsidRPr="00C86A99" w14:paraId="39A8CDB9" w14:textId="77777777" w:rsidTr="00823DEC">
        <w:tc>
          <w:tcPr>
            <w:tcW w:w="2405" w:type="dxa"/>
            <w:shd w:val="clear" w:color="auto" w:fill="000000" w:themeFill="text1"/>
          </w:tcPr>
          <w:p w14:paraId="5779DA47" w14:textId="77777777" w:rsidR="00823DEC" w:rsidRPr="00C86A99" w:rsidRDefault="00823DEC" w:rsidP="00181660">
            <w:pPr>
              <w:pStyle w:val="Textoindependiente"/>
              <w:rPr>
                <w:rFonts w:ascii="Muller Regular" w:hAnsi="Muller Regular" w:cs="Tahoma"/>
                <w:b w:val="0"/>
                <w:color w:val="FFFFFF" w:themeColor="background1"/>
                <w:sz w:val="20"/>
              </w:rPr>
            </w:pPr>
            <w:r w:rsidRPr="00C86A99">
              <w:rPr>
                <w:rFonts w:ascii="Muller Regular" w:hAnsi="Muller Regular" w:cs="Tahoma"/>
                <w:color w:val="FFFFFF" w:themeColor="background1"/>
                <w:sz w:val="20"/>
              </w:rPr>
              <w:t>Requerimiento No Funcional</w:t>
            </w:r>
          </w:p>
        </w:tc>
        <w:tc>
          <w:tcPr>
            <w:tcW w:w="7229" w:type="dxa"/>
            <w:shd w:val="clear" w:color="auto" w:fill="000000" w:themeFill="text1"/>
          </w:tcPr>
          <w:p w14:paraId="78B7AE5B" w14:textId="77777777" w:rsidR="00823DEC" w:rsidRPr="00C86A99" w:rsidRDefault="00823DEC" w:rsidP="00181660">
            <w:pPr>
              <w:pStyle w:val="Textoindependiente"/>
              <w:rPr>
                <w:rFonts w:ascii="Muller Regular" w:hAnsi="Muller Regular" w:cs="Tahoma"/>
                <w:b w:val="0"/>
                <w:color w:val="FFFFFF" w:themeColor="background1"/>
                <w:sz w:val="20"/>
              </w:rPr>
            </w:pPr>
            <w:r w:rsidRPr="00C86A99">
              <w:rPr>
                <w:rFonts w:ascii="Muller Regular" w:hAnsi="Muller Regular" w:cs="Tahoma"/>
                <w:color w:val="FFFFFF" w:themeColor="background1"/>
                <w:sz w:val="20"/>
              </w:rPr>
              <w:t>Descripción</w:t>
            </w:r>
          </w:p>
        </w:tc>
      </w:tr>
      <w:tr w:rsidR="00823DEC" w:rsidRPr="00C86A99" w14:paraId="3B0264C6" w14:textId="77777777" w:rsidTr="00823DEC">
        <w:tc>
          <w:tcPr>
            <w:tcW w:w="2405" w:type="dxa"/>
          </w:tcPr>
          <w:p w14:paraId="1BE90501" w14:textId="65D0C28D" w:rsidR="00823DEC" w:rsidRPr="00C86A99" w:rsidRDefault="00823DEC" w:rsidP="00181660">
            <w:pPr>
              <w:pStyle w:val="Textoindependiente"/>
              <w:jc w:val="both"/>
              <w:rPr>
                <w:rFonts w:ascii="Muller Regular" w:hAnsi="Muller Regular" w:cs="Tahoma"/>
                <w:b w:val="0"/>
                <w:color w:val="000000" w:themeColor="text1"/>
                <w:sz w:val="20"/>
              </w:rPr>
            </w:pPr>
            <w:bookmarkStart w:id="3" w:name="_Toc141517348"/>
            <w:bookmarkStart w:id="4" w:name="_Toc164168176"/>
            <w:r w:rsidRPr="00C86A99">
              <w:rPr>
                <w:rFonts w:ascii="Muller Regular" w:hAnsi="Muller Regular" w:cs="Tahoma"/>
                <w:b w:val="0"/>
                <w:color w:val="000000" w:themeColor="text1"/>
                <w:sz w:val="20"/>
              </w:rPr>
              <w:t>Desempeño</w:t>
            </w:r>
            <w:bookmarkEnd w:id="3"/>
            <w:bookmarkEnd w:id="4"/>
          </w:p>
        </w:tc>
        <w:tc>
          <w:tcPr>
            <w:tcW w:w="7229" w:type="dxa"/>
          </w:tcPr>
          <w:p w14:paraId="08CCFC94" w14:textId="17336A03" w:rsidR="00823DEC" w:rsidRPr="00C86A99" w:rsidRDefault="00845D8C" w:rsidP="00845D8C">
            <w:pPr>
              <w:spacing w:line="240" w:lineRule="auto"/>
              <w:rPr>
                <w:rFonts w:ascii="Muller Regular" w:hAnsi="Muller Regular" w:cs="Tahoma"/>
                <w:color w:val="000000" w:themeColor="text1"/>
                <w:sz w:val="20"/>
              </w:rPr>
            </w:pPr>
            <w:r>
              <w:rPr>
                <w:rFonts w:ascii="Muller Regular" w:hAnsi="Muller Regular" w:cs="Tahoma"/>
                <w:color w:val="000000" w:themeColor="text1"/>
                <w:sz w:val="20"/>
              </w:rPr>
              <w:t>El sistema de información</w:t>
            </w:r>
            <w:r w:rsidR="00E34C17">
              <w:rPr>
                <w:rFonts w:ascii="Muller Regular" w:hAnsi="Muller Regular" w:cs="Tahoma"/>
                <w:color w:val="000000" w:themeColor="text1"/>
                <w:sz w:val="20"/>
              </w:rPr>
              <w:t xml:space="preserve"> debe funcionar en un régimen 24x7</w:t>
            </w:r>
          </w:p>
        </w:tc>
      </w:tr>
      <w:tr w:rsidR="00823DEC" w:rsidRPr="00C86A99" w14:paraId="5FFC66E6" w14:textId="77777777" w:rsidTr="00823DEC">
        <w:tc>
          <w:tcPr>
            <w:tcW w:w="2405" w:type="dxa"/>
          </w:tcPr>
          <w:p w14:paraId="65E0E3CF" w14:textId="0E73A565" w:rsidR="00823DEC" w:rsidRPr="00C86A99" w:rsidRDefault="00823DEC" w:rsidP="00181660">
            <w:pPr>
              <w:pStyle w:val="Textoindependiente"/>
              <w:jc w:val="both"/>
              <w:rPr>
                <w:rFonts w:ascii="Muller Regular" w:hAnsi="Muller Regular" w:cs="Tahoma"/>
                <w:b w:val="0"/>
                <w:color w:val="000000" w:themeColor="text1"/>
                <w:sz w:val="20"/>
              </w:rPr>
            </w:pPr>
            <w:bookmarkStart w:id="5" w:name="_Toc141517347"/>
            <w:bookmarkStart w:id="6" w:name="_Toc164168177"/>
            <w:r w:rsidRPr="00C86A99">
              <w:rPr>
                <w:rFonts w:ascii="Muller Regular" w:hAnsi="Muller Regular" w:cs="Tahoma"/>
                <w:b w:val="0"/>
                <w:color w:val="000000" w:themeColor="text1"/>
                <w:sz w:val="20"/>
              </w:rPr>
              <w:t>Confiabilidad</w:t>
            </w:r>
            <w:bookmarkEnd w:id="5"/>
            <w:bookmarkEnd w:id="6"/>
          </w:p>
        </w:tc>
        <w:tc>
          <w:tcPr>
            <w:tcW w:w="7229" w:type="dxa"/>
          </w:tcPr>
          <w:p w14:paraId="7F905AE8" w14:textId="70F0AC43" w:rsidR="00823DEC" w:rsidRPr="00C86A99" w:rsidRDefault="00E34C17" w:rsidP="00823DEC">
            <w:pPr>
              <w:spacing w:line="240" w:lineRule="auto"/>
              <w:rPr>
                <w:rFonts w:ascii="Muller Regular" w:hAnsi="Muller Regular" w:cs="Tahoma"/>
                <w:color w:val="000000" w:themeColor="text1"/>
                <w:sz w:val="20"/>
              </w:rPr>
            </w:pPr>
            <w:r>
              <w:rPr>
                <w:rFonts w:ascii="Muller Regular" w:hAnsi="Muller Regular" w:cs="Tahoma"/>
                <w:color w:val="000000" w:themeColor="text1"/>
                <w:sz w:val="20"/>
              </w:rPr>
              <w:t>Los cálculos realizados por el sistema de información son los correctos.</w:t>
            </w:r>
          </w:p>
        </w:tc>
      </w:tr>
      <w:tr w:rsidR="00823DEC" w:rsidRPr="00C86A99" w14:paraId="2B25ABE4" w14:textId="77777777" w:rsidTr="00823DEC">
        <w:tc>
          <w:tcPr>
            <w:tcW w:w="2405" w:type="dxa"/>
          </w:tcPr>
          <w:p w14:paraId="71045FB1" w14:textId="03A68558" w:rsidR="00823DEC" w:rsidRPr="00C86A99" w:rsidRDefault="00823DEC" w:rsidP="00181660">
            <w:pPr>
              <w:pStyle w:val="Textoindependiente"/>
              <w:jc w:val="both"/>
              <w:rPr>
                <w:rFonts w:ascii="Muller Regular" w:hAnsi="Muller Regular" w:cs="Tahoma"/>
                <w:b w:val="0"/>
                <w:color w:val="000000" w:themeColor="text1"/>
                <w:sz w:val="20"/>
              </w:rPr>
            </w:pPr>
            <w:bookmarkStart w:id="7" w:name="_Toc164168178"/>
            <w:r w:rsidRPr="00C86A99">
              <w:rPr>
                <w:rFonts w:ascii="Muller Regular" w:hAnsi="Muller Regular" w:cs="Tahoma"/>
                <w:b w:val="0"/>
                <w:color w:val="000000" w:themeColor="text1"/>
                <w:sz w:val="20"/>
              </w:rPr>
              <w:t>Disponibilidad</w:t>
            </w:r>
            <w:bookmarkEnd w:id="7"/>
          </w:p>
        </w:tc>
        <w:tc>
          <w:tcPr>
            <w:tcW w:w="7229" w:type="dxa"/>
          </w:tcPr>
          <w:p w14:paraId="4FD7F6D8" w14:textId="1EB7AE2D" w:rsidR="00823DEC" w:rsidRPr="00C86A99" w:rsidRDefault="00E34C17" w:rsidP="00E34C17">
            <w:pPr>
              <w:spacing w:line="240" w:lineRule="auto"/>
              <w:rPr>
                <w:rFonts w:ascii="Muller Regular" w:hAnsi="Muller Regular" w:cs="Tahoma"/>
                <w:color w:val="000000" w:themeColor="text1"/>
                <w:sz w:val="20"/>
              </w:rPr>
            </w:pPr>
            <w:r>
              <w:rPr>
                <w:rFonts w:ascii="Muller Regular" w:hAnsi="Muller Regular" w:cs="Tahoma"/>
                <w:color w:val="000000" w:themeColor="text1"/>
                <w:sz w:val="20"/>
              </w:rPr>
              <w:t xml:space="preserve">El sistema de información estará disponible para las siguientes áreas de la empresa: ventas, </w:t>
            </w:r>
            <w:r w:rsidR="009A4450">
              <w:rPr>
                <w:rFonts w:ascii="Muller Regular" w:hAnsi="Muller Regular" w:cs="Tahoma"/>
                <w:color w:val="000000" w:themeColor="text1"/>
                <w:sz w:val="20"/>
              </w:rPr>
              <w:t>almacén</w:t>
            </w:r>
            <w:r>
              <w:rPr>
                <w:rFonts w:ascii="Muller Regular" w:hAnsi="Muller Regular" w:cs="Tahoma"/>
                <w:color w:val="000000" w:themeColor="text1"/>
                <w:sz w:val="20"/>
              </w:rPr>
              <w:t>, compras, soporte técnico y administración.</w:t>
            </w:r>
          </w:p>
        </w:tc>
      </w:tr>
      <w:tr w:rsidR="00823DEC" w:rsidRPr="00C86A99" w14:paraId="47D01877" w14:textId="77777777" w:rsidTr="00823DEC">
        <w:tc>
          <w:tcPr>
            <w:tcW w:w="2405" w:type="dxa"/>
          </w:tcPr>
          <w:p w14:paraId="5F400120" w14:textId="743A48EC" w:rsidR="00823DEC" w:rsidRPr="00C86A99" w:rsidRDefault="00823DEC" w:rsidP="00181660">
            <w:pPr>
              <w:pStyle w:val="Textoindependiente"/>
              <w:jc w:val="both"/>
              <w:rPr>
                <w:rFonts w:ascii="Muller Regular" w:hAnsi="Muller Regular" w:cs="Tahoma"/>
                <w:b w:val="0"/>
                <w:color w:val="000000" w:themeColor="text1"/>
                <w:sz w:val="20"/>
              </w:rPr>
            </w:pPr>
            <w:bookmarkStart w:id="8" w:name="_Toc164168179"/>
            <w:r w:rsidRPr="00C86A99">
              <w:rPr>
                <w:rFonts w:ascii="Muller Regular" w:hAnsi="Muller Regular" w:cs="Tahoma"/>
                <w:b w:val="0"/>
                <w:color w:val="000000" w:themeColor="text1"/>
                <w:sz w:val="20"/>
              </w:rPr>
              <w:t>Escalabilidad</w:t>
            </w:r>
            <w:bookmarkEnd w:id="8"/>
          </w:p>
        </w:tc>
        <w:tc>
          <w:tcPr>
            <w:tcW w:w="7229" w:type="dxa"/>
          </w:tcPr>
          <w:p w14:paraId="584E1D8A" w14:textId="2B14831B" w:rsidR="00823DEC" w:rsidRPr="00C86A99" w:rsidRDefault="00283CE2" w:rsidP="00845D8C">
            <w:pPr>
              <w:spacing w:line="240" w:lineRule="auto"/>
              <w:rPr>
                <w:rFonts w:ascii="Muller Regular" w:hAnsi="Muller Regular" w:cs="Tahoma"/>
                <w:color w:val="000000" w:themeColor="text1"/>
                <w:sz w:val="20"/>
              </w:rPr>
            </w:pPr>
            <w:r>
              <w:rPr>
                <w:rFonts w:ascii="Muller Regular" w:hAnsi="Muller Regular" w:cs="Tahoma"/>
                <w:color w:val="000000" w:themeColor="text1"/>
                <w:sz w:val="20"/>
              </w:rPr>
              <w:t>El sistema de información funcionara con un índice de concurrencia máximo de 30 personas.</w:t>
            </w:r>
          </w:p>
        </w:tc>
      </w:tr>
      <w:tr w:rsidR="00823DEC" w:rsidRPr="00C86A99" w14:paraId="2FA2AA2B" w14:textId="77777777" w:rsidTr="00823DEC">
        <w:tc>
          <w:tcPr>
            <w:tcW w:w="2405" w:type="dxa"/>
          </w:tcPr>
          <w:p w14:paraId="6F021271" w14:textId="04109344" w:rsidR="00823DEC" w:rsidRPr="00C86A99" w:rsidRDefault="00823DEC" w:rsidP="00181660">
            <w:pPr>
              <w:pStyle w:val="Textoindependiente"/>
              <w:jc w:val="both"/>
              <w:rPr>
                <w:rFonts w:ascii="Muller Regular" w:hAnsi="Muller Regular" w:cs="Tahoma"/>
                <w:b w:val="0"/>
                <w:color w:val="000000" w:themeColor="text1"/>
                <w:sz w:val="20"/>
              </w:rPr>
            </w:pPr>
            <w:bookmarkStart w:id="9" w:name="_Toc141517345"/>
            <w:bookmarkStart w:id="10" w:name="_Toc164168180"/>
            <w:r w:rsidRPr="00C86A99">
              <w:rPr>
                <w:rFonts w:ascii="Muller Regular" w:hAnsi="Muller Regular" w:cs="Tahoma"/>
                <w:b w:val="0"/>
                <w:color w:val="000000" w:themeColor="text1"/>
                <w:sz w:val="20"/>
              </w:rPr>
              <w:t>Facilidad de Uso</w:t>
            </w:r>
            <w:bookmarkEnd w:id="9"/>
            <w:bookmarkEnd w:id="10"/>
            <w:r w:rsidRPr="00C86A99">
              <w:rPr>
                <w:rFonts w:ascii="Muller Regular" w:hAnsi="Muller Regular" w:cs="Tahoma"/>
                <w:b w:val="0"/>
                <w:color w:val="000000" w:themeColor="text1"/>
                <w:sz w:val="20"/>
              </w:rPr>
              <w:t xml:space="preserve"> </w:t>
            </w:r>
          </w:p>
        </w:tc>
        <w:tc>
          <w:tcPr>
            <w:tcW w:w="7229" w:type="dxa"/>
          </w:tcPr>
          <w:p w14:paraId="027A79E3" w14:textId="5D0762EC" w:rsidR="00823DEC" w:rsidRPr="00C86A99" w:rsidRDefault="00823DEC" w:rsidP="009A4450">
            <w:pPr>
              <w:spacing w:line="240" w:lineRule="auto"/>
              <w:rPr>
                <w:rFonts w:ascii="Muller Regular" w:hAnsi="Muller Regular" w:cs="Tahoma"/>
                <w:color w:val="000000" w:themeColor="text1"/>
                <w:sz w:val="20"/>
              </w:rPr>
            </w:pPr>
          </w:p>
        </w:tc>
      </w:tr>
      <w:tr w:rsidR="00823DEC" w:rsidRPr="00C86A99" w14:paraId="6F8A523B" w14:textId="77777777" w:rsidTr="00823DEC">
        <w:tc>
          <w:tcPr>
            <w:tcW w:w="2405" w:type="dxa"/>
          </w:tcPr>
          <w:p w14:paraId="22DE0C26" w14:textId="7F7A0E7B" w:rsidR="00823DEC" w:rsidRPr="00C86A99" w:rsidRDefault="00823DEC" w:rsidP="00181660">
            <w:pPr>
              <w:pStyle w:val="Textoindependiente"/>
              <w:jc w:val="both"/>
              <w:rPr>
                <w:rFonts w:ascii="Muller Regular" w:hAnsi="Muller Regular" w:cs="Tahoma"/>
                <w:b w:val="0"/>
                <w:color w:val="000000" w:themeColor="text1"/>
                <w:sz w:val="20"/>
              </w:rPr>
            </w:pPr>
            <w:bookmarkStart w:id="11" w:name="_Toc164168181"/>
            <w:r w:rsidRPr="00C86A99">
              <w:rPr>
                <w:rFonts w:ascii="Muller Regular" w:hAnsi="Muller Regular" w:cs="Tahoma"/>
                <w:b w:val="0"/>
                <w:color w:val="000000" w:themeColor="text1"/>
                <w:sz w:val="20"/>
              </w:rPr>
              <w:t>Flexibilidad</w:t>
            </w:r>
            <w:bookmarkEnd w:id="11"/>
          </w:p>
        </w:tc>
        <w:tc>
          <w:tcPr>
            <w:tcW w:w="7229" w:type="dxa"/>
          </w:tcPr>
          <w:p w14:paraId="3B84C51A" w14:textId="7F6ACEDF" w:rsidR="00823DEC" w:rsidRPr="00C86A99" w:rsidRDefault="00823DEC" w:rsidP="009A4450">
            <w:pPr>
              <w:spacing w:line="240" w:lineRule="auto"/>
              <w:rPr>
                <w:rFonts w:ascii="Muller Regular" w:hAnsi="Muller Regular" w:cs="Tahoma"/>
                <w:color w:val="000000" w:themeColor="text1"/>
                <w:sz w:val="20"/>
              </w:rPr>
            </w:pPr>
          </w:p>
        </w:tc>
      </w:tr>
      <w:tr w:rsidR="00823DEC" w:rsidRPr="00C86A99" w14:paraId="0084FA4D" w14:textId="77777777" w:rsidTr="00823DEC">
        <w:tc>
          <w:tcPr>
            <w:tcW w:w="2405" w:type="dxa"/>
          </w:tcPr>
          <w:p w14:paraId="28818ED5" w14:textId="45F2218C" w:rsidR="00823DEC" w:rsidRPr="00C86A99" w:rsidRDefault="00823DEC" w:rsidP="00181660">
            <w:pPr>
              <w:pStyle w:val="Textoindependiente"/>
              <w:jc w:val="both"/>
              <w:rPr>
                <w:rFonts w:ascii="Muller Regular" w:hAnsi="Muller Regular" w:cs="Tahoma"/>
                <w:b w:val="0"/>
                <w:color w:val="000000" w:themeColor="text1"/>
                <w:sz w:val="20"/>
              </w:rPr>
            </w:pPr>
            <w:bookmarkStart w:id="12" w:name="_Toc164168182"/>
            <w:r w:rsidRPr="00C86A99">
              <w:rPr>
                <w:rFonts w:ascii="Muller Regular" w:hAnsi="Muller Regular" w:cs="Tahoma"/>
                <w:b w:val="0"/>
                <w:color w:val="000000" w:themeColor="text1"/>
                <w:sz w:val="20"/>
              </w:rPr>
              <w:t>Instalación</w:t>
            </w:r>
            <w:bookmarkEnd w:id="12"/>
          </w:p>
        </w:tc>
        <w:tc>
          <w:tcPr>
            <w:tcW w:w="7229" w:type="dxa"/>
          </w:tcPr>
          <w:p w14:paraId="0D513C5A" w14:textId="3F8F4ABB" w:rsidR="00823DEC" w:rsidRPr="00C86A99" w:rsidRDefault="00823DEC" w:rsidP="00845D8C">
            <w:pPr>
              <w:spacing w:line="240" w:lineRule="auto"/>
              <w:rPr>
                <w:rFonts w:ascii="Muller Regular" w:hAnsi="Muller Regular" w:cs="Tahoma"/>
                <w:color w:val="000000" w:themeColor="text1"/>
                <w:sz w:val="20"/>
              </w:rPr>
            </w:pPr>
          </w:p>
        </w:tc>
      </w:tr>
      <w:tr w:rsidR="00823DEC" w:rsidRPr="00C86A99" w14:paraId="20CDAF42" w14:textId="77777777" w:rsidTr="00823DEC">
        <w:trPr>
          <w:trHeight w:val="60"/>
        </w:trPr>
        <w:tc>
          <w:tcPr>
            <w:tcW w:w="2405" w:type="dxa"/>
          </w:tcPr>
          <w:p w14:paraId="088318E5" w14:textId="5725F7AC" w:rsidR="00823DEC" w:rsidRPr="00C86A99" w:rsidRDefault="00823DEC" w:rsidP="00823DEC">
            <w:pPr>
              <w:pStyle w:val="Textoindependiente"/>
              <w:jc w:val="left"/>
              <w:rPr>
                <w:rFonts w:ascii="Muller Regular" w:hAnsi="Muller Regular" w:cs="Tahoma"/>
                <w:b w:val="0"/>
                <w:color w:val="000000" w:themeColor="text1"/>
                <w:sz w:val="20"/>
              </w:rPr>
            </w:pPr>
            <w:bookmarkStart w:id="13" w:name="_Toc164168183"/>
            <w:r w:rsidRPr="00C86A99">
              <w:rPr>
                <w:rFonts w:ascii="Muller Regular" w:hAnsi="Muller Regular" w:cs="Tahoma"/>
                <w:b w:val="0"/>
                <w:color w:val="000000" w:themeColor="text1"/>
                <w:sz w:val="20"/>
              </w:rPr>
              <w:t>Facilidad de Mantenimiento</w:t>
            </w:r>
            <w:bookmarkEnd w:id="13"/>
          </w:p>
        </w:tc>
        <w:tc>
          <w:tcPr>
            <w:tcW w:w="7229" w:type="dxa"/>
          </w:tcPr>
          <w:p w14:paraId="25E0168C" w14:textId="7732BC60" w:rsidR="00823DEC" w:rsidRPr="00C86A99" w:rsidRDefault="00823DEC" w:rsidP="00845D8C">
            <w:pPr>
              <w:spacing w:line="240" w:lineRule="auto"/>
              <w:rPr>
                <w:rFonts w:ascii="Muller Regular" w:hAnsi="Muller Regular" w:cs="Tahoma"/>
                <w:color w:val="000000" w:themeColor="text1"/>
                <w:sz w:val="20"/>
              </w:rPr>
            </w:pPr>
          </w:p>
        </w:tc>
      </w:tr>
      <w:tr w:rsidR="00823DEC" w:rsidRPr="00C86A99" w14:paraId="66B34267" w14:textId="77777777" w:rsidTr="00823DEC">
        <w:tc>
          <w:tcPr>
            <w:tcW w:w="2405" w:type="dxa"/>
          </w:tcPr>
          <w:p w14:paraId="0DC94BE0" w14:textId="1E01983E" w:rsidR="00823DEC" w:rsidRPr="00C86A99" w:rsidRDefault="00823DEC" w:rsidP="00181660">
            <w:pPr>
              <w:pStyle w:val="Textoindependiente"/>
              <w:jc w:val="both"/>
              <w:rPr>
                <w:rFonts w:ascii="Muller Regular" w:hAnsi="Muller Regular" w:cs="Tahoma"/>
                <w:b w:val="0"/>
                <w:color w:val="000000" w:themeColor="text1"/>
                <w:sz w:val="20"/>
              </w:rPr>
            </w:pPr>
            <w:bookmarkStart w:id="14" w:name="_Toc141517346"/>
            <w:bookmarkStart w:id="15" w:name="_Toc164168184"/>
            <w:r w:rsidRPr="00C86A99">
              <w:rPr>
                <w:rFonts w:ascii="Muller Regular" w:hAnsi="Muller Regular" w:cs="Tahoma"/>
                <w:b w:val="0"/>
                <w:color w:val="000000" w:themeColor="text1"/>
                <w:sz w:val="20"/>
              </w:rPr>
              <w:t>Seguridad</w:t>
            </w:r>
            <w:bookmarkEnd w:id="14"/>
            <w:bookmarkEnd w:id="15"/>
          </w:p>
        </w:tc>
        <w:tc>
          <w:tcPr>
            <w:tcW w:w="7229" w:type="dxa"/>
          </w:tcPr>
          <w:p w14:paraId="3B0C6CB5" w14:textId="7071A3E9" w:rsidR="00823DEC" w:rsidRPr="00C86A99" w:rsidRDefault="00823DEC" w:rsidP="00845D8C">
            <w:pPr>
              <w:spacing w:line="240" w:lineRule="auto"/>
              <w:rPr>
                <w:rFonts w:ascii="Muller Regular" w:hAnsi="Muller Regular" w:cs="Tahoma"/>
                <w:color w:val="000000" w:themeColor="text1"/>
                <w:sz w:val="20"/>
              </w:rPr>
            </w:pPr>
          </w:p>
        </w:tc>
      </w:tr>
    </w:tbl>
    <w:p w14:paraId="26186C80" w14:textId="77777777" w:rsidR="00823DEC" w:rsidRPr="00C86A99" w:rsidRDefault="00823DEC" w:rsidP="00823DEC">
      <w:pPr>
        <w:pStyle w:val="Subttulo"/>
        <w:ind w:left="792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</w:p>
    <w:p w14:paraId="68780670" w14:textId="5BE4F720" w:rsidR="00823DEC" w:rsidRPr="00C86A99" w:rsidRDefault="00823DEC" w:rsidP="00823DEC">
      <w:pPr>
        <w:pStyle w:val="Subttulo"/>
        <w:numPr>
          <w:ilvl w:val="1"/>
          <w:numId w:val="15"/>
        </w:numPr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  <w:r w:rsidRPr="00C86A99">
        <w:rPr>
          <w:rFonts w:ascii="Muller Regular" w:hAnsi="Muller Regular" w:cs="Tahoma"/>
          <w:b w:val="0"/>
          <w:bCs w:val="0"/>
          <w:color w:val="000000" w:themeColor="text1"/>
          <w:sz w:val="20"/>
        </w:rPr>
        <w:t>Otros Requerimientos No Funcionales</w:t>
      </w:r>
    </w:p>
    <w:p w14:paraId="72602BD3" w14:textId="5B3C2564" w:rsidR="00A67974" w:rsidRPr="00C86A99" w:rsidRDefault="00A67974" w:rsidP="00A67974">
      <w:pPr>
        <w:pStyle w:val="Subttulo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</w:p>
    <w:tbl>
      <w:tblPr>
        <w:tblStyle w:val="Tablaconcuadrcula"/>
        <w:tblW w:w="9776" w:type="dxa"/>
        <w:tblLayout w:type="fixed"/>
        <w:tblLook w:val="04A0" w:firstRow="1" w:lastRow="0" w:firstColumn="1" w:lastColumn="0" w:noHBand="0" w:noVBand="1"/>
      </w:tblPr>
      <w:tblGrid>
        <w:gridCol w:w="2263"/>
        <w:gridCol w:w="7513"/>
      </w:tblGrid>
      <w:tr w:rsidR="00572FC2" w:rsidRPr="00C86A99" w14:paraId="4488F6EE" w14:textId="77777777" w:rsidTr="00572FC2">
        <w:tc>
          <w:tcPr>
            <w:tcW w:w="2263" w:type="dxa"/>
            <w:shd w:val="clear" w:color="auto" w:fill="000000" w:themeFill="text1"/>
          </w:tcPr>
          <w:p w14:paraId="548485B2" w14:textId="77777777" w:rsidR="00572FC2" w:rsidRPr="00C86A99" w:rsidRDefault="00572FC2" w:rsidP="00B90DD9">
            <w:pPr>
              <w:pStyle w:val="Textoindependiente"/>
              <w:rPr>
                <w:rFonts w:ascii="Muller Regular" w:hAnsi="Muller Regular" w:cs="Tahoma"/>
                <w:color w:val="FFFFFF" w:themeColor="background1"/>
                <w:sz w:val="20"/>
              </w:rPr>
            </w:pPr>
            <w:r w:rsidRPr="00C86A99">
              <w:rPr>
                <w:rFonts w:ascii="Muller Regular" w:hAnsi="Muller Regular" w:cs="Tahoma"/>
                <w:color w:val="FFFFFF" w:themeColor="background1"/>
                <w:sz w:val="20"/>
              </w:rPr>
              <w:t>Requerimiento No Funcional</w:t>
            </w:r>
          </w:p>
        </w:tc>
        <w:tc>
          <w:tcPr>
            <w:tcW w:w="7513" w:type="dxa"/>
            <w:shd w:val="clear" w:color="auto" w:fill="000000" w:themeFill="text1"/>
          </w:tcPr>
          <w:p w14:paraId="7B09DDA5" w14:textId="77777777" w:rsidR="00572FC2" w:rsidRPr="00C86A99" w:rsidRDefault="00572FC2" w:rsidP="00B90DD9">
            <w:pPr>
              <w:pStyle w:val="Textoindependiente"/>
              <w:rPr>
                <w:rFonts w:ascii="Muller Regular" w:hAnsi="Muller Regular" w:cs="Tahoma"/>
                <w:color w:val="FFFFFF" w:themeColor="background1"/>
                <w:sz w:val="20"/>
              </w:rPr>
            </w:pPr>
            <w:r w:rsidRPr="00C86A99">
              <w:rPr>
                <w:rFonts w:ascii="Muller Regular" w:hAnsi="Muller Regular" w:cs="Tahoma"/>
                <w:color w:val="FFFFFF" w:themeColor="background1"/>
                <w:sz w:val="20"/>
              </w:rPr>
              <w:t>Descripción</w:t>
            </w:r>
          </w:p>
        </w:tc>
      </w:tr>
      <w:tr w:rsidR="00572FC2" w:rsidRPr="00C86A99" w14:paraId="6B2AA1C2" w14:textId="77777777" w:rsidTr="00572FC2">
        <w:tc>
          <w:tcPr>
            <w:tcW w:w="2263" w:type="dxa"/>
          </w:tcPr>
          <w:p w14:paraId="5575E931" w14:textId="5FCE2748" w:rsidR="00572FC2" w:rsidRPr="00C86A99" w:rsidRDefault="00572FC2" w:rsidP="00B90DD9">
            <w:pPr>
              <w:pStyle w:val="Textoindependiente"/>
              <w:jc w:val="both"/>
              <w:rPr>
                <w:rFonts w:ascii="Muller Regular" w:hAnsi="Muller Regular" w:cs="Tahoma"/>
                <w:b w:val="0"/>
                <w:color w:val="000000" w:themeColor="text1"/>
                <w:sz w:val="20"/>
              </w:rPr>
            </w:pPr>
            <w:bookmarkStart w:id="16" w:name="_Toc164168186"/>
            <w:r w:rsidRPr="00C86A99">
              <w:rPr>
                <w:rFonts w:ascii="Muller Regular" w:hAnsi="Muller Regular" w:cs="Tahoma"/>
                <w:b w:val="0"/>
                <w:color w:val="000000" w:themeColor="text1"/>
                <w:sz w:val="20"/>
              </w:rPr>
              <w:t>Arquitectura</w:t>
            </w:r>
            <w:bookmarkEnd w:id="16"/>
          </w:p>
        </w:tc>
        <w:tc>
          <w:tcPr>
            <w:tcW w:w="7513" w:type="dxa"/>
          </w:tcPr>
          <w:p w14:paraId="71372245" w14:textId="7CC0D99F" w:rsidR="00572FC2" w:rsidRPr="00C86A99" w:rsidRDefault="00572FC2" w:rsidP="00EA5CE2">
            <w:pPr>
              <w:spacing w:line="240" w:lineRule="auto"/>
              <w:ind w:left="175"/>
              <w:rPr>
                <w:rFonts w:ascii="Muller Regular" w:hAnsi="Muller Regular" w:cs="Arial"/>
                <w:color w:val="000000"/>
                <w:sz w:val="20"/>
              </w:rPr>
            </w:pPr>
          </w:p>
        </w:tc>
      </w:tr>
      <w:tr w:rsidR="00572FC2" w:rsidRPr="00C86A99" w14:paraId="20DA0FB1" w14:textId="77777777" w:rsidTr="00572FC2">
        <w:tc>
          <w:tcPr>
            <w:tcW w:w="2263" w:type="dxa"/>
          </w:tcPr>
          <w:p w14:paraId="5D8C7082" w14:textId="77777777" w:rsidR="00572FC2" w:rsidRPr="00C86A99" w:rsidRDefault="00572FC2" w:rsidP="00B90DD9">
            <w:pPr>
              <w:pStyle w:val="Textoindependiente"/>
              <w:jc w:val="both"/>
              <w:rPr>
                <w:rFonts w:ascii="Muller Regular" w:hAnsi="Muller Regular" w:cs="Tahoma"/>
                <w:b w:val="0"/>
                <w:color w:val="000000" w:themeColor="text1"/>
                <w:sz w:val="20"/>
              </w:rPr>
            </w:pPr>
            <w:r w:rsidRPr="00C86A99">
              <w:rPr>
                <w:rFonts w:ascii="Muller Regular" w:hAnsi="Muller Regular" w:cs="Tahoma"/>
                <w:b w:val="0"/>
                <w:color w:val="000000" w:themeColor="text1"/>
                <w:sz w:val="20"/>
              </w:rPr>
              <w:t>Integración</w:t>
            </w:r>
          </w:p>
          <w:p w14:paraId="6FC50DC1" w14:textId="77777777" w:rsidR="00572FC2" w:rsidRPr="00C86A99" w:rsidRDefault="00572FC2" w:rsidP="00B90DD9">
            <w:pPr>
              <w:pStyle w:val="Textoindependiente"/>
              <w:jc w:val="both"/>
              <w:rPr>
                <w:rFonts w:ascii="Muller Regular" w:hAnsi="Muller Regular" w:cs="Tahoma"/>
                <w:b w:val="0"/>
                <w:color w:val="000000" w:themeColor="text1"/>
                <w:sz w:val="20"/>
              </w:rPr>
            </w:pPr>
          </w:p>
        </w:tc>
        <w:tc>
          <w:tcPr>
            <w:tcW w:w="7513" w:type="dxa"/>
          </w:tcPr>
          <w:p w14:paraId="75AD9FD8" w14:textId="0D6996AF" w:rsidR="00572FC2" w:rsidRPr="00C86A99" w:rsidRDefault="00572FC2" w:rsidP="00EA5CE2">
            <w:pPr>
              <w:spacing w:line="240" w:lineRule="auto"/>
              <w:ind w:left="175"/>
              <w:rPr>
                <w:rFonts w:ascii="Muller Regular" w:hAnsi="Muller Regular" w:cs="Arial"/>
                <w:color w:val="000000"/>
                <w:sz w:val="20"/>
              </w:rPr>
            </w:pPr>
          </w:p>
        </w:tc>
      </w:tr>
      <w:tr w:rsidR="00572FC2" w:rsidRPr="00C86A99" w14:paraId="0C3D7D31" w14:textId="77777777" w:rsidTr="00572FC2">
        <w:tc>
          <w:tcPr>
            <w:tcW w:w="2263" w:type="dxa"/>
          </w:tcPr>
          <w:p w14:paraId="6898B444" w14:textId="7FA404B7" w:rsidR="00572FC2" w:rsidRPr="00C86A99" w:rsidRDefault="00572FC2" w:rsidP="00B90DD9">
            <w:pPr>
              <w:pStyle w:val="Textoindependiente"/>
              <w:jc w:val="both"/>
              <w:rPr>
                <w:rFonts w:ascii="Muller Regular" w:hAnsi="Muller Regular" w:cs="Tahoma"/>
                <w:b w:val="0"/>
                <w:color w:val="000000" w:themeColor="text1"/>
                <w:sz w:val="20"/>
              </w:rPr>
            </w:pPr>
            <w:bookmarkStart w:id="17" w:name="_Toc164168188"/>
            <w:r w:rsidRPr="00C86A99">
              <w:rPr>
                <w:rFonts w:ascii="Muller Regular" w:hAnsi="Muller Regular" w:cs="Tahoma"/>
                <w:b w:val="0"/>
                <w:color w:val="000000" w:themeColor="text1"/>
                <w:sz w:val="20"/>
              </w:rPr>
              <w:t xml:space="preserve">Otros </w:t>
            </w:r>
            <w:bookmarkEnd w:id="17"/>
          </w:p>
        </w:tc>
        <w:tc>
          <w:tcPr>
            <w:tcW w:w="7513" w:type="dxa"/>
          </w:tcPr>
          <w:p w14:paraId="45489308" w14:textId="26C67D09" w:rsidR="00572FC2" w:rsidRPr="00C86A99" w:rsidRDefault="00572FC2" w:rsidP="00EA5CE2">
            <w:pPr>
              <w:spacing w:line="240" w:lineRule="auto"/>
              <w:ind w:left="175"/>
              <w:rPr>
                <w:rFonts w:ascii="Muller Regular" w:hAnsi="Muller Regular" w:cs="Arial"/>
                <w:color w:val="000000"/>
                <w:sz w:val="20"/>
              </w:rPr>
            </w:pPr>
          </w:p>
        </w:tc>
      </w:tr>
    </w:tbl>
    <w:p w14:paraId="2D73521C" w14:textId="77777777" w:rsidR="00A67974" w:rsidRPr="00C86A99" w:rsidRDefault="00A67974" w:rsidP="00A67974">
      <w:pPr>
        <w:pStyle w:val="Subttulo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</w:p>
    <w:p w14:paraId="5AA995D2" w14:textId="5A1893C3" w:rsidR="00371540" w:rsidRPr="00C86A99" w:rsidRDefault="00371540" w:rsidP="00371540">
      <w:pPr>
        <w:pStyle w:val="Subttulo"/>
        <w:jc w:val="both"/>
        <w:rPr>
          <w:rFonts w:ascii="Muller Regular" w:hAnsi="Muller Regular" w:cs="Tahoma"/>
          <w:b w:val="0"/>
          <w:bCs w:val="0"/>
          <w:color w:val="000000" w:themeColor="text1"/>
          <w:sz w:val="20"/>
        </w:rPr>
      </w:pPr>
    </w:p>
    <w:p w14:paraId="4A4EC77D" w14:textId="79F1581A" w:rsidR="00D863D0" w:rsidRDefault="00D863D0" w:rsidP="00D863D0">
      <w:pPr>
        <w:pStyle w:val="Subttulo"/>
        <w:ind w:left="360"/>
        <w:jc w:val="both"/>
        <w:rPr>
          <w:rFonts w:ascii="Tahoma" w:hAnsi="Tahoma" w:cs="Tahoma"/>
          <w:b w:val="0"/>
          <w:bCs w:val="0"/>
          <w:color w:val="000000" w:themeColor="text1"/>
        </w:rPr>
      </w:pPr>
    </w:p>
    <w:p w14:paraId="39E0271B" w14:textId="77777777" w:rsidR="005F4964" w:rsidRPr="005F4964" w:rsidRDefault="005F4964" w:rsidP="005F4964"/>
    <w:sectPr w:rsidR="005F4964" w:rsidRPr="005F4964" w:rsidSect="00A34900">
      <w:footerReference w:type="even" r:id="rId16"/>
      <w:footerReference w:type="default" r:id="rId17"/>
      <w:pgSz w:w="11907" w:h="16840" w:code="9"/>
      <w:pgMar w:top="1418" w:right="1469" w:bottom="1418" w:left="1622" w:header="709" w:footer="714" w:gutter="0"/>
      <w:paperSrc w:first="7" w:other="7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199848" w14:textId="77777777" w:rsidR="00CB12A3" w:rsidRDefault="00CB12A3">
      <w:r>
        <w:separator/>
      </w:r>
    </w:p>
  </w:endnote>
  <w:endnote w:type="continuationSeparator" w:id="0">
    <w:p w14:paraId="260C2EA5" w14:textId="77777777" w:rsidR="00CB12A3" w:rsidRDefault="00CB1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ller Bold">
    <w:altName w:val="Calibri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M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tag Book">
    <w:altName w:val="Arial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uller Regular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Muller Light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96B782" w14:textId="77777777" w:rsidR="00785E09" w:rsidRDefault="00785E0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20ABD30" w14:textId="77777777" w:rsidR="00785E09" w:rsidRDefault="00785E09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889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30"/>
      <w:gridCol w:w="5760"/>
    </w:tblGrid>
    <w:tr w:rsidR="00785E09" w:rsidRPr="0077303B" w14:paraId="612B0297" w14:textId="77777777" w:rsidTr="00206681">
      <w:trPr>
        <w:cantSplit/>
      </w:trPr>
      <w:tc>
        <w:tcPr>
          <w:tcW w:w="3130" w:type="dxa"/>
        </w:tcPr>
        <w:p w14:paraId="104D3AC7" w14:textId="26200F21" w:rsidR="00785E09" w:rsidRPr="0077303B" w:rsidRDefault="00785E09" w:rsidP="00785E09">
          <w:pPr>
            <w:spacing w:before="40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Fecha de Actualización: </w: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begin"/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instrText xml:space="preserve"> DATE \@ "dd/MM/yyyy" </w:instrTex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separate"/>
          </w:r>
          <w:r w:rsidR="00762B7B">
            <w:rPr>
              <w:rFonts w:ascii="Verdana" w:hAnsi="Verdana"/>
              <w:b/>
              <w:bCs/>
              <w:i/>
              <w:iCs/>
              <w:noProof/>
              <w:sz w:val="14"/>
              <w:szCs w:val="14"/>
              <w:lang w:val="es-ES"/>
            </w:rPr>
            <w:t>25/06/2024</w: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end"/>
          </w:r>
        </w:p>
      </w:tc>
      <w:tc>
        <w:tcPr>
          <w:tcW w:w="5760" w:type="dxa"/>
        </w:tcPr>
        <w:p w14:paraId="7DD4A0D5" w14:textId="77777777" w:rsidR="00785E09" w:rsidRPr="0077303B" w:rsidRDefault="00785E09" w:rsidP="00785E09">
          <w:pPr>
            <w:spacing w:before="40"/>
            <w:jc w:val="right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Versión: </w:t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t>1.0</w:t>
          </w:r>
        </w:p>
      </w:tc>
    </w:tr>
    <w:tr w:rsidR="00785E09" w:rsidRPr="0077303B" w14:paraId="4760AF12" w14:textId="77777777" w:rsidTr="00206681">
      <w:trPr>
        <w:trHeight w:val="230"/>
      </w:trPr>
      <w:tc>
        <w:tcPr>
          <w:tcW w:w="3130" w:type="dxa"/>
        </w:tcPr>
        <w:p w14:paraId="4A0F3465" w14:textId="77777777" w:rsidR="00785E09" w:rsidRPr="0077303B" w:rsidRDefault="00785E09" w:rsidP="00D73B1B">
          <w:pPr>
            <w:spacing w:before="40"/>
            <w:rPr>
              <w:rFonts w:ascii="Verdana" w:hAnsi="Verdana"/>
              <w:b/>
              <w:bCs/>
              <w:i/>
              <w:iCs/>
              <w:sz w:val="14"/>
              <w:szCs w:val="14"/>
              <w:u w:val="single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Preparado por: </w:t>
          </w:r>
          <w:proofErr w:type="spellStart"/>
          <w:r w:rsidR="00FF7DD0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>Idat</w:t>
          </w:r>
          <w:proofErr w:type="spellEnd"/>
        </w:p>
      </w:tc>
      <w:tc>
        <w:tcPr>
          <w:tcW w:w="5760" w:type="dxa"/>
        </w:tcPr>
        <w:p w14:paraId="4459E2DA" w14:textId="77777777" w:rsidR="00785E09" w:rsidRPr="0077303B" w:rsidRDefault="00785E09" w:rsidP="00785E09">
          <w:pPr>
            <w:spacing w:before="40"/>
            <w:jc w:val="right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proofErr w:type="gramStart"/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>Página :</w:t>
          </w:r>
          <w:proofErr w:type="gramEnd"/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  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begin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instrText xml:space="preserve"> PAGE </w:instrTex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separate"/>
          </w:r>
          <w:r w:rsidR="00593C67">
            <w:rPr>
              <w:rFonts w:ascii="Verdana" w:hAnsi="Verdana"/>
              <w:i/>
              <w:iCs/>
              <w:noProof/>
              <w:sz w:val="14"/>
              <w:szCs w:val="14"/>
              <w:lang w:val="es-ES"/>
            </w:rPr>
            <w:t>2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end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t xml:space="preserve"> de 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begin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instrText xml:space="preserve"> NUMPAGES  \* MERGEFORMAT </w:instrTex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separate"/>
          </w:r>
          <w:r w:rsidR="00593C67">
            <w:rPr>
              <w:rFonts w:ascii="Verdana" w:hAnsi="Verdana"/>
              <w:i/>
              <w:iCs/>
              <w:noProof/>
              <w:sz w:val="14"/>
              <w:szCs w:val="14"/>
              <w:lang w:val="es-ES"/>
            </w:rPr>
            <w:t>3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end"/>
          </w:r>
        </w:p>
      </w:tc>
    </w:tr>
  </w:tbl>
  <w:p w14:paraId="63291244" w14:textId="77777777" w:rsidR="00785E09" w:rsidRPr="0077303B" w:rsidRDefault="00785E09" w:rsidP="00395F94">
    <w:pPr>
      <w:pStyle w:val="Piedepgina"/>
      <w:rPr>
        <w:rFonts w:ascii="Verdana" w:hAnsi="Verdana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49DC7B" w14:textId="77777777" w:rsidR="00CB12A3" w:rsidRDefault="00CB12A3">
      <w:r>
        <w:separator/>
      </w:r>
    </w:p>
  </w:footnote>
  <w:footnote w:type="continuationSeparator" w:id="0">
    <w:p w14:paraId="670AF0B0" w14:textId="77777777" w:rsidR="00CB12A3" w:rsidRDefault="00CB12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DB44760C"/>
    <w:lvl w:ilvl="0">
      <w:start w:val="1"/>
      <w:numFmt w:val="decimal"/>
      <w:pStyle w:val="Ttulo1"/>
      <w:lvlText w:val="%1."/>
      <w:lvlJc w:val="left"/>
      <w:pPr>
        <w:tabs>
          <w:tab w:val="num" w:pos="3551"/>
        </w:tabs>
        <w:ind w:left="3551" w:hanging="432"/>
      </w:pPr>
      <w:rPr>
        <w:rFonts w:hint="default"/>
        <w:sz w:val="20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427"/>
        </w:tabs>
        <w:ind w:left="1427" w:hanging="576"/>
      </w:pPr>
      <w:rPr>
        <w:rFonts w:ascii="Muller Bold" w:hAnsi="Muller Bold" w:hint="default"/>
        <w:b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51622A0"/>
    <w:multiLevelType w:val="hybridMultilevel"/>
    <w:tmpl w:val="C44C2F0C"/>
    <w:lvl w:ilvl="0" w:tplc="21D426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F66C58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67A5456"/>
    <w:multiLevelType w:val="multilevel"/>
    <w:tmpl w:val="280A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4" w15:restartNumberingAfterBreak="0">
    <w:nsid w:val="27B57E99"/>
    <w:multiLevelType w:val="hybridMultilevel"/>
    <w:tmpl w:val="F15AB59A"/>
    <w:lvl w:ilvl="0" w:tplc="55622B2A">
      <w:numFmt w:val="bullet"/>
      <w:lvlText w:val="-"/>
      <w:lvlJc w:val="left"/>
      <w:pPr>
        <w:ind w:left="50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5" w15:restartNumberingAfterBreak="0">
    <w:nsid w:val="2F5E592F"/>
    <w:multiLevelType w:val="hybridMultilevel"/>
    <w:tmpl w:val="331E67D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3D7EBC"/>
    <w:multiLevelType w:val="hybridMultilevel"/>
    <w:tmpl w:val="821040F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635C74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2F4597D"/>
    <w:multiLevelType w:val="multilevel"/>
    <w:tmpl w:val="A6CC4F3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9" w15:restartNumberingAfterBreak="0">
    <w:nsid w:val="57552CB0"/>
    <w:multiLevelType w:val="hybridMultilevel"/>
    <w:tmpl w:val="2F6E0DD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D6212B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31676B0"/>
    <w:multiLevelType w:val="singleLevel"/>
    <w:tmpl w:val="0566554E"/>
    <w:lvl w:ilvl="0">
      <w:start w:val="1"/>
      <w:numFmt w:val="bullet"/>
      <w:pStyle w:val="ADR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num w:numId="1" w16cid:durableId="2083600394">
    <w:abstractNumId w:val="11"/>
  </w:num>
  <w:num w:numId="2" w16cid:durableId="177040478">
    <w:abstractNumId w:val="0"/>
  </w:num>
  <w:num w:numId="3" w16cid:durableId="776558174">
    <w:abstractNumId w:val="0"/>
  </w:num>
  <w:num w:numId="4" w16cid:durableId="932207494">
    <w:abstractNumId w:val="0"/>
  </w:num>
  <w:num w:numId="5" w16cid:durableId="1869022003">
    <w:abstractNumId w:val="0"/>
  </w:num>
  <w:num w:numId="6" w16cid:durableId="868836273">
    <w:abstractNumId w:val="0"/>
  </w:num>
  <w:num w:numId="7" w16cid:durableId="51201834">
    <w:abstractNumId w:val="0"/>
  </w:num>
  <w:num w:numId="8" w16cid:durableId="1972199931">
    <w:abstractNumId w:val="0"/>
  </w:num>
  <w:num w:numId="9" w16cid:durableId="1955556401">
    <w:abstractNumId w:val="0"/>
  </w:num>
  <w:num w:numId="10" w16cid:durableId="520438029">
    <w:abstractNumId w:val="0"/>
  </w:num>
  <w:num w:numId="11" w16cid:durableId="1436511523">
    <w:abstractNumId w:val="0"/>
  </w:num>
  <w:num w:numId="12" w16cid:durableId="1524630235">
    <w:abstractNumId w:val="1"/>
  </w:num>
  <w:num w:numId="13" w16cid:durableId="435250306">
    <w:abstractNumId w:val="3"/>
  </w:num>
  <w:num w:numId="14" w16cid:durableId="1568761656">
    <w:abstractNumId w:val="10"/>
  </w:num>
  <w:num w:numId="15" w16cid:durableId="1706825608">
    <w:abstractNumId w:val="7"/>
  </w:num>
  <w:num w:numId="16" w16cid:durableId="1140074120">
    <w:abstractNumId w:val="2"/>
  </w:num>
  <w:num w:numId="17" w16cid:durableId="319433875">
    <w:abstractNumId w:val="8"/>
  </w:num>
  <w:num w:numId="18" w16cid:durableId="1914007595">
    <w:abstractNumId w:val="5"/>
  </w:num>
  <w:num w:numId="19" w16cid:durableId="1612473442">
    <w:abstractNumId w:val="9"/>
  </w:num>
  <w:num w:numId="20" w16cid:durableId="52394956">
    <w:abstractNumId w:val="6"/>
  </w:num>
  <w:num w:numId="21" w16cid:durableId="616763923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PE" w:vendorID="64" w:dllVersion="6" w:nlCheck="1" w:checkStyle="0"/>
  <w:activeWritingStyle w:appName="MSWord" w:lang="es-ES" w:vendorID="64" w:dllVersion="6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activeWritingStyle w:appName="MSWord" w:lang="es-PE" w:vendorID="64" w:dllVersion="0" w:nlCheck="1" w:checkStyle="0"/>
  <w:activeWritingStyle w:appName="MSWord" w:lang="es-MX" w:vendorID="64" w:dllVersion="0" w:nlCheck="1" w:checkStyle="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E9A"/>
    <w:rsid w:val="00005110"/>
    <w:rsid w:val="00015664"/>
    <w:rsid w:val="00016A2B"/>
    <w:rsid w:val="000239A4"/>
    <w:rsid w:val="00045D6B"/>
    <w:rsid w:val="00046269"/>
    <w:rsid w:val="00047720"/>
    <w:rsid w:val="00047801"/>
    <w:rsid w:val="0005336D"/>
    <w:rsid w:val="000564F9"/>
    <w:rsid w:val="00071676"/>
    <w:rsid w:val="00071E9A"/>
    <w:rsid w:val="000773E4"/>
    <w:rsid w:val="00085228"/>
    <w:rsid w:val="00090324"/>
    <w:rsid w:val="000A4D57"/>
    <w:rsid w:val="000B34E4"/>
    <w:rsid w:val="000B7261"/>
    <w:rsid w:val="000C1012"/>
    <w:rsid w:val="000C65DB"/>
    <w:rsid w:val="000D5BCA"/>
    <w:rsid w:val="000E46CA"/>
    <w:rsid w:val="000E518B"/>
    <w:rsid w:val="000F015C"/>
    <w:rsid w:val="0010188C"/>
    <w:rsid w:val="00106AB3"/>
    <w:rsid w:val="00111A67"/>
    <w:rsid w:val="0011315E"/>
    <w:rsid w:val="0011690A"/>
    <w:rsid w:val="001206CC"/>
    <w:rsid w:val="0012299B"/>
    <w:rsid w:val="001231E1"/>
    <w:rsid w:val="0012384F"/>
    <w:rsid w:val="001269F8"/>
    <w:rsid w:val="00126AA4"/>
    <w:rsid w:val="00133E77"/>
    <w:rsid w:val="0014772D"/>
    <w:rsid w:val="00160011"/>
    <w:rsid w:val="00161401"/>
    <w:rsid w:val="0016739D"/>
    <w:rsid w:val="0016767E"/>
    <w:rsid w:val="00167E98"/>
    <w:rsid w:val="00175B4A"/>
    <w:rsid w:val="00181660"/>
    <w:rsid w:val="00183BE6"/>
    <w:rsid w:val="00184E08"/>
    <w:rsid w:val="00190973"/>
    <w:rsid w:val="00192E23"/>
    <w:rsid w:val="001A6C89"/>
    <w:rsid w:val="001C1FBF"/>
    <w:rsid w:val="001C7209"/>
    <w:rsid w:val="001E01E6"/>
    <w:rsid w:val="001E50F9"/>
    <w:rsid w:val="001E520F"/>
    <w:rsid w:val="001F1C9F"/>
    <w:rsid w:val="001F2720"/>
    <w:rsid w:val="001F66CC"/>
    <w:rsid w:val="00206681"/>
    <w:rsid w:val="00207F47"/>
    <w:rsid w:val="00212C68"/>
    <w:rsid w:val="00213506"/>
    <w:rsid w:val="002219D0"/>
    <w:rsid w:val="00224A31"/>
    <w:rsid w:val="00230FEC"/>
    <w:rsid w:val="002330B5"/>
    <w:rsid w:val="00235DAD"/>
    <w:rsid w:val="002438C6"/>
    <w:rsid w:val="00250B9C"/>
    <w:rsid w:val="00261A62"/>
    <w:rsid w:val="00261FA8"/>
    <w:rsid w:val="002627D0"/>
    <w:rsid w:val="00265F1C"/>
    <w:rsid w:val="00267B75"/>
    <w:rsid w:val="00272649"/>
    <w:rsid w:val="002731A3"/>
    <w:rsid w:val="00276C4A"/>
    <w:rsid w:val="00277CE0"/>
    <w:rsid w:val="002825C2"/>
    <w:rsid w:val="00282651"/>
    <w:rsid w:val="00283CE2"/>
    <w:rsid w:val="00287B04"/>
    <w:rsid w:val="00292234"/>
    <w:rsid w:val="00296211"/>
    <w:rsid w:val="00296C20"/>
    <w:rsid w:val="002C20F2"/>
    <w:rsid w:val="002D3379"/>
    <w:rsid w:val="002D43BA"/>
    <w:rsid w:val="002E0DFC"/>
    <w:rsid w:val="002E2DB0"/>
    <w:rsid w:val="002F2C35"/>
    <w:rsid w:val="002F6FDA"/>
    <w:rsid w:val="00300C6A"/>
    <w:rsid w:val="00311BCD"/>
    <w:rsid w:val="0034533D"/>
    <w:rsid w:val="00350DCB"/>
    <w:rsid w:val="003640B5"/>
    <w:rsid w:val="00371540"/>
    <w:rsid w:val="00372691"/>
    <w:rsid w:val="00374716"/>
    <w:rsid w:val="00374C6C"/>
    <w:rsid w:val="00382141"/>
    <w:rsid w:val="00392EB0"/>
    <w:rsid w:val="00395F94"/>
    <w:rsid w:val="003A00A6"/>
    <w:rsid w:val="003A3A43"/>
    <w:rsid w:val="003A6B92"/>
    <w:rsid w:val="003B0F4C"/>
    <w:rsid w:val="003B2447"/>
    <w:rsid w:val="003B7110"/>
    <w:rsid w:val="003C3F20"/>
    <w:rsid w:val="003C407D"/>
    <w:rsid w:val="003D2059"/>
    <w:rsid w:val="003D6293"/>
    <w:rsid w:val="003D6553"/>
    <w:rsid w:val="003E5911"/>
    <w:rsid w:val="00400C67"/>
    <w:rsid w:val="00401AAB"/>
    <w:rsid w:val="00401C94"/>
    <w:rsid w:val="00407154"/>
    <w:rsid w:val="00424D29"/>
    <w:rsid w:val="00441888"/>
    <w:rsid w:val="00443904"/>
    <w:rsid w:val="00451ACC"/>
    <w:rsid w:val="00455FE1"/>
    <w:rsid w:val="00457923"/>
    <w:rsid w:val="0046647F"/>
    <w:rsid w:val="0046652A"/>
    <w:rsid w:val="00467FBC"/>
    <w:rsid w:val="00476585"/>
    <w:rsid w:val="00477CE1"/>
    <w:rsid w:val="0048045D"/>
    <w:rsid w:val="00480D67"/>
    <w:rsid w:val="004820E1"/>
    <w:rsid w:val="00484637"/>
    <w:rsid w:val="00487C83"/>
    <w:rsid w:val="004951A3"/>
    <w:rsid w:val="00495EFD"/>
    <w:rsid w:val="004961CA"/>
    <w:rsid w:val="00496791"/>
    <w:rsid w:val="00497AED"/>
    <w:rsid w:val="004A1154"/>
    <w:rsid w:val="004A2569"/>
    <w:rsid w:val="004B01CB"/>
    <w:rsid w:val="004B175A"/>
    <w:rsid w:val="004B2497"/>
    <w:rsid w:val="004B5AD4"/>
    <w:rsid w:val="004B707F"/>
    <w:rsid w:val="004C3EF2"/>
    <w:rsid w:val="004C4785"/>
    <w:rsid w:val="004D08CD"/>
    <w:rsid w:val="004D1292"/>
    <w:rsid w:val="004D1C1E"/>
    <w:rsid w:val="004D281A"/>
    <w:rsid w:val="004D7FB0"/>
    <w:rsid w:val="004E618A"/>
    <w:rsid w:val="004E61EC"/>
    <w:rsid w:val="00500D74"/>
    <w:rsid w:val="005013F6"/>
    <w:rsid w:val="00505EE5"/>
    <w:rsid w:val="005074E1"/>
    <w:rsid w:val="00510528"/>
    <w:rsid w:val="00511936"/>
    <w:rsid w:val="0051528C"/>
    <w:rsid w:val="005152C3"/>
    <w:rsid w:val="00515B69"/>
    <w:rsid w:val="00530A22"/>
    <w:rsid w:val="00533CCD"/>
    <w:rsid w:val="00547DC9"/>
    <w:rsid w:val="00552954"/>
    <w:rsid w:val="0056042D"/>
    <w:rsid w:val="005612E5"/>
    <w:rsid w:val="00563C92"/>
    <w:rsid w:val="005668D3"/>
    <w:rsid w:val="00572FC2"/>
    <w:rsid w:val="00575068"/>
    <w:rsid w:val="005827F1"/>
    <w:rsid w:val="00591017"/>
    <w:rsid w:val="00593C67"/>
    <w:rsid w:val="005A05CA"/>
    <w:rsid w:val="005B0515"/>
    <w:rsid w:val="005B1B27"/>
    <w:rsid w:val="005C2D8C"/>
    <w:rsid w:val="005C469C"/>
    <w:rsid w:val="005C4D2B"/>
    <w:rsid w:val="005E00CE"/>
    <w:rsid w:val="005E6469"/>
    <w:rsid w:val="005F4939"/>
    <w:rsid w:val="005F4964"/>
    <w:rsid w:val="00605BBE"/>
    <w:rsid w:val="006324A8"/>
    <w:rsid w:val="006373C1"/>
    <w:rsid w:val="00645806"/>
    <w:rsid w:val="00655AB8"/>
    <w:rsid w:val="00664C22"/>
    <w:rsid w:val="0067146C"/>
    <w:rsid w:val="0069646A"/>
    <w:rsid w:val="006978A8"/>
    <w:rsid w:val="006A249C"/>
    <w:rsid w:val="006B70A5"/>
    <w:rsid w:val="006C71B8"/>
    <w:rsid w:val="006D1AA6"/>
    <w:rsid w:val="006D3394"/>
    <w:rsid w:val="006E0C6B"/>
    <w:rsid w:val="006E4E33"/>
    <w:rsid w:val="006E7B54"/>
    <w:rsid w:val="007007E5"/>
    <w:rsid w:val="007041D9"/>
    <w:rsid w:val="00705F30"/>
    <w:rsid w:val="00713B80"/>
    <w:rsid w:val="00714767"/>
    <w:rsid w:val="007153AD"/>
    <w:rsid w:val="00715611"/>
    <w:rsid w:val="00720C79"/>
    <w:rsid w:val="007239E8"/>
    <w:rsid w:val="00724756"/>
    <w:rsid w:val="007354C4"/>
    <w:rsid w:val="00761269"/>
    <w:rsid w:val="00762169"/>
    <w:rsid w:val="00762B7B"/>
    <w:rsid w:val="0077303B"/>
    <w:rsid w:val="0077511F"/>
    <w:rsid w:val="00775535"/>
    <w:rsid w:val="00776765"/>
    <w:rsid w:val="00783604"/>
    <w:rsid w:val="00783840"/>
    <w:rsid w:val="00785E09"/>
    <w:rsid w:val="007912C6"/>
    <w:rsid w:val="007A1E26"/>
    <w:rsid w:val="007A7398"/>
    <w:rsid w:val="007A75C4"/>
    <w:rsid w:val="007B32A8"/>
    <w:rsid w:val="007B35AE"/>
    <w:rsid w:val="007C733F"/>
    <w:rsid w:val="007D0E61"/>
    <w:rsid w:val="007D4B41"/>
    <w:rsid w:val="007E23BA"/>
    <w:rsid w:val="007E4601"/>
    <w:rsid w:val="007F0B00"/>
    <w:rsid w:val="007F3310"/>
    <w:rsid w:val="008161F6"/>
    <w:rsid w:val="00823DEC"/>
    <w:rsid w:val="00826BEC"/>
    <w:rsid w:val="00833708"/>
    <w:rsid w:val="00837343"/>
    <w:rsid w:val="00842E97"/>
    <w:rsid w:val="00845D8C"/>
    <w:rsid w:val="00850EE9"/>
    <w:rsid w:val="00851FED"/>
    <w:rsid w:val="00854FF4"/>
    <w:rsid w:val="008622C9"/>
    <w:rsid w:val="00864DCC"/>
    <w:rsid w:val="00872064"/>
    <w:rsid w:val="008747D2"/>
    <w:rsid w:val="0087661B"/>
    <w:rsid w:val="00886957"/>
    <w:rsid w:val="00892EC4"/>
    <w:rsid w:val="00896D2A"/>
    <w:rsid w:val="008A2476"/>
    <w:rsid w:val="008B7EED"/>
    <w:rsid w:val="008C52DA"/>
    <w:rsid w:val="008D0DF3"/>
    <w:rsid w:val="008E05EA"/>
    <w:rsid w:val="008E42C1"/>
    <w:rsid w:val="008E67C2"/>
    <w:rsid w:val="008F4192"/>
    <w:rsid w:val="008F54F7"/>
    <w:rsid w:val="008F687E"/>
    <w:rsid w:val="0090056D"/>
    <w:rsid w:val="00917C35"/>
    <w:rsid w:val="00952ACD"/>
    <w:rsid w:val="009540BD"/>
    <w:rsid w:val="00960DCC"/>
    <w:rsid w:val="0096639C"/>
    <w:rsid w:val="00966922"/>
    <w:rsid w:val="0096708B"/>
    <w:rsid w:val="00971522"/>
    <w:rsid w:val="0097190A"/>
    <w:rsid w:val="009736F9"/>
    <w:rsid w:val="0097748B"/>
    <w:rsid w:val="0097749F"/>
    <w:rsid w:val="00987A05"/>
    <w:rsid w:val="009A3EA8"/>
    <w:rsid w:val="009A4296"/>
    <w:rsid w:val="009A4450"/>
    <w:rsid w:val="009A5089"/>
    <w:rsid w:val="009A673F"/>
    <w:rsid w:val="009A6E6A"/>
    <w:rsid w:val="009B4812"/>
    <w:rsid w:val="009C0F76"/>
    <w:rsid w:val="009D332A"/>
    <w:rsid w:val="009D5130"/>
    <w:rsid w:val="009F39F0"/>
    <w:rsid w:val="00A002BD"/>
    <w:rsid w:val="00A06191"/>
    <w:rsid w:val="00A06473"/>
    <w:rsid w:val="00A07EA6"/>
    <w:rsid w:val="00A141A0"/>
    <w:rsid w:val="00A20B49"/>
    <w:rsid w:val="00A20D94"/>
    <w:rsid w:val="00A24AB4"/>
    <w:rsid w:val="00A25A75"/>
    <w:rsid w:val="00A30D29"/>
    <w:rsid w:val="00A34265"/>
    <w:rsid w:val="00A34900"/>
    <w:rsid w:val="00A34F6D"/>
    <w:rsid w:val="00A464C8"/>
    <w:rsid w:val="00A46743"/>
    <w:rsid w:val="00A50316"/>
    <w:rsid w:val="00A64BBF"/>
    <w:rsid w:val="00A64D16"/>
    <w:rsid w:val="00A67974"/>
    <w:rsid w:val="00A84DBF"/>
    <w:rsid w:val="00A87551"/>
    <w:rsid w:val="00A90DA9"/>
    <w:rsid w:val="00A91C1B"/>
    <w:rsid w:val="00A928EE"/>
    <w:rsid w:val="00A9427C"/>
    <w:rsid w:val="00A95E63"/>
    <w:rsid w:val="00AA7B59"/>
    <w:rsid w:val="00AE0234"/>
    <w:rsid w:val="00AE2CB7"/>
    <w:rsid w:val="00AF6884"/>
    <w:rsid w:val="00B019F9"/>
    <w:rsid w:val="00B01C8E"/>
    <w:rsid w:val="00B01DAA"/>
    <w:rsid w:val="00B044E1"/>
    <w:rsid w:val="00B068B2"/>
    <w:rsid w:val="00B10B3F"/>
    <w:rsid w:val="00B11704"/>
    <w:rsid w:val="00B12598"/>
    <w:rsid w:val="00B15282"/>
    <w:rsid w:val="00B15FC9"/>
    <w:rsid w:val="00B20902"/>
    <w:rsid w:val="00B24AD5"/>
    <w:rsid w:val="00B25506"/>
    <w:rsid w:val="00B323FE"/>
    <w:rsid w:val="00B41692"/>
    <w:rsid w:val="00B41E98"/>
    <w:rsid w:val="00B5029E"/>
    <w:rsid w:val="00B74BEE"/>
    <w:rsid w:val="00B83375"/>
    <w:rsid w:val="00B8492A"/>
    <w:rsid w:val="00B9031C"/>
    <w:rsid w:val="00B92AF5"/>
    <w:rsid w:val="00BA262A"/>
    <w:rsid w:val="00BA3A14"/>
    <w:rsid w:val="00BB1AED"/>
    <w:rsid w:val="00BB493F"/>
    <w:rsid w:val="00BB51C8"/>
    <w:rsid w:val="00BD13A0"/>
    <w:rsid w:val="00BD32D8"/>
    <w:rsid w:val="00BD3BE7"/>
    <w:rsid w:val="00BD45C8"/>
    <w:rsid w:val="00BD5BE8"/>
    <w:rsid w:val="00BD6098"/>
    <w:rsid w:val="00BD7084"/>
    <w:rsid w:val="00BD7D7A"/>
    <w:rsid w:val="00BE52BB"/>
    <w:rsid w:val="00C02785"/>
    <w:rsid w:val="00C16ECF"/>
    <w:rsid w:val="00C26FD3"/>
    <w:rsid w:val="00C27BEC"/>
    <w:rsid w:val="00C3471D"/>
    <w:rsid w:val="00C41664"/>
    <w:rsid w:val="00C516C7"/>
    <w:rsid w:val="00C57A46"/>
    <w:rsid w:val="00C72D8C"/>
    <w:rsid w:val="00C73CF3"/>
    <w:rsid w:val="00C809EB"/>
    <w:rsid w:val="00C86A99"/>
    <w:rsid w:val="00C94497"/>
    <w:rsid w:val="00C95FE2"/>
    <w:rsid w:val="00C96839"/>
    <w:rsid w:val="00CA438E"/>
    <w:rsid w:val="00CA6367"/>
    <w:rsid w:val="00CA701E"/>
    <w:rsid w:val="00CB12A3"/>
    <w:rsid w:val="00CC18F3"/>
    <w:rsid w:val="00CD009F"/>
    <w:rsid w:val="00CD60B2"/>
    <w:rsid w:val="00CE05C6"/>
    <w:rsid w:val="00CE1233"/>
    <w:rsid w:val="00CF2067"/>
    <w:rsid w:val="00CF363D"/>
    <w:rsid w:val="00D02571"/>
    <w:rsid w:val="00D039F9"/>
    <w:rsid w:val="00D04DBB"/>
    <w:rsid w:val="00D11EF4"/>
    <w:rsid w:val="00D12449"/>
    <w:rsid w:val="00D12CC0"/>
    <w:rsid w:val="00D12DDD"/>
    <w:rsid w:val="00D225DF"/>
    <w:rsid w:val="00D23247"/>
    <w:rsid w:val="00D257AB"/>
    <w:rsid w:val="00D425B0"/>
    <w:rsid w:val="00D60410"/>
    <w:rsid w:val="00D62C02"/>
    <w:rsid w:val="00D648A9"/>
    <w:rsid w:val="00D709A4"/>
    <w:rsid w:val="00D71DB1"/>
    <w:rsid w:val="00D73B1B"/>
    <w:rsid w:val="00D863D0"/>
    <w:rsid w:val="00DA1521"/>
    <w:rsid w:val="00DA2B23"/>
    <w:rsid w:val="00DA63B3"/>
    <w:rsid w:val="00DA64B4"/>
    <w:rsid w:val="00DB2740"/>
    <w:rsid w:val="00DB3833"/>
    <w:rsid w:val="00DB4916"/>
    <w:rsid w:val="00DC37CD"/>
    <w:rsid w:val="00DE28F6"/>
    <w:rsid w:val="00DE3032"/>
    <w:rsid w:val="00DF1199"/>
    <w:rsid w:val="00E01CC3"/>
    <w:rsid w:val="00E02765"/>
    <w:rsid w:val="00E051A5"/>
    <w:rsid w:val="00E155BA"/>
    <w:rsid w:val="00E16BBA"/>
    <w:rsid w:val="00E20EED"/>
    <w:rsid w:val="00E22A32"/>
    <w:rsid w:val="00E25EE3"/>
    <w:rsid w:val="00E34C17"/>
    <w:rsid w:val="00E47723"/>
    <w:rsid w:val="00E47FE7"/>
    <w:rsid w:val="00E50F5E"/>
    <w:rsid w:val="00E5219D"/>
    <w:rsid w:val="00E57507"/>
    <w:rsid w:val="00E63DF8"/>
    <w:rsid w:val="00E7266B"/>
    <w:rsid w:val="00E729D7"/>
    <w:rsid w:val="00E75DBA"/>
    <w:rsid w:val="00E85E43"/>
    <w:rsid w:val="00E87D0B"/>
    <w:rsid w:val="00E90067"/>
    <w:rsid w:val="00E91A6A"/>
    <w:rsid w:val="00E97676"/>
    <w:rsid w:val="00EA5CE2"/>
    <w:rsid w:val="00EB3FA7"/>
    <w:rsid w:val="00EB6DC3"/>
    <w:rsid w:val="00EC5817"/>
    <w:rsid w:val="00EE276E"/>
    <w:rsid w:val="00EE48ED"/>
    <w:rsid w:val="00EE6C80"/>
    <w:rsid w:val="00EF2675"/>
    <w:rsid w:val="00EF6BCA"/>
    <w:rsid w:val="00F00C84"/>
    <w:rsid w:val="00F0145B"/>
    <w:rsid w:val="00F25AC4"/>
    <w:rsid w:val="00F27229"/>
    <w:rsid w:val="00F27D41"/>
    <w:rsid w:val="00F36F16"/>
    <w:rsid w:val="00F3719E"/>
    <w:rsid w:val="00F41F88"/>
    <w:rsid w:val="00F452B3"/>
    <w:rsid w:val="00F452D7"/>
    <w:rsid w:val="00F47F36"/>
    <w:rsid w:val="00F5154C"/>
    <w:rsid w:val="00F5754A"/>
    <w:rsid w:val="00F678EE"/>
    <w:rsid w:val="00F7470D"/>
    <w:rsid w:val="00F83DB3"/>
    <w:rsid w:val="00FA20C8"/>
    <w:rsid w:val="00FA4770"/>
    <w:rsid w:val="00FA61CF"/>
    <w:rsid w:val="00FB27C0"/>
    <w:rsid w:val="00FB4C7A"/>
    <w:rsid w:val="00FB6ABE"/>
    <w:rsid w:val="00FB7085"/>
    <w:rsid w:val="00FB7825"/>
    <w:rsid w:val="00FC2852"/>
    <w:rsid w:val="00FD4C5B"/>
    <w:rsid w:val="00FD4FF7"/>
    <w:rsid w:val="00FF327A"/>
    <w:rsid w:val="00FF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D33BA64"/>
  <w15:docId w15:val="{69554CAF-ECBB-4FFE-86EB-21B1C5741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40" w:lineRule="atLeast"/>
      <w:jc w:val="both"/>
    </w:pPr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pPr>
      <w:numPr>
        <w:numId w:val="2"/>
      </w:numPr>
      <w:shd w:val="clear" w:color="auto" w:fill="C0C0C0"/>
      <w:spacing w:before="360" w:after="120" w:line="260" w:lineRule="atLeast"/>
      <w:outlineLvl w:val="0"/>
    </w:pPr>
    <w:rPr>
      <w:b/>
      <w:caps/>
      <w:sz w:val="26"/>
    </w:rPr>
  </w:style>
  <w:style w:type="paragraph" w:styleId="Ttulo2">
    <w:name w:val="heading 2"/>
    <w:aliases w:val="h2,h21,h22,h23,h24,h25,h26,h27,h28"/>
    <w:basedOn w:val="Normal"/>
    <w:next w:val="Normal"/>
    <w:link w:val="Ttulo2Car"/>
    <w:qFormat/>
    <w:pPr>
      <w:numPr>
        <w:ilvl w:val="1"/>
        <w:numId w:val="2"/>
      </w:numPr>
      <w:spacing w:before="360" w:after="120"/>
      <w:outlineLvl w:val="1"/>
    </w:pPr>
    <w:rPr>
      <w:b/>
      <w:sz w:val="26"/>
    </w:rPr>
  </w:style>
  <w:style w:type="paragraph" w:styleId="Ttulo3">
    <w:name w:val="heading 3"/>
    <w:basedOn w:val="Normal"/>
    <w:next w:val="Normal"/>
    <w:link w:val="Ttulo3Car"/>
    <w:qFormat/>
    <w:pPr>
      <w:numPr>
        <w:ilvl w:val="2"/>
        <w:numId w:val="2"/>
      </w:numPr>
      <w:spacing w:before="360" w:after="240"/>
      <w:outlineLvl w:val="2"/>
    </w:pPr>
    <w:rPr>
      <w:b/>
      <w:caps/>
    </w:rPr>
  </w:style>
  <w:style w:type="paragraph" w:styleId="Ttulo4">
    <w:name w:val="heading 4"/>
    <w:basedOn w:val="Ttulo3"/>
    <w:next w:val="Normal"/>
    <w:qFormat/>
    <w:pPr>
      <w:numPr>
        <w:ilvl w:val="3"/>
      </w:numPr>
      <w:outlineLvl w:val="3"/>
    </w:pPr>
    <w:rPr>
      <w:cap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  <w:rPr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pPr>
      <w:spacing w:line="360" w:lineRule="auto"/>
      <w:ind w:firstLine="330"/>
    </w:pPr>
    <w:rPr>
      <w:szCs w:val="24"/>
      <w:lang w:val="es-PE"/>
    </w:rPr>
  </w:style>
  <w:style w:type="paragraph" w:styleId="Textoindependiente">
    <w:name w:val="Body Text"/>
    <w:basedOn w:val="Normal"/>
    <w:pPr>
      <w:jc w:val="center"/>
    </w:pPr>
    <w:rPr>
      <w:b/>
      <w:sz w:val="48"/>
    </w:rPr>
  </w:style>
  <w:style w:type="paragraph" w:styleId="TDC1">
    <w:name w:val="toc 1"/>
    <w:basedOn w:val="Normal"/>
    <w:next w:val="Normal"/>
    <w:autoRedefine/>
    <w:uiPriority w:val="39"/>
    <w:rsid w:val="00CE1233"/>
    <w:pPr>
      <w:framePr w:wrap="notBeside" w:vAnchor="text" w:hAnchor="text" w:y="1"/>
      <w:spacing w:before="120" w:after="120"/>
      <w:jc w:val="left"/>
    </w:pPr>
    <w:rPr>
      <w:rFonts w:ascii="Times New Roman" w:hAnsi="Times New Roman"/>
      <w:b/>
      <w:bCs/>
      <w:caps/>
      <w:szCs w:val="22"/>
    </w:r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Normal"/>
    <w:pPr>
      <w:spacing w:line="240" w:lineRule="auto"/>
      <w:jc w:val="left"/>
    </w:pPr>
    <w:rPr>
      <w:lang w:val="es-PE"/>
    </w:rPr>
  </w:style>
  <w:style w:type="paragraph" w:styleId="Textoindependiente3">
    <w:name w:val="Body Text 3"/>
    <w:basedOn w:val="Normal"/>
    <w:pPr>
      <w:autoSpaceDE w:val="0"/>
      <w:autoSpaceDN w:val="0"/>
      <w:adjustRightInd w:val="0"/>
    </w:pPr>
    <w:rPr>
      <w:rFonts w:ascii="Arial Narrow" w:hAnsi="Arial Narrow"/>
      <w:b/>
      <w:bCs/>
      <w:color w:val="000099"/>
      <w:sz w:val="26"/>
      <w:szCs w:val="26"/>
      <w:lang w:val="es-MX"/>
    </w:rPr>
  </w:style>
  <w:style w:type="paragraph" w:styleId="Sangra3detindependiente">
    <w:name w:val="Body Text Indent 3"/>
    <w:basedOn w:val="Normal"/>
    <w:pPr>
      <w:spacing w:line="360" w:lineRule="auto"/>
      <w:ind w:left="1540"/>
    </w:pPr>
    <w:rPr>
      <w:szCs w:val="24"/>
      <w:lang w:val="es-PE"/>
    </w:rPr>
  </w:style>
  <w:style w:type="paragraph" w:styleId="Sangra2detindependiente">
    <w:name w:val="Body Text Indent 2"/>
    <w:basedOn w:val="Normal"/>
    <w:pPr>
      <w:spacing w:line="360" w:lineRule="auto"/>
      <w:ind w:firstLine="708"/>
      <w:jc w:val="left"/>
    </w:pPr>
    <w:rPr>
      <w:szCs w:val="24"/>
      <w:lang w:val="es-PE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 w:val="20"/>
    </w:rPr>
  </w:style>
  <w:style w:type="paragraph" w:styleId="Textosinformato">
    <w:name w:val="Plain Text"/>
    <w:basedOn w:val="Normal"/>
    <w:rPr>
      <w:rFonts w:ascii="Courier New" w:hAnsi="Courier New"/>
      <w:sz w:val="20"/>
      <w:lang w:val="es-ES"/>
    </w:rPr>
  </w:style>
  <w:style w:type="paragraph" w:customStyle="1" w:styleId="ADR1">
    <w:name w:val="ADR1"/>
    <w:basedOn w:val="Normal"/>
    <w:pPr>
      <w:numPr>
        <w:numId w:val="1"/>
      </w:numPr>
    </w:pPr>
    <w:rPr>
      <w:sz w:val="20"/>
    </w:rPr>
  </w:style>
  <w:style w:type="paragraph" w:styleId="z-Principiodelformulario">
    <w:name w:val="HTML Top of Form"/>
    <w:basedOn w:val="Normal"/>
    <w:next w:val="Normal"/>
    <w:hidden/>
    <w:pPr>
      <w:pBdr>
        <w:bottom w:val="single" w:sz="6" w:space="1" w:color="auto"/>
      </w:pBdr>
      <w:jc w:val="center"/>
    </w:pPr>
    <w:rPr>
      <w:vanish/>
      <w:sz w:val="16"/>
      <w:szCs w:val="16"/>
    </w:rPr>
  </w:style>
  <w:style w:type="paragraph" w:styleId="z-Finaldelformulario">
    <w:name w:val="HTML Bottom of Form"/>
    <w:basedOn w:val="Normal"/>
    <w:next w:val="Normal"/>
    <w:hidden/>
    <w:pPr>
      <w:pBdr>
        <w:top w:val="single" w:sz="6" w:space="1" w:color="auto"/>
      </w:pBdr>
      <w:jc w:val="center"/>
    </w:pPr>
    <w:rPr>
      <w:vanish/>
      <w:sz w:val="16"/>
      <w:szCs w:val="16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rsid w:val="00762169"/>
    <w:pPr>
      <w:ind w:left="220"/>
      <w:jc w:val="left"/>
    </w:pPr>
    <w:rPr>
      <w:rFonts w:ascii="Times New Roman" w:hAnsi="Times New Roman"/>
      <w:szCs w:val="22"/>
    </w:rPr>
  </w:style>
  <w:style w:type="paragraph" w:styleId="TDC4">
    <w:name w:val="toc 4"/>
    <w:basedOn w:val="Normal"/>
    <w:next w:val="Normal"/>
    <w:autoRedefine/>
    <w:semiHidden/>
    <w:pPr>
      <w:ind w:left="660"/>
      <w:jc w:val="left"/>
    </w:pPr>
    <w:rPr>
      <w:rFonts w:ascii="Times New Roman" w:hAnsi="Times New Roman"/>
      <w:szCs w:val="21"/>
    </w:rPr>
  </w:style>
  <w:style w:type="paragraph" w:styleId="TDC3">
    <w:name w:val="toc 3"/>
    <w:basedOn w:val="Normal"/>
    <w:next w:val="Normal"/>
    <w:autoRedefine/>
    <w:semiHidden/>
    <w:rsid w:val="00762169"/>
    <w:pPr>
      <w:ind w:left="440"/>
      <w:jc w:val="left"/>
    </w:pPr>
    <w:rPr>
      <w:rFonts w:ascii="Times New Roman" w:hAnsi="Times New Roman"/>
      <w:i/>
      <w:iCs/>
      <w:szCs w:val="22"/>
    </w:rPr>
  </w:style>
  <w:style w:type="paragraph" w:customStyle="1" w:styleId="Prra1">
    <w:name w:val="Párra. 1"/>
    <w:basedOn w:val="Normal"/>
    <w:next w:val="Normal"/>
    <w:pPr>
      <w:ind w:left="425" w:hanging="425"/>
    </w:pPr>
    <w:rPr>
      <w:b/>
      <w:i/>
    </w:rPr>
  </w:style>
  <w:style w:type="paragraph" w:customStyle="1" w:styleId="Prra2">
    <w:name w:val="Párra. 2"/>
    <w:basedOn w:val="Normal"/>
    <w:next w:val="Normal"/>
    <w:pPr>
      <w:ind w:left="850" w:hanging="425"/>
    </w:pPr>
    <w:rPr>
      <w:b/>
    </w:rPr>
  </w:style>
  <w:style w:type="paragraph" w:customStyle="1" w:styleId="Prra4">
    <w:name w:val="Párra. 4"/>
    <w:basedOn w:val="Prra2"/>
    <w:next w:val="Normal"/>
    <w:pPr>
      <w:ind w:left="1701"/>
    </w:pPr>
    <w:rPr>
      <w:b w:val="0"/>
    </w:rPr>
  </w:style>
  <w:style w:type="paragraph" w:customStyle="1" w:styleId="Prra3">
    <w:name w:val="Párra. 3"/>
    <w:basedOn w:val="Prra2"/>
    <w:next w:val="Normal"/>
    <w:pPr>
      <w:ind w:left="1276"/>
    </w:pPr>
    <w:rPr>
      <w:b w:val="0"/>
      <w:i/>
    </w:rPr>
  </w:style>
  <w:style w:type="character" w:styleId="Refdenotaalpie">
    <w:name w:val="footnote reference"/>
    <w:semiHidden/>
    <w:rPr>
      <w:rFonts w:ascii="Arial MT" w:hAnsi="Arial MT"/>
      <w:sz w:val="22"/>
      <w:vertAlign w:val="superscript"/>
    </w:rPr>
  </w:style>
  <w:style w:type="paragraph" w:styleId="Lista">
    <w:name w:val="List"/>
    <w:basedOn w:val="Normal"/>
    <w:pPr>
      <w:ind w:left="425"/>
    </w:pPr>
  </w:style>
  <w:style w:type="paragraph" w:styleId="Lista2">
    <w:name w:val="List 2"/>
    <w:basedOn w:val="Normal"/>
    <w:pPr>
      <w:ind w:left="851"/>
    </w:pPr>
  </w:style>
  <w:style w:type="paragraph" w:styleId="Lista3">
    <w:name w:val="List 3"/>
    <w:basedOn w:val="Normal"/>
    <w:pPr>
      <w:ind w:left="1276"/>
    </w:pPr>
  </w:style>
  <w:style w:type="paragraph" w:styleId="Lista4">
    <w:name w:val="List 4"/>
    <w:basedOn w:val="Normal"/>
    <w:pPr>
      <w:ind w:left="1701"/>
    </w:pPr>
  </w:style>
  <w:style w:type="paragraph" w:styleId="Listaconvietas">
    <w:name w:val="List Bullet"/>
    <w:basedOn w:val="Normal"/>
    <w:autoRedefine/>
    <w:pPr>
      <w:ind w:left="425" w:hanging="425"/>
    </w:pPr>
  </w:style>
  <w:style w:type="paragraph" w:styleId="Listaconvietas2">
    <w:name w:val="List Bullet 2"/>
    <w:basedOn w:val="Normal"/>
    <w:autoRedefine/>
    <w:pPr>
      <w:ind w:left="850" w:hanging="425"/>
    </w:pPr>
  </w:style>
  <w:style w:type="paragraph" w:styleId="Listaconvietas3">
    <w:name w:val="List Bullet 3"/>
    <w:basedOn w:val="Normal"/>
    <w:autoRedefine/>
    <w:pPr>
      <w:ind w:left="1276" w:hanging="425"/>
    </w:pPr>
  </w:style>
  <w:style w:type="paragraph" w:styleId="Listaconvietas4">
    <w:name w:val="List Bullet 4"/>
    <w:basedOn w:val="Normal"/>
    <w:autoRedefine/>
    <w:pPr>
      <w:ind w:left="1701" w:hanging="425"/>
    </w:pPr>
  </w:style>
  <w:style w:type="paragraph" w:styleId="Textonotapie">
    <w:name w:val="footnote text"/>
    <w:basedOn w:val="Normal"/>
    <w:semiHidden/>
    <w:rPr>
      <w:sz w:val="18"/>
    </w:rPr>
  </w:style>
  <w:style w:type="paragraph" w:customStyle="1" w:styleId="TableText">
    <w:name w:val="Table Text"/>
    <w:basedOn w:val="Normal"/>
    <w:pPr>
      <w:spacing w:before="120" w:after="60" w:line="240" w:lineRule="auto"/>
      <w:jc w:val="left"/>
    </w:pPr>
    <w:rPr>
      <w:kern w:val="18"/>
      <w:sz w:val="18"/>
      <w:lang w:val="en-US"/>
    </w:rPr>
  </w:style>
  <w:style w:type="paragraph" w:styleId="TDC5">
    <w:name w:val="toc 5"/>
    <w:basedOn w:val="Normal"/>
    <w:next w:val="Normal"/>
    <w:autoRedefine/>
    <w:semiHidden/>
    <w:pPr>
      <w:ind w:left="880"/>
      <w:jc w:val="left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pPr>
      <w:ind w:left="1100"/>
      <w:jc w:val="left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pPr>
      <w:ind w:left="1320"/>
      <w:jc w:val="left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pPr>
      <w:ind w:left="1540"/>
      <w:jc w:val="left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pPr>
      <w:ind w:left="1760"/>
      <w:jc w:val="left"/>
    </w:pPr>
    <w:rPr>
      <w:rFonts w:ascii="Times New Roman" w:hAnsi="Times New Roman"/>
      <w:szCs w:val="21"/>
    </w:rPr>
  </w:style>
  <w:style w:type="paragraph" w:styleId="Ttulo">
    <w:name w:val="Title"/>
    <w:basedOn w:val="Normal"/>
    <w:qFormat/>
    <w:pPr>
      <w:spacing w:line="360" w:lineRule="auto"/>
      <w:jc w:val="center"/>
    </w:pPr>
    <w:rPr>
      <w:b/>
      <w:bCs/>
      <w:szCs w:val="24"/>
      <w:u w:val="single"/>
      <w:lang w:val="es-PE"/>
    </w:rPr>
  </w:style>
  <w:style w:type="character" w:styleId="Hipervnculovisitado">
    <w:name w:val="FollowedHyperlink"/>
    <w:rPr>
      <w:color w:val="800080"/>
      <w:u w:val="single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Textoennegrita">
    <w:name w:val="Strong"/>
    <w:qFormat/>
    <w:rPr>
      <w:b/>
      <w:bCs/>
    </w:rPr>
  </w:style>
  <w:style w:type="paragraph" w:customStyle="1" w:styleId="Epgrafe">
    <w:name w:val="Epígrafe"/>
    <w:basedOn w:val="Normal"/>
    <w:next w:val="Normal"/>
    <w:qFormat/>
    <w:pPr>
      <w:ind w:left="426" w:firstLine="426"/>
      <w:jc w:val="center"/>
    </w:pPr>
    <w:rPr>
      <w:b/>
      <w:bCs/>
      <w:sz w:val="28"/>
    </w:rPr>
  </w:style>
  <w:style w:type="paragraph" w:customStyle="1" w:styleId="TITULO4">
    <w:name w:val="TITULO 4"/>
    <w:basedOn w:val="Normal"/>
    <w:rPr>
      <w:lang w:val="es-PE"/>
    </w:rPr>
  </w:style>
  <w:style w:type="paragraph" w:styleId="Subttulo">
    <w:name w:val="Subtitle"/>
    <w:basedOn w:val="Normal"/>
    <w:qFormat/>
    <w:pPr>
      <w:jc w:val="center"/>
    </w:pPr>
    <w:rPr>
      <w:rFonts w:ascii="Times New Roman" w:hAnsi="Times New Roman"/>
      <w:b/>
      <w:bCs/>
      <w:sz w:val="28"/>
    </w:rPr>
  </w:style>
  <w:style w:type="paragraph" w:customStyle="1" w:styleId="xl35">
    <w:name w:val="xl35"/>
    <w:basedOn w:val="Normal"/>
    <w:rsid w:val="00575068"/>
    <w:pPr>
      <w:spacing w:before="100" w:beforeAutospacing="1" w:after="100" w:afterAutospacing="1" w:line="240" w:lineRule="auto"/>
      <w:jc w:val="left"/>
    </w:pPr>
    <w:rPr>
      <w:rFonts w:eastAsia="Arial Unicode MS" w:cs="Arial"/>
      <w:b/>
      <w:bCs/>
      <w:sz w:val="16"/>
      <w:szCs w:val="16"/>
      <w:lang w:val="es-ES"/>
    </w:rPr>
  </w:style>
  <w:style w:type="table" w:styleId="Tablaconcuadrcula">
    <w:name w:val="Table Grid"/>
    <w:basedOn w:val="Tablanormal"/>
    <w:rsid w:val="00BB493F"/>
    <w:pPr>
      <w:spacing w:line="24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563C92"/>
    <w:rPr>
      <w:rFonts w:ascii="Tahoma" w:hAnsi="Tahoma" w:cs="Tahoma"/>
      <w:sz w:val="16"/>
      <w:szCs w:val="16"/>
    </w:rPr>
  </w:style>
  <w:style w:type="table" w:styleId="Tablamoderna">
    <w:name w:val="Table Contemporary"/>
    <w:basedOn w:val="Tablanormal"/>
    <w:rsid w:val="00547DC9"/>
    <w:pPr>
      <w:spacing w:line="240" w:lineRule="atLeast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customStyle="1" w:styleId="EncabezadoCar">
    <w:name w:val="Encabezado Car"/>
    <w:link w:val="Encabezado"/>
    <w:rsid w:val="006E0C6B"/>
    <w:rPr>
      <w:rFonts w:ascii="Arial" w:hAnsi="Arial"/>
      <w:sz w:val="22"/>
      <w:lang w:val="es-ES_tradnl" w:eastAsia="es-ES"/>
    </w:rPr>
  </w:style>
  <w:style w:type="character" w:customStyle="1" w:styleId="Ttulo1Car">
    <w:name w:val="Título 1 Car"/>
    <w:link w:val="Ttulo1"/>
    <w:rsid w:val="00A34900"/>
    <w:rPr>
      <w:rFonts w:ascii="Arial" w:hAnsi="Arial"/>
      <w:b/>
      <w:caps/>
      <w:sz w:val="26"/>
      <w:shd w:val="clear" w:color="auto" w:fill="C0C0C0"/>
      <w:lang w:val="es-ES_tradnl" w:eastAsia="es-ES"/>
    </w:rPr>
  </w:style>
  <w:style w:type="character" w:customStyle="1" w:styleId="Ttulo2Car">
    <w:name w:val="Título 2 Car"/>
    <w:aliases w:val="h2 Car,h21 Car,h22 Car,h23 Car,h24 Car,h25 Car,h26 Car,h27 Car,h28 Car"/>
    <w:link w:val="Ttulo2"/>
    <w:rsid w:val="00A34900"/>
    <w:rPr>
      <w:rFonts w:ascii="Arial" w:hAnsi="Arial"/>
      <w:b/>
      <w:sz w:val="26"/>
      <w:lang w:val="es-ES_tradnl" w:eastAsia="es-ES"/>
    </w:rPr>
  </w:style>
  <w:style w:type="character" w:customStyle="1" w:styleId="Ttulo3Car">
    <w:name w:val="Título 3 Car"/>
    <w:link w:val="Ttulo3"/>
    <w:rsid w:val="00A34900"/>
    <w:rPr>
      <w:rFonts w:ascii="Arial" w:hAnsi="Arial"/>
      <w:b/>
      <w:caps/>
      <w:sz w:val="22"/>
      <w:lang w:val="es-ES_tradnl" w:eastAsia="es-ES"/>
    </w:rPr>
  </w:style>
  <w:style w:type="paragraph" w:customStyle="1" w:styleId="Default">
    <w:name w:val="Default"/>
    <w:rsid w:val="000E46C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FB7825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val="es-PE" w:eastAsia="en-US"/>
    </w:rPr>
  </w:style>
  <w:style w:type="table" w:styleId="Tablaprofesional">
    <w:name w:val="Table Professional"/>
    <w:basedOn w:val="Tablanormal"/>
    <w:rsid w:val="00184E08"/>
    <w:pPr>
      <w:spacing w:line="240" w:lineRule="atLeast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3">
    <w:name w:val="Table Simple 3"/>
    <w:basedOn w:val="Tablanormal"/>
    <w:rsid w:val="00184E08"/>
    <w:pPr>
      <w:spacing w:line="240" w:lineRule="atLeast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9D5130"/>
    <w:pPr>
      <w:keepNext/>
      <w:keepLines/>
      <w:numPr>
        <w:numId w:val="0"/>
      </w:numPr>
      <w:shd w:val="clear" w:color="auto" w:fill="auto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es-PE" w:eastAsia="es-PE"/>
    </w:rPr>
  </w:style>
  <w:style w:type="paragraph" w:styleId="Prrafodelista">
    <w:name w:val="List Paragraph"/>
    <w:basedOn w:val="Normal"/>
    <w:uiPriority w:val="34"/>
    <w:qFormat/>
    <w:rsid w:val="00D86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8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8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rgordon\Datos%20de%20programa\Microsoft\Plantillas\plantilla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7770EE8B153D9439E250E2B0E66AFB9" ma:contentTypeVersion="14" ma:contentTypeDescription="Crear nuevo documento." ma:contentTypeScope="" ma:versionID="74387d2a0bdd642f06d6b5741c5f487e">
  <xsd:schema xmlns:xsd="http://www.w3.org/2001/XMLSchema" xmlns:xs="http://www.w3.org/2001/XMLSchema" xmlns:p="http://schemas.microsoft.com/office/2006/metadata/properties" xmlns:ns2="173f7d22-cdf7-4719-914e-81fb0cae3fd7" xmlns:ns3="e9d31ade-381b-45ca-b540-3201aeffa122" targetNamespace="http://schemas.microsoft.com/office/2006/metadata/properties" ma:root="true" ma:fieldsID="5925b0e999850ebdf1501b7a9ef61605" ns2:_="" ns3:_="">
    <xsd:import namespace="173f7d22-cdf7-4719-914e-81fb0cae3fd7"/>
    <xsd:import namespace="e9d31ade-381b-45ca-b540-3201aeffa1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3f7d22-cdf7-4719-914e-81fb0cae3f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6bbfff8c-f697-4137-8f4c-35e91af2199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31ade-381b-45ca-b540-3201aeffa12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f4fc8c01-d664-40f4-a20f-188396bae368}" ma:internalName="TaxCatchAll" ma:showField="CatchAllData" ma:web="e9d31ade-381b-45ca-b540-3201aeffa1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73f7d22-cdf7-4719-914e-81fb0cae3fd7">
      <Terms xmlns="http://schemas.microsoft.com/office/infopath/2007/PartnerControls"/>
    </lcf76f155ced4ddcb4097134ff3c332f>
    <TaxCatchAll xmlns="e9d31ade-381b-45ca-b540-3201aeffa12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4831D-F56C-418D-BBA8-0A562818809F}"/>
</file>

<file path=customXml/itemProps2.xml><?xml version="1.0" encoding="utf-8"?>
<ds:datastoreItem xmlns:ds="http://schemas.openxmlformats.org/officeDocument/2006/customXml" ds:itemID="{93C60E9F-5D54-439C-B41A-8AB6182A6F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659009-B637-43AA-A54C-7F682D4115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3FA5677-4D0C-41C7-AF31-C7BF77C81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plantilla1</Template>
  <TotalTime>40</TotalTime>
  <Pages>7</Pages>
  <Words>695</Words>
  <Characters>3826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MIG-TI-2111 Definición Inicial de Requerimientos</vt:lpstr>
    </vt:vector>
  </TitlesOfParts>
  <Company>M&amp;T Consulting www.mytconsulting.com</Company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MIG-TI-2111 Definición Inicial de Requerimientos</dc:title>
  <dc:subject/>
  <dc:creator>Eric Morán Añazco</dc:creator>
  <cp:keywords/>
  <dc:description/>
  <cp:lastModifiedBy>Edward Figueroa Maldonado</cp:lastModifiedBy>
  <cp:revision>20</cp:revision>
  <cp:lastPrinted>2019-06-21T22:14:00Z</cp:lastPrinted>
  <dcterms:created xsi:type="dcterms:W3CDTF">2021-07-19T00:32:00Z</dcterms:created>
  <dcterms:modified xsi:type="dcterms:W3CDTF">2024-06-26T03:37:00Z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0x010100996192B6A74FF94C9666C359A9C6AF84</vt:lpwstr>
  </property>
</Properties>
</file>