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95F94" w:rsidP="00395F94" w:rsidRDefault="007A75C4" w14:paraId="67F26B9C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6F420909" wp14:editId="53619208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08" w:rsidP="00395F94" w:rsidRDefault="00184E08" w14:paraId="5A172F3D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:rsidRPr="00206681" w:rsidR="00184E08" w:rsidP="00395F94" w:rsidRDefault="00184E08" w14:paraId="467C22C2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:rsidRPr="00184E08" w:rsidR="006E0C6B" w:rsidP="006E0C6B" w:rsidRDefault="006E0C6B" w14:paraId="234E4006" w14:textId="77777777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name="OLE_LINK13" w:id="0"/>
      <w:bookmarkStart w:name="OLE_LINK14" w:id="1"/>
      <w:bookmarkStart w:name="OLE_LINK17" w:id="2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:rsidRPr="00206681" w:rsidR="006E0C6B" w:rsidP="006E0C6B" w:rsidRDefault="006E0C6B" w14:paraId="0BFAEDF7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6E0C6B" w:rsidP="006E0C6B" w:rsidRDefault="006E0C6B" w14:paraId="3487D0A8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547DC9" w:rsidP="00547DC9" w:rsidRDefault="00547DC9" w14:paraId="595C9226" w14:textId="77777777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:rsidRPr="00184E08" w:rsidR="00CA438E" w:rsidP="00CA438E" w:rsidRDefault="00CA438E" w14:paraId="4F5FA2D5" w14:textId="5427935D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="00966C66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:rsidRPr="00184E08" w:rsidR="00547DC9" w:rsidP="00547DC9" w:rsidRDefault="00547DC9" w14:paraId="22F695DB" w14:textId="77777777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:rsidRPr="00206681" w:rsidR="00547DC9" w:rsidP="00547DC9" w:rsidRDefault="00547DC9" w14:paraId="68DFA92E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676A3382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7046EE58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184E08" w:rsidR="00547DC9" w:rsidP="00547DC9" w:rsidRDefault="00FF7DD0" w14:paraId="6C32AA4A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Pr="00184E08" w:rsidR="00547DC9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102 Visión del Negocio</w:t>
      </w:r>
    </w:p>
    <w:p w:rsidRPr="00184E08" w:rsidR="00547DC9" w:rsidP="00547DC9" w:rsidRDefault="00547DC9" w14:paraId="6EBBD0B1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36420139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1D35C957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3379DC15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:rsidRPr="00184E08" w:rsidR="00547DC9" w:rsidP="00547DC9" w:rsidRDefault="00547DC9" w14:paraId="64FCE46C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6E0C6B" w:rsidP="00547DC9" w:rsidRDefault="006E0C6B" w14:paraId="54D3F86C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FF7DD0" w14:paraId="62EE245E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Marzo</w:t>
      </w:r>
      <w:r w:rsidRPr="00184E08" w:rsidR="00CA438E">
        <w:rPr>
          <w:rFonts w:ascii="Muller Regular" w:hAnsi="Muller Regular" w:cs="Tahoma"/>
          <w:color w:val="000000" w:themeColor="text1"/>
          <w:szCs w:val="22"/>
        </w:rPr>
        <w:t xml:space="preserve"> del 2019 </w:t>
      </w:r>
      <w:r w:rsidRPr="00184E08" w:rsidR="00C02785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Pr="00184E08" w:rsidR="002438C6">
        <w:rPr>
          <w:rFonts w:ascii="Muller Regular" w:hAnsi="Muller Regular" w:cs="Tahoma"/>
          <w:color w:val="000000" w:themeColor="text1"/>
          <w:szCs w:val="22"/>
        </w:rPr>
        <w:t>I</w:t>
      </w:r>
    </w:p>
    <w:p w:rsidRPr="00184E08" w:rsidR="00547DC9" w:rsidP="00547DC9" w:rsidRDefault="00547DC9" w14:paraId="64F621E2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206681" w:rsidR="00547DC9" w:rsidP="00547DC9" w:rsidRDefault="002438C6" w14:paraId="517EBEFB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color="2E74B5" w:sz="8" w:space="0"/>
          <w:left w:val="single" w:color="2E74B5" w:sz="8" w:space="0"/>
          <w:bottom w:val="single" w:color="2E74B5" w:sz="8" w:space="0"/>
          <w:right w:val="single" w:color="2E74B5" w:sz="8" w:space="0"/>
          <w:insideH w:val="single" w:color="2E74B5" w:sz="8" w:space="0"/>
          <w:insideV w:val="single" w:color="2E74B5" w:sz="8" w:space="0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Pr="00206681" w:rsidR="007A75C4" w:rsidTr="008F4192" w14:paraId="1398077B" w14:textId="77777777">
        <w:tc>
          <w:tcPr>
            <w:tcW w:w="239" w:type="dxa"/>
            <w:shd w:val="clear" w:color="auto" w:fill="auto"/>
          </w:tcPr>
          <w:bookmarkEnd w:id="0"/>
          <w:bookmarkEnd w:id="1"/>
          <w:bookmarkEnd w:id="2"/>
          <w:p w:rsidRPr="00206681" w:rsidR="00C02785" w:rsidP="008F4192" w:rsidRDefault="004B2497" w14:paraId="067181E6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Pr="00206681" w:rsidR="00C02785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:rsidRPr="00206681" w:rsidR="00E63DF8" w:rsidP="00E63DF8" w:rsidRDefault="00C02785" w14:paraId="4B90F872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Pr="00206681" w:rsidR="007A75C4" w:rsidTr="008F4192" w14:paraId="0E48187B" w14:textId="77777777">
        <w:tc>
          <w:tcPr>
            <w:tcW w:w="239" w:type="dxa"/>
            <w:shd w:val="clear" w:color="auto" w:fill="auto"/>
          </w:tcPr>
          <w:p w:rsidRPr="00206681" w:rsidR="00C02785" w:rsidP="008F4192" w:rsidRDefault="00C02785" w14:paraId="4A63B9E6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:rsidRPr="00206681" w:rsidR="00C02785" w:rsidP="008F4192" w:rsidRDefault="00CA438E" w14:paraId="6EDF7994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Pr="00206681" w:rsidR="007A75C4" w:rsidTr="008F4192" w14:paraId="0BDA381A" w14:textId="77777777">
        <w:tc>
          <w:tcPr>
            <w:tcW w:w="239" w:type="dxa"/>
            <w:shd w:val="clear" w:color="auto" w:fill="auto"/>
          </w:tcPr>
          <w:p w:rsidRPr="00206681" w:rsidR="00C02785" w:rsidP="008F4192" w:rsidRDefault="00C02785" w14:paraId="7EDFE7F1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:rsidRPr="00206681" w:rsidR="00C02785" w:rsidP="008F4192" w:rsidRDefault="00CA438E" w14:paraId="6ED210C5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Pr="00206681" w:rsidR="007A75C4" w:rsidTr="008F4192" w14:paraId="660C2A0A" w14:textId="77777777">
        <w:tc>
          <w:tcPr>
            <w:tcW w:w="239" w:type="dxa"/>
            <w:shd w:val="clear" w:color="auto" w:fill="auto"/>
          </w:tcPr>
          <w:p w:rsidRPr="00206681" w:rsidR="00C02785" w:rsidP="008F4192" w:rsidRDefault="00C02785" w14:paraId="4DA6EB87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:rsidRPr="00206681" w:rsidR="00C02785" w:rsidP="00CA438E" w:rsidRDefault="007A7398" w14:paraId="17A668B8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Pr="00206681" w:rsidR="00CA438E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Pr="00CC314A" w:rsidR="00480D67" w:rsidP="00480D67" w:rsidRDefault="00833708" w14:paraId="7BB5C19B" w14:textId="77777777">
      <w:pPr>
        <w:pStyle w:val="Subttulo"/>
        <w:jc w:val="both"/>
        <w:rPr>
          <w:rFonts w:ascii="Muller Bold" w:hAnsi="Muller Bold" w:cs="Tahoma"/>
          <w:b w:val="0"/>
          <w:caps/>
          <w:sz w:val="20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Pr="00CC314A" w:rsidR="00480D67">
        <w:rPr>
          <w:rFonts w:ascii="Muller Bold" w:hAnsi="Muller Bold" w:cs="Tahoma"/>
          <w:b w:val="0"/>
          <w:caps/>
          <w:sz w:val="20"/>
        </w:rPr>
        <w:lastRenderedPageBreak/>
        <w:t>ÍNDICE</w:t>
      </w:r>
    </w:p>
    <w:p w:rsidRPr="00CC314A" w:rsidR="00480D67" w:rsidP="00480D67" w:rsidRDefault="00480D67" w14:paraId="06D160CE" w14:textId="77777777">
      <w:pPr>
        <w:ind w:left="720"/>
        <w:rPr>
          <w:rFonts w:ascii="Muller Bold" w:hAnsi="Muller Bold" w:cs="Tahoma"/>
          <w:bCs/>
          <w:caps/>
          <w:sz w:val="20"/>
        </w:rPr>
      </w:pPr>
    </w:p>
    <w:p w:rsidRPr="00CC314A" w:rsidR="00BE4497" w:rsidP="001439EF" w:rsidRDefault="00CC314A" w14:paraId="31218D9A" w14:textId="4EE5E476">
      <w:pPr>
        <w:pStyle w:val="Prrafodelista"/>
        <w:numPr>
          <w:ilvl w:val="0"/>
          <w:numId w:val="4"/>
        </w:numPr>
        <w:rPr>
          <w:rFonts w:ascii="Muller Bold" w:hAnsi="Muller Bold" w:cs="Tahoma"/>
          <w:bCs/>
          <w:caps/>
          <w:sz w:val="20"/>
        </w:rPr>
      </w:pPr>
      <w:r w:rsidRPr="00CC314A">
        <w:rPr>
          <w:rFonts w:ascii="Muller Bold" w:hAnsi="Muller Bold" w:cs="Tahoma"/>
          <w:bCs/>
          <w:caps/>
          <w:sz w:val="20"/>
        </w:rPr>
        <w:t>INTROCCIÓN</w:t>
      </w:r>
    </w:p>
    <w:p w:rsidRPr="00CC314A" w:rsidR="001439EF" w:rsidP="001439EF" w:rsidRDefault="001439EF" w14:paraId="2E018C73" w14:textId="77777777">
      <w:pPr>
        <w:pStyle w:val="Prrafodelista"/>
        <w:rPr>
          <w:rFonts w:ascii="Muller Bold" w:hAnsi="Muller Bold" w:cs="Tahoma"/>
          <w:bCs/>
          <w:caps/>
          <w:sz w:val="20"/>
        </w:rPr>
      </w:pPr>
    </w:p>
    <w:p w:rsidRPr="00CC314A" w:rsidR="001439EF" w:rsidP="001439EF" w:rsidRDefault="00CC314A" w14:paraId="32E66CA2" w14:textId="6C8B016F">
      <w:pPr>
        <w:pStyle w:val="Prrafodelista"/>
        <w:numPr>
          <w:ilvl w:val="0"/>
          <w:numId w:val="4"/>
        </w:numPr>
        <w:rPr>
          <w:rFonts w:ascii="Muller Bold" w:hAnsi="Muller Bold" w:cs="Tahoma"/>
          <w:bCs/>
          <w:caps/>
          <w:sz w:val="20"/>
        </w:rPr>
      </w:pPr>
      <w:r w:rsidRPr="00CC314A">
        <w:rPr>
          <w:rFonts w:ascii="Muller Bold" w:hAnsi="Muller Bold" w:cs="Tahoma"/>
          <w:bCs/>
          <w:caps/>
          <w:sz w:val="20"/>
        </w:rPr>
        <w:t>VISTA GENERAL DEL PROYECTO</w:t>
      </w:r>
    </w:p>
    <w:p w:rsidR="00FA7670" w:rsidP="00FA7670" w:rsidRDefault="00E97164" w14:paraId="4B5D3FBA" w14:textId="31DE477A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Propósito</w:t>
      </w:r>
      <w:r w:rsidRPr="00E97164" w:rsidR="001439EF">
        <w:rPr>
          <w:rFonts w:ascii="Muller Bold" w:hAnsi="Muller Bold" w:cs="Tahoma"/>
          <w:sz w:val="20"/>
        </w:rPr>
        <w:t xml:space="preserve"> </w:t>
      </w:r>
    </w:p>
    <w:p w:rsidRPr="00FA7670" w:rsidR="00FA7670" w:rsidP="00FA7670" w:rsidRDefault="00FA7670" w14:paraId="3768F002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417" w:type="dxa"/>
        <w:tblInd w:w="792" w:type="dxa"/>
        <w:tblLook w:val="04A0" w:firstRow="1" w:lastRow="0" w:firstColumn="1" w:lastColumn="0" w:noHBand="0" w:noVBand="1"/>
      </w:tblPr>
      <w:tblGrid>
        <w:gridCol w:w="8417"/>
      </w:tblGrid>
      <w:tr w:rsidR="00FA7670" w:rsidTr="00FA7670" w14:paraId="7E45AA13" w14:textId="77777777">
        <w:tc>
          <w:tcPr>
            <w:tcW w:w="8417" w:type="dxa"/>
          </w:tcPr>
          <w:p w:rsidR="00FA7670" w:rsidP="00FA7670" w:rsidRDefault="00966C66" w14:paraId="22179897" w14:textId="65797206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Informatizar el área de ventas, compras, almacén, soporte técnico y gerencia de la empresa</w:t>
            </w:r>
          </w:p>
        </w:tc>
      </w:tr>
    </w:tbl>
    <w:p w:rsidRPr="00E97164" w:rsidR="00FA7670" w:rsidP="00FA7670" w:rsidRDefault="00FA7670" w14:paraId="62BBD8E8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p w:rsidR="001439EF" w:rsidP="00E97164" w:rsidRDefault="001439EF" w14:paraId="65CE0C36" w14:textId="4FCC4AA7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Alcance</w:t>
      </w:r>
    </w:p>
    <w:p w:rsidR="00FA7670" w:rsidP="00FA7670" w:rsidRDefault="00FA7670" w14:paraId="6B58BEE8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417" w:type="dxa"/>
        <w:tblInd w:w="792" w:type="dxa"/>
        <w:tblLook w:val="04A0" w:firstRow="1" w:lastRow="0" w:firstColumn="1" w:lastColumn="0" w:noHBand="0" w:noVBand="1"/>
      </w:tblPr>
      <w:tblGrid>
        <w:gridCol w:w="8417"/>
      </w:tblGrid>
      <w:tr w:rsidR="00FA7670" w:rsidTr="00FA7670" w14:paraId="7B49D253" w14:textId="77777777">
        <w:tc>
          <w:tcPr>
            <w:tcW w:w="8417" w:type="dxa"/>
          </w:tcPr>
          <w:p w:rsidR="00FA7670" w:rsidP="00966C66" w:rsidRDefault="00966C66" w14:paraId="45EEF56B" w14:textId="53354EFD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Gestionar las ventas, las compras, los movimientos de almacén, las comunicaciones, las actividades de soporte técnico.</w:t>
            </w:r>
          </w:p>
        </w:tc>
      </w:tr>
    </w:tbl>
    <w:p w:rsidRPr="00E97164" w:rsidR="00FA7670" w:rsidP="00FA7670" w:rsidRDefault="00FA7670" w14:paraId="7FAB53B2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p w:rsidR="001439EF" w:rsidP="00E97164" w:rsidRDefault="001439EF" w14:paraId="1FBF5219" w14:textId="46A0CD1B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Objetivos</w:t>
      </w:r>
    </w:p>
    <w:p w:rsidR="00FA7670" w:rsidP="00FA7670" w:rsidRDefault="00FA7670" w14:paraId="21E96458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559" w:type="dxa"/>
        <w:tblInd w:w="792" w:type="dxa"/>
        <w:tblLook w:val="04A0" w:firstRow="1" w:lastRow="0" w:firstColumn="1" w:lastColumn="0" w:noHBand="0" w:noVBand="1"/>
      </w:tblPr>
      <w:tblGrid>
        <w:gridCol w:w="8559"/>
      </w:tblGrid>
      <w:tr w:rsidR="00FA7670" w:rsidTr="00FA7670" w14:paraId="636AF45A" w14:textId="77777777">
        <w:tc>
          <w:tcPr>
            <w:tcW w:w="8559" w:type="dxa"/>
          </w:tcPr>
          <w:p w:rsidR="00FA7670" w:rsidP="00FA7670" w:rsidRDefault="00966C66" w14:paraId="0F62FC05" w14:textId="195DA7B7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Mejorar la performance de la empresa después de la implementación del sistema de información.</w:t>
            </w:r>
          </w:p>
        </w:tc>
      </w:tr>
    </w:tbl>
    <w:p w:rsidRPr="00E97164" w:rsidR="00FA7670" w:rsidP="00FA7670" w:rsidRDefault="00FA7670" w14:paraId="35DC3768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p w:rsidR="001439EF" w:rsidP="001439EF" w:rsidRDefault="001439EF" w14:paraId="21C8E8C3" w14:textId="5DD0015C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Definiciones, Acrónimos y Abreviaturas</w:t>
      </w:r>
    </w:p>
    <w:p w:rsidR="00FA7670" w:rsidP="00FA7670" w:rsidRDefault="00FA7670" w14:paraId="0FD11D30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559" w:type="dxa"/>
        <w:tblInd w:w="792" w:type="dxa"/>
        <w:tblLook w:val="04A0" w:firstRow="1" w:lastRow="0" w:firstColumn="1" w:lastColumn="0" w:noHBand="0" w:noVBand="1"/>
      </w:tblPr>
      <w:tblGrid>
        <w:gridCol w:w="8559"/>
      </w:tblGrid>
      <w:tr w:rsidR="00FA7670" w:rsidTr="00FA7670" w14:paraId="0AFE088A" w14:textId="77777777">
        <w:tc>
          <w:tcPr>
            <w:tcW w:w="8559" w:type="dxa"/>
          </w:tcPr>
          <w:p w:rsidR="00FA7670" w:rsidP="00FA7670" w:rsidRDefault="00572367" w14:paraId="76F0B288" w14:textId="683353AD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&lt;aquí se redactan los términos a usar en el negocio&gt;</w:t>
            </w:r>
          </w:p>
        </w:tc>
      </w:tr>
    </w:tbl>
    <w:p w:rsidRPr="00CC314A" w:rsidR="00CC314A" w:rsidP="00CC314A" w:rsidRDefault="00CC314A" w14:paraId="6AE8CE52" w14:textId="77777777">
      <w:pPr>
        <w:rPr>
          <w:rFonts w:cs="Arial"/>
          <w:b/>
          <w:bCs/>
          <w:sz w:val="20"/>
        </w:rPr>
      </w:pPr>
    </w:p>
    <w:p w:rsidRPr="0018173E" w:rsidR="00CC314A" w:rsidP="00CC314A" w:rsidRDefault="00CC314A" w14:paraId="6D90D464" w14:textId="50927B72">
      <w:pPr>
        <w:pStyle w:val="Ttulo1"/>
        <w:numPr>
          <w:ilvl w:val="0"/>
          <w:numId w:val="4"/>
        </w:numPr>
        <w:shd w:val="clear" w:color="auto" w:fill="auto"/>
        <w:rPr>
          <w:rFonts w:ascii="Muller Bold" w:hAnsi="Muller Bold" w:cs="Tahoma"/>
          <w:b w:val="0"/>
          <w:bCs/>
          <w:sz w:val="20"/>
        </w:rPr>
      </w:pPr>
      <w:bookmarkStart w:name="_Toc170557589" w:id="3"/>
      <w:bookmarkStart w:name="_Toc199650649" w:id="4"/>
      <w:r w:rsidRPr="0018173E">
        <w:rPr>
          <w:rFonts w:ascii="Muller Bold" w:hAnsi="Muller Bold" w:cs="Tahoma"/>
          <w:b w:val="0"/>
          <w:bCs/>
          <w:sz w:val="20"/>
        </w:rPr>
        <w:t>Perfil del Proyecto</w:t>
      </w:r>
      <w:bookmarkEnd w:id="3"/>
      <w:bookmarkEnd w:id="4"/>
    </w:p>
    <w:p w:rsidRPr="0018173E" w:rsidR="00CC314A" w:rsidP="00CC314A" w:rsidRDefault="00CC314A" w14:paraId="6830F2AB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590" w:id="5"/>
      <w:bookmarkStart w:name="_Toc199650650" w:id="6"/>
      <w:r w:rsidRPr="0018173E">
        <w:rPr>
          <w:rFonts w:ascii="Muller Bold" w:hAnsi="Muller Bold" w:cs="Tahoma"/>
          <w:b w:val="0"/>
          <w:sz w:val="20"/>
        </w:rPr>
        <w:t>Oportunidad de Negocio</w:t>
      </w:r>
      <w:bookmarkEnd w:id="5"/>
      <w:bookmarkEnd w:id="6"/>
    </w:p>
    <w:tbl>
      <w:tblPr>
        <w:tblW w:w="8109" w:type="dxa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8109"/>
      </w:tblGrid>
      <w:tr w:rsidRPr="00651E06" w:rsidR="00CC314A" w:rsidTr="76E37F3D" w14:paraId="720B5C86" w14:textId="77777777">
        <w:tc>
          <w:tcPr>
            <w:tcW w:w="8109" w:type="dxa"/>
            <w:shd w:val="clear" w:color="auto" w:fill="auto"/>
            <w:tcMar/>
          </w:tcPr>
          <w:p w:rsidRPr="00AA7446" w:rsidR="00CC314A" w:rsidP="76E37F3D" w:rsidRDefault="00445D03" w14:paraId="2E4D99A0" w14:textId="7AB74C40" w14:noSpellErr="1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bCs w:val="0"/>
                <w:sz w:val="20"/>
                <w:szCs w:val="20"/>
                <w:lang w:val="es-ES"/>
              </w:rPr>
            </w:pPr>
            <w:r w:rsidRPr="76E37F3D" w:rsidR="00445D03">
              <w:rPr>
                <w:rFonts w:cs="Arial"/>
                <w:b w:val="0"/>
                <w:bCs w:val="0"/>
                <w:sz w:val="20"/>
                <w:szCs w:val="20"/>
                <w:lang w:val="es-ES"/>
              </w:rPr>
              <w:t>Luego de haber implementado el sistema de información para Perú Data Consult este podrá ser comercializado en otras empresas del mismo rubro.</w:t>
            </w:r>
          </w:p>
        </w:tc>
      </w:tr>
    </w:tbl>
    <w:p w:rsidRPr="0018173E" w:rsidR="00CC314A" w:rsidP="00CC314A" w:rsidRDefault="00CC314A" w14:paraId="38E972DF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591" w:id="7"/>
      <w:bookmarkStart w:name="_Toc199650651" w:id="8"/>
      <w:r w:rsidRPr="0018173E">
        <w:rPr>
          <w:rFonts w:ascii="Muller Bold" w:hAnsi="Muller Bold" w:cs="Tahoma"/>
          <w:b w:val="0"/>
          <w:sz w:val="20"/>
        </w:rPr>
        <w:t>Enunciado del Problema</w:t>
      </w:r>
      <w:bookmarkEnd w:id="7"/>
      <w:bookmarkEnd w:id="8"/>
    </w:p>
    <w:tbl>
      <w:tblPr>
        <w:tblW w:w="8222" w:type="dxa"/>
        <w:tblInd w:w="113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Pr="003E5386" w:rsidR="00CC314A" w:rsidTr="00EF179B" w14:paraId="48F4BA3F" w14:textId="77777777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000000" w:themeFill="text1"/>
          </w:tcPr>
          <w:p w:rsidRPr="00932BF8" w:rsidR="00CC314A" w:rsidP="00EF179B" w:rsidRDefault="00CC314A" w14:paraId="6EE8A7F4" w14:textId="77777777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804" w:type="dxa"/>
            <w:tcBorders>
              <w:left w:val="single" w:color="FFFFFF" w:themeColor="background1" w:sz="8" w:space="0"/>
            </w:tcBorders>
          </w:tcPr>
          <w:p w:rsidRPr="004109A3" w:rsidR="00CC314A" w:rsidP="00797837" w:rsidRDefault="00B44A54" w14:paraId="6E803EC3" w14:textId="1C851922">
            <w:pPr>
              <w:spacing w:before="60" w:after="60"/>
              <w:ind w:right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Las ventas mal efectuadas, las compras inapropiadas, los servicios técnicos de baja calidad y las malas decisiones de gerencia.</w:t>
            </w:r>
          </w:p>
        </w:tc>
      </w:tr>
      <w:tr w:rsidRPr="004109A3" w:rsidR="00CC314A" w:rsidTr="00EF179B" w14:paraId="0D78EBE2" w14:textId="77777777">
        <w:trPr>
          <w:trHeight w:val="273"/>
        </w:trPr>
        <w:tc>
          <w:tcPr>
            <w:tcW w:w="141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000000" w:themeFill="text1"/>
          </w:tcPr>
          <w:p w:rsidRPr="00932BF8" w:rsidR="00CC314A" w:rsidP="00EF179B" w:rsidRDefault="00CC314A" w14:paraId="6F99E304" w14:textId="77777777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color="FFFFFF" w:themeColor="background1" w:sz="8" w:space="0"/>
            </w:tcBorders>
          </w:tcPr>
          <w:p w:rsidRPr="00B44A54" w:rsidR="00CC314A" w:rsidP="00B44A54" w:rsidRDefault="00B44A54" w14:paraId="7DA71260" w14:textId="1C29B54C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jc w:val="both"/>
              <w:rPr>
                <w:rFonts w:cs="Arial"/>
                <w:b w:val="0"/>
                <w:bCs/>
                <w:sz w:val="20"/>
              </w:rPr>
            </w:pPr>
            <w:r w:rsidRPr="00B44A54">
              <w:rPr>
                <w:rFonts w:cs="Arial"/>
                <w:b w:val="0"/>
                <w:bCs/>
                <w:sz w:val="20"/>
              </w:rPr>
              <w:t>La parte económica de la empresa.</w:t>
            </w:r>
          </w:p>
        </w:tc>
      </w:tr>
      <w:tr w:rsidRPr="004109A3" w:rsidR="00CC314A" w:rsidTr="00EF179B" w14:paraId="23BEE3CA" w14:textId="77777777">
        <w:trPr>
          <w:trHeight w:val="393"/>
        </w:trPr>
        <w:tc>
          <w:tcPr>
            <w:tcW w:w="141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000000" w:themeFill="text1"/>
          </w:tcPr>
          <w:p w:rsidRPr="00932BF8" w:rsidR="00CC314A" w:rsidP="00EF179B" w:rsidRDefault="00CC314A" w14:paraId="72FDEC14" w14:textId="77777777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color="FFFFFF" w:themeColor="background1" w:sz="8" w:space="0"/>
            </w:tcBorders>
          </w:tcPr>
          <w:p w:rsidRPr="004109A3" w:rsidR="00CC314A" w:rsidP="00EF179B" w:rsidRDefault="00A67538" w14:paraId="1256B733" w14:textId="719F245B">
            <w:pPr>
              <w:pStyle w:val="InfoBlueCarCar"/>
            </w:pPr>
            <w:r>
              <w:t>Alto ya que puede originar que la empresa quiebre.</w:t>
            </w:r>
          </w:p>
        </w:tc>
      </w:tr>
      <w:tr w:rsidRPr="004109A3" w:rsidR="00CC314A" w:rsidTr="00EF179B" w14:paraId="7659501C" w14:textId="77777777">
        <w:trPr>
          <w:trHeight w:val="362"/>
        </w:trPr>
        <w:tc>
          <w:tcPr>
            <w:tcW w:w="1418" w:type="dxa"/>
            <w:tcBorders>
              <w:top w:val="single" w:color="FFFFFF" w:themeColor="background1" w:sz="8" w:space="0"/>
              <w:left w:val="nil"/>
              <w:bottom w:val="nil"/>
              <w:right w:val="single" w:color="FFFFFF" w:themeColor="background1" w:sz="8" w:space="0"/>
            </w:tcBorders>
            <w:shd w:val="clear" w:color="auto" w:fill="000000" w:themeFill="text1"/>
          </w:tcPr>
          <w:p w:rsidRPr="00932BF8" w:rsidR="00CC314A" w:rsidP="00EF179B" w:rsidRDefault="00CC314A" w14:paraId="6D358210" w14:textId="77777777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color="FFFFFF" w:themeColor="background1" w:sz="8" w:space="0"/>
            </w:tcBorders>
          </w:tcPr>
          <w:p w:rsidRPr="004109A3" w:rsidR="00CC314A" w:rsidP="00A67538" w:rsidRDefault="00A67538" w14:paraId="38CB9D2B" w14:textId="3FDF850F">
            <w:pPr>
              <w:spacing w:before="60" w:after="60"/>
              <w:ind w:right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Implementar un sistema de información que cubra estas áreas …</w:t>
            </w:r>
          </w:p>
        </w:tc>
      </w:tr>
    </w:tbl>
    <w:p w:rsidR="00CC314A" w:rsidP="00CC314A" w:rsidRDefault="00CC314A" w14:paraId="5B634C0A" w14:textId="77777777">
      <w:pPr>
        <w:pStyle w:val="Ttulo1"/>
        <w:numPr>
          <w:ilvl w:val="0"/>
          <w:numId w:val="0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  <w:bookmarkStart w:name="_Toc456662666" w:id="9"/>
      <w:bookmarkStart w:name="_Toc452813581" w:id="10"/>
      <w:bookmarkStart w:name="_Toc447960005" w:id="11"/>
      <w:bookmarkStart w:name="_Toc170557592" w:id="12"/>
      <w:bookmarkStart w:name="_Toc199650652" w:id="13"/>
      <w:bookmarkStart w:name="_Toc436203381" w:id="14"/>
    </w:p>
    <w:p w:rsidRPr="0018173E" w:rsidR="00CC314A" w:rsidP="00CC314A" w:rsidRDefault="00CC314A" w14:paraId="0B68FDDE" w14:textId="77777777">
      <w:pPr>
        <w:pStyle w:val="Ttulo1"/>
        <w:numPr>
          <w:ilvl w:val="0"/>
          <w:numId w:val="4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  <w:r w:rsidRPr="0018173E">
        <w:rPr>
          <w:rFonts w:ascii="Muller Bold" w:hAnsi="Muller Bold" w:cs="Tahoma"/>
          <w:b w:val="0"/>
          <w:bCs/>
          <w:sz w:val="20"/>
        </w:rPr>
        <w:t xml:space="preserve">Interesados </w:t>
      </w:r>
      <w:bookmarkEnd w:id="9"/>
      <w:bookmarkEnd w:id="10"/>
      <w:bookmarkEnd w:id="11"/>
      <w:r w:rsidRPr="0018173E">
        <w:rPr>
          <w:rFonts w:ascii="Muller Bold" w:hAnsi="Muller Bold" w:cs="Tahoma"/>
          <w:b w:val="0"/>
          <w:bCs/>
          <w:sz w:val="20"/>
        </w:rPr>
        <w:t>(Participantes del Proyecto y usuarios)</w:t>
      </w:r>
      <w:bookmarkEnd w:id="12"/>
      <w:bookmarkEnd w:id="13"/>
    </w:p>
    <w:p w:rsidRPr="0018173E" w:rsidR="00CC314A" w:rsidP="00CC314A" w:rsidRDefault="00CC314A" w14:paraId="55DFE625" w14:textId="77777777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name="_Toc170557593" w:id="15"/>
      <w:bookmarkStart w:name="_Toc199650653" w:id="16"/>
      <w:r w:rsidRPr="0018173E">
        <w:rPr>
          <w:rFonts w:ascii="Muller Bold" w:hAnsi="Muller Bold" w:cs="Tahoma"/>
          <w:b w:val="0"/>
          <w:sz w:val="20"/>
        </w:rPr>
        <w:t>Resumen de Interesados</w:t>
      </w:r>
      <w:bookmarkEnd w:id="15"/>
      <w:bookmarkEnd w:id="16"/>
    </w:p>
    <w:tbl>
      <w:tblPr>
        <w:tblW w:w="7797" w:type="dxa"/>
        <w:tblInd w:w="124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268"/>
        <w:gridCol w:w="3119"/>
      </w:tblGrid>
      <w:tr w:rsidRPr="003E5386" w:rsidR="00CC314A" w:rsidTr="76E37F3D" w14:paraId="5D79423B" w14:textId="77777777">
        <w:trPr>
          <w:trHeight w:val="264"/>
        </w:trPr>
        <w:tc>
          <w:tcPr>
            <w:tcW w:w="70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76E37F3D" w:rsidRDefault="00CC314A" w14:paraId="098CF1A3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 w:val="0"/>
                <w:color w:val="FFFFFF" w:themeColor="background1"/>
                <w:sz w:val="20"/>
                <w:szCs w:val="20"/>
                <w:lang w:val="es-ES"/>
              </w:rPr>
            </w:pPr>
            <w:r w:rsidRPr="76E37F3D" w:rsidR="00CC314A">
              <w:rPr>
                <w:rFonts w:ascii="Muller Bold" w:hAnsi="Muller Bold" w:cs="Tahoma"/>
                <w:b w:val="0"/>
                <w:bCs w:val="0"/>
                <w:color w:val="FFFFFF" w:themeColor="background1" w:themeTint="FF" w:themeShade="FF"/>
                <w:sz w:val="20"/>
                <w:szCs w:val="20"/>
                <w:lang w:val="es-ES"/>
              </w:rPr>
              <w:t>Item</w:t>
            </w:r>
          </w:p>
        </w:tc>
        <w:tc>
          <w:tcPr>
            <w:tcW w:w="170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7F1EA5AB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Interesado</w:t>
            </w:r>
          </w:p>
        </w:tc>
        <w:tc>
          <w:tcPr>
            <w:tcW w:w="2268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55C69ECF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311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3FC7579F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Responsabilidad</w:t>
            </w:r>
          </w:p>
        </w:tc>
      </w:tr>
      <w:tr w:rsidRPr="003E5386" w:rsidR="00CC314A" w:rsidTr="76E37F3D" w14:paraId="60AD0C87" w14:textId="77777777">
        <w:tc>
          <w:tcPr>
            <w:tcW w:w="709" w:type="dxa"/>
            <w:tcBorders>
              <w:top w:val="single" w:color="FFFFFF" w:themeColor="background1" w:sz="6" w:space="0"/>
            </w:tcBorders>
            <w:tcMar/>
          </w:tcPr>
          <w:p w:rsidRPr="00487CAC" w:rsidR="00CC314A" w:rsidP="00EF179B" w:rsidRDefault="00CC314A" w14:paraId="0FEEB89D" w14:textId="77777777">
            <w:pPr>
              <w:pStyle w:val="Textoindependiente"/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Pr="004109A3" w:rsidR="00CC314A" w:rsidP="00EF179B" w:rsidRDefault="00CC314A" w14:paraId="542D1715" w14:textId="28C7F47D">
            <w:pPr>
              <w:pStyle w:val="Textoindependiente"/>
              <w:spacing w:line="240" w:lineRule="auto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  <w:r w:rsidR="0031599B">
              <w:rPr>
                <w:rFonts w:cs="Arial"/>
                <w:b w:val="0"/>
                <w:bCs/>
                <w:sz w:val="20"/>
              </w:rPr>
              <w:t>Gerente General</w:t>
            </w:r>
          </w:p>
        </w:tc>
        <w:tc>
          <w:tcPr>
            <w:tcW w:w="2268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Pr="004109A3" w:rsidR="00CC314A" w:rsidP="00EF179B" w:rsidRDefault="0031599B" w14:paraId="60DB555F" w14:textId="7F3FEF3A">
            <w:pPr>
              <w:spacing w:line="240" w:lineRule="auto"/>
              <w:ind w:right="176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Es el representante legal de la empresa.</w:t>
            </w:r>
            <w:r w:rsidR="00CC314A"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Pr="004109A3" w:rsidR="00CC314A" w:rsidP="00EF179B" w:rsidRDefault="0031599B" w14:paraId="5967080F" w14:textId="18AF2F39">
            <w:pPr>
              <w:pStyle w:val="Textoindependiente"/>
              <w:spacing w:line="240" w:lineRule="auto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Dirigir la empresa…</w:t>
            </w:r>
            <w:r w:rsidR="00CC314A"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</w:tr>
      <w:tr w:rsidRPr="003E5386" w:rsidR="00CC314A" w:rsidTr="76E37F3D" w14:paraId="00B57239" w14:textId="77777777">
        <w:tc>
          <w:tcPr>
            <w:tcW w:w="709" w:type="dxa"/>
            <w:tcMar/>
          </w:tcPr>
          <w:p w:rsidRPr="00487CAC" w:rsidR="00CC314A" w:rsidP="00EF179B" w:rsidRDefault="00CC314A" w14:paraId="69C67227" w14:textId="77777777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tcMar/>
          </w:tcPr>
          <w:p w:rsidRPr="004109A3" w:rsidR="00CC314A" w:rsidP="00EF179B" w:rsidRDefault="00CC314A" w14:paraId="7D163D92" w14:textId="77777777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/>
          </w:tcPr>
          <w:p w:rsidRPr="004109A3" w:rsidR="00CC314A" w:rsidP="00EF179B" w:rsidRDefault="00CC314A" w14:paraId="59451076" w14:textId="77777777">
            <w:pPr>
              <w:spacing w:before="120" w:after="120"/>
              <w:ind w:right="176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  <w:tcMar/>
          </w:tcPr>
          <w:p w:rsidRPr="004109A3" w:rsidR="00CC314A" w:rsidP="00EF179B" w:rsidRDefault="00CC314A" w14:paraId="4995539C" w14:textId="77777777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</w:tr>
      <w:tr w:rsidRPr="003E5386" w:rsidR="00CC314A" w:rsidTr="76E37F3D" w14:paraId="3C1700C4" w14:textId="77777777">
        <w:tc>
          <w:tcPr>
            <w:tcW w:w="709" w:type="dxa"/>
            <w:tcMar/>
          </w:tcPr>
          <w:p w:rsidRPr="00487CAC" w:rsidR="00CC314A" w:rsidP="00EF179B" w:rsidRDefault="00CC314A" w14:paraId="4BEBB36C" w14:textId="77777777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tcMar/>
          </w:tcPr>
          <w:p w:rsidRPr="004109A3" w:rsidR="00CC314A" w:rsidP="00EF179B" w:rsidRDefault="00CC314A" w14:paraId="2C4F115A" w14:textId="77777777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/>
          </w:tcPr>
          <w:p w:rsidRPr="004109A3" w:rsidR="00CC314A" w:rsidP="00EF179B" w:rsidRDefault="00CC314A" w14:paraId="705963D6" w14:textId="77777777">
            <w:pPr>
              <w:spacing w:before="120" w:after="120"/>
              <w:ind w:right="176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  <w:tcMar/>
          </w:tcPr>
          <w:p w:rsidRPr="004109A3" w:rsidR="00CC314A" w:rsidP="00EF179B" w:rsidRDefault="00CC314A" w14:paraId="30580726" w14:textId="77777777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</w:tr>
    </w:tbl>
    <w:p w:rsidR="00CC314A" w:rsidP="00CC314A" w:rsidRDefault="00CC314A" w14:paraId="59852F60" w14:textId="77777777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 w:val="0"/>
          <w:sz w:val="20"/>
        </w:rPr>
      </w:pPr>
      <w:bookmarkStart w:name="_Toc170557594" w:id="17"/>
      <w:bookmarkStart w:name="_Toc199650654" w:id="18"/>
    </w:p>
    <w:p w:rsidRPr="0018173E" w:rsidR="00CC314A" w:rsidP="00CC314A" w:rsidRDefault="00CC314A" w14:paraId="65775D59" w14:textId="77777777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Resumen de usuarios</w:t>
      </w:r>
      <w:bookmarkEnd w:id="17"/>
      <w:bookmarkEnd w:id="18"/>
    </w:p>
    <w:tbl>
      <w:tblPr>
        <w:tblW w:w="7797" w:type="dxa"/>
        <w:tblInd w:w="124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552"/>
        <w:gridCol w:w="2835"/>
      </w:tblGrid>
      <w:tr w:rsidRPr="003E5386" w:rsidR="00CC314A" w:rsidTr="76E37F3D" w14:paraId="0970B666" w14:textId="77777777">
        <w:trPr>
          <w:trHeight w:val="264"/>
        </w:trPr>
        <w:tc>
          <w:tcPr>
            <w:tcW w:w="709" w:type="dxa"/>
            <w:tcBorders>
              <w:top w:val="single" w:color="FFFFFF" w:themeColor="background1" w:sz="6" w:space="0"/>
              <w:left w:val="nil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76E37F3D" w:rsidRDefault="00CC314A" w14:paraId="2F45199E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 w:val="0"/>
                <w:color w:val="FFFFFF" w:themeColor="background1"/>
                <w:sz w:val="20"/>
                <w:szCs w:val="20"/>
                <w:lang w:val="es-ES"/>
              </w:rPr>
            </w:pPr>
            <w:r w:rsidRPr="76E37F3D" w:rsidR="00CC314A">
              <w:rPr>
                <w:rFonts w:ascii="Muller Bold" w:hAnsi="Muller Bold" w:cs="Tahoma"/>
                <w:b w:val="0"/>
                <w:bCs w:val="0"/>
                <w:color w:val="FFFFFF" w:themeColor="background1" w:themeTint="FF" w:themeShade="FF"/>
                <w:sz w:val="20"/>
                <w:szCs w:val="20"/>
                <w:lang w:val="es-ES"/>
              </w:rPr>
              <w:t>Item</w:t>
            </w:r>
          </w:p>
        </w:tc>
        <w:tc>
          <w:tcPr>
            <w:tcW w:w="170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08F486A9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Rol</w:t>
            </w:r>
          </w:p>
        </w:tc>
        <w:tc>
          <w:tcPr>
            <w:tcW w:w="255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27DEC714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283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nil"/>
            </w:tcBorders>
            <w:shd w:val="clear" w:color="auto" w:fill="000000" w:themeFill="text1"/>
            <w:tcMar/>
          </w:tcPr>
          <w:p w:rsidRPr="00932BF8" w:rsidR="00CC314A" w:rsidP="00EF179B" w:rsidRDefault="00CC314A" w14:paraId="28882142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Usuario</w:t>
            </w:r>
          </w:p>
        </w:tc>
      </w:tr>
      <w:tr w:rsidRPr="003E5386" w:rsidR="00CC314A" w:rsidTr="76E37F3D" w14:paraId="3F66F903" w14:textId="77777777">
        <w:tc>
          <w:tcPr>
            <w:tcW w:w="709" w:type="dxa"/>
            <w:tcBorders>
              <w:top w:val="single" w:color="FFFFFF" w:themeColor="background1" w:sz="6" w:space="0"/>
            </w:tcBorders>
            <w:tcMar/>
          </w:tcPr>
          <w:p w:rsidRPr="00FE384A" w:rsidR="00CC314A" w:rsidP="00EF179B" w:rsidRDefault="00CC314A" w14:paraId="44121D3A" w14:textId="77777777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Pr="004109A3" w:rsidR="00CC314A" w:rsidP="00EF179B" w:rsidRDefault="00CC314A" w14:paraId="05F8206D" w14:textId="42CC4C9B">
            <w:pPr>
              <w:spacing w:line="240" w:lineRule="auto"/>
              <w:rPr>
                <w:rFonts w:cs="Arial"/>
                <w:i/>
                <w:color w:val="0000FF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2A455E">
              <w:rPr>
                <w:rFonts w:cs="Arial"/>
                <w:sz w:val="20"/>
              </w:rPr>
              <w:t>Vendedor</w:t>
            </w:r>
          </w:p>
        </w:tc>
        <w:tc>
          <w:tcPr>
            <w:tcW w:w="2552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Pr="004109A3" w:rsidR="00CC314A" w:rsidP="00EF179B" w:rsidRDefault="002A455E" w14:paraId="1B00ADB9" w14:textId="3723218B">
            <w:pPr>
              <w:pStyle w:val="Textoindependiente2"/>
              <w:jc w:val="both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>Responsable de realizar las ventas en la empresa</w:t>
            </w:r>
          </w:p>
        </w:tc>
        <w:tc>
          <w:tcPr>
            <w:tcW w:w="2835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Pr="004109A3" w:rsidR="00CC314A" w:rsidP="00EF179B" w:rsidRDefault="002A455E" w14:paraId="0415478F" w14:textId="53A13DEB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>Iván Tapia</w:t>
            </w:r>
          </w:p>
        </w:tc>
      </w:tr>
      <w:tr w:rsidRPr="003E5386" w:rsidR="00CC314A" w:rsidTr="76E37F3D" w14:paraId="75C013F5" w14:textId="77777777">
        <w:tc>
          <w:tcPr>
            <w:tcW w:w="709" w:type="dxa"/>
            <w:tcMar/>
          </w:tcPr>
          <w:p w:rsidRPr="00FE384A" w:rsidR="00CC314A" w:rsidP="00EF179B" w:rsidRDefault="00CC314A" w14:paraId="6C6BCD8A" w14:textId="77777777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tcMar/>
          </w:tcPr>
          <w:p w:rsidRPr="004109A3" w:rsidR="00CC314A" w:rsidP="00EF179B" w:rsidRDefault="00CC314A" w14:paraId="7EB92515" w14:textId="77777777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/>
          </w:tcPr>
          <w:p w:rsidRPr="004109A3" w:rsidR="00CC314A" w:rsidP="00EF179B" w:rsidRDefault="00CC314A" w14:paraId="1FD0A3DF" w14:textId="77777777">
            <w:pPr>
              <w:pStyle w:val="Textoindependiente2"/>
              <w:jc w:val="both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tcMar/>
          </w:tcPr>
          <w:p w:rsidRPr="004109A3" w:rsidR="00CC314A" w:rsidP="00EF179B" w:rsidRDefault="00CC314A" w14:paraId="222B64A0" w14:textId="77777777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 </w:t>
            </w:r>
          </w:p>
        </w:tc>
      </w:tr>
      <w:tr w:rsidRPr="004109A3" w:rsidR="00CC314A" w:rsidTr="76E37F3D" w14:paraId="5F20E0DB" w14:textId="77777777">
        <w:tc>
          <w:tcPr>
            <w:tcW w:w="709" w:type="dxa"/>
            <w:tcMar/>
          </w:tcPr>
          <w:p w:rsidRPr="00FE384A" w:rsidR="00CC314A" w:rsidP="00EF179B" w:rsidRDefault="00CC314A" w14:paraId="64CA82EE" w14:textId="77777777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tcMar/>
          </w:tcPr>
          <w:p w:rsidRPr="004109A3" w:rsidR="00CC314A" w:rsidP="00EF179B" w:rsidRDefault="00CC314A" w14:paraId="480DD813" w14:textId="77777777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/>
          </w:tcPr>
          <w:p w:rsidRPr="004109A3" w:rsidR="00CC314A" w:rsidP="00EF179B" w:rsidRDefault="00CC314A" w14:paraId="56273528" w14:textId="77777777">
            <w:pPr>
              <w:pStyle w:val="Textoindependiente2"/>
              <w:jc w:val="both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tcMar/>
          </w:tcPr>
          <w:p w:rsidRPr="004109A3" w:rsidR="00CC314A" w:rsidP="00EF179B" w:rsidRDefault="00CC314A" w14:paraId="392F1AB8" w14:textId="77777777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 </w:t>
            </w:r>
          </w:p>
        </w:tc>
      </w:tr>
    </w:tbl>
    <w:p w:rsidR="00CC314A" w:rsidP="00CC314A" w:rsidRDefault="00CC314A" w14:paraId="0B5F0D80" w14:textId="77777777">
      <w:pPr>
        <w:pStyle w:val="Ttulo1"/>
        <w:numPr>
          <w:ilvl w:val="0"/>
          <w:numId w:val="0"/>
        </w:numPr>
        <w:shd w:val="clear" w:color="auto" w:fill="auto"/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bookmarkStart w:name="_Toc170557595" w:id="19"/>
      <w:bookmarkStart w:name="_Toc199650655" w:id="20"/>
    </w:p>
    <w:p w:rsidRPr="0018173E" w:rsidR="00CC314A" w:rsidP="00CC314A" w:rsidRDefault="00CC314A" w14:paraId="5895961B" w14:textId="77777777">
      <w:pPr>
        <w:pStyle w:val="Ttulo1"/>
        <w:numPr>
          <w:ilvl w:val="0"/>
          <w:numId w:val="4"/>
        </w:numPr>
        <w:shd w:val="clear" w:color="auto" w:fill="auto"/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r w:rsidRPr="0018173E">
        <w:rPr>
          <w:rFonts w:ascii="Muller Bold" w:hAnsi="Muller Bold" w:cs="Tahoma"/>
          <w:b w:val="0"/>
          <w:bCs/>
          <w:sz w:val="20"/>
        </w:rPr>
        <w:t>La solución</w:t>
      </w:r>
      <w:bookmarkEnd w:id="19"/>
      <w:bookmarkEnd w:id="20"/>
    </w:p>
    <w:p w:rsidRPr="0018173E" w:rsidR="00CC314A" w:rsidP="00CC314A" w:rsidRDefault="00CC314A" w14:paraId="7DAC62E5" w14:textId="77777777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name="_Toc170557596" w:id="21"/>
      <w:bookmarkStart w:name="_Toc199650656" w:id="22"/>
      <w:r w:rsidRPr="0018173E">
        <w:rPr>
          <w:rFonts w:ascii="Muller Bold" w:hAnsi="Muller Bold" w:cs="Tahoma"/>
          <w:b w:val="0"/>
          <w:sz w:val="20"/>
        </w:rPr>
        <w:t>Perspectivas de la solución</w:t>
      </w:r>
      <w:bookmarkEnd w:id="21"/>
      <w:bookmarkEnd w:id="22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564"/>
      </w:tblGrid>
      <w:tr w:rsidRPr="00651E06" w:rsidR="00CC314A" w:rsidTr="00EF179B" w14:paraId="413BBBD1" w14:textId="77777777">
        <w:tc>
          <w:tcPr>
            <w:tcW w:w="7794" w:type="dxa"/>
            <w:shd w:val="clear" w:color="auto" w:fill="auto"/>
          </w:tcPr>
          <w:p w:rsidRPr="004109A3" w:rsidR="00CC314A" w:rsidP="00EF179B" w:rsidRDefault="00127DBB" w14:paraId="0FDA354E" w14:textId="743CF58A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La solución a medida que se incremente su uso esta integrara más módulos de le empresa en el sistema de información. </w:t>
            </w:r>
          </w:p>
        </w:tc>
      </w:tr>
    </w:tbl>
    <w:p w:rsidRPr="0018173E" w:rsidR="00CC314A" w:rsidP="00CC314A" w:rsidRDefault="00CC314A" w14:paraId="2BA10988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597" w:id="23"/>
      <w:bookmarkStart w:name="_Toc199650657" w:id="24"/>
      <w:r w:rsidRPr="0018173E">
        <w:rPr>
          <w:rFonts w:ascii="Muller Bold" w:hAnsi="Muller Bold" w:cs="Tahoma"/>
          <w:b w:val="0"/>
          <w:sz w:val="20"/>
        </w:rPr>
        <w:t>Necesidades</w:t>
      </w:r>
      <w:bookmarkEnd w:id="23"/>
      <w:bookmarkEnd w:id="24"/>
    </w:p>
    <w:tbl>
      <w:tblPr>
        <w:tblW w:w="0" w:type="auto"/>
        <w:tblInd w:w="1204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"/>
        <w:gridCol w:w="3639"/>
        <w:gridCol w:w="3346"/>
      </w:tblGrid>
      <w:tr w:rsidRPr="003E5386" w:rsidR="00CC314A" w:rsidTr="00EF179B" w14:paraId="369E85D8" w14:textId="77777777">
        <w:trPr>
          <w:tblHeader/>
        </w:trPr>
        <w:tc>
          <w:tcPr>
            <w:tcW w:w="630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95398F" w:rsidR="00CC314A" w:rsidP="00EF179B" w:rsidRDefault="00CC314A" w14:paraId="5BF7809E" w14:textId="77777777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Ítem</w:t>
            </w:r>
          </w:p>
        </w:tc>
        <w:tc>
          <w:tcPr>
            <w:tcW w:w="371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95398F" w:rsidR="00CC314A" w:rsidP="00EF179B" w:rsidRDefault="00CC314A" w14:paraId="410E21EA" w14:textId="77777777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Descripción- de la Necesidad</w:t>
            </w:r>
          </w:p>
        </w:tc>
        <w:tc>
          <w:tcPr>
            <w:tcW w:w="34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000000" w:themeFill="text1"/>
          </w:tcPr>
          <w:p w:rsidRPr="0095398F" w:rsidR="00CC314A" w:rsidP="00EF179B" w:rsidRDefault="00CC314A" w14:paraId="5637D2CA" w14:textId="77777777">
            <w:pPr>
              <w:pStyle w:val="Paragraph2"/>
              <w:ind w:left="72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Procedencia</w:t>
            </w:r>
          </w:p>
        </w:tc>
      </w:tr>
      <w:tr w:rsidRPr="003E5386" w:rsidR="00CC314A" w:rsidTr="00EF179B" w14:paraId="37E57B13" w14:textId="77777777">
        <w:tc>
          <w:tcPr>
            <w:tcW w:w="630" w:type="dxa"/>
            <w:tcBorders>
              <w:top w:val="single" w:color="FFFFFF" w:themeColor="background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E384A" w:rsidR="00CC314A" w:rsidP="00EF179B" w:rsidRDefault="00CC314A" w14:paraId="7A818FF9" w14:textId="77777777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1</w:t>
            </w:r>
          </w:p>
        </w:tc>
        <w:tc>
          <w:tcPr>
            <w:tcW w:w="3715" w:type="dxa"/>
            <w:tcBorders>
              <w:top w:val="single" w:color="FFFFFF" w:themeColor="background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C83B9A" w:rsidR="00CC314A" w:rsidP="00EF179B" w:rsidRDefault="00C83B9A" w14:paraId="7B547F3E" w14:textId="5C8ECCB7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bCs/>
                <w:sz w:val="20"/>
              </w:rPr>
            </w:pPr>
            <w:r w:rsidRPr="00C83B9A">
              <w:rPr>
                <w:rFonts w:cs="Arial"/>
                <w:b w:val="0"/>
                <w:bCs/>
                <w:sz w:val="20"/>
              </w:rPr>
              <w:t>Gestionar las Ventas en la Empresa</w:t>
            </w:r>
          </w:p>
        </w:tc>
        <w:tc>
          <w:tcPr>
            <w:tcW w:w="3411" w:type="dxa"/>
            <w:tcBorders>
              <w:top w:val="single" w:color="FFFFFF" w:themeColor="background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4109A3" w:rsidR="00CC314A" w:rsidP="00EF179B" w:rsidRDefault="00CC314A" w14:paraId="73A2640F" w14:textId="35DD34E8">
            <w:pPr>
              <w:pStyle w:val="Textoindependiente"/>
              <w:jc w:val="left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  <w:r w:rsidR="00C83B9A">
              <w:rPr>
                <w:rFonts w:cs="Arial"/>
                <w:b w:val="0"/>
                <w:sz w:val="20"/>
              </w:rPr>
              <w:t>Alta</w:t>
            </w:r>
          </w:p>
        </w:tc>
      </w:tr>
      <w:tr w:rsidRPr="003E5386" w:rsidR="00CC314A" w:rsidTr="00EF179B" w14:paraId="17FE3C73" w14:textId="77777777">
        <w:tc>
          <w:tcPr>
            <w:tcW w:w="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E384A" w:rsidR="00CC314A" w:rsidP="00EF179B" w:rsidRDefault="00CC314A" w14:paraId="79AF69D5" w14:textId="77777777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2</w:t>
            </w:r>
          </w:p>
        </w:tc>
        <w:tc>
          <w:tcPr>
            <w:tcW w:w="3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C83B9A" w:rsidR="00CC314A" w:rsidP="00EF179B" w:rsidRDefault="00C83B9A" w14:paraId="04283D66" w14:textId="53476E9E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Registrar los Movimiento en el Almacén de la Empresa.</w:t>
            </w:r>
          </w:p>
        </w:tc>
        <w:tc>
          <w:tcPr>
            <w:tcW w:w="3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4109A3" w:rsidR="00CC314A" w:rsidP="00EF179B" w:rsidRDefault="00CC314A" w14:paraId="16C829F4" w14:textId="31995F22">
            <w:pPr>
              <w:pStyle w:val="Textoindependiente"/>
              <w:jc w:val="left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  <w:r w:rsidR="00C83B9A">
              <w:rPr>
                <w:rFonts w:cs="Arial"/>
                <w:b w:val="0"/>
                <w:sz w:val="20"/>
              </w:rPr>
              <w:t>Medio</w:t>
            </w:r>
          </w:p>
        </w:tc>
      </w:tr>
      <w:tr w:rsidRPr="003E5386" w:rsidR="009469CF" w:rsidTr="00EF179B" w14:paraId="57F43F6E" w14:textId="77777777">
        <w:tc>
          <w:tcPr>
            <w:tcW w:w="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E384A" w:rsidR="009469CF" w:rsidP="00EF179B" w:rsidRDefault="009469CF" w14:paraId="1A23CB4A" w14:textId="50323BDF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>
              <w:rPr>
                <w:rFonts w:ascii="Muller Bold" w:hAnsi="Muller Bold" w:cs="Tahoma"/>
                <w:b w:val="0"/>
                <w:sz w:val="18"/>
                <w:szCs w:val="18"/>
              </w:rPr>
              <w:t>3</w:t>
            </w:r>
          </w:p>
        </w:tc>
        <w:tc>
          <w:tcPr>
            <w:tcW w:w="3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9469CF" w:rsidP="00EF179B" w:rsidRDefault="009469CF" w14:paraId="6A3A9BA4" w14:textId="3E4AADD3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…</w:t>
            </w:r>
          </w:p>
        </w:tc>
        <w:tc>
          <w:tcPr>
            <w:tcW w:w="3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9469CF" w:rsidP="00EF179B" w:rsidRDefault="009469CF" w14:paraId="6571C089" w14:textId="77777777">
            <w:pPr>
              <w:pStyle w:val="Textoindependiente"/>
              <w:jc w:val="left"/>
              <w:rPr>
                <w:rFonts w:cs="Arial"/>
                <w:b w:val="0"/>
                <w:sz w:val="20"/>
              </w:rPr>
            </w:pPr>
          </w:p>
        </w:tc>
      </w:tr>
    </w:tbl>
    <w:p w:rsidRPr="0018173E" w:rsidR="00CC314A" w:rsidP="00CC314A" w:rsidRDefault="00CC314A" w14:paraId="0F61D435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598" w:id="25"/>
      <w:bookmarkStart w:name="_Toc199650658" w:id="26"/>
      <w:r w:rsidRPr="0018173E">
        <w:rPr>
          <w:rFonts w:ascii="Muller Bold" w:hAnsi="Muller Bold" w:cs="Tahoma"/>
          <w:b w:val="0"/>
          <w:sz w:val="20"/>
        </w:rPr>
        <w:t>Características Principales</w:t>
      </w:r>
      <w:bookmarkEnd w:id="25"/>
      <w:bookmarkEnd w:id="26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564"/>
      </w:tblGrid>
      <w:tr w:rsidRPr="00651E06" w:rsidR="00CC314A" w:rsidTr="00EF179B" w14:paraId="2A37FF64" w14:textId="77777777">
        <w:tc>
          <w:tcPr>
            <w:tcW w:w="7794" w:type="dxa"/>
            <w:shd w:val="clear" w:color="auto" w:fill="auto"/>
          </w:tcPr>
          <w:p w:rsidRPr="003E4E49" w:rsidR="00CC314A" w:rsidP="00EF179B" w:rsidRDefault="00CC314A" w14:paraId="7CE64D7F" w14:textId="745E6185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  <w:r w:rsidR="009469CF">
              <w:rPr>
                <w:rFonts w:cs="Arial"/>
                <w:b w:val="0"/>
                <w:sz w:val="20"/>
              </w:rPr>
              <w:t>Sera un aplicativo web con las siguientes características:</w:t>
            </w:r>
          </w:p>
        </w:tc>
      </w:tr>
    </w:tbl>
    <w:p w:rsidRPr="0018173E" w:rsidR="00CC314A" w:rsidP="00CC314A" w:rsidRDefault="00CC314A" w14:paraId="414D7BB7" w14:textId="77777777">
      <w:pPr>
        <w:pStyle w:val="Ttulo1"/>
        <w:numPr>
          <w:ilvl w:val="0"/>
          <w:numId w:val="4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  <w:bookmarkStart w:name="_Toc170557599" w:id="27"/>
      <w:bookmarkStart w:name="_Toc199650659" w:id="28"/>
      <w:bookmarkEnd w:id="14"/>
      <w:r w:rsidRPr="0018173E">
        <w:rPr>
          <w:rFonts w:ascii="Muller Bold" w:hAnsi="Muller Bold" w:cs="Tahoma"/>
          <w:b w:val="0"/>
          <w:bCs/>
          <w:sz w:val="20"/>
        </w:rPr>
        <w:t xml:space="preserve">Otros Definición de Perfil de Usuario Requerimientos de </w:t>
      </w:r>
      <w:smartTag w:uri="urn:schemas-microsoft-com:office:smarttags" w:element="PersonName">
        <w:smartTagPr>
          <w:attr w:name="ProductID" w:val="LA SOLUCIￓN"/>
        </w:smartTagPr>
        <w:r w:rsidRPr="0018173E">
          <w:rPr>
            <w:rFonts w:ascii="Muller Bold" w:hAnsi="Muller Bold" w:cs="Tahoma"/>
            <w:b w:val="0"/>
            <w:bCs/>
            <w:sz w:val="20"/>
          </w:rPr>
          <w:t>la solución</w:t>
        </w:r>
      </w:smartTag>
      <w:bookmarkEnd w:id="27"/>
      <w:bookmarkEnd w:id="28"/>
    </w:p>
    <w:p w:rsidRPr="0018173E" w:rsidR="00CC314A" w:rsidP="00CC314A" w:rsidRDefault="00CC314A" w14:paraId="548FF3E5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600" w:id="29"/>
      <w:bookmarkStart w:name="_Toc199650660" w:id="30"/>
      <w:r w:rsidRPr="0018173E">
        <w:rPr>
          <w:rFonts w:ascii="Muller Bold" w:hAnsi="Muller Bold" w:cs="Tahoma"/>
          <w:b w:val="0"/>
          <w:sz w:val="20"/>
        </w:rPr>
        <w:t>Estándares Tecnológicos</w:t>
      </w:r>
      <w:bookmarkEnd w:id="29"/>
      <w:bookmarkEnd w:id="30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564"/>
      </w:tblGrid>
      <w:tr w:rsidR="00CC314A" w:rsidTr="76E37F3D" w14:paraId="40912259" w14:textId="77777777">
        <w:tc>
          <w:tcPr>
            <w:tcW w:w="7718" w:type="dxa"/>
            <w:shd w:val="clear" w:color="auto" w:fill="auto"/>
            <w:tcMar/>
          </w:tcPr>
          <w:p w:rsidRPr="003E4E49" w:rsidR="00CC314A" w:rsidP="76E37F3D" w:rsidRDefault="004A5ED7" w14:paraId="75EDD855" w14:textId="536454E9">
            <w:pPr>
              <w:rPr>
                <w:sz w:val="20"/>
                <w:szCs w:val="20"/>
                <w:lang w:val="es-ES"/>
              </w:rPr>
            </w:pPr>
            <w:r w:rsidRPr="76E37F3D" w:rsidR="004A5ED7">
              <w:rPr>
                <w:sz w:val="20"/>
                <w:szCs w:val="20"/>
                <w:lang w:val="es-ES"/>
              </w:rPr>
              <w:t xml:space="preserve">http, </w:t>
            </w:r>
            <w:r w:rsidRPr="76E37F3D" w:rsidR="004A5ED7">
              <w:rPr>
                <w:sz w:val="20"/>
                <w:szCs w:val="20"/>
                <w:lang w:val="es-ES"/>
              </w:rPr>
              <w:t>ssl</w:t>
            </w:r>
            <w:r w:rsidRPr="76E37F3D" w:rsidR="004A5ED7">
              <w:rPr>
                <w:sz w:val="20"/>
                <w:szCs w:val="20"/>
                <w:lang w:val="es-ES"/>
              </w:rPr>
              <w:t xml:space="preserve"> encriptación de datos…</w:t>
            </w:r>
          </w:p>
        </w:tc>
      </w:tr>
    </w:tbl>
    <w:p w:rsidRPr="0018173E" w:rsidR="00CC314A" w:rsidP="00CC314A" w:rsidRDefault="00CC314A" w14:paraId="1ADF98B6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601" w:id="31"/>
      <w:bookmarkStart w:name="_Toc199650661" w:id="32"/>
      <w:r w:rsidRPr="0018173E">
        <w:rPr>
          <w:rFonts w:ascii="Muller Bold" w:hAnsi="Muller Bold" w:cs="Tahoma"/>
          <w:b w:val="0"/>
          <w:sz w:val="20"/>
        </w:rPr>
        <w:t>Marco Legal</w:t>
      </w:r>
      <w:bookmarkEnd w:id="31"/>
      <w:bookmarkEnd w:id="32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564"/>
      </w:tblGrid>
      <w:tr w:rsidR="00CC314A" w:rsidTr="00EF179B" w14:paraId="729615CB" w14:textId="77777777">
        <w:tc>
          <w:tcPr>
            <w:tcW w:w="7718" w:type="dxa"/>
            <w:shd w:val="clear" w:color="auto" w:fill="auto"/>
          </w:tcPr>
          <w:p w:rsidRPr="003E4E49" w:rsidR="00CC314A" w:rsidP="00EF179B" w:rsidRDefault="00247013" w14:paraId="7C8AC435" w14:textId="1BEED0F0">
            <w:pPr>
              <w:rPr>
                <w:sz w:val="20"/>
              </w:rPr>
            </w:pPr>
            <w:r>
              <w:rPr>
                <w:sz w:val="20"/>
              </w:rPr>
              <w:t xml:space="preserve">El contrato estipula solo la venta del aplicativo sin el código fuente, la empresa de software le dará mantenimiento a su solución. </w:t>
            </w:r>
          </w:p>
        </w:tc>
      </w:tr>
    </w:tbl>
    <w:p w:rsidR="00CC314A" w:rsidP="00CC314A" w:rsidRDefault="00CC314A" w14:paraId="02CF065C" w14:textId="77777777">
      <w:pPr>
        <w:pStyle w:val="Ttulo2"/>
        <w:numPr>
          <w:ilvl w:val="0"/>
          <w:numId w:val="0"/>
        </w:numPr>
        <w:spacing w:before="0" w:after="0" w:line="240" w:lineRule="auto"/>
        <w:ind w:left="1427" w:hanging="576"/>
        <w:rPr>
          <w:rFonts w:ascii="Muller Bold" w:hAnsi="Muller Bold" w:cs="Tahoma"/>
          <w:b w:val="0"/>
          <w:sz w:val="20"/>
        </w:rPr>
      </w:pPr>
      <w:bookmarkStart w:name="_Toc170557602" w:id="33"/>
      <w:bookmarkStart w:name="_Toc199650662" w:id="34"/>
    </w:p>
    <w:p w:rsidRPr="0018173E" w:rsidR="00CC314A" w:rsidP="00CC314A" w:rsidRDefault="00CC314A" w14:paraId="5B33A367" w14:textId="77777777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Restricciones</w:t>
      </w:r>
      <w:bookmarkEnd w:id="33"/>
      <w:bookmarkEnd w:id="34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07"/>
        <w:gridCol w:w="6857"/>
      </w:tblGrid>
      <w:tr w:rsidR="00CC314A" w:rsidTr="00EF179B" w14:paraId="58E8661D" w14:textId="77777777">
        <w:tc>
          <w:tcPr>
            <w:tcW w:w="7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6D4E99" w:rsidR="00CC314A" w:rsidP="00EF179B" w:rsidRDefault="00CC314A" w14:paraId="67109829" w14:textId="77777777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Ítem</w:t>
            </w:r>
          </w:p>
        </w:tc>
        <w:tc>
          <w:tcPr>
            <w:tcW w:w="685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6D4E99" w:rsidR="00CC314A" w:rsidP="00EF179B" w:rsidRDefault="00CC314A" w14:paraId="02AA4367" w14:textId="77777777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CC314A" w:rsidTr="00EF179B" w14:paraId="027147D8" w14:textId="77777777">
        <w:tc>
          <w:tcPr>
            <w:tcW w:w="707" w:type="dxa"/>
            <w:tcBorders>
              <w:top w:val="single" w:color="FFFFFF" w:themeColor="background1" w:sz="4" w:space="0"/>
            </w:tcBorders>
            <w:shd w:val="clear" w:color="auto" w:fill="auto"/>
          </w:tcPr>
          <w:p w:rsidRPr="00FE384A" w:rsidR="00CC314A" w:rsidP="00EF179B" w:rsidRDefault="00CC314A" w14:paraId="66A23A01" w14:textId="77777777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6857" w:type="dxa"/>
            <w:tcBorders>
              <w:top w:val="single" w:color="FFFFFF" w:themeColor="background1" w:sz="4" w:space="0"/>
            </w:tcBorders>
            <w:shd w:val="clear" w:color="auto" w:fill="auto"/>
          </w:tcPr>
          <w:p w:rsidRPr="00C749E1" w:rsidR="00CC314A" w:rsidP="00EF179B" w:rsidRDefault="00CC314A" w14:paraId="7898368A" w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C314A" w:rsidTr="00EF179B" w14:paraId="014C9E03" w14:textId="77777777">
        <w:tc>
          <w:tcPr>
            <w:tcW w:w="707" w:type="dxa"/>
            <w:shd w:val="clear" w:color="auto" w:fill="auto"/>
          </w:tcPr>
          <w:p w:rsidRPr="00FE384A" w:rsidR="00CC314A" w:rsidP="00EF179B" w:rsidRDefault="00CC314A" w14:paraId="4EDDD8BF" w14:textId="77777777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6857" w:type="dxa"/>
            <w:shd w:val="clear" w:color="auto" w:fill="auto"/>
          </w:tcPr>
          <w:p w:rsidRPr="00C749E1" w:rsidR="00CC314A" w:rsidP="00EF179B" w:rsidRDefault="00CC314A" w14:paraId="2FD108D5" w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C314A" w:rsidTr="00EF179B" w14:paraId="0BA4D013" w14:textId="77777777">
        <w:tc>
          <w:tcPr>
            <w:tcW w:w="707" w:type="dxa"/>
            <w:shd w:val="clear" w:color="auto" w:fill="auto"/>
          </w:tcPr>
          <w:p w:rsidRPr="00FE384A" w:rsidR="00CC314A" w:rsidP="00EF179B" w:rsidRDefault="00CC314A" w14:paraId="73568944" w14:textId="77777777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6857" w:type="dxa"/>
            <w:shd w:val="clear" w:color="auto" w:fill="auto"/>
          </w:tcPr>
          <w:p w:rsidRPr="00C749E1" w:rsidR="00CC314A" w:rsidP="00EF179B" w:rsidRDefault="00CC314A" w14:paraId="59DCEE0A" w14:textId="77777777">
            <w:pPr>
              <w:rPr>
                <w:sz w:val="20"/>
              </w:rPr>
            </w:pPr>
          </w:p>
        </w:tc>
      </w:tr>
    </w:tbl>
    <w:p w:rsidRPr="00DD665D" w:rsidR="00CC314A" w:rsidP="00CC314A" w:rsidRDefault="00CC314A" w14:paraId="4CCF2598" w14:textId="77777777">
      <w:pPr>
        <w:rPr>
          <w:rFonts w:cs="Arial"/>
          <w:sz w:val="20"/>
        </w:rPr>
      </w:pPr>
    </w:p>
    <w:p w:rsidRPr="00CC314A" w:rsidR="001439EF" w:rsidP="00CC314A" w:rsidRDefault="001439EF" w14:paraId="02865428" w14:textId="77777777">
      <w:pPr>
        <w:rPr>
          <w:rFonts w:cs="Arial"/>
          <w:sz w:val="20"/>
        </w:rPr>
      </w:pPr>
    </w:p>
    <w:sectPr w:rsidRPr="00CC314A" w:rsidR="001439EF" w:rsidSect="00A34900">
      <w:footerReference w:type="even" r:id="rId11"/>
      <w:footerReference w:type="default" r:id="rId12"/>
      <w:pgSz w:w="11907" w:h="16840" w:orient="portrait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357F" w:rsidRDefault="00CC357F" w14:paraId="7E00F2D3" w14:textId="77777777">
      <w:r>
        <w:separator/>
      </w:r>
    </w:p>
  </w:endnote>
  <w:endnote w:type="continuationSeparator" w:id="0">
    <w:p w:rsidR="00CC357F" w:rsidRDefault="00CC357F" w14:paraId="4847D66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5E09" w:rsidRDefault="00785E09" w14:paraId="0396FB15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E09" w:rsidRDefault="00785E09" w14:paraId="522AFC9A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Pr="0077303B" w:rsidR="00785E09" w:rsidTr="00206681" w14:paraId="5C4ADB8B" w14:textId="77777777">
      <w:trPr>
        <w:cantSplit/>
      </w:trPr>
      <w:tc>
        <w:tcPr>
          <w:tcW w:w="3130" w:type="dxa"/>
        </w:tcPr>
        <w:p w:rsidRPr="0077303B" w:rsidR="00785E09" w:rsidP="00785E09" w:rsidRDefault="00785E09" w14:paraId="12865AE6" w14:textId="3EDA11A4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966C66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04/06/2024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:rsidRPr="0077303B" w:rsidR="00785E09" w:rsidP="00785E09" w:rsidRDefault="00785E09" w14:paraId="4759D4F0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Pr="0077303B" w:rsidR="00785E09" w:rsidTr="00206681" w14:paraId="21C51E61" w14:textId="77777777">
      <w:trPr>
        <w:trHeight w:val="230"/>
      </w:trPr>
      <w:tc>
        <w:tcPr>
          <w:tcW w:w="3130" w:type="dxa"/>
        </w:tcPr>
        <w:p w:rsidRPr="0077303B" w:rsidR="00785E09" w:rsidP="00D73B1B" w:rsidRDefault="00785E09" w14:paraId="3ED553F7" w14:textId="77777777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:rsidRPr="0077303B" w:rsidR="00785E09" w:rsidP="00785E09" w:rsidRDefault="00785E09" w14:paraId="1902F6DC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376C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376C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Pr="0077303B" w:rsidR="00785E09" w:rsidP="00395F94" w:rsidRDefault="00785E09" w14:paraId="222B3B84" w14:textId="77777777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357F" w:rsidRDefault="00CC357F" w14:paraId="110EFF85" w14:textId="77777777">
      <w:r>
        <w:separator/>
      </w:r>
    </w:p>
  </w:footnote>
  <w:footnote w:type="continuationSeparator" w:id="0">
    <w:p w:rsidR="00CC357F" w:rsidRDefault="00CC357F" w14:paraId="0496413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 w:ascii="Muller Bold" w:hAnsi="Muller Bold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8370ED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6"/>
      </w:rPr>
    </w:lvl>
  </w:abstractNum>
  <w:num w:numId="1" w16cid:durableId="925461421">
    <w:abstractNumId w:val="2"/>
  </w:num>
  <w:num w:numId="2" w16cid:durableId="721098064">
    <w:abstractNumId w:val="0"/>
  </w:num>
  <w:num w:numId="3" w16cid:durableId="256064921">
    <w:abstractNumId w:val="0"/>
  </w:num>
  <w:num w:numId="4" w16cid:durableId="135943312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lang="es-ES" w:vendorID="64" w:dllVersion="0" w:nlCheck="1" w:checkStyle="0" w:appName="MSWord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E9A"/>
    <w:rsid w:val="000773E4"/>
    <w:rsid w:val="00085228"/>
    <w:rsid w:val="00090324"/>
    <w:rsid w:val="000A46D8"/>
    <w:rsid w:val="000A4D57"/>
    <w:rsid w:val="000A7F6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27DBB"/>
    <w:rsid w:val="00133E77"/>
    <w:rsid w:val="001439EF"/>
    <w:rsid w:val="0014772D"/>
    <w:rsid w:val="00160011"/>
    <w:rsid w:val="00161401"/>
    <w:rsid w:val="0016739D"/>
    <w:rsid w:val="0016767E"/>
    <w:rsid w:val="00167E98"/>
    <w:rsid w:val="0018173E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4F9C"/>
    <w:rsid w:val="001F66CC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47013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376C"/>
    <w:rsid w:val="00292234"/>
    <w:rsid w:val="00296211"/>
    <w:rsid w:val="00296C20"/>
    <w:rsid w:val="002A455E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1599B"/>
    <w:rsid w:val="00340607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45D03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20E1"/>
    <w:rsid w:val="00484637"/>
    <w:rsid w:val="004951A3"/>
    <w:rsid w:val="00495EFD"/>
    <w:rsid w:val="004961CA"/>
    <w:rsid w:val="004A1154"/>
    <w:rsid w:val="004A2569"/>
    <w:rsid w:val="004A5ED7"/>
    <w:rsid w:val="004B01CB"/>
    <w:rsid w:val="004B175A"/>
    <w:rsid w:val="004B2497"/>
    <w:rsid w:val="004B5AD4"/>
    <w:rsid w:val="004B707F"/>
    <w:rsid w:val="004C2C57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51841"/>
    <w:rsid w:val="0056042D"/>
    <w:rsid w:val="005612E5"/>
    <w:rsid w:val="00563C92"/>
    <w:rsid w:val="00572367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605BBE"/>
    <w:rsid w:val="006324A8"/>
    <w:rsid w:val="006373C1"/>
    <w:rsid w:val="00645806"/>
    <w:rsid w:val="00655AB8"/>
    <w:rsid w:val="0067146C"/>
    <w:rsid w:val="0069646A"/>
    <w:rsid w:val="006A249C"/>
    <w:rsid w:val="006A2DE2"/>
    <w:rsid w:val="006B6D79"/>
    <w:rsid w:val="006B70A5"/>
    <w:rsid w:val="006D1AA6"/>
    <w:rsid w:val="006D3394"/>
    <w:rsid w:val="006D36A0"/>
    <w:rsid w:val="006D4E99"/>
    <w:rsid w:val="006E0C6B"/>
    <w:rsid w:val="006E4E33"/>
    <w:rsid w:val="006E7B54"/>
    <w:rsid w:val="007007E5"/>
    <w:rsid w:val="00703EA1"/>
    <w:rsid w:val="00713B80"/>
    <w:rsid w:val="00714767"/>
    <w:rsid w:val="007153AD"/>
    <w:rsid w:val="00715611"/>
    <w:rsid w:val="00720C79"/>
    <w:rsid w:val="007239E8"/>
    <w:rsid w:val="00724756"/>
    <w:rsid w:val="007354C4"/>
    <w:rsid w:val="00744990"/>
    <w:rsid w:val="00761269"/>
    <w:rsid w:val="00762169"/>
    <w:rsid w:val="0077303B"/>
    <w:rsid w:val="0077511F"/>
    <w:rsid w:val="00775535"/>
    <w:rsid w:val="00776765"/>
    <w:rsid w:val="00783604"/>
    <w:rsid w:val="00783840"/>
    <w:rsid w:val="00785B28"/>
    <w:rsid w:val="00785E09"/>
    <w:rsid w:val="007912C6"/>
    <w:rsid w:val="00797837"/>
    <w:rsid w:val="007A1E26"/>
    <w:rsid w:val="007A7398"/>
    <w:rsid w:val="007A75C4"/>
    <w:rsid w:val="007B32A8"/>
    <w:rsid w:val="007C733F"/>
    <w:rsid w:val="007D0E61"/>
    <w:rsid w:val="007D4B41"/>
    <w:rsid w:val="007E23BA"/>
    <w:rsid w:val="007E4601"/>
    <w:rsid w:val="007F0B00"/>
    <w:rsid w:val="007F3310"/>
    <w:rsid w:val="00802112"/>
    <w:rsid w:val="008161F6"/>
    <w:rsid w:val="00826BEC"/>
    <w:rsid w:val="00833708"/>
    <w:rsid w:val="00837343"/>
    <w:rsid w:val="00842E97"/>
    <w:rsid w:val="00850EE9"/>
    <w:rsid w:val="00851FED"/>
    <w:rsid w:val="008622C9"/>
    <w:rsid w:val="00862CBE"/>
    <w:rsid w:val="00864DCC"/>
    <w:rsid w:val="00872064"/>
    <w:rsid w:val="008747D2"/>
    <w:rsid w:val="0087661B"/>
    <w:rsid w:val="00886957"/>
    <w:rsid w:val="00892BD2"/>
    <w:rsid w:val="00892EC4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17D59"/>
    <w:rsid w:val="00932BF8"/>
    <w:rsid w:val="009469CF"/>
    <w:rsid w:val="00952ACD"/>
    <w:rsid w:val="0095398F"/>
    <w:rsid w:val="009540BD"/>
    <w:rsid w:val="0095688B"/>
    <w:rsid w:val="00960DCC"/>
    <w:rsid w:val="0096639C"/>
    <w:rsid w:val="00966922"/>
    <w:rsid w:val="00966C66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64C8"/>
    <w:rsid w:val="00A50316"/>
    <w:rsid w:val="00A64BBF"/>
    <w:rsid w:val="00A64D16"/>
    <w:rsid w:val="00A67538"/>
    <w:rsid w:val="00A746FC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3536"/>
    <w:rsid w:val="00B25506"/>
    <w:rsid w:val="00B323FE"/>
    <w:rsid w:val="00B41E98"/>
    <w:rsid w:val="00B44A54"/>
    <w:rsid w:val="00B5029E"/>
    <w:rsid w:val="00B74BEE"/>
    <w:rsid w:val="00B83375"/>
    <w:rsid w:val="00B8492A"/>
    <w:rsid w:val="00B9031C"/>
    <w:rsid w:val="00B92AF5"/>
    <w:rsid w:val="00B962F4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923"/>
    <w:rsid w:val="00C73CF3"/>
    <w:rsid w:val="00C809EB"/>
    <w:rsid w:val="00C83B9A"/>
    <w:rsid w:val="00C94497"/>
    <w:rsid w:val="00C95FE2"/>
    <w:rsid w:val="00C96839"/>
    <w:rsid w:val="00CA438E"/>
    <w:rsid w:val="00CA6367"/>
    <w:rsid w:val="00CA701E"/>
    <w:rsid w:val="00CB0889"/>
    <w:rsid w:val="00CC18F3"/>
    <w:rsid w:val="00CC314A"/>
    <w:rsid w:val="00CC357F"/>
    <w:rsid w:val="00CD60B2"/>
    <w:rsid w:val="00CE1233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164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25AC4"/>
    <w:rsid w:val="00F27229"/>
    <w:rsid w:val="00F27D41"/>
    <w:rsid w:val="00F36F16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A7670"/>
    <w:rsid w:val="00FB27C0"/>
    <w:rsid w:val="00FB4C7A"/>
    <w:rsid w:val="00FB6ABE"/>
    <w:rsid w:val="00FB7085"/>
    <w:rsid w:val="00FB7825"/>
    <w:rsid w:val="00FC2852"/>
    <w:rsid w:val="00FD4C5B"/>
    <w:rsid w:val="00FD4FF7"/>
    <w:rsid w:val="00FE384A"/>
    <w:rsid w:val="00FF327A"/>
    <w:rsid w:val="00FF7DD0"/>
    <w:rsid w:val="76E3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4CD9BE3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BE4497"/>
    <w:pPr>
      <w:framePr w:wrap="notBeside" w:hAnchor="text" w:v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styleId="ADR1" w:customStyle="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color="auto" w:sz="6" w:space="1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color="auto" w:sz="6" w:space="1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styleId="Prra1" w:customStyle="1">
    <w:name w:val="Párra. 1"/>
    <w:basedOn w:val="Normal"/>
    <w:next w:val="Normal"/>
    <w:pPr>
      <w:ind w:left="425" w:hanging="425"/>
    </w:pPr>
    <w:rPr>
      <w:b/>
      <w:i/>
    </w:rPr>
  </w:style>
  <w:style w:type="paragraph" w:styleId="Prra2" w:customStyle="1">
    <w:name w:val="Párra. 2"/>
    <w:basedOn w:val="Normal"/>
    <w:next w:val="Normal"/>
    <w:pPr>
      <w:ind w:left="850" w:hanging="425"/>
    </w:pPr>
    <w:rPr>
      <w:b/>
    </w:rPr>
  </w:style>
  <w:style w:type="paragraph" w:styleId="Prra4" w:customStyle="1">
    <w:name w:val="Párra. 4"/>
    <w:basedOn w:val="Prra2"/>
    <w:next w:val="Normal"/>
    <w:pPr>
      <w:ind w:left="1701"/>
    </w:pPr>
    <w:rPr>
      <w:b w:val="0"/>
    </w:rPr>
  </w:style>
  <w:style w:type="paragraph" w:styleId="Prra3" w:customStyle="1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styleId="TableText" w:customStyle="1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styleId="Epgrafe" w:customStyle="1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styleId="TITULO4" w:customStyle="1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xl35" w:customStyle="1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character" w:styleId="EncabezadoCar" w:customStyle="1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styleId="Ttulo1Car" w:customStyle="1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styleId="Ttulo2Car" w:customStyle="1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styleId="Ttulo3Car" w:customStyle="1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styleId="Default" w:customStyle="1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Paragraph2" w:customStyle="1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styleId="InfoBlue" w:customStyle="1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styleId="InfoBlueCarCarCar" w:customStyle="1">
    <w:name w:val="InfoBlue Car Car Car"/>
    <w:link w:val="InfoBlueCarCar"/>
    <w:locked/>
    <w:rsid w:val="00BE4497"/>
    <w:rPr>
      <w:rFonts w:ascii="Verdana" w:hAnsi="Verdana" w:eastAsia="Batang" w:cs="Arial"/>
      <w:lang w:val="es-ES" w:eastAsia="en-US"/>
    </w:rPr>
  </w:style>
  <w:style w:type="paragraph" w:styleId="InfoBlueCarCar" w:customStyle="1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hAnsi="Verdana" w:eastAsia="Batang" w:cs="Arial"/>
      <w:sz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14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70EE8B153D9439E250E2B0E66AFB9" ma:contentTypeVersion="14" ma:contentTypeDescription="Create a new document." ma:contentTypeScope="" ma:versionID="7af6d003a9bc70dc5f489e1a52d9974a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7d9d90cbd3d9c4a5b1fbcc057c91db5a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4fc8c01-d664-40f4-a20f-188396bae368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239970-3A1A-407D-9C2E-C94BCCD979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2492F3-271F-4EF1-A07D-310679FDA303}"/>
</file>

<file path=customXml/itemProps3.xml><?xml version="1.0" encoding="utf-8"?>
<ds:datastoreItem xmlns:ds="http://schemas.openxmlformats.org/officeDocument/2006/customXml" ds:itemID="{7DA6DE04-1AB8-490B-A89B-7D53F6A332B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plantilla1</ap:Template>
  <ap:Application>Microsoft Word for the web</ap:Application>
  <ap:DocSecurity>0</ap:DocSecurity>
  <ap:ScaleCrop>false</ap:ScaleCrop>
  <ap:Company>M&amp;T Consulting www.mytconsulting.com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ALUMNO - JAIR DEYNER   TELLO VARGAS</cp:lastModifiedBy>
  <cp:revision>22</cp:revision>
  <cp:lastPrinted>2019-06-21T21:46:00Z</cp:lastPrinted>
  <dcterms:created xsi:type="dcterms:W3CDTF">2021-07-19T00:30:00Z</dcterms:created>
  <dcterms:modified xsi:type="dcterms:W3CDTF">2024-06-10T02:12:36Z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0x010100B7770EE8B153D9439E250E2B0E66AFB9</vt:lpwstr>
  </property>
  <property fmtid="{D5CDD505-2E9C-101B-9397-08002B2CF9AE}" pid="3" name="MediaServiceImageTags">
    <vt:lpwstr/>
  </property>
</Properties>
</file>