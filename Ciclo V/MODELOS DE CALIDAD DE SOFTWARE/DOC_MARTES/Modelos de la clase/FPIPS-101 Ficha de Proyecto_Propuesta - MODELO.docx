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04E83" w:rsidP="00395F94" w:rsidRDefault="00804E83" w14:paraId="43A27890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CEF17A" wp14:editId="6712BB12">
                <wp:simplePos x="0" y="0"/>
                <wp:positionH relativeFrom="leftMargin">
                  <wp:align>right</wp:align>
                </wp:positionH>
                <wp:positionV relativeFrom="paragraph">
                  <wp:posOffset>-7529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16" style="position:absolute;margin-left:-14.55pt;margin-top:-.6pt;width:36.65pt;height:34.55pt;z-index:251665408;mso-position-horizontal:right;mso-position-horizontal-relative:left-margin-area;mso-width-relative:margin" coordsize="490972,438507" o:spid="_x0000_s1026" w14:anchorId="6F712C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">
                <v:rect id="Rectángulo 20" style="position:absolute;left:411219;width:65856;height:425397;visibility:visible;mso-wrap-style:square;v-text-anchor:middle" o:spid="_x0000_s1027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/>
                <v:rect id="Rectángulo 23" style="position:absolute;left:231448;top:192880;width:65856;height:425397;rotation:90;visibility:visible;mso-wrap-style:square;v-text-anchor:middle" o:spid="_x0000_s1028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/>
                <v:rect id="Rectángulo 24" style="position:absolute;left:212558;top:-50439;width:65856;height:490972;rotation:-2994291fd;visibility:visible;mso-wrap-style:square;v-text-anchor:middle" o:spid="_x0000_s1029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/>
                <w10:wrap anchorx="margin"/>
              </v:group>
            </w:pict>
          </mc:Fallback>
        </mc:AlternateContent>
      </w: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F9501" wp14:editId="09241DAF">
                <wp:simplePos x="0" y="0"/>
                <wp:positionH relativeFrom="page">
                  <wp:align>right</wp:align>
                </wp:positionH>
                <wp:positionV relativeFrom="paragraph">
                  <wp:posOffset>-1015637</wp:posOffset>
                </wp:positionV>
                <wp:extent cx="7556500" cy="10773410"/>
                <wp:effectExtent l="0" t="0" r="635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4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543.8pt;margin-top:-79.95pt;width:595pt;height:848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6f00ed" stroked="f" strokeweight="1pt" w14:anchorId="16E994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">
                <w10:wrap anchorx="page"/>
              </v:rect>
            </w:pict>
          </mc:Fallback>
        </mc:AlternateContent>
      </w:r>
    </w:p>
    <w:p w:rsidR="00804E83" w:rsidRDefault="00804E83" w14:paraId="4AF7FDC2" w14:textId="77777777">
      <w:pPr>
        <w:spacing w:line="240" w:lineRule="auto"/>
        <w:jc w:val="left"/>
        <w:rPr>
          <w:noProof/>
          <w:lang w:val="es-PE" w:eastAsia="es-PE"/>
        </w:rPr>
      </w:pPr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37FA4" wp14:editId="3A9491D7">
                <wp:simplePos x="0" y="0"/>
                <wp:positionH relativeFrom="margin">
                  <wp:align>center</wp:align>
                </wp:positionH>
                <wp:positionV relativeFrom="paragraph">
                  <wp:posOffset>637358</wp:posOffset>
                </wp:positionV>
                <wp:extent cx="4559935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935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340E0C" w:rsidR="00804E83" w:rsidP="00804E83" w:rsidRDefault="00804E83" w14:paraId="427C6504" w14:textId="77777777">
                            <w:pP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419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Nombre de la Unidad Didáctica</w:t>
                            </w:r>
                          </w:p>
                          <w:p w:rsidRPr="00340E0C" w:rsidR="00804E83" w:rsidP="00804E83" w:rsidRDefault="00804E83" w14:paraId="393C1EAC" w14:textId="77777777">
                            <w:pPr>
                              <w:rPr>
                                <w:rFonts w:ascii="Stag Book" w:hAnsi="Stag Book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9937FA4">
                <v:stroke joinstyle="miter"/>
                <v:path gradientshapeok="t" o:connecttype="rect"/>
              </v:shapetype>
              <v:shape id="Cuadro de texto 11" style="position:absolute;margin-left:0;margin-top:50.2pt;width:359.05pt;height:209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">
                <v:textbox>
                  <w:txbxContent>
                    <w:p w:rsidRPr="00340E0C" w:rsidR="00804E83" w:rsidP="00804E83" w:rsidRDefault="00804E83" w14:paraId="427C6504" w14:textId="77777777">
                      <w:pP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419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Nombre de la Unidad Didáctica</w:t>
                      </w:r>
                    </w:p>
                    <w:p w:rsidRPr="00340E0C" w:rsidR="00804E83" w:rsidP="00804E83" w:rsidRDefault="00804E83" w14:paraId="393C1EAC" w14:textId="77777777">
                      <w:pPr>
                        <w:rPr>
                          <w:rFonts w:ascii="Stag Book" w:hAnsi="Stag Book"/>
                          <w:lang w:val="es-4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BC815" wp14:editId="0927CBD0">
                <wp:simplePos x="0" y="0"/>
                <wp:positionH relativeFrom="column">
                  <wp:posOffset>-587829</wp:posOffset>
                </wp:positionH>
                <wp:positionV relativeFrom="paragraph">
                  <wp:posOffset>7730037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E83" w:rsidP="00804E83" w:rsidRDefault="00804E83" w14:paraId="692C64F5" w14:textId="77777777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name="_Hlk72862875" w:id="0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Nombre del tema 1</w:t>
                            </w:r>
                          </w:p>
                          <w:p w:rsidRPr="00132FD0" w:rsidR="00804E83" w:rsidP="00804E83" w:rsidRDefault="00804E83" w14:paraId="672A09DB" w14:textId="77777777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:rsidRPr="006C37AD" w:rsidR="00804E83" w:rsidP="00804E83" w:rsidRDefault="00804E83" w14:paraId="52C90441" w14:textId="77777777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>Colocar aquí el indicador de logro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style="position:absolute;margin-left:-46.3pt;margin-top:608.6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" w14:anchorId="70ABC815">
                <v:textbox>
                  <w:txbxContent>
                    <w:p w:rsidR="00804E83" w:rsidP="00804E83" w:rsidRDefault="00804E83" w14:paraId="692C64F5" w14:textId="77777777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Nombre del tema 1</w:t>
                      </w:r>
                    </w:p>
                    <w:p w:rsidRPr="00132FD0" w:rsidR="00804E83" w:rsidP="00804E83" w:rsidRDefault="00804E83" w14:paraId="672A09DB" w14:textId="77777777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:rsidRPr="006C37AD" w:rsidR="00804E83" w:rsidP="00804E83" w:rsidRDefault="00804E83" w14:paraId="52C90441" w14:textId="77777777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</w:rPr>
                        <w:t>Colocar aquí el indicador de logro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br w:type="page"/>
      </w:r>
    </w:p>
    <w:p w:rsidR="00395F94" w:rsidP="00395F94" w:rsidRDefault="007A75C4" w14:paraId="26CEE653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56C2998B" wp14:editId="02893F11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08" w:rsidP="00395F94" w:rsidRDefault="00184E08" w14:paraId="6A66D8BD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:rsidRPr="00206681" w:rsidR="00184E08" w:rsidP="00395F94" w:rsidRDefault="00184E08" w14:paraId="0695BBA8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:rsidRPr="00184E08" w:rsidR="006E0C6B" w:rsidP="006E0C6B" w:rsidRDefault="006E0C6B" w14:paraId="394CCC36" w14:textId="77777777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name="OLE_LINK13" w:id="1"/>
      <w:bookmarkStart w:name="OLE_LINK14" w:id="2"/>
      <w:bookmarkStart w:name="OLE_LINK17" w:id="3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:rsidRPr="00206681" w:rsidR="006E0C6B" w:rsidP="006E0C6B" w:rsidRDefault="006E0C6B" w14:paraId="52430597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6E0C6B" w:rsidP="006E0C6B" w:rsidRDefault="006E0C6B" w14:paraId="703A40C1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547DC9" w:rsidP="00547DC9" w:rsidRDefault="00547DC9" w14:paraId="05D31039" w14:textId="7777777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:rsidRPr="00184E08" w:rsidR="00CA438E" w:rsidP="37F66144" w:rsidRDefault="006357D8" w14:paraId="0D220199" w14:textId="28962FDB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  <w:lang w:val="es-ES"/>
        </w:rPr>
      </w:pPr>
      <w:r w:rsidRPr="37F66144" w:rsidR="006357D8">
        <w:rPr>
          <w:rFonts w:ascii="Muller Bold" w:hAnsi="Muller Bold" w:cs="Arial"/>
          <w:color w:val="000000" w:themeColor="text1" w:themeTint="FF" w:themeShade="FF"/>
          <w:sz w:val="36"/>
          <w:szCs w:val="36"/>
          <w:lang w:val="es-ES"/>
        </w:rPr>
        <w:t>Sistema para automatizar las Ventas, Compras y Almacén para la empresa Perú Data Consult E.I.R.L.</w:t>
      </w:r>
    </w:p>
    <w:p w:rsidRPr="00184E08" w:rsidR="00547DC9" w:rsidP="00547DC9" w:rsidRDefault="00547DC9" w14:paraId="6CA40878" w14:textId="77777777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:rsidRPr="00206681" w:rsidR="00547DC9" w:rsidP="00547DC9" w:rsidRDefault="00547DC9" w14:paraId="6BE5E524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6D949887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78AC5605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184E08" w:rsidR="00547DC9" w:rsidP="00547DC9" w:rsidRDefault="00FF7DD0" w14:paraId="066CFC13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Pr="00184E08" w:rsidR="00547DC9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2E2DB0">
        <w:rPr>
          <w:rFonts w:ascii="Muller Regular" w:hAnsi="Muller Regular" w:cs="Tahoma"/>
          <w:bCs/>
          <w:color w:val="000000" w:themeColor="text1"/>
          <w:szCs w:val="22"/>
        </w:rPr>
        <w:t>101 Ficha de Proyecto</w:t>
      </w:r>
    </w:p>
    <w:p w:rsidRPr="00184E08" w:rsidR="00547DC9" w:rsidP="00547DC9" w:rsidRDefault="00547DC9" w14:paraId="1E0F1AEE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4488CE83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4F675E5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4B9A2463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:rsidRPr="00184E08" w:rsidR="00547DC9" w:rsidP="00547DC9" w:rsidRDefault="00547DC9" w14:paraId="7372D76F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6E0C6B" w:rsidP="00547DC9" w:rsidRDefault="006E0C6B" w14:paraId="17BFA5A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6357D8" w14:paraId="2E41BEF9" w14:textId="2709C0E1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Junio</w:t>
      </w:r>
      <w:r w:rsidRPr="00184E08" w:rsidR="00CA438E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535903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4</w:t>
      </w:r>
      <w:r w:rsidRPr="00184E08" w:rsidR="00CA438E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Pr="00184E08" w:rsidR="00C02785">
        <w:rPr>
          <w:rFonts w:ascii="Muller Regular" w:hAnsi="Muller Regular" w:cs="Tahoma"/>
          <w:color w:val="000000" w:themeColor="text1"/>
          <w:szCs w:val="22"/>
        </w:rPr>
        <w:t xml:space="preserve">– </w:t>
      </w:r>
      <w:r>
        <w:rPr>
          <w:rFonts w:ascii="Muller Regular" w:hAnsi="Muller Regular" w:cs="Tahoma"/>
          <w:color w:val="000000" w:themeColor="text1"/>
          <w:szCs w:val="22"/>
        </w:rPr>
        <w:t>I</w:t>
      </w:r>
      <w:r w:rsidRPr="00184E08" w:rsidR="002438C6">
        <w:rPr>
          <w:rFonts w:ascii="Muller Regular" w:hAnsi="Muller Regular" w:cs="Tahoma"/>
          <w:color w:val="000000" w:themeColor="text1"/>
          <w:szCs w:val="22"/>
        </w:rPr>
        <w:t>I</w:t>
      </w:r>
    </w:p>
    <w:p w:rsidRPr="00184E08" w:rsidR="00547DC9" w:rsidP="00547DC9" w:rsidRDefault="00547DC9" w14:paraId="2B4813C0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206681" w:rsidR="00547DC9" w:rsidP="00547DC9" w:rsidRDefault="002438C6" w14:paraId="072A768F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color="2E74B5" w:sz="8" w:space="0"/>
          <w:left w:val="single" w:color="2E74B5" w:sz="8" w:space="0"/>
          <w:bottom w:val="single" w:color="2E74B5" w:sz="8" w:space="0"/>
          <w:right w:val="single" w:color="2E74B5" w:sz="8" w:space="0"/>
          <w:insideH w:val="single" w:color="2E74B5" w:sz="8" w:space="0"/>
          <w:insideV w:val="single" w:color="2E74B5" w:sz="8" w:space="0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Pr="00206681" w:rsidR="007A75C4" w:rsidTr="008F4192" w14:paraId="73D1C928" w14:textId="77777777">
        <w:tc>
          <w:tcPr>
            <w:tcW w:w="239" w:type="dxa"/>
            <w:shd w:val="clear" w:color="auto" w:fill="auto"/>
          </w:tcPr>
          <w:bookmarkEnd w:id="1"/>
          <w:bookmarkEnd w:id="2"/>
          <w:bookmarkEnd w:id="3"/>
          <w:p w:rsidRPr="00206681" w:rsidR="00C02785" w:rsidP="008F4192" w:rsidRDefault="004B2497" w14:paraId="0312FC35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Pr="00206681" w:rsidR="00C02785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:rsidRPr="00206681" w:rsidR="00E63DF8" w:rsidP="00E63DF8" w:rsidRDefault="00C02785" w14:paraId="0A622FD6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Pr="00206681" w:rsidR="007A75C4" w:rsidTr="008F4192" w14:paraId="7A1C16EC" w14:textId="77777777">
        <w:tc>
          <w:tcPr>
            <w:tcW w:w="239" w:type="dxa"/>
            <w:shd w:val="clear" w:color="auto" w:fill="auto"/>
          </w:tcPr>
          <w:p w:rsidRPr="00206681" w:rsidR="00C02785" w:rsidP="008F4192" w:rsidRDefault="00C02785" w14:paraId="521EFF01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:rsidRPr="00206681" w:rsidR="00C02785" w:rsidP="008F4192" w:rsidRDefault="00CA438E" w14:paraId="0A29A142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Pr="00206681" w:rsidR="007A75C4" w:rsidTr="008F4192" w14:paraId="6129786D" w14:textId="77777777">
        <w:tc>
          <w:tcPr>
            <w:tcW w:w="239" w:type="dxa"/>
            <w:shd w:val="clear" w:color="auto" w:fill="auto"/>
          </w:tcPr>
          <w:p w:rsidRPr="00206681" w:rsidR="00C02785" w:rsidP="008F4192" w:rsidRDefault="00C02785" w14:paraId="22A8538C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:rsidRPr="00206681" w:rsidR="00C02785" w:rsidP="008F4192" w:rsidRDefault="00CA438E" w14:paraId="2E99E66C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Pr="00206681" w:rsidR="007A75C4" w:rsidTr="008F4192" w14:paraId="5DC0E40A" w14:textId="77777777">
        <w:tc>
          <w:tcPr>
            <w:tcW w:w="239" w:type="dxa"/>
            <w:shd w:val="clear" w:color="auto" w:fill="auto"/>
          </w:tcPr>
          <w:p w:rsidRPr="00206681" w:rsidR="00C02785" w:rsidP="008F4192" w:rsidRDefault="00C02785" w14:paraId="0EFDDA79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:rsidRPr="00206681" w:rsidR="00C02785" w:rsidP="00CA438E" w:rsidRDefault="007A7398" w14:paraId="3BB30483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206681" w:rsidR="00CA438E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Pr="00480D67" w:rsidR="00480D67" w:rsidP="00480D67" w:rsidRDefault="00833708" w14:paraId="4BF9344A" w14:textId="7777777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Pr="00480D67" w:rsidR="00480D67">
        <w:rPr>
          <w:rFonts w:ascii="Muller Bold" w:hAnsi="Muller Bold"/>
          <w:b w:val="0"/>
          <w:sz w:val="24"/>
        </w:rPr>
        <w:lastRenderedPageBreak/>
        <w:t>ÍNDICE</w:t>
      </w:r>
    </w:p>
    <w:p w:rsidR="00480D67" w:rsidP="00480D67" w:rsidRDefault="00480D67" w14:paraId="3257E0DD" w14:textId="77777777">
      <w:pPr>
        <w:ind w:left="720"/>
        <w:rPr>
          <w:rFonts w:cs="Arial"/>
          <w:b/>
          <w:sz w:val="20"/>
          <w:lang w:val="es-PE"/>
        </w:rPr>
      </w:pPr>
    </w:p>
    <w:p w:rsidRPr="00480D67" w:rsidR="00480D67" w:rsidP="002C20F2" w:rsidRDefault="00480D67" w14:paraId="705A39ED" w14:textId="77777777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"1-2" \h \z \u </w:instrText>
      </w:r>
      <w:r>
        <w:rPr>
          <w:rFonts w:cs="Arial"/>
          <w:caps w:val="0"/>
        </w:rPr>
        <w:fldChar w:fldCharType="separate"/>
      </w:r>
      <w:hyperlink w:history="1" w:anchor="_Toc199424689"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1.</w:t>
        </w:r>
        <w:r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Historial del Documento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_Toc199424689 \h </w:instrText>
        </w:r>
        <w:r w:rsidRPr="00480D67">
          <w:rPr>
            <w:rFonts w:ascii="Muller Bold" w:hAnsi="Muller Bold"/>
            <w:b w:val="0"/>
            <w:noProof/>
            <w:webHidden/>
            <w:sz w:val="20"/>
          </w:rPr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506D296A" w14:textId="77777777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hyperlink w:history="1" w:anchor="_Toc199424690">
        <w:r w:rsidRPr="00480D67" w:rsidR="00480D67">
          <w:rPr>
            <w:rStyle w:val="Hipervnculo"/>
            <w:rFonts w:ascii="Muller Bold" w:hAnsi="Muller Bold"/>
            <w:b w:val="0"/>
            <w:noProof/>
            <w:sz w:val="20"/>
          </w:rPr>
          <w:t>2.</w:t>
        </w:r>
        <w:r w:rsidRPr="00480D67" w:rsid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Bold" w:hAnsi="Muller Bold"/>
            <w:b w:val="0"/>
            <w:noProof/>
            <w:sz w:val="20"/>
          </w:rPr>
          <w:t>Ficha para la cartera de proyectos</w:t>
        </w:r>
        <w:r w:rsidRPr="00480D67" w:rsid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Pr="00480D67" w:rsid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Pr="00480D67" w:rsid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_Toc199424690 \h </w:instrText>
        </w:r>
        <w:r w:rsidRPr="00480D67" w:rsidR="00480D67">
          <w:rPr>
            <w:rFonts w:ascii="Muller Bold" w:hAnsi="Muller Bold"/>
            <w:b w:val="0"/>
            <w:noProof/>
            <w:webHidden/>
            <w:sz w:val="20"/>
          </w:rPr>
        </w:r>
        <w:r w:rsidRPr="00480D67" w:rsid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Pr="00480D67" w:rsid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06DAAC24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691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2.1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Código del Proyecto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_Toc199424691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0E0A9262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692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2.2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Nombre del Proyecto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_Toc199424692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469E8102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693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2.3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Descripción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_Toc199424693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49C80789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694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2.4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Dirección / Áreas involucrados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_Toc199424694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19D5FC7F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695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2.5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Objetivos Estratégicos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_Toc199424695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414452ED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696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2.6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Beneficios Esperados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_Toc199424696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752E302D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697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2.7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Supuestos y premisas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_Toc199424697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07FB25A3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698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2.8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Restricciones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_Toc199424698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48DF9849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699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2.9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Costos y Recursos estimados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_Toc199424699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44E1F998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700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2.10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Riesgos iniciales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_Toc199424700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2C31043A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701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2.11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Prioridad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_Toc199424701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6F7BEDE6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702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2.12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Tiempos iniciales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_Toc199424702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00627FAD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703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2.13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Gestor del proyecto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_Toc199424703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Pr="00480D67" w:rsidR="00480D67" w:rsidP="002C20F2" w:rsidRDefault="00000000" w14:paraId="5DC8D1B5" w14:textId="77777777">
      <w:pPr>
        <w:pStyle w:val="TDC2"/>
        <w:framePr w:wrap="notBeside" w:hAnchor="text" w:v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history="1" w:anchor="_Toc199424704">
        <w:r w:rsidRPr="00480D67" w:rsidR="00480D67">
          <w:rPr>
            <w:rStyle w:val="Hipervnculo"/>
            <w:rFonts w:ascii="Muller Light" w:hAnsi="Muller Light"/>
            <w:noProof/>
            <w:sz w:val="20"/>
          </w:rPr>
          <w:t>2.14</w:t>
        </w:r>
        <w:r w:rsidRPr="00480D67" w:rsid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Pr="00480D67" w:rsidR="00480D67">
          <w:rPr>
            <w:rStyle w:val="Hipervnculo"/>
            <w:rFonts w:ascii="Muller Light" w:hAnsi="Muller Light"/>
            <w:noProof/>
            <w:sz w:val="20"/>
          </w:rPr>
          <w:t>Recursos humanos del usuario  y de otras áreas involucradas</w:t>
        </w:r>
        <w:r w:rsidRPr="00480D67" w:rsidR="00480D67">
          <w:rPr>
            <w:rFonts w:ascii="Muller Light" w:hAnsi="Muller Light"/>
            <w:noProof/>
            <w:webHidden/>
            <w:sz w:val="20"/>
          </w:rPr>
          <w:tab/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Pr="00480D67" w:rsidR="00480D67">
          <w:rPr>
            <w:rFonts w:ascii="Muller Light" w:hAnsi="Muller Light"/>
            <w:noProof/>
            <w:webHidden/>
            <w:sz w:val="20"/>
          </w:rPr>
          <w:instrText xml:space="preserve"> PAGEREF _Toc199424704 \h </w:instrText>
        </w:r>
        <w:r w:rsidRPr="00480D67" w:rsidR="00480D67">
          <w:rPr>
            <w:rFonts w:ascii="Muller Light" w:hAnsi="Muller Light"/>
            <w:noProof/>
            <w:webHidden/>
            <w:sz w:val="20"/>
          </w:rPr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Pr="00480D67" w:rsid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:rsidR="002C20F2" w:rsidP="002C20F2" w:rsidRDefault="00480D67" w14:paraId="7C21FFFE" w14:textId="77777777">
      <w:pPr>
        <w:spacing w:line="480" w:lineRule="auto"/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fldChar w:fldCharType="end"/>
      </w:r>
    </w:p>
    <w:p w:rsidR="00480D67" w:rsidP="002C20F2" w:rsidRDefault="002C20F2" w14:paraId="3F66A970" w14:textId="77777777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:rsidRPr="00480D67" w:rsidR="00480D67" w:rsidP="00480D67" w:rsidRDefault="00480D67" w14:paraId="607EF265" w14:textId="7777777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name="_Toc199394968" w:id="4"/>
      <w:bookmarkStart w:name="_Toc199424689" w:id="5"/>
      <w:bookmarkStart w:name="OLE_LINK3" w:id="6"/>
      <w:bookmarkStart w:name="OLE_LINK4" w:id="7"/>
      <w:bookmarkStart w:name="OLE_LINK7" w:id="8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4"/>
      <w:bookmarkEnd w:id="5"/>
    </w:p>
    <w:p w:rsidRPr="00480D67" w:rsidR="00480D67" w:rsidP="00480D67" w:rsidRDefault="00480D67" w14:paraId="0125FC30" w14:textId="7777777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Pr="00480D67" w:rsidR="00480D67" w:rsidTr="00480D67" w14:paraId="5CBE80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color="FFFFFF" w:themeColor="background1" w:sz="6" w:space="0"/>
              <w:bottom w:val="nil"/>
              <w:right w:val="single" w:color="FFFFFF" w:themeColor="background1" w:sz="6" w:space="0"/>
            </w:tcBorders>
          </w:tcPr>
          <w:p w:rsidRPr="00480D67" w:rsidR="00480D67" w:rsidP="00415678" w:rsidRDefault="00480D67" w14:paraId="29487BB4" w14:textId="77777777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Pr="00B366EA" w:rsidR="00480D67" w:rsidTr="00480D67" w14:paraId="1C4F443D" w14:textId="77777777">
        <w:tc>
          <w:tcPr>
            <w:tcW w:w="5334" w:type="dxa"/>
            <w:tcBorders>
              <w:top w:val="nil"/>
            </w:tcBorders>
          </w:tcPr>
          <w:p w:rsidRPr="00480D67" w:rsidR="00480D67" w:rsidP="00415678" w:rsidRDefault="00480D67" w14:paraId="1343925C" w14:textId="77777777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:rsidRPr="00480D67" w:rsidR="00480D67" w:rsidP="00415678" w:rsidRDefault="00480D67" w14:paraId="2252998F" w14:textId="77777777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:rsidRPr="00480D67" w:rsidR="00480D67" w:rsidP="00415678" w:rsidRDefault="00480D67" w14:paraId="55D9B706" w14:textId="77777777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Pr="00B366EA" w:rsidR="00480D67" w:rsidTr="00480D67" w14:paraId="2829FB2B" w14:textId="77777777">
        <w:tc>
          <w:tcPr>
            <w:tcW w:w="5334" w:type="dxa"/>
          </w:tcPr>
          <w:p w:rsidRPr="00480D67" w:rsidR="00480D67" w:rsidP="00415678" w:rsidRDefault="00480D67" w14:paraId="27F99095" w14:textId="77777777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:rsidRPr="00480D67" w:rsidR="00480D67" w:rsidP="00415678" w:rsidRDefault="00480D67" w14:paraId="2C2C755A" w14:textId="77777777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:rsidRPr="00480D67" w:rsidR="00480D67" w:rsidP="00415678" w:rsidRDefault="00480D67" w14:paraId="409ED3A3" w14:textId="77777777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:rsidRPr="00DD665D" w:rsidR="00480D67" w:rsidP="00480D67" w:rsidRDefault="00480D67" w14:paraId="6D956A20" w14:textId="77777777">
      <w:pPr>
        <w:ind w:left="720"/>
        <w:rPr>
          <w:rFonts w:cs="Arial"/>
          <w:sz w:val="20"/>
        </w:rPr>
      </w:pPr>
    </w:p>
    <w:p w:rsidRPr="0012299B" w:rsidR="0012299B" w:rsidP="0012299B" w:rsidRDefault="00480D67" w14:paraId="18152EBC" w14:textId="7777777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name="_Toc199424690" w:id="9"/>
      <w:bookmarkEnd w:id="6"/>
      <w:bookmarkEnd w:id="7"/>
      <w:bookmarkEnd w:id="8"/>
      <w:r w:rsidRPr="0012299B">
        <w:rPr>
          <w:rFonts w:ascii="Muller Bold" w:hAnsi="Muller Bold" w:cs="Tahoma"/>
          <w:b w:val="0"/>
          <w:bCs/>
          <w:sz w:val="20"/>
        </w:rPr>
        <w:t xml:space="preserve">Ficha para </w:t>
      </w:r>
      <w:smartTag w:uri="urn:schemas-microsoft-com:office:smarttags" w:element="PersonName">
        <w:smartTagPr>
          <w:attr w:name="ProductID" w:val="LA CARTERA DE"/>
        </w:smartTagPr>
        <w:r w:rsidRPr="0012299B">
          <w:rPr>
            <w:rFonts w:ascii="Muller Bold" w:hAnsi="Muller Bold" w:cs="Tahoma"/>
            <w:b w:val="0"/>
            <w:bCs/>
            <w:sz w:val="20"/>
          </w:rPr>
          <w:t>la cartera de</w:t>
        </w:r>
      </w:smartTag>
      <w:r w:rsidRPr="0012299B">
        <w:rPr>
          <w:rFonts w:ascii="Muller Bold" w:hAnsi="Muller Bold" w:cs="Tahoma"/>
          <w:b w:val="0"/>
          <w:bCs/>
          <w:sz w:val="20"/>
        </w:rPr>
        <w:t xml:space="preserve"> proyectos</w:t>
      </w:r>
      <w:bookmarkEnd w:id="9"/>
    </w:p>
    <w:p w:rsidRPr="0012299B" w:rsidR="0012299B" w:rsidP="0012299B" w:rsidRDefault="00480D67" w14:paraId="7FAEA55B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89224924" w:id="10"/>
      <w:bookmarkStart w:name="_Toc199424691" w:id="11"/>
      <w:r w:rsidRPr="0012299B">
        <w:rPr>
          <w:rFonts w:ascii="Muller Bold" w:hAnsi="Muller Bold" w:cs="Tahoma"/>
          <w:b w:val="0"/>
          <w:sz w:val="20"/>
        </w:rPr>
        <w:t>Código del Proyecto</w:t>
      </w:r>
      <w:bookmarkEnd w:id="10"/>
      <w:bookmarkEnd w:id="11"/>
      <w:r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4A0" w:firstRow="1" w:lastRow="0" w:firstColumn="1" w:lastColumn="0" w:noHBand="0" w:noVBand="1"/>
      </w:tblPr>
      <w:tblGrid>
        <w:gridCol w:w="7938"/>
      </w:tblGrid>
      <w:tr w:rsidRPr="0008185C" w:rsidR="00480D67" w:rsidTr="00715337" w14:paraId="306B5CBE" w14:textId="77777777"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480D67" w:rsidP="00415678" w:rsidRDefault="00480D67" w14:paraId="6A0A83B3" w14:textId="7777777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:rsidRPr="0012299B" w:rsidR="00480D67" w:rsidP="00480D67" w:rsidRDefault="00480D67" w14:paraId="21D1C263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name="_Toc89224925" w:id="12"/>
      <w:bookmarkStart w:name="_Toc199424692" w:id="13"/>
      <w:r w:rsidRPr="0012299B">
        <w:rPr>
          <w:rFonts w:ascii="Muller Bold" w:hAnsi="Muller Bold" w:cs="Tahoma"/>
          <w:b w:val="0"/>
          <w:sz w:val="20"/>
        </w:rPr>
        <w:t>Nombre del Proyecto</w:t>
      </w:r>
      <w:bookmarkEnd w:id="12"/>
      <w:bookmarkEnd w:id="13"/>
      <w:r w:rsidRPr="0012299B">
        <w:rPr>
          <w:rFonts w:ascii="Muller Bold" w:hAnsi="Muller Bold"/>
          <w:b w:val="0"/>
          <w:sz w:val="20"/>
        </w:rPr>
        <w:t xml:space="preserve"> </w:t>
      </w:r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7138" w:type="dxa"/>
        <w:tblInd w:w="421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4A0" w:firstRow="1" w:lastRow="0" w:firstColumn="1" w:lastColumn="0" w:noHBand="0" w:noVBand="1"/>
      </w:tblPr>
      <w:tblGrid>
        <w:gridCol w:w="7138"/>
      </w:tblGrid>
      <w:tr w:rsidRPr="0008185C" w:rsidR="00480D67" w:rsidTr="00715337" w14:paraId="343D0241" w14:textId="77777777">
        <w:tc>
          <w:tcPr>
            <w:tcW w:w="7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12299B" w:rsidP="00715337" w:rsidRDefault="00480D67" w14:paraId="071B0FE2" w14:textId="72AF1FCC">
            <w:pPr>
              <w:ind w:left="-586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C012A0">
              <w:rPr>
                <w:sz w:val="20"/>
                <w:lang w:val="es-ES"/>
              </w:rPr>
              <w:t>dddd</w:t>
            </w:r>
          </w:p>
        </w:tc>
      </w:tr>
    </w:tbl>
    <w:p w:rsidRPr="0012299B" w:rsidR="00480D67" w:rsidP="00480D67" w:rsidRDefault="00480D67" w14:paraId="238C5773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name="_Toc89224926" w:id="14"/>
      <w:bookmarkStart w:name="_Toc199424693" w:id="15"/>
      <w:r w:rsidRPr="0012299B">
        <w:rPr>
          <w:rFonts w:ascii="Muller Bold" w:hAnsi="Muller Bold" w:cs="Tahoma"/>
          <w:b w:val="0"/>
          <w:sz w:val="20"/>
        </w:rPr>
        <w:t>Descripción</w:t>
      </w:r>
      <w:bookmarkEnd w:id="14"/>
      <w:bookmarkEnd w:id="15"/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4A0" w:firstRow="1" w:lastRow="0" w:firstColumn="1" w:lastColumn="0" w:noHBand="0" w:noVBand="1"/>
      </w:tblPr>
      <w:tblGrid>
        <w:gridCol w:w="7138"/>
      </w:tblGrid>
      <w:tr w:rsidRPr="0008185C" w:rsidR="00480D67" w:rsidTr="00715337" w14:paraId="56B03C34" w14:textId="77777777">
        <w:tc>
          <w:tcPr>
            <w:tcW w:w="7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480D67" w:rsidP="00415678" w:rsidRDefault="00480D67" w14:paraId="5A039677" w14:textId="77777777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:rsidRPr="0012299B" w:rsidR="00480D67" w:rsidP="00480D67" w:rsidRDefault="00480D67" w14:paraId="42028316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89224927" w:id="16"/>
      <w:bookmarkStart w:name="_Toc199424694" w:id="17"/>
      <w:r w:rsidRPr="0012299B">
        <w:rPr>
          <w:rFonts w:ascii="Muller Bold" w:hAnsi="Muller Bold" w:cs="Tahoma"/>
          <w:b w:val="0"/>
          <w:sz w:val="20"/>
        </w:rPr>
        <w:t>Dirección / Áreas involucrados</w:t>
      </w:r>
      <w:bookmarkEnd w:id="16"/>
      <w:bookmarkEnd w:id="17"/>
    </w:p>
    <w:tbl>
      <w:tblPr>
        <w:tblW w:w="0" w:type="auto"/>
        <w:tblInd w:w="421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4A0" w:firstRow="1" w:lastRow="0" w:firstColumn="1" w:lastColumn="0" w:noHBand="0" w:noVBand="1"/>
      </w:tblPr>
      <w:tblGrid>
        <w:gridCol w:w="7138"/>
      </w:tblGrid>
      <w:tr w:rsidRPr="0008185C" w:rsidR="00480D67" w:rsidTr="00715337" w14:paraId="42E175E9" w14:textId="77777777">
        <w:tc>
          <w:tcPr>
            <w:tcW w:w="7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12299B" w:rsidP="00415678" w:rsidRDefault="00480D67" w14:paraId="756BC7EB" w14:textId="3A12C79D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C012A0">
              <w:rPr>
                <w:sz w:val="20"/>
                <w:lang w:val="es-ES"/>
              </w:rPr>
              <w:t>Ventas</w:t>
            </w:r>
          </w:p>
        </w:tc>
      </w:tr>
      <w:tr w:rsidRPr="0008185C" w:rsidR="00480D67" w:rsidTr="00715337" w14:paraId="54817183" w14:textId="77777777">
        <w:tc>
          <w:tcPr>
            <w:tcW w:w="7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480D67" w:rsidP="00415678" w:rsidRDefault="00C012A0" w14:paraId="5E754914" w14:textId="6A9523B5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Compras</w:t>
            </w:r>
          </w:p>
        </w:tc>
      </w:tr>
      <w:tr w:rsidRPr="0008185C" w:rsidR="00480D67" w:rsidTr="00715337" w14:paraId="004380C2" w14:textId="77777777">
        <w:tc>
          <w:tcPr>
            <w:tcW w:w="7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12299B" w:rsidP="00415678" w:rsidRDefault="00C012A0" w14:paraId="04EC81FD" w14:textId="79115549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Almacén</w:t>
            </w:r>
          </w:p>
        </w:tc>
      </w:tr>
      <w:tr w:rsidRPr="0008185C" w:rsidR="00C012A0" w:rsidTr="00715337" w14:paraId="5CB2C336" w14:textId="77777777">
        <w:tc>
          <w:tcPr>
            <w:tcW w:w="7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012A0" w:rsidP="00415678" w:rsidRDefault="00C012A0" w14:paraId="5B72C314" w14:textId="4886D442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Gerencia</w:t>
            </w:r>
          </w:p>
        </w:tc>
      </w:tr>
    </w:tbl>
    <w:p w:rsidRPr="002C20F2" w:rsidR="00480D67" w:rsidP="00480D67" w:rsidRDefault="00480D67" w14:paraId="38AF4EA5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89224929" w:id="18"/>
      <w:bookmarkStart w:name="_Toc199424695" w:id="19"/>
      <w:r w:rsidRPr="002C20F2">
        <w:rPr>
          <w:rFonts w:ascii="Muller Bold" w:hAnsi="Muller Bold" w:cs="Tahoma"/>
          <w:b w:val="0"/>
          <w:sz w:val="20"/>
        </w:rPr>
        <w:t>Objetivos Estratégic</w:t>
      </w:r>
      <w:bookmarkEnd w:id="18"/>
      <w:r w:rsidRPr="002C20F2">
        <w:rPr>
          <w:rFonts w:ascii="Muller Bold" w:hAnsi="Muller Bold" w:cs="Tahoma"/>
          <w:b w:val="0"/>
          <w:sz w:val="20"/>
        </w:rPr>
        <w:t>os</w:t>
      </w:r>
      <w:bookmarkEnd w:id="19"/>
    </w:p>
    <w:p w:rsidR="00480D67" w:rsidP="00480D67" w:rsidRDefault="00480D67" w14:paraId="3868E450" w14:textId="77777777">
      <w:pPr>
        <w:ind w:left="1476" w:hanging="36"/>
        <w:rPr>
          <w:lang w:val="es-ES"/>
        </w:rPr>
      </w:pPr>
    </w:p>
    <w:tbl>
      <w:tblPr>
        <w:tblW w:w="8080" w:type="dxa"/>
        <w:tblInd w:w="426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Pr="008B67EE" w:rsidR="00480D67" w:rsidTr="00715337" w14:paraId="3AC298B6" w14:textId="77777777">
        <w:tc>
          <w:tcPr>
            <w:tcW w:w="1701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8161F6" w:rsidR="00480D67" w:rsidP="00415678" w:rsidRDefault="00480D67" w14:paraId="2B0BA728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color="000000" w:themeColor="text1" w:sz="4" w:space="0"/>
              <w:left w:val="single" w:color="FFFFFF" w:themeColor="background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</w:tcPr>
          <w:p w:rsidRPr="008161F6" w:rsidR="00480D67" w:rsidP="00415678" w:rsidRDefault="00480D67" w14:paraId="7918780E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715337" w14:paraId="62FA296D" w14:textId="77777777">
        <w:tc>
          <w:tcPr>
            <w:tcW w:w="170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456AD" w:rsidR="00480D67" w:rsidP="00415678" w:rsidRDefault="00480D67" w14:paraId="5669600C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43A4B" w:rsidR="00480D67" w:rsidP="00415678" w:rsidRDefault="00480D67" w14:paraId="239695B6" w14:textId="2FD2DF91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C012A0">
              <w:rPr>
                <w:rFonts w:cs="Arial"/>
                <w:sz w:val="20"/>
                <w:lang w:val="es-ES"/>
              </w:rPr>
              <w:t>Aumento del nivel de ventas en la Empresa</w:t>
            </w:r>
          </w:p>
        </w:tc>
      </w:tr>
      <w:tr w:rsidRPr="008B67EE" w:rsidR="00480D67" w:rsidTr="00715337" w14:paraId="422488B8" w14:textId="77777777"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456AD" w:rsidR="00480D67" w:rsidP="00415678" w:rsidRDefault="00480D67" w14:paraId="32143149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43A4B" w:rsidR="00480D67" w:rsidP="00415678" w:rsidRDefault="00C012A0" w14:paraId="4BB38C92" w14:textId="06BA836D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Tener una mayor participación en el Mercado en el que se desarrolla la Empresa</w:t>
            </w:r>
          </w:p>
        </w:tc>
      </w:tr>
      <w:tr w:rsidRPr="008B67EE" w:rsidR="00480D67" w:rsidTr="00715337" w14:paraId="2EDFBFAC" w14:textId="77777777"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456AD" w:rsidR="00480D67" w:rsidP="00415678" w:rsidRDefault="00480D67" w14:paraId="0E9DBFDB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43A4B" w:rsidR="00480D67" w:rsidP="00415678" w:rsidRDefault="001510BC" w14:paraId="54D5F333" w14:textId="172D77FA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Reducir los costos en la Empresa</w:t>
            </w:r>
            <w:r w:rsidR="00480D67"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:rsidRPr="002C20F2" w:rsidR="00480D67" w:rsidP="00480D67" w:rsidRDefault="00480D67" w14:paraId="58C902A6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89224930" w:id="20"/>
      <w:bookmarkStart w:name="_Toc199424696" w:id="21"/>
      <w:r w:rsidRPr="002C20F2">
        <w:rPr>
          <w:rFonts w:ascii="Muller Bold" w:hAnsi="Muller Bold" w:cs="Tahoma"/>
          <w:b w:val="0"/>
          <w:sz w:val="20"/>
        </w:rPr>
        <w:t>Beneficios Esperados</w:t>
      </w:r>
      <w:bookmarkEnd w:id="20"/>
      <w:bookmarkEnd w:id="21"/>
      <w:r w:rsidRPr="002C20F2">
        <w:rPr>
          <w:rFonts w:ascii="Muller Bold" w:hAnsi="Muller Bold" w:cs="Tahoma"/>
          <w:b w:val="0"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Pr="008B67EE" w:rsidR="00480D67" w:rsidTr="00715337" w14:paraId="206D5266" w14:textId="77777777">
        <w:tc>
          <w:tcPr>
            <w:tcW w:w="1701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2C20F2" w:rsidR="00480D67" w:rsidP="00415678" w:rsidRDefault="00480D67" w14:paraId="327779FD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2C20F2" w:rsidR="00480D67" w:rsidP="00415678" w:rsidRDefault="00480D67" w14:paraId="2C8FB707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715337" w14:paraId="348C09F6" w14:textId="77777777">
        <w:tc>
          <w:tcPr>
            <w:tcW w:w="1701" w:type="dxa"/>
            <w:tcBorders>
              <w:top w:val="nil"/>
            </w:tcBorders>
            <w:shd w:val="clear" w:color="auto" w:fill="auto"/>
          </w:tcPr>
          <w:p w:rsidRPr="008161F6" w:rsidR="00480D67" w:rsidP="00415678" w:rsidRDefault="00480D67" w14:paraId="1CFED824" w14:textId="77777777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:rsidRPr="00343A4B" w:rsidR="00480D67" w:rsidP="00415678" w:rsidRDefault="00C66759" w14:paraId="77B6A2AF" w14:textId="5E7B911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Aumentar en un 20% las ventas en la empresa</w:t>
            </w:r>
          </w:p>
        </w:tc>
      </w:tr>
      <w:tr w:rsidRPr="008B67EE" w:rsidR="00480D67" w:rsidTr="00715337" w14:paraId="3D550C13" w14:textId="77777777">
        <w:tc>
          <w:tcPr>
            <w:tcW w:w="1701" w:type="dxa"/>
            <w:shd w:val="clear" w:color="auto" w:fill="auto"/>
          </w:tcPr>
          <w:p w:rsidRPr="008161F6" w:rsidR="00480D67" w:rsidP="00415678" w:rsidRDefault="00480D67" w14:paraId="7B66FBE7" w14:textId="77777777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Pr="00343A4B" w:rsidR="00480D67" w:rsidP="00415678" w:rsidRDefault="00C66759" w14:paraId="38DACF72" w14:textId="457A1F09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Copar el 40% de las ventas en provincia de equipos informáticos</w:t>
            </w:r>
          </w:p>
        </w:tc>
      </w:tr>
      <w:tr w:rsidRPr="008B67EE" w:rsidR="00480D67" w:rsidTr="00715337" w14:paraId="02EFF2DB" w14:textId="77777777">
        <w:tc>
          <w:tcPr>
            <w:tcW w:w="1701" w:type="dxa"/>
            <w:tcBorders>
              <w:bottom w:val="nil"/>
            </w:tcBorders>
            <w:shd w:val="clear" w:color="auto" w:fill="auto"/>
          </w:tcPr>
          <w:p w:rsidRPr="008161F6" w:rsidR="00480D67" w:rsidP="00415678" w:rsidRDefault="00480D67" w14:paraId="02BD0F92" w14:textId="77777777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:rsidRPr="00343A4B" w:rsidR="00480D67" w:rsidP="00415678" w:rsidRDefault="00480D67" w14:paraId="2A0AFF46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Pr="008B67EE" w:rsidR="00480D67" w:rsidTr="00715337" w14:paraId="5B30164F" w14:textId="77777777">
        <w:tc>
          <w:tcPr>
            <w:tcW w:w="1701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2C20F2" w:rsidR="00480D67" w:rsidP="00415678" w:rsidRDefault="00480D67" w14:paraId="4A447E8B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color="FFFFFF" w:themeColor="background1" w:sz="4" w:space="0"/>
              <w:bottom w:val="nil"/>
              <w:right w:val="nil"/>
            </w:tcBorders>
            <w:shd w:val="clear" w:color="auto" w:fill="000000" w:themeFill="text1"/>
          </w:tcPr>
          <w:p w:rsidRPr="002C20F2" w:rsidR="00480D67" w:rsidP="00415678" w:rsidRDefault="00480D67" w14:paraId="40B7832C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715337" w14:paraId="2093A439" w14:textId="77777777">
        <w:tc>
          <w:tcPr>
            <w:tcW w:w="1701" w:type="dxa"/>
            <w:tcBorders>
              <w:top w:val="nil"/>
            </w:tcBorders>
            <w:shd w:val="clear" w:color="auto" w:fill="auto"/>
          </w:tcPr>
          <w:p w:rsidRPr="008161F6" w:rsidR="00480D67" w:rsidP="00415678" w:rsidRDefault="00480D67" w14:paraId="5ED4C10B" w14:textId="77777777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:rsidRPr="00343A4B" w:rsidR="00480D67" w:rsidP="00415678" w:rsidRDefault="00480D67" w14:paraId="22FEB5DD" w14:textId="5E740C1D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E742FE">
              <w:rPr>
                <w:rFonts w:cs="Arial"/>
                <w:sz w:val="20"/>
                <w:lang w:val="es-ES"/>
              </w:rPr>
              <w:t>Mejorar la imagen de la empresa</w:t>
            </w:r>
          </w:p>
        </w:tc>
      </w:tr>
      <w:tr w:rsidRPr="008B67EE" w:rsidR="00480D67" w:rsidTr="00715337" w14:paraId="5EE570A7" w14:textId="77777777">
        <w:tc>
          <w:tcPr>
            <w:tcW w:w="1701" w:type="dxa"/>
            <w:shd w:val="clear" w:color="auto" w:fill="auto"/>
          </w:tcPr>
          <w:p w:rsidRPr="008161F6" w:rsidR="00480D67" w:rsidP="00415678" w:rsidRDefault="00480D67" w14:paraId="5B0FD661" w14:textId="77777777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Pr="00343A4B" w:rsidR="00480D67" w:rsidP="00415678" w:rsidRDefault="00480D67" w14:paraId="09A01F82" w14:textId="63B2D36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E742FE">
              <w:rPr>
                <w:rFonts w:cs="Arial"/>
                <w:sz w:val="20"/>
                <w:lang w:val="es-ES"/>
              </w:rPr>
              <w:t>Hacer mas competitiva a la empresa</w:t>
            </w:r>
          </w:p>
        </w:tc>
      </w:tr>
      <w:tr w:rsidRPr="008B67EE" w:rsidR="00480D67" w:rsidTr="00715337" w14:paraId="6AACB146" w14:textId="77777777">
        <w:tc>
          <w:tcPr>
            <w:tcW w:w="1701" w:type="dxa"/>
            <w:shd w:val="clear" w:color="auto" w:fill="auto"/>
          </w:tcPr>
          <w:p w:rsidRPr="008161F6" w:rsidR="00480D67" w:rsidP="00415678" w:rsidRDefault="00480D67" w14:paraId="231F99E0" w14:textId="77777777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Pr="00343A4B" w:rsidR="00480D67" w:rsidP="00415678" w:rsidRDefault="00480D67" w14:paraId="0E5EECBC" w14:textId="77777777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:rsidR="00480D67" w:rsidP="00480D67" w:rsidRDefault="00480D67" w14:paraId="7E19C77B" w14:textId="77777777">
      <w:pPr>
        <w:ind w:left="1476" w:hanging="36"/>
        <w:rPr>
          <w:lang w:val="es-ES"/>
        </w:rPr>
      </w:pPr>
    </w:p>
    <w:p w:rsidR="00B41692" w:rsidRDefault="00B41692" w14:paraId="3E06BFF5" w14:textId="77777777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480D67" w:rsidP="00480D67" w:rsidRDefault="00480D67" w14:paraId="23FEE0AA" w14:textId="77777777">
      <w:pPr>
        <w:ind w:left="1476" w:hanging="36"/>
        <w:rPr>
          <w:lang w:val="es-ES"/>
        </w:rPr>
      </w:pPr>
    </w:p>
    <w:p w:rsidRPr="002C20F2" w:rsidR="00480D67" w:rsidP="00480D67" w:rsidRDefault="00480D67" w14:paraId="03FD9841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99424697" w:id="22"/>
      <w:bookmarkStart w:name="_Toc89224931" w:id="23"/>
      <w:r w:rsidRPr="002C20F2">
        <w:rPr>
          <w:rFonts w:ascii="Muller Bold" w:hAnsi="Muller Bold" w:cs="Tahoma"/>
          <w:b w:val="0"/>
          <w:sz w:val="20"/>
        </w:rPr>
        <w:t>Supuestos y premisas</w:t>
      </w:r>
      <w:bookmarkEnd w:id="22"/>
    </w:p>
    <w:tbl>
      <w:tblPr>
        <w:tblW w:w="8080" w:type="dxa"/>
        <w:tblInd w:w="5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256"/>
        <w:gridCol w:w="6824"/>
      </w:tblGrid>
      <w:tr w:rsidRPr="002C20F2" w:rsidR="002C20F2" w:rsidTr="00715337" w14:paraId="1DBDEB95" w14:textId="77777777">
        <w:tc>
          <w:tcPr>
            <w:tcW w:w="1256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F27D41" w:rsidR="00480D67" w:rsidP="002C20F2" w:rsidRDefault="00480D67" w14:paraId="32C69575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F27D41" w:rsidR="00480D67" w:rsidP="00415678" w:rsidRDefault="00480D67" w14:paraId="07608AEA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715337" w14:paraId="6F6CE9CF" w14:textId="77777777">
        <w:tc>
          <w:tcPr>
            <w:tcW w:w="1256" w:type="dxa"/>
            <w:tcBorders>
              <w:top w:val="nil"/>
            </w:tcBorders>
            <w:shd w:val="clear" w:color="auto" w:fill="auto"/>
          </w:tcPr>
          <w:p w:rsidRPr="008161F6" w:rsidR="00480D67" w:rsidP="00415678" w:rsidRDefault="00480D67" w14:paraId="1A036BED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:rsidRPr="00343A4B" w:rsidR="00480D67" w:rsidP="00415678" w:rsidRDefault="00E8125F" w14:paraId="105030CD" w14:textId="2056A239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La empresa esta comprometida con la realización del sistema de información.</w:t>
            </w:r>
          </w:p>
        </w:tc>
      </w:tr>
      <w:tr w:rsidRPr="008B67EE" w:rsidR="00480D67" w:rsidTr="00715337" w14:paraId="1E9534BB" w14:textId="77777777">
        <w:tc>
          <w:tcPr>
            <w:tcW w:w="1256" w:type="dxa"/>
            <w:shd w:val="clear" w:color="auto" w:fill="auto"/>
          </w:tcPr>
          <w:p w:rsidRPr="008161F6" w:rsidR="00480D67" w:rsidP="00415678" w:rsidRDefault="00480D67" w14:paraId="40529306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:rsidRPr="00343A4B" w:rsidR="00480D67" w:rsidP="00415678" w:rsidRDefault="00E8125F" w14:paraId="3ADF2B84" w14:textId="3721A6F3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La empresa tiene los recursos necesarios para implementar el sistema de información.</w:t>
            </w:r>
          </w:p>
        </w:tc>
      </w:tr>
      <w:tr w:rsidRPr="008B67EE" w:rsidR="00480D67" w:rsidTr="00715337" w14:paraId="6208A6EB" w14:textId="77777777">
        <w:tc>
          <w:tcPr>
            <w:tcW w:w="1256" w:type="dxa"/>
            <w:tcBorders>
              <w:bottom w:val="nil"/>
            </w:tcBorders>
            <w:shd w:val="clear" w:color="auto" w:fill="auto"/>
          </w:tcPr>
          <w:p w:rsidRPr="008161F6" w:rsidR="00480D67" w:rsidP="00415678" w:rsidRDefault="00480D67" w14:paraId="5D14B23D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:rsidRPr="00343A4B" w:rsidR="00480D67" w:rsidP="00415678" w:rsidRDefault="00E8125F" w14:paraId="7E06B2DC" w14:textId="7F3A8C3F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Los recursos humanos participaran de forma activa a lo largo de todo el proyecto.</w:t>
            </w:r>
          </w:p>
        </w:tc>
      </w:tr>
      <w:tr w:rsidRPr="008B67EE" w:rsidR="00480D67" w:rsidTr="00715337" w14:paraId="60BBDD18" w14:textId="77777777">
        <w:tc>
          <w:tcPr>
            <w:tcW w:w="1256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F27D41" w:rsidR="00480D67" w:rsidP="00C16ECF" w:rsidRDefault="00480D67" w14:paraId="00F86F19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F27D41" w:rsidR="00480D67" w:rsidP="00415678" w:rsidRDefault="00480D67" w14:paraId="55CAD0DF" w14:textId="77777777">
            <w:pPr>
              <w:jc w:val="center"/>
              <w:rPr>
                <w:rFonts w:ascii="Muller Bold" w:hAnsi="Muller Bold" w:cs="Arial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715337" w14:paraId="72B0736E" w14:textId="77777777">
        <w:tc>
          <w:tcPr>
            <w:tcW w:w="1256" w:type="dxa"/>
            <w:tcBorders>
              <w:top w:val="nil"/>
            </w:tcBorders>
            <w:shd w:val="clear" w:color="auto" w:fill="auto"/>
          </w:tcPr>
          <w:p w:rsidRPr="008161F6" w:rsidR="00480D67" w:rsidP="00415678" w:rsidRDefault="00480D67" w14:paraId="221DBE1C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:rsidRPr="00343A4B" w:rsidR="00480D67" w:rsidP="00415678" w:rsidRDefault="00754EBE" w14:paraId="6A12EA39" w14:textId="449FB1C5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MI equipo técnico tenga todos los conocimientos para implementar la solución.</w:t>
            </w:r>
          </w:p>
        </w:tc>
      </w:tr>
      <w:tr w:rsidRPr="008B67EE" w:rsidR="00480D67" w:rsidTr="00715337" w14:paraId="306C3F07" w14:textId="77777777">
        <w:tc>
          <w:tcPr>
            <w:tcW w:w="1256" w:type="dxa"/>
            <w:shd w:val="clear" w:color="auto" w:fill="auto"/>
          </w:tcPr>
          <w:p w:rsidRPr="008161F6" w:rsidR="00480D67" w:rsidP="00415678" w:rsidRDefault="00480D67" w14:paraId="76494449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:rsidRPr="00343A4B" w:rsidR="00480D67" w:rsidP="00415678" w:rsidRDefault="00CD1053" w14:paraId="73CD9223" w14:textId="2CB23E14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Toda la empresa esta comunicada de la implementación del sistema.</w:t>
            </w:r>
          </w:p>
        </w:tc>
      </w:tr>
      <w:tr w:rsidRPr="008B67EE" w:rsidR="00480D67" w:rsidTr="00715337" w14:paraId="39E04F51" w14:textId="77777777">
        <w:tc>
          <w:tcPr>
            <w:tcW w:w="1256" w:type="dxa"/>
            <w:shd w:val="clear" w:color="auto" w:fill="auto"/>
          </w:tcPr>
          <w:p w:rsidRPr="008161F6" w:rsidR="00480D67" w:rsidP="00415678" w:rsidRDefault="00480D67" w14:paraId="43BAC230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shd w:val="clear" w:color="auto" w:fill="auto"/>
          </w:tcPr>
          <w:p w:rsidRPr="00343A4B" w:rsidR="00480D67" w:rsidP="00415678" w:rsidRDefault="00DE1E29" w14:paraId="6EB892B0" w14:textId="3D4EF872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Se deben respetar los calendarios del proyecto por todos los que participan en la solución. </w:t>
            </w:r>
          </w:p>
        </w:tc>
      </w:tr>
    </w:tbl>
    <w:p w:rsidRPr="002C20F2" w:rsidR="00480D67" w:rsidP="00480D67" w:rsidRDefault="00480D67" w14:paraId="6D4FA71F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99424698" w:id="24"/>
      <w:r w:rsidRPr="002C20F2">
        <w:rPr>
          <w:rFonts w:ascii="Muller Bold" w:hAnsi="Muller Bold" w:cs="Tahoma"/>
          <w:b w:val="0"/>
          <w:sz w:val="20"/>
        </w:rPr>
        <w:t>Restricciones</w:t>
      </w:r>
      <w:bookmarkEnd w:id="23"/>
      <w:bookmarkEnd w:id="24"/>
    </w:p>
    <w:tbl>
      <w:tblPr>
        <w:tblW w:w="8080" w:type="dxa"/>
        <w:tblInd w:w="5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Pr="008B67EE" w:rsidR="00480D67" w:rsidTr="00715337" w14:paraId="201E9431" w14:textId="77777777"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000000" w:themeFill="text1"/>
          </w:tcPr>
          <w:p w:rsidRPr="00F27D41" w:rsidR="00480D67" w:rsidP="002C20F2" w:rsidRDefault="00480D67" w14:paraId="23CB4228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color="auto" w:sz="4" w:space="0"/>
              <w:bottom w:val="nil"/>
            </w:tcBorders>
            <w:shd w:val="clear" w:color="auto" w:fill="000000" w:themeFill="text1"/>
          </w:tcPr>
          <w:p w:rsidRPr="00F27D41" w:rsidR="00480D67" w:rsidP="00415678" w:rsidRDefault="00480D67" w14:paraId="47B5AF9A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715337" w14:paraId="3342EC0B" w14:textId="77777777">
        <w:tc>
          <w:tcPr>
            <w:tcW w:w="1336" w:type="dxa"/>
            <w:tcBorders>
              <w:top w:val="nil"/>
            </w:tcBorders>
            <w:shd w:val="clear" w:color="auto" w:fill="auto"/>
          </w:tcPr>
          <w:p w:rsidRPr="00F27D41" w:rsidR="00480D67" w:rsidP="00415678" w:rsidRDefault="00480D67" w14:paraId="5027EF32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:rsidRPr="00343A4B" w:rsidR="00480D67" w:rsidP="00415678" w:rsidRDefault="0029241E" w14:paraId="27103160" w14:textId="39BA42E5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>El sistema de información será desarrollado en máximo 9 meses.</w:t>
            </w:r>
          </w:p>
        </w:tc>
      </w:tr>
      <w:tr w:rsidRPr="008B67EE" w:rsidR="00480D67" w:rsidTr="00715337" w14:paraId="31DC53E1" w14:textId="77777777">
        <w:tc>
          <w:tcPr>
            <w:tcW w:w="1336" w:type="dxa"/>
            <w:shd w:val="clear" w:color="auto" w:fill="auto"/>
          </w:tcPr>
          <w:p w:rsidRPr="00F27D41" w:rsidR="00480D67" w:rsidP="00415678" w:rsidRDefault="00480D67" w14:paraId="2966365E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:rsidRPr="00343A4B" w:rsidR="00480D67" w:rsidP="00415678" w:rsidRDefault="0029241E" w14:paraId="51407BDB" w14:textId="24824229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El sistema de información costara máximo 150 000 soles.</w:t>
            </w:r>
          </w:p>
        </w:tc>
      </w:tr>
      <w:tr w:rsidRPr="008B67EE" w:rsidR="00480D67" w:rsidTr="00715337" w14:paraId="213D6E1B" w14:textId="77777777">
        <w:tc>
          <w:tcPr>
            <w:tcW w:w="1336" w:type="dxa"/>
            <w:shd w:val="clear" w:color="auto" w:fill="auto"/>
          </w:tcPr>
          <w:p w:rsidRPr="00F27D41" w:rsidR="00480D67" w:rsidP="00415678" w:rsidRDefault="00480D67" w14:paraId="6C8AB7FA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:rsidRPr="00343A4B" w:rsidR="00480D67" w:rsidP="00415678" w:rsidRDefault="0029241E" w14:paraId="20C0D879" w14:textId="316AC5E2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>El personal de la empresa cumplirá con los horarios para el levantamiento de información.</w:t>
            </w:r>
          </w:p>
        </w:tc>
      </w:tr>
    </w:tbl>
    <w:p w:rsidRPr="002C20F2" w:rsidR="00480D67" w:rsidP="00480D67" w:rsidRDefault="00480D67" w14:paraId="4CB5B49C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89224932" w:id="25"/>
      <w:bookmarkStart w:name="_Toc199424699" w:id="26"/>
      <w:r w:rsidRPr="002C20F2">
        <w:rPr>
          <w:rFonts w:ascii="Muller Bold" w:hAnsi="Muller Bold" w:cs="Tahoma"/>
          <w:b w:val="0"/>
          <w:sz w:val="20"/>
        </w:rPr>
        <w:t>Costos y Recursos estimados</w:t>
      </w:r>
      <w:bookmarkEnd w:id="25"/>
      <w:bookmarkEnd w:id="26"/>
    </w:p>
    <w:tbl>
      <w:tblPr>
        <w:tblW w:w="0" w:type="auto"/>
        <w:tblInd w:w="557" w:type="dxa"/>
        <w:tblBorders>
          <w:top w:val="single" w:color="C45911" w:sz="8" w:space="0"/>
          <w:left w:val="single" w:color="C45911" w:sz="8" w:space="0"/>
          <w:bottom w:val="single" w:color="C45911" w:sz="8" w:space="0"/>
          <w:right w:val="single" w:color="C45911" w:sz="8" w:space="0"/>
          <w:insideH w:val="single" w:color="C45911" w:sz="8" w:space="0"/>
          <w:insideV w:val="single" w:color="C45911" w:sz="8" w:space="0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412"/>
        <w:gridCol w:w="971"/>
        <w:gridCol w:w="930"/>
      </w:tblGrid>
      <w:tr w:rsidRPr="00F33FAC" w:rsidR="00C16ECF" w:rsidTr="00715337" w14:paraId="7F644B27" w14:textId="77777777">
        <w:tc>
          <w:tcPr>
            <w:tcW w:w="199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nil"/>
            </w:tcBorders>
            <w:shd w:val="clear" w:color="auto" w:fill="000000" w:themeFill="text1"/>
          </w:tcPr>
          <w:p w:rsidRPr="00C16ECF" w:rsidR="00480D67" w:rsidP="00415678" w:rsidRDefault="00480D67" w14:paraId="71DEA45A" w14:textId="77777777">
            <w:pPr>
              <w:rPr>
                <w:rFonts w:ascii="Muller Bold" w:hAnsi="Muller Bold"/>
                <w:lang w:val="es-ES"/>
              </w:rPr>
            </w:pPr>
            <w:bookmarkStart w:name="_Toc89224933" w:id="27"/>
          </w:p>
        </w:tc>
        <w:tc>
          <w:tcPr>
            <w:tcW w:w="1185" w:type="dxa"/>
            <w:tcBorders>
              <w:top w:val="single" w:color="FFFFFF" w:themeColor="background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000000" w:themeFill="text1"/>
          </w:tcPr>
          <w:p w:rsidRPr="00C16ECF" w:rsidR="00480D67" w:rsidP="00415678" w:rsidRDefault="00480D67" w14:paraId="05540F2E" w14:textId="77777777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Cantidad</w:t>
            </w:r>
          </w:p>
          <w:p w:rsidRPr="00C16ECF" w:rsidR="00480D67" w:rsidP="00415678" w:rsidRDefault="00480D67" w14:paraId="04D6FC34" w14:textId="77777777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(Hora)</w:t>
            </w:r>
          </w:p>
        </w:tc>
        <w:tc>
          <w:tcPr>
            <w:tcW w:w="1170" w:type="dxa"/>
            <w:tcBorders>
              <w:top w:val="single" w:color="FFFFFF" w:themeColor="background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000000" w:themeFill="text1"/>
          </w:tcPr>
          <w:p w:rsidRPr="00C16ECF" w:rsidR="00480D67" w:rsidP="00415678" w:rsidRDefault="00480D67" w14:paraId="46961BF9" w14:textId="77777777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Costo x Hora</w:t>
            </w:r>
          </w:p>
        </w:tc>
        <w:tc>
          <w:tcPr>
            <w:tcW w:w="1073" w:type="dxa"/>
            <w:tcBorders>
              <w:top w:val="single" w:color="FFFFFF" w:themeColor="background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000000" w:themeFill="text1"/>
          </w:tcPr>
          <w:p w:rsidRPr="00C16ECF" w:rsidR="00480D67" w:rsidP="00415678" w:rsidRDefault="00480D67" w14:paraId="07BC0B6F" w14:textId="77777777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Subtotal</w:t>
            </w:r>
          </w:p>
        </w:tc>
        <w:tc>
          <w:tcPr>
            <w:tcW w:w="971" w:type="dxa"/>
            <w:tcBorders>
              <w:top w:val="single" w:color="FFFFFF" w:themeColor="background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000000" w:themeFill="text1"/>
          </w:tcPr>
          <w:p w:rsidRPr="00C16ECF" w:rsidR="00480D67" w:rsidP="00415678" w:rsidRDefault="00480D67" w14:paraId="540F4AFC" w14:textId="77777777">
            <w:pPr>
              <w:jc w:val="center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Numero de Meses</w:t>
            </w:r>
          </w:p>
        </w:tc>
        <w:tc>
          <w:tcPr>
            <w:tcW w:w="930" w:type="dxa"/>
            <w:tcBorders>
              <w:top w:val="single" w:color="FFFFFF" w:themeColor="background1" w:sz="8" w:space="0"/>
              <w:left w:val="nil"/>
              <w:bottom w:val="single" w:color="000000" w:themeColor="text1" w:sz="8" w:space="0"/>
              <w:right w:val="single" w:color="FFFFFF" w:themeColor="background1" w:sz="8" w:space="0"/>
            </w:tcBorders>
            <w:shd w:val="clear" w:color="auto" w:fill="000000" w:themeFill="text1"/>
          </w:tcPr>
          <w:p w:rsidRPr="00C16ECF" w:rsidR="00480D67" w:rsidP="00415678" w:rsidRDefault="00480D67" w14:paraId="69BC7F15" w14:textId="77777777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</w:p>
        </w:tc>
      </w:tr>
      <w:tr w:rsidRPr="00F33FAC" w:rsidR="007A75C4" w:rsidTr="00715337" w14:paraId="26701567" w14:textId="77777777">
        <w:tc>
          <w:tcPr>
            <w:tcW w:w="199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</w:tcPr>
          <w:p w:rsidRPr="00C16ECF" w:rsidR="00480D67" w:rsidP="00415678" w:rsidRDefault="00480D67" w14:paraId="45A4010B" w14:textId="77777777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1.-Gestión del Proyecto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FC8CFCC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15D8A5EB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361F5EC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480D67" w14:paraId="5024387F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480D67" w14:paraId="18985135" w14:textId="77777777">
            <w:pPr>
              <w:jc w:val="right"/>
              <w:rPr>
                <w:sz w:val="20"/>
                <w:lang w:val="es-ES"/>
              </w:rPr>
            </w:pPr>
          </w:p>
        </w:tc>
      </w:tr>
      <w:tr w:rsidRPr="00F33FAC" w:rsidR="00480D67" w:rsidTr="00715337" w14:paraId="451D4FD9" w14:textId="77777777">
        <w:tc>
          <w:tcPr>
            <w:tcW w:w="19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7D41" w:rsidR="00480D67" w:rsidP="00415678" w:rsidRDefault="00480D67" w14:paraId="34F1DE45" w14:textId="77777777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Jefe del proyecto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BD7440" w14:paraId="3DE8CC57" w14:textId="3C26179C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8x5x4</w:t>
            </w: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BD7440" w14:paraId="26F40631" w14:textId="77D97F51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30</w:t>
            </w: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BD7440" w14:paraId="7A9E3E71" w14:textId="0CA4FAF4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160*30=4800</w:t>
            </w: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BD7440" w14:paraId="23CE818B" w14:textId="0E585C50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7</w:t>
            </w: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BD7440" w14:paraId="444C7B27" w14:textId="18BB6FDE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33 600</w:t>
            </w:r>
          </w:p>
        </w:tc>
      </w:tr>
      <w:tr w:rsidRPr="00F33FAC" w:rsidR="00480D67" w:rsidTr="00715337" w14:paraId="4443112E" w14:textId="77777777">
        <w:tc>
          <w:tcPr>
            <w:tcW w:w="19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7D41" w:rsidR="00480D67" w:rsidP="00415678" w:rsidRDefault="00480D67" w14:paraId="108D1904" w14:textId="77777777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Miembros del Equipo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BD7440" w14:paraId="1005787C" w14:textId="023D4C4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8x5x4</w:t>
            </w: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BD7440" w14:paraId="3CEBF235" w14:textId="2486E3E7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</w:t>
            </w: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BD7440" w14:paraId="42B7A7D5" w14:textId="63B9BC98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160*13=2080</w:t>
            </w: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BD7440" w14:paraId="1AAE6249" w14:textId="67096656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7</w:t>
            </w: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BD7440" w14:paraId="2EFD3E12" w14:textId="49477661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14 560</w:t>
            </w:r>
          </w:p>
        </w:tc>
      </w:tr>
      <w:tr w:rsidRPr="00F33FAC" w:rsidR="00480D67" w:rsidTr="00715337" w14:paraId="2EA1E699" w14:textId="77777777">
        <w:tc>
          <w:tcPr>
            <w:tcW w:w="1991" w:type="dxa"/>
            <w:tcBorders>
              <w:top w:val="single" w:color="000000" w:themeColor="text1" w:sz="8" w:space="0"/>
              <w:bottom w:val="single" w:color="FFFFFF" w:themeColor="background1" w:sz="8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BD7440" w14:paraId="5BF6E6FA" w14:textId="697C885F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(5)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2A07F9C9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0F065C41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020DE0FD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480D67" w14:paraId="697D064D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BD7440" w14:paraId="7C67A13F" w14:textId="19ADDE02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72 800</w:t>
            </w:r>
          </w:p>
        </w:tc>
      </w:tr>
      <w:tr w:rsidRPr="00F33FAC" w:rsidR="00480D67" w:rsidTr="00715337" w14:paraId="4797FE92" w14:textId="77777777">
        <w:tc>
          <w:tcPr>
            <w:tcW w:w="199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</w:tcPr>
          <w:p w:rsidRPr="00F83019" w:rsidR="00480D67" w:rsidP="00415678" w:rsidRDefault="00480D67" w14:paraId="1418470A" w14:textId="77777777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2.-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Hardware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0269FABE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6C4EFAA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C2B1FC8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480D67" w14:paraId="5D6F1006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480D67" w14:paraId="08C6A441" w14:textId="77777777">
            <w:pPr>
              <w:jc w:val="right"/>
              <w:rPr>
                <w:sz w:val="20"/>
                <w:lang w:val="es-ES"/>
              </w:rPr>
            </w:pPr>
          </w:p>
        </w:tc>
      </w:tr>
      <w:tr w:rsidRPr="00F33FAC" w:rsidR="00480D67" w:rsidTr="00715337" w14:paraId="5B26ED22" w14:textId="77777777">
        <w:tc>
          <w:tcPr>
            <w:tcW w:w="19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7D41" w:rsidR="00480D67" w:rsidP="00415678" w:rsidRDefault="00480D67" w14:paraId="2D0E0048" w14:textId="77777777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Pc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0D2D8A73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27250B69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5333865F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480D67" w14:paraId="7AB6D26F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3F62F8" w14:paraId="52B3EA0E" w14:textId="6B9681E2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5000</w:t>
            </w:r>
          </w:p>
        </w:tc>
      </w:tr>
      <w:tr w:rsidRPr="00F33FAC" w:rsidR="00480D67" w:rsidTr="00715337" w14:paraId="4D79FF37" w14:textId="77777777">
        <w:tc>
          <w:tcPr>
            <w:tcW w:w="19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27D41" w:rsidR="00480D67" w:rsidP="00415678" w:rsidRDefault="00480D67" w14:paraId="7F640737" w14:textId="77777777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Servidores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B75CF54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19F9738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527900AE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480D67" w14:paraId="071BFC0A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480D67" w14:paraId="57A0C387" w14:textId="77777777">
            <w:pPr>
              <w:jc w:val="right"/>
              <w:rPr>
                <w:sz w:val="20"/>
                <w:lang w:val="es-ES"/>
              </w:rPr>
            </w:pPr>
          </w:p>
        </w:tc>
      </w:tr>
      <w:tr w:rsidRPr="00F33FAC" w:rsidR="00480D67" w:rsidTr="00715337" w14:paraId="0BCDF500" w14:textId="77777777">
        <w:tc>
          <w:tcPr>
            <w:tcW w:w="19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/>
          </w:tcPr>
          <w:p w:rsidRPr="00C16ECF" w:rsidR="00480D67" w:rsidP="003F62F8" w:rsidRDefault="003F62F8" w14:paraId="5C40AD68" w14:textId="34884EFA">
            <w:pPr>
              <w:jc w:val="right"/>
              <w:rPr>
                <w:rFonts w:ascii="Muller Light" w:hAnsi="Muller Light"/>
                <w:b/>
                <w:sz w:val="20"/>
                <w:lang w:val="es-ES"/>
              </w:rPr>
            </w:pPr>
            <w:r>
              <w:rPr>
                <w:rFonts w:ascii="Muller Light" w:hAnsi="Muller Light"/>
                <w:b/>
                <w:sz w:val="20"/>
                <w:lang w:val="es-ES"/>
              </w:rPr>
              <w:t>(6)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849531C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70063B53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A1EDD68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480D67" w14:paraId="4D20BB2B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AF674D" w14:paraId="7BB93908" w14:textId="59FD2F8A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30 000</w:t>
            </w:r>
          </w:p>
        </w:tc>
      </w:tr>
      <w:tr w:rsidRPr="00F33FAC" w:rsidR="00480D67" w:rsidTr="00715337" w14:paraId="609FC992" w14:textId="77777777">
        <w:tc>
          <w:tcPr>
            <w:tcW w:w="1991" w:type="dxa"/>
            <w:tcBorders>
              <w:top w:val="single" w:color="000000" w:themeColor="text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8" w:space="0"/>
            </w:tcBorders>
            <w:shd w:val="clear" w:color="auto" w:fill="000000" w:themeFill="text1"/>
          </w:tcPr>
          <w:p w:rsidRPr="00F83019" w:rsidR="00480D67" w:rsidP="00415678" w:rsidRDefault="00480D67" w14:paraId="773CB5AC" w14:textId="77777777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3.-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Software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6F127BEC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328F111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44B4D50B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480D67" w14:paraId="685DE5DA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480D67" w14:paraId="7547DABF" w14:textId="77777777">
            <w:pPr>
              <w:jc w:val="right"/>
              <w:rPr>
                <w:sz w:val="20"/>
                <w:lang w:val="es-ES"/>
              </w:rPr>
            </w:pPr>
          </w:p>
        </w:tc>
      </w:tr>
      <w:tr w:rsidRPr="00F33FAC" w:rsidR="00480D67" w:rsidTr="00715337" w14:paraId="443AAFF6" w14:textId="77777777">
        <w:tc>
          <w:tcPr>
            <w:tcW w:w="1991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000000" w:themeColor="text1" w:sz="8" w:space="0"/>
            </w:tcBorders>
            <w:shd w:val="clear" w:color="auto" w:fill="auto"/>
          </w:tcPr>
          <w:p w:rsidRPr="00F27D41" w:rsidR="00480D67" w:rsidP="00415678" w:rsidRDefault="00480D67" w14:paraId="6D04CD5D" w14:textId="77777777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Licenciado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6C475521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0799C602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14DE74F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480D67" w14:paraId="14AF9E77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480D67" w14:paraId="305EE9C3" w14:textId="77777777">
            <w:pPr>
              <w:jc w:val="right"/>
              <w:rPr>
                <w:sz w:val="20"/>
                <w:lang w:val="es-ES"/>
              </w:rPr>
            </w:pPr>
          </w:p>
        </w:tc>
      </w:tr>
      <w:tr w:rsidRPr="00F33FAC" w:rsidR="00480D67" w:rsidTr="00715337" w14:paraId="13215D9A" w14:textId="77777777">
        <w:tc>
          <w:tcPr>
            <w:tcW w:w="199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000000" w:themeColor="text1" w:sz="8" w:space="0"/>
            </w:tcBorders>
            <w:shd w:val="clear" w:color="auto" w:fill="000000" w:themeFill="text1"/>
          </w:tcPr>
          <w:p w:rsidRPr="00C16ECF" w:rsidR="00480D67" w:rsidP="00415678" w:rsidRDefault="00480D67" w14:paraId="1A7D4D35" w14:textId="77777777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4.- Pruebas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54079FC0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43887D1D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66349EBE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F33FAC" w:rsidR="00480D67" w:rsidP="00415678" w:rsidRDefault="00480D67" w14:paraId="0BBADDBB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075C5E" w14:paraId="1AD90855" w14:textId="0073158F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4000</w:t>
            </w:r>
          </w:p>
        </w:tc>
      </w:tr>
      <w:tr w:rsidRPr="00F33FAC" w:rsidR="007A75C4" w:rsidTr="00715337" w14:paraId="713DF8BC" w14:textId="77777777">
        <w:tc>
          <w:tcPr>
            <w:tcW w:w="1991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8" w:space="0"/>
            </w:tcBorders>
            <w:shd w:val="clear" w:color="auto" w:fill="000000" w:themeFill="text1"/>
          </w:tcPr>
          <w:p w:rsidRPr="00C16ECF" w:rsidR="00480D67" w:rsidP="00415678" w:rsidRDefault="00480D67" w14:paraId="0210A3AF" w14:textId="77777777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5.- Capacitación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53640FAB" w14:textId="77777777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8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40B9FB93" w14:textId="77777777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8" w:space="0"/>
              <w:right w:val="single" w:color="000000" w:themeColor="text1" w:sz="6" w:space="0"/>
            </w:tcBorders>
            <w:shd w:val="clear" w:color="auto" w:fill="auto"/>
          </w:tcPr>
          <w:p w:rsidRPr="00F33FAC" w:rsidR="00480D67" w:rsidP="00415678" w:rsidRDefault="00480D67" w14:paraId="39F508D3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8" w:space="0"/>
              <w:right w:val="single" w:color="000000" w:themeColor="text1" w:sz="6" w:space="0"/>
            </w:tcBorders>
          </w:tcPr>
          <w:p w:rsidRPr="00F33FAC" w:rsidR="00480D67" w:rsidP="00415678" w:rsidRDefault="00480D67" w14:paraId="08605901" w14:textId="77777777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F33FAC" w:rsidR="00480D67" w:rsidP="00415678" w:rsidRDefault="00075C5E" w14:paraId="73432060" w14:textId="41595BAF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1500</w:t>
            </w:r>
          </w:p>
        </w:tc>
      </w:tr>
      <w:tr w:rsidRPr="00F33FAC" w:rsidR="00480D67" w:rsidTr="00715337" w14:paraId="1F6CF8D9" w14:textId="77777777">
        <w:tc>
          <w:tcPr>
            <w:tcW w:w="5419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8" w:space="0"/>
            </w:tcBorders>
            <w:shd w:val="clear" w:color="auto" w:fill="000000" w:themeFill="text1"/>
          </w:tcPr>
          <w:p w:rsidRPr="00C16ECF" w:rsidR="00480D67" w:rsidP="00415678" w:rsidRDefault="00480D67" w14:paraId="717C39DB" w14:textId="77777777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 de costo estimado</w:t>
            </w:r>
          </w:p>
        </w:tc>
        <w:tc>
          <w:tcPr>
            <w:tcW w:w="190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F33FAC" w:rsidR="00480D67" w:rsidP="00415678" w:rsidRDefault="00480D67" w14:paraId="45C4869C" w14:textId="77777777">
            <w:pPr>
              <w:jc w:val="right"/>
              <w:rPr>
                <w:sz w:val="20"/>
                <w:lang w:val="es-ES"/>
              </w:rPr>
            </w:pPr>
          </w:p>
        </w:tc>
      </w:tr>
    </w:tbl>
    <w:p w:rsidRPr="002C20F2" w:rsidR="00480D67" w:rsidP="00480D67" w:rsidRDefault="00480D67" w14:paraId="32935F12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99424700" w:id="28"/>
      <w:r w:rsidRPr="002C20F2">
        <w:rPr>
          <w:rFonts w:ascii="Muller Bold" w:hAnsi="Muller Bold" w:cs="Tahoma"/>
          <w:b w:val="0"/>
          <w:sz w:val="20"/>
        </w:rPr>
        <w:t>Riesgos</w:t>
      </w:r>
      <w:bookmarkEnd w:id="27"/>
      <w:r w:rsidRPr="002C20F2">
        <w:rPr>
          <w:rFonts w:ascii="Muller Bold" w:hAnsi="Muller Bold" w:cs="Tahoma"/>
          <w:b w:val="0"/>
          <w:sz w:val="20"/>
        </w:rPr>
        <w:t xml:space="preserve"> iniciales</w:t>
      </w:r>
      <w:bookmarkEnd w:id="28"/>
    </w:p>
    <w:tbl>
      <w:tblPr>
        <w:tblW w:w="8080" w:type="dxa"/>
        <w:tblInd w:w="567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Pr="008B67EE" w:rsidR="00480D67" w:rsidTr="00715337" w14:paraId="58A23D16" w14:textId="77777777">
        <w:tc>
          <w:tcPr>
            <w:tcW w:w="992" w:type="dxa"/>
            <w:tcBorders>
              <w:top w:val="nil"/>
              <w:left w:val="nil"/>
              <w:bottom w:val="nil"/>
              <w:right w:val="single" w:color="FFFFFF" w:themeColor="background1" w:sz="8" w:space="0"/>
            </w:tcBorders>
            <w:shd w:val="clear" w:color="auto" w:fill="000000" w:themeFill="text1"/>
          </w:tcPr>
          <w:p w:rsidRPr="00F27D41" w:rsidR="00480D67" w:rsidP="00C16ECF" w:rsidRDefault="00480D67" w14:paraId="5AB2FEE4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color="FFFFFF" w:themeColor="background1" w:sz="8" w:space="0"/>
              <w:bottom w:val="nil"/>
              <w:right w:val="nil"/>
            </w:tcBorders>
            <w:shd w:val="clear" w:color="auto" w:fill="000000" w:themeFill="text1"/>
          </w:tcPr>
          <w:p w:rsidRPr="00F27D41" w:rsidR="00480D67" w:rsidP="00415678" w:rsidRDefault="00480D67" w14:paraId="1FE96A5D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715337" w14:paraId="3178EE64" w14:textId="77777777">
        <w:tc>
          <w:tcPr>
            <w:tcW w:w="992" w:type="dxa"/>
            <w:tcBorders>
              <w:top w:val="nil"/>
            </w:tcBorders>
            <w:shd w:val="clear" w:color="auto" w:fill="auto"/>
          </w:tcPr>
          <w:p w:rsidRPr="00F83019" w:rsidR="00480D67" w:rsidP="00415678" w:rsidRDefault="00480D67" w14:paraId="630E63E2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:rsidRPr="00343A4B" w:rsidR="00480D67" w:rsidP="00415678" w:rsidRDefault="00BB5205" w14:paraId="3A1ACEB6" w14:textId="57D0B8EB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Un recurso humano del proyecto se retire o este ausente.</w:t>
            </w:r>
          </w:p>
        </w:tc>
      </w:tr>
      <w:tr w:rsidRPr="008B67EE" w:rsidR="00480D67" w:rsidTr="00715337" w14:paraId="3584CCE8" w14:textId="77777777">
        <w:tc>
          <w:tcPr>
            <w:tcW w:w="992" w:type="dxa"/>
            <w:shd w:val="clear" w:color="auto" w:fill="auto"/>
          </w:tcPr>
          <w:p w:rsidRPr="00F83019" w:rsidR="00480D67" w:rsidP="00415678" w:rsidRDefault="00480D67" w14:paraId="075E36BE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Pr="00343A4B" w:rsidR="00480D67" w:rsidP="00415678" w:rsidRDefault="00BB5205" w14:paraId="4466C448" w14:textId="5C14611F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La tecnología usada tiene poca documentación</w:t>
            </w:r>
          </w:p>
        </w:tc>
      </w:tr>
      <w:tr w:rsidRPr="008B67EE" w:rsidR="00480D67" w:rsidTr="00715337" w14:paraId="3D934D92" w14:textId="77777777">
        <w:tc>
          <w:tcPr>
            <w:tcW w:w="992" w:type="dxa"/>
            <w:shd w:val="clear" w:color="auto" w:fill="auto"/>
          </w:tcPr>
          <w:p w:rsidRPr="00F83019" w:rsidR="00480D67" w:rsidP="00415678" w:rsidRDefault="00480D67" w14:paraId="42B5B673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Pr="00343A4B" w:rsidR="00480D67" w:rsidP="00415678" w:rsidRDefault="00480D67" w14:paraId="50252F45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Pr="002C20F2" w:rsidR="00480D67" w:rsidP="00480D67" w:rsidRDefault="00480D67" w14:paraId="5713BC45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99424701" w:id="29"/>
      <w:bookmarkStart w:name="_Toc89224934" w:id="30"/>
      <w:r w:rsidRPr="002C20F2">
        <w:rPr>
          <w:rFonts w:ascii="Muller Bold" w:hAnsi="Muller Bold" w:cs="Tahoma"/>
          <w:b w:val="0"/>
          <w:sz w:val="20"/>
        </w:rPr>
        <w:t>Prioridad</w:t>
      </w:r>
      <w:bookmarkEnd w:id="29"/>
      <w:r w:rsidRPr="002C20F2">
        <w:rPr>
          <w:rFonts w:ascii="Muller Bold" w:hAnsi="Muller Bold" w:cs="Tahoma"/>
          <w:b w:val="0"/>
          <w:sz w:val="20"/>
        </w:rPr>
        <w:t xml:space="preserve"> </w:t>
      </w:r>
      <w:bookmarkEnd w:id="30"/>
    </w:p>
    <w:p w:rsidR="00480D67" w:rsidP="00480D67" w:rsidRDefault="00480D67" w14:paraId="2B2A81ED" w14:textId="77777777">
      <w:pPr>
        <w:ind w:left="1476" w:hanging="36"/>
        <w:rPr>
          <w:lang w:val="es-ES"/>
        </w:rPr>
      </w:pPr>
      <w:r>
        <w:rPr>
          <w:lang w:val="es-ES"/>
        </w:rPr>
        <w:lastRenderedPageBreak/>
        <w:t>&lt;Especificar el nivel de prioridad con una X&gt;</w:t>
      </w:r>
    </w:p>
    <w:p w:rsidR="00480D67" w:rsidP="00480D67" w:rsidRDefault="00480D67" w14:paraId="18C7394A" w14:textId="77777777">
      <w:pPr>
        <w:ind w:left="1476" w:hanging="36"/>
        <w:rPr>
          <w:lang w:val="es-ES"/>
        </w:rPr>
      </w:pPr>
    </w:p>
    <w:tbl>
      <w:tblPr>
        <w:tblW w:w="4111" w:type="dxa"/>
        <w:tblInd w:w="56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Pr="00E57F46" w:rsidR="00480D67" w:rsidTr="00715337" w14:paraId="47DF7A84" w14:textId="77777777">
        <w:trPr>
          <w:trHeight w:val="270"/>
        </w:trPr>
        <w:tc>
          <w:tcPr>
            <w:tcW w:w="1276" w:type="dxa"/>
            <w:shd w:val="clear" w:color="auto" w:fill="000000" w:themeFill="text1"/>
          </w:tcPr>
          <w:p w:rsidRPr="00F27D41" w:rsidR="00480D67" w:rsidP="00415678" w:rsidRDefault="00F27D41" w14:paraId="2DED9DB5" w14:textId="77777777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lta</w:t>
            </w:r>
          </w:p>
        </w:tc>
        <w:tc>
          <w:tcPr>
            <w:tcW w:w="1559" w:type="dxa"/>
            <w:shd w:val="clear" w:color="auto" w:fill="000000" w:themeFill="text1"/>
          </w:tcPr>
          <w:p w:rsidRPr="00F27D41" w:rsidR="00480D67" w:rsidP="00415678" w:rsidRDefault="00F27D41" w14:paraId="0FC7E9B8" w14:textId="77777777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M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edia</w:t>
            </w:r>
          </w:p>
        </w:tc>
        <w:tc>
          <w:tcPr>
            <w:tcW w:w="1276" w:type="dxa"/>
            <w:shd w:val="clear" w:color="auto" w:fill="000000" w:themeFill="text1"/>
          </w:tcPr>
          <w:p w:rsidRPr="00F27D41" w:rsidR="00480D67" w:rsidP="00415678" w:rsidRDefault="00F27D41" w14:paraId="035DFDD5" w14:textId="77777777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B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aja</w:t>
            </w:r>
          </w:p>
        </w:tc>
      </w:tr>
      <w:tr w:rsidRPr="008B67EE" w:rsidR="00480D67" w:rsidTr="00715337" w14:paraId="128595D0" w14:textId="77777777">
        <w:trPr>
          <w:trHeight w:val="345"/>
        </w:trPr>
        <w:tc>
          <w:tcPr>
            <w:tcW w:w="1276" w:type="dxa"/>
            <w:shd w:val="clear" w:color="auto" w:fill="FFFFFF" w:themeFill="background1"/>
          </w:tcPr>
          <w:p w:rsidRPr="008161F6" w:rsidR="00480D67" w:rsidP="00FA42BA" w:rsidRDefault="00FA42BA" w14:paraId="636C0540" w14:textId="5AEF56A4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  <w:r>
              <w:rPr>
                <w:rFonts w:cs="Arial"/>
                <w:bCs/>
                <w:color w:val="000000" w:themeColor="text1"/>
                <w:sz w:val="20"/>
                <w:lang w:val="es-PE"/>
              </w:rPr>
              <w:t>X</w:t>
            </w:r>
          </w:p>
        </w:tc>
        <w:tc>
          <w:tcPr>
            <w:tcW w:w="1559" w:type="dxa"/>
            <w:shd w:val="clear" w:color="auto" w:fill="FFFFFF" w:themeFill="background1"/>
          </w:tcPr>
          <w:p w:rsidRPr="008161F6" w:rsidR="00480D67" w:rsidP="00415678" w:rsidRDefault="00480D67" w14:paraId="42124649" w14:textId="77777777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:rsidRPr="008161F6" w:rsidR="00480D67" w:rsidP="00415678" w:rsidRDefault="00480D67" w14:paraId="521F36C9" w14:textId="77777777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</w:tr>
    </w:tbl>
    <w:p w:rsidR="00F27D41" w:rsidP="00F27D41" w:rsidRDefault="00F27D41" w14:paraId="29D10968" w14:textId="77777777">
      <w:pPr>
        <w:pStyle w:val="Ttulo2"/>
        <w:numPr>
          <w:ilvl w:val="0"/>
          <w:numId w:val="0"/>
        </w:numPr>
        <w:rPr>
          <w:rFonts w:ascii="Muller Bold" w:hAnsi="Muller Bold" w:cs="Tahoma"/>
          <w:b w:val="0"/>
          <w:sz w:val="20"/>
        </w:rPr>
      </w:pPr>
      <w:bookmarkStart w:name="_Toc89224935" w:id="31"/>
      <w:bookmarkStart w:name="_Toc199424702" w:id="32"/>
    </w:p>
    <w:p w:rsidR="001A3D59" w:rsidP="001A3D59" w:rsidRDefault="00480D67" w14:paraId="0194532B" w14:textId="5239F8CA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 xml:space="preserve">Tiempos </w:t>
      </w:r>
      <w:bookmarkEnd w:id="31"/>
      <w:r w:rsidRPr="002C20F2">
        <w:rPr>
          <w:rFonts w:ascii="Muller Bold" w:hAnsi="Muller Bold" w:cs="Tahoma"/>
          <w:b w:val="0"/>
          <w:sz w:val="20"/>
        </w:rPr>
        <w:t>iniciales</w:t>
      </w:r>
      <w:bookmarkEnd w:id="32"/>
    </w:p>
    <w:p w:rsidR="003D27F6" w:rsidP="003D27F6" w:rsidRDefault="003D27F6" w14:paraId="150A2F48" w14:textId="2433C9A9">
      <w:pPr>
        <w:pStyle w:val="Prrafodelista"/>
        <w:numPr>
          <w:ilvl w:val="0"/>
          <w:numId w:val="4"/>
        </w:numPr>
        <w:rPr>
          <w:rFonts w:ascii="Muller Bold" w:hAnsi="Muller Bold" w:cs="Tahoma"/>
          <w:sz w:val="20"/>
        </w:rPr>
      </w:pPr>
      <w:r w:rsidRPr="003D27F6">
        <w:rPr>
          <w:rFonts w:ascii="Muller Bold" w:hAnsi="Muller Bold" w:cs="Tahoma"/>
          <w:sz w:val="20"/>
        </w:rPr>
        <w:t>Plan de Fases</w:t>
      </w:r>
    </w:p>
    <w:p w:rsidR="003D27F6" w:rsidP="003D27F6" w:rsidRDefault="003D27F6" w14:paraId="71CC1815" w14:textId="77777777">
      <w:pPr>
        <w:pStyle w:val="Prrafodelista"/>
        <w:ind w:left="1800"/>
        <w:rPr>
          <w:rFonts w:ascii="Muller Bold" w:hAnsi="Muller Bold" w:cs="Tahoma"/>
          <w:sz w:val="20"/>
        </w:rPr>
      </w:pPr>
    </w:p>
    <w:tbl>
      <w:tblPr>
        <w:tblStyle w:val="Tablaprofesional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935"/>
        <w:gridCol w:w="3324"/>
      </w:tblGrid>
      <w:tr w:rsidR="003D27F6" w:rsidTr="00E86989" w14:paraId="147EE1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55" w:type="dxa"/>
          </w:tcPr>
          <w:p w:rsidR="003D27F6" w:rsidP="003D27F6" w:rsidRDefault="003D27F6" w14:paraId="63B2E50F" w14:textId="72766F58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</w:t>
            </w:r>
          </w:p>
        </w:tc>
        <w:tc>
          <w:tcPr>
            <w:tcW w:w="2935" w:type="dxa"/>
          </w:tcPr>
          <w:p w:rsidR="003D27F6" w:rsidP="003D27F6" w:rsidRDefault="003D27F6" w14:paraId="610A4F9B" w14:textId="4869B11F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Nro. Iteraciones</w:t>
            </w:r>
          </w:p>
        </w:tc>
        <w:tc>
          <w:tcPr>
            <w:tcW w:w="3324" w:type="dxa"/>
          </w:tcPr>
          <w:p w:rsidR="003D27F6" w:rsidP="003D27F6" w:rsidRDefault="003D27F6" w14:paraId="639CE15F" w14:textId="2B7E6CB1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Duración</w:t>
            </w:r>
          </w:p>
        </w:tc>
      </w:tr>
      <w:tr w:rsidR="003D27F6" w:rsidTr="00E86989" w14:paraId="3563B471" w14:textId="77777777">
        <w:trPr>
          <w:jc w:val="center"/>
        </w:trPr>
        <w:tc>
          <w:tcPr>
            <w:tcW w:w="1955" w:type="dxa"/>
          </w:tcPr>
          <w:p w:rsidR="003D27F6" w:rsidP="003D27F6" w:rsidRDefault="003D27F6" w14:paraId="6292BD71" w14:textId="546A26AF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Inicio</w:t>
            </w:r>
          </w:p>
        </w:tc>
        <w:tc>
          <w:tcPr>
            <w:tcW w:w="2935" w:type="dxa"/>
          </w:tcPr>
          <w:p w:rsidR="003D27F6" w:rsidP="003D27F6" w:rsidRDefault="003D27F6" w14:paraId="327A7650" w14:textId="77777777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:rsidR="003D27F6" w:rsidP="003D27F6" w:rsidRDefault="003D27F6" w14:paraId="1F19A1DF" w14:textId="77777777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:rsidTr="00E86989" w14:paraId="4F8DB0A0" w14:textId="77777777">
        <w:trPr>
          <w:jc w:val="center"/>
        </w:trPr>
        <w:tc>
          <w:tcPr>
            <w:tcW w:w="1955" w:type="dxa"/>
          </w:tcPr>
          <w:p w:rsidR="003D27F6" w:rsidP="003D27F6" w:rsidRDefault="003D27F6" w14:paraId="4D0E1104" w14:textId="77B59727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Elaboración</w:t>
            </w:r>
          </w:p>
        </w:tc>
        <w:tc>
          <w:tcPr>
            <w:tcW w:w="2935" w:type="dxa"/>
          </w:tcPr>
          <w:p w:rsidR="003D27F6" w:rsidP="003D27F6" w:rsidRDefault="003D27F6" w14:paraId="2FAFA89C" w14:textId="77777777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:rsidR="003D27F6" w:rsidP="003D27F6" w:rsidRDefault="003D27F6" w14:paraId="00E44091" w14:textId="77777777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:rsidTr="00E86989" w14:paraId="574239FC" w14:textId="77777777">
        <w:trPr>
          <w:jc w:val="center"/>
        </w:trPr>
        <w:tc>
          <w:tcPr>
            <w:tcW w:w="1955" w:type="dxa"/>
          </w:tcPr>
          <w:p w:rsidR="003D27F6" w:rsidP="003D27F6" w:rsidRDefault="003D27F6" w14:paraId="09BDBB94" w14:textId="787683B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Construcción</w:t>
            </w:r>
          </w:p>
        </w:tc>
        <w:tc>
          <w:tcPr>
            <w:tcW w:w="2935" w:type="dxa"/>
          </w:tcPr>
          <w:p w:rsidR="003D27F6" w:rsidP="003D27F6" w:rsidRDefault="003D27F6" w14:paraId="4ED1C65A" w14:textId="77777777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:rsidR="003D27F6" w:rsidP="003D27F6" w:rsidRDefault="003D27F6" w14:paraId="60B33D44" w14:textId="77777777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:rsidTr="00E86989" w14:paraId="7905AA0F" w14:textId="77777777">
        <w:trPr>
          <w:jc w:val="center"/>
        </w:trPr>
        <w:tc>
          <w:tcPr>
            <w:tcW w:w="1955" w:type="dxa"/>
          </w:tcPr>
          <w:p w:rsidR="003D27F6" w:rsidP="003D27F6" w:rsidRDefault="003D27F6" w14:paraId="22B7620C" w14:textId="6F8C9DB1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Transición</w:t>
            </w:r>
          </w:p>
        </w:tc>
        <w:tc>
          <w:tcPr>
            <w:tcW w:w="2935" w:type="dxa"/>
          </w:tcPr>
          <w:p w:rsidR="003D27F6" w:rsidP="003D27F6" w:rsidRDefault="003D27F6" w14:paraId="7039369B" w14:textId="77777777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:rsidR="003D27F6" w:rsidP="003D27F6" w:rsidRDefault="003D27F6" w14:paraId="5DF0C6C0" w14:textId="77777777">
            <w:pPr>
              <w:rPr>
                <w:rFonts w:ascii="Muller Bold" w:hAnsi="Muller Bold" w:cs="Tahoma"/>
                <w:sz w:val="20"/>
              </w:rPr>
            </w:pPr>
          </w:p>
        </w:tc>
      </w:tr>
    </w:tbl>
    <w:p w:rsidR="003D27F6" w:rsidP="003D27F6" w:rsidRDefault="003D27F6" w14:paraId="48EE7259" w14:textId="658F38F5">
      <w:pPr>
        <w:rPr>
          <w:rFonts w:ascii="Muller Bold" w:hAnsi="Muller Bold" w:cs="Tahoma"/>
          <w:sz w:val="20"/>
        </w:rPr>
      </w:pPr>
    </w:p>
    <w:p w:rsidR="00C05F83" w:rsidP="00C05F83" w:rsidRDefault="00C05F83" w14:paraId="1C1118D9" w14:textId="34189301">
      <w:pPr>
        <w:pStyle w:val="Prrafodelista"/>
        <w:numPr>
          <w:ilvl w:val="0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del Proyecto</w:t>
      </w:r>
    </w:p>
    <w:p w:rsidR="00C05F83" w:rsidP="00C05F83" w:rsidRDefault="00C05F83" w14:paraId="2DCC616F" w14:textId="38D821D9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Inicio</w:t>
      </w:r>
    </w:p>
    <w:p w:rsidR="00C05F83" w:rsidP="00C05F83" w:rsidRDefault="00C05F83" w14:paraId="56974F88" w14:textId="77777777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Pr="00D36C70" w:rsidR="00C05F83" w:rsidTr="00EF179B" w14:paraId="49046320" w14:textId="77777777">
        <w:tc>
          <w:tcPr>
            <w:tcW w:w="709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C05F83" w:rsidP="00EF179B" w:rsidRDefault="00C05F83" w14:paraId="04C30F46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C05F83" w:rsidP="00EF179B" w:rsidRDefault="00C05F83" w14:paraId="4A2DA328" w14:textId="77777777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color="FFFFFF" w:themeColor="background1" w:sz="4" w:space="0"/>
              <w:bottom w:val="nil"/>
              <w:right w:val="nil"/>
            </w:tcBorders>
            <w:shd w:val="clear" w:color="auto" w:fill="000000" w:themeFill="text1"/>
          </w:tcPr>
          <w:p w:rsidRPr="00A64BBF" w:rsidR="00C05F83" w:rsidP="00EF179B" w:rsidRDefault="00C05F83" w14:paraId="53D90E3F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Pr="008B67EE" w:rsidR="00C05F83" w:rsidTr="00EF179B" w14:paraId="382D085C" w14:textId="77777777">
        <w:tc>
          <w:tcPr>
            <w:tcW w:w="709" w:type="dxa"/>
            <w:tcBorders>
              <w:top w:val="nil"/>
            </w:tcBorders>
            <w:shd w:val="clear" w:color="auto" w:fill="auto"/>
          </w:tcPr>
          <w:p w:rsidRPr="00F83019" w:rsidR="00C05F83" w:rsidP="00EF179B" w:rsidRDefault="00C05F83" w14:paraId="485B8D1B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:rsidRPr="00343A4B" w:rsidR="00C05F83" w:rsidP="00EF179B" w:rsidRDefault="00C05F83" w14:paraId="7B410D69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:rsidRPr="00343A4B" w:rsidR="00C05F83" w:rsidP="00EF179B" w:rsidRDefault="00C05F83" w14:paraId="09AC75BA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C05F83" w:rsidTr="00EF179B" w14:paraId="3DAF42EF" w14:textId="77777777">
        <w:tc>
          <w:tcPr>
            <w:tcW w:w="709" w:type="dxa"/>
            <w:shd w:val="clear" w:color="auto" w:fill="auto"/>
          </w:tcPr>
          <w:p w:rsidRPr="00F83019" w:rsidR="00C05F83" w:rsidP="00EF179B" w:rsidRDefault="00C05F83" w14:paraId="32A67635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:rsidRPr="00343A4B" w:rsidR="00C05F83" w:rsidP="00EF179B" w:rsidRDefault="00C05F83" w14:paraId="37119F5A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:rsidRPr="00343A4B" w:rsidR="00C05F83" w:rsidP="00EF179B" w:rsidRDefault="00C05F83" w14:paraId="3A1B2034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C05F83" w:rsidTr="00EF179B" w14:paraId="5EDE7782" w14:textId="77777777">
        <w:tc>
          <w:tcPr>
            <w:tcW w:w="709" w:type="dxa"/>
            <w:shd w:val="clear" w:color="auto" w:fill="auto"/>
          </w:tcPr>
          <w:p w:rsidRPr="00F83019" w:rsidR="00C05F83" w:rsidP="00EF179B" w:rsidRDefault="00C05F83" w14:paraId="07A78EB7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:rsidRPr="00343A4B" w:rsidR="00C05F83" w:rsidP="00EF179B" w:rsidRDefault="00C05F83" w14:paraId="421AA553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:rsidRPr="00343A4B" w:rsidR="00C05F83" w:rsidP="00EF179B" w:rsidRDefault="00C05F83" w14:paraId="13452664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C05F83" w:rsidP="00C05F83" w:rsidRDefault="00C05F83" w14:paraId="5344F48A" w14:textId="77777777">
      <w:pPr>
        <w:pStyle w:val="Prrafodelista"/>
        <w:ind w:left="2520"/>
        <w:rPr>
          <w:rFonts w:ascii="Muller Bold" w:hAnsi="Muller Bold" w:cs="Tahoma"/>
          <w:sz w:val="20"/>
        </w:rPr>
      </w:pPr>
    </w:p>
    <w:p w:rsidR="00C05F83" w:rsidP="00C05F83" w:rsidRDefault="00C05F83" w14:paraId="4F4D2E80" w14:textId="1F981776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Elaboración</w:t>
      </w:r>
    </w:p>
    <w:p w:rsidR="00C05F83" w:rsidP="00C05F83" w:rsidRDefault="00C05F83" w14:paraId="28C8C271" w14:textId="77777777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Pr="00D36C70" w:rsidR="00C05F83" w:rsidTr="00EF179B" w14:paraId="56FBA463" w14:textId="77777777">
        <w:tc>
          <w:tcPr>
            <w:tcW w:w="709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C05F83" w:rsidP="00EF179B" w:rsidRDefault="00C05F83" w14:paraId="468E4F97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C05F83" w:rsidP="00EF179B" w:rsidRDefault="00C05F83" w14:paraId="5C903AE1" w14:textId="77777777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color="FFFFFF" w:themeColor="background1" w:sz="4" w:space="0"/>
              <w:bottom w:val="nil"/>
              <w:right w:val="nil"/>
            </w:tcBorders>
            <w:shd w:val="clear" w:color="auto" w:fill="000000" w:themeFill="text1"/>
          </w:tcPr>
          <w:p w:rsidRPr="00A64BBF" w:rsidR="00C05F83" w:rsidP="00EF179B" w:rsidRDefault="00C05F83" w14:paraId="242FC094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Pr="008B67EE" w:rsidR="00C05F83" w:rsidTr="00EF179B" w14:paraId="0EC639D2" w14:textId="77777777">
        <w:tc>
          <w:tcPr>
            <w:tcW w:w="709" w:type="dxa"/>
            <w:tcBorders>
              <w:top w:val="nil"/>
            </w:tcBorders>
            <w:shd w:val="clear" w:color="auto" w:fill="auto"/>
          </w:tcPr>
          <w:p w:rsidRPr="00F83019" w:rsidR="00C05F83" w:rsidP="00EF179B" w:rsidRDefault="00C05F83" w14:paraId="0EDE53C4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:rsidRPr="00343A4B" w:rsidR="00C05F83" w:rsidP="00EF179B" w:rsidRDefault="00C05F83" w14:paraId="02404BF7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:rsidRPr="00343A4B" w:rsidR="00C05F83" w:rsidP="00EF179B" w:rsidRDefault="00C05F83" w14:paraId="77AEFA53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C05F83" w:rsidTr="00EF179B" w14:paraId="76A75E3F" w14:textId="77777777">
        <w:tc>
          <w:tcPr>
            <w:tcW w:w="709" w:type="dxa"/>
            <w:shd w:val="clear" w:color="auto" w:fill="auto"/>
          </w:tcPr>
          <w:p w:rsidRPr="00F83019" w:rsidR="00C05F83" w:rsidP="00EF179B" w:rsidRDefault="00C05F83" w14:paraId="65A4D479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:rsidRPr="00343A4B" w:rsidR="00C05F83" w:rsidP="00EF179B" w:rsidRDefault="00C05F83" w14:paraId="7F782615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:rsidRPr="00343A4B" w:rsidR="00C05F83" w:rsidP="00EF179B" w:rsidRDefault="00C05F83" w14:paraId="3F59E4B2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C05F83" w:rsidTr="00EF179B" w14:paraId="48692977" w14:textId="77777777">
        <w:tc>
          <w:tcPr>
            <w:tcW w:w="709" w:type="dxa"/>
            <w:shd w:val="clear" w:color="auto" w:fill="auto"/>
          </w:tcPr>
          <w:p w:rsidRPr="00F83019" w:rsidR="00C05F83" w:rsidP="00EF179B" w:rsidRDefault="00C05F83" w14:paraId="0DD79212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:rsidRPr="00343A4B" w:rsidR="00C05F83" w:rsidP="00EF179B" w:rsidRDefault="00C05F83" w14:paraId="220B87B2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:rsidRPr="00343A4B" w:rsidR="00C05F83" w:rsidP="00EF179B" w:rsidRDefault="00C05F83" w14:paraId="2F617242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C05F83" w:rsidP="00C05F83" w:rsidRDefault="00C05F83" w14:paraId="48FDAACD" w14:textId="77777777">
      <w:pPr>
        <w:pStyle w:val="Prrafodelista"/>
        <w:ind w:left="2520"/>
        <w:rPr>
          <w:rFonts w:ascii="Muller Bold" w:hAnsi="Muller Bold" w:cs="Tahoma"/>
          <w:sz w:val="20"/>
        </w:rPr>
      </w:pPr>
    </w:p>
    <w:p w:rsidR="00C05F83" w:rsidP="00C05F83" w:rsidRDefault="00C05F83" w14:paraId="17711B64" w14:textId="4608166B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Construcción</w:t>
      </w:r>
    </w:p>
    <w:p w:rsidR="00C05F83" w:rsidP="00C05F83" w:rsidRDefault="00C05F83" w14:paraId="3F50F371" w14:textId="77777777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Pr="00D36C70" w:rsidR="00C05F83" w:rsidTr="00EF179B" w14:paraId="7DCF3F0D" w14:textId="77777777">
        <w:tc>
          <w:tcPr>
            <w:tcW w:w="709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C05F83" w:rsidP="00EF179B" w:rsidRDefault="00C05F83" w14:paraId="4D282F24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C05F83" w:rsidP="00EF179B" w:rsidRDefault="00C05F83" w14:paraId="19A56973" w14:textId="77777777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color="FFFFFF" w:themeColor="background1" w:sz="4" w:space="0"/>
              <w:bottom w:val="nil"/>
              <w:right w:val="nil"/>
            </w:tcBorders>
            <w:shd w:val="clear" w:color="auto" w:fill="000000" w:themeFill="text1"/>
          </w:tcPr>
          <w:p w:rsidRPr="00A64BBF" w:rsidR="00C05F83" w:rsidP="00EF179B" w:rsidRDefault="00C05F83" w14:paraId="79CB0D6E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Pr="008B67EE" w:rsidR="00C05F83" w:rsidTr="00EF179B" w14:paraId="3BA462F0" w14:textId="77777777">
        <w:tc>
          <w:tcPr>
            <w:tcW w:w="709" w:type="dxa"/>
            <w:tcBorders>
              <w:top w:val="nil"/>
            </w:tcBorders>
            <w:shd w:val="clear" w:color="auto" w:fill="auto"/>
          </w:tcPr>
          <w:p w:rsidRPr="00F83019" w:rsidR="00C05F83" w:rsidP="00EF179B" w:rsidRDefault="00C05F83" w14:paraId="12B2CCF0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:rsidRPr="00343A4B" w:rsidR="00C05F83" w:rsidP="00EF179B" w:rsidRDefault="00C05F83" w14:paraId="706CC65C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:rsidRPr="00343A4B" w:rsidR="00C05F83" w:rsidP="00EF179B" w:rsidRDefault="00C05F83" w14:paraId="1802B9F3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C05F83" w:rsidTr="00EF179B" w14:paraId="571D3CF7" w14:textId="77777777">
        <w:tc>
          <w:tcPr>
            <w:tcW w:w="709" w:type="dxa"/>
            <w:shd w:val="clear" w:color="auto" w:fill="auto"/>
          </w:tcPr>
          <w:p w:rsidRPr="00F83019" w:rsidR="00C05F83" w:rsidP="00EF179B" w:rsidRDefault="00C05F83" w14:paraId="2C746BDA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:rsidRPr="00343A4B" w:rsidR="00C05F83" w:rsidP="00EF179B" w:rsidRDefault="00C05F83" w14:paraId="095A5BCC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:rsidRPr="00343A4B" w:rsidR="00C05F83" w:rsidP="00EF179B" w:rsidRDefault="00C05F83" w14:paraId="6A804D2A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C05F83" w:rsidTr="00EF179B" w14:paraId="48B08C22" w14:textId="77777777">
        <w:tc>
          <w:tcPr>
            <w:tcW w:w="709" w:type="dxa"/>
            <w:shd w:val="clear" w:color="auto" w:fill="auto"/>
          </w:tcPr>
          <w:p w:rsidRPr="00F83019" w:rsidR="00C05F83" w:rsidP="00EF179B" w:rsidRDefault="00C05F83" w14:paraId="17B8C179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:rsidRPr="00343A4B" w:rsidR="00C05F83" w:rsidP="00EF179B" w:rsidRDefault="00C05F83" w14:paraId="25E30E75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:rsidRPr="00343A4B" w:rsidR="00C05F83" w:rsidP="00EF179B" w:rsidRDefault="00C05F83" w14:paraId="12AE6DA2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C05F83" w:rsidP="00C05F83" w:rsidRDefault="00C05F83" w14:paraId="16C63692" w14:textId="77777777">
      <w:pPr>
        <w:pStyle w:val="Prrafodelista"/>
        <w:ind w:left="2520"/>
        <w:rPr>
          <w:rFonts w:ascii="Muller Bold" w:hAnsi="Muller Bold" w:cs="Tahoma"/>
          <w:sz w:val="20"/>
        </w:rPr>
      </w:pPr>
    </w:p>
    <w:p w:rsidRPr="00C05F83" w:rsidR="00C05F83" w:rsidP="003D27F6" w:rsidRDefault="00C05F83" w14:paraId="4288FAFA" w14:textId="0FA19CC6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transición</w:t>
      </w:r>
    </w:p>
    <w:p w:rsidRPr="001A3D59" w:rsidR="001A3D59" w:rsidP="00E86989" w:rsidRDefault="001A3D59" w14:paraId="112DB321" w14:textId="64C1455F">
      <w:pPr>
        <w:jc w:val="center"/>
      </w:pPr>
    </w:p>
    <w:tbl>
      <w:tblPr>
        <w:tblW w:w="8080" w:type="dxa"/>
        <w:tblInd w:w="5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Pr="00D36C70" w:rsidR="00480D67" w:rsidTr="00715337" w14:paraId="7A9B0190" w14:textId="77777777">
        <w:tc>
          <w:tcPr>
            <w:tcW w:w="709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480D67" w:rsidP="00A64BBF" w:rsidRDefault="00480D67" w14:paraId="09CCAB10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</w:p>
        </w:tc>
        <w:tc>
          <w:tcPr>
            <w:tcW w:w="1429" w:type="dxa"/>
            <w:tcBorders>
              <w:top w:val="nil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480D67" w:rsidP="00415678" w:rsidRDefault="00480D67" w14:paraId="0BCB3525" w14:textId="77777777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color="FFFFFF" w:themeColor="background1" w:sz="4" w:space="0"/>
              <w:bottom w:val="nil"/>
              <w:right w:val="nil"/>
            </w:tcBorders>
            <w:shd w:val="clear" w:color="auto" w:fill="000000" w:themeFill="text1"/>
          </w:tcPr>
          <w:p w:rsidRPr="00A64BBF" w:rsidR="00480D67" w:rsidP="00415678" w:rsidRDefault="00480D67" w14:paraId="0DC285FD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Pr="008B67EE" w:rsidR="00480D67" w:rsidTr="00715337" w14:paraId="51FEF4C4" w14:textId="77777777">
        <w:tc>
          <w:tcPr>
            <w:tcW w:w="709" w:type="dxa"/>
            <w:tcBorders>
              <w:top w:val="nil"/>
            </w:tcBorders>
            <w:shd w:val="clear" w:color="auto" w:fill="auto"/>
          </w:tcPr>
          <w:p w:rsidRPr="00F83019" w:rsidR="00480D67" w:rsidP="00415678" w:rsidRDefault="00480D67" w14:paraId="2797FC88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:rsidRPr="00343A4B" w:rsidR="00480D67" w:rsidP="00415678" w:rsidRDefault="00480D67" w14:paraId="0CBFB3C4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:rsidRPr="00343A4B" w:rsidR="00480D67" w:rsidP="00415678" w:rsidRDefault="00480D67" w14:paraId="31602F2F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480D67" w:rsidTr="00715337" w14:paraId="7318853C" w14:textId="77777777">
        <w:tc>
          <w:tcPr>
            <w:tcW w:w="709" w:type="dxa"/>
            <w:shd w:val="clear" w:color="auto" w:fill="auto"/>
          </w:tcPr>
          <w:p w:rsidRPr="00F83019" w:rsidR="00480D67" w:rsidP="00415678" w:rsidRDefault="00480D67" w14:paraId="3D00E31D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:rsidRPr="00343A4B" w:rsidR="00480D67" w:rsidP="00415678" w:rsidRDefault="00480D67" w14:paraId="66159631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:rsidRPr="00343A4B" w:rsidR="00480D67" w:rsidP="00415678" w:rsidRDefault="00480D67" w14:paraId="652FBAA7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480D67" w:rsidTr="00715337" w14:paraId="27AE6B15" w14:textId="77777777">
        <w:tc>
          <w:tcPr>
            <w:tcW w:w="709" w:type="dxa"/>
            <w:shd w:val="clear" w:color="auto" w:fill="auto"/>
          </w:tcPr>
          <w:p w:rsidRPr="00F83019" w:rsidR="00480D67" w:rsidP="00415678" w:rsidRDefault="00480D67" w14:paraId="0EBC5692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:rsidRPr="00343A4B" w:rsidR="00480D67" w:rsidP="00415678" w:rsidRDefault="00480D67" w14:paraId="6A51D79C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:rsidRPr="00343A4B" w:rsidR="00480D67" w:rsidP="00415678" w:rsidRDefault="00480D67" w14:paraId="60C95AD4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Pr="002C20F2" w:rsidR="00480D67" w:rsidP="00480D67" w:rsidRDefault="00480D67" w14:paraId="694EC5F7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99424703" w:id="33"/>
      <w:bookmarkStart w:name="_Toc89224936" w:id="34"/>
      <w:r w:rsidRPr="002C20F2">
        <w:rPr>
          <w:rFonts w:ascii="Muller Bold" w:hAnsi="Muller Bold" w:cs="Tahoma"/>
          <w:b w:val="0"/>
          <w:sz w:val="20"/>
        </w:rPr>
        <w:t>Gestor del proyecto</w:t>
      </w:r>
      <w:bookmarkEnd w:id="33"/>
    </w:p>
    <w:tbl>
      <w:tblPr>
        <w:tblW w:w="8080" w:type="dxa"/>
        <w:tblInd w:w="562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4A0" w:firstRow="1" w:lastRow="0" w:firstColumn="1" w:lastColumn="0" w:noHBand="0" w:noVBand="1"/>
      </w:tblPr>
      <w:tblGrid>
        <w:gridCol w:w="8080"/>
      </w:tblGrid>
      <w:tr w:rsidR="00480D67" w:rsidTr="00715337" w14:paraId="36968ED9" w14:textId="77777777">
        <w:tc>
          <w:tcPr>
            <w:tcW w:w="8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A75C4" w:rsidR="00480D67" w:rsidP="00415678" w:rsidRDefault="006D4669" w14:paraId="0E0D7D8F" w14:textId="3562E5C3">
            <w:pPr>
              <w:rPr>
                <w:rFonts w:ascii="Muller Light" w:hAnsi="Muller Light" w:cs="Arial"/>
                <w:sz w:val="20"/>
              </w:rPr>
            </w:pPr>
            <w:r>
              <w:rPr>
                <w:rFonts w:ascii="Muller Light" w:hAnsi="Muller Light" w:cs="Arial"/>
                <w:sz w:val="20"/>
              </w:rPr>
              <w:t>Juan Pérez Tapia</w:t>
            </w:r>
          </w:p>
        </w:tc>
      </w:tr>
    </w:tbl>
    <w:p w:rsidRPr="002C20F2" w:rsidR="00480D67" w:rsidP="00480D67" w:rsidRDefault="00480D67" w14:paraId="48F2E1A4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99424704" w:id="35"/>
      <w:r w:rsidRPr="002C20F2">
        <w:rPr>
          <w:rFonts w:ascii="Muller Bold" w:hAnsi="Muller Bold" w:cs="Tahoma"/>
          <w:b w:val="0"/>
          <w:sz w:val="20"/>
        </w:rPr>
        <w:t>Recursos humanos del usuario y de otras áreas involucradas</w:t>
      </w:r>
      <w:bookmarkEnd w:id="34"/>
      <w:bookmarkEnd w:id="35"/>
    </w:p>
    <w:tbl>
      <w:tblPr>
        <w:tblW w:w="8080" w:type="dxa"/>
        <w:tblInd w:w="56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2551"/>
        <w:gridCol w:w="2694"/>
        <w:gridCol w:w="2835"/>
      </w:tblGrid>
      <w:tr w:rsidRPr="008B67EE" w:rsidR="00480D67" w:rsidTr="00715337" w14:paraId="6709938B" w14:textId="77777777">
        <w:tc>
          <w:tcPr>
            <w:tcW w:w="2551" w:type="dxa"/>
            <w:shd w:val="clear" w:color="auto" w:fill="000000" w:themeFill="text1"/>
          </w:tcPr>
          <w:p w:rsidRPr="007A75C4" w:rsidR="00480D67" w:rsidP="00A64BBF" w:rsidRDefault="00480D67" w14:paraId="28C71D02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694" w:type="dxa"/>
            <w:shd w:val="clear" w:color="auto" w:fill="000000" w:themeFill="text1"/>
          </w:tcPr>
          <w:p w:rsidRPr="007A75C4" w:rsidR="00480D67" w:rsidP="00415678" w:rsidRDefault="00480D67" w14:paraId="79B093B0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5" w:type="dxa"/>
            <w:shd w:val="clear" w:color="auto" w:fill="000000" w:themeFill="text1"/>
          </w:tcPr>
          <w:p w:rsidRPr="007A75C4" w:rsidR="00480D67" w:rsidP="00415678" w:rsidRDefault="00480D67" w14:paraId="061ECF76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Pr="008B67EE" w:rsidR="00480D67" w:rsidTr="00715337" w14:paraId="122C528F" w14:textId="77777777">
        <w:tc>
          <w:tcPr>
            <w:tcW w:w="2551" w:type="dxa"/>
            <w:shd w:val="clear" w:color="auto" w:fill="auto"/>
          </w:tcPr>
          <w:p w:rsidRPr="00343A4B" w:rsidR="00480D67" w:rsidP="00415678" w:rsidRDefault="00191C1C" w14:paraId="756E25BE" w14:textId="2B67BC1E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Iván Tapia</w:t>
            </w:r>
          </w:p>
        </w:tc>
        <w:tc>
          <w:tcPr>
            <w:tcW w:w="2694" w:type="dxa"/>
            <w:shd w:val="clear" w:color="auto" w:fill="auto"/>
          </w:tcPr>
          <w:p w:rsidRPr="00343A4B" w:rsidR="00480D67" w:rsidP="00415678" w:rsidRDefault="004704C5" w14:paraId="1DAAD998" w14:textId="4F67992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Ventas</w:t>
            </w:r>
          </w:p>
        </w:tc>
        <w:tc>
          <w:tcPr>
            <w:tcW w:w="2835" w:type="dxa"/>
            <w:shd w:val="clear" w:color="auto" w:fill="auto"/>
          </w:tcPr>
          <w:p w:rsidRPr="00343A4B" w:rsidR="00480D67" w:rsidP="00415678" w:rsidRDefault="004704C5" w14:paraId="3E6A6187" w14:textId="5CF5CB43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Vendedor de la Empresa</w:t>
            </w:r>
          </w:p>
        </w:tc>
      </w:tr>
      <w:tr w:rsidRPr="008B67EE" w:rsidR="00480D67" w:rsidTr="00715337" w14:paraId="645CA886" w14:textId="77777777">
        <w:tc>
          <w:tcPr>
            <w:tcW w:w="2551" w:type="dxa"/>
            <w:shd w:val="clear" w:color="auto" w:fill="auto"/>
          </w:tcPr>
          <w:p w:rsidRPr="00343A4B" w:rsidR="00480D67" w:rsidP="00415678" w:rsidRDefault="00480D67" w14:paraId="4967FB9C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694" w:type="dxa"/>
            <w:shd w:val="clear" w:color="auto" w:fill="auto"/>
          </w:tcPr>
          <w:p w:rsidRPr="00343A4B" w:rsidR="00480D67" w:rsidP="00415678" w:rsidRDefault="00480D67" w14:paraId="352C6A56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:rsidRPr="00343A4B" w:rsidR="00480D67" w:rsidP="00415678" w:rsidRDefault="00480D67" w14:paraId="03F836D8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480D67" w:rsidTr="00715337" w14:paraId="71D707CF" w14:textId="77777777">
        <w:tc>
          <w:tcPr>
            <w:tcW w:w="2551" w:type="dxa"/>
            <w:shd w:val="clear" w:color="auto" w:fill="auto"/>
          </w:tcPr>
          <w:p w:rsidRPr="00343A4B" w:rsidR="00480D67" w:rsidP="00415678" w:rsidRDefault="00480D67" w14:paraId="51BA1563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694" w:type="dxa"/>
            <w:shd w:val="clear" w:color="auto" w:fill="auto"/>
          </w:tcPr>
          <w:p w:rsidRPr="00343A4B" w:rsidR="00480D67" w:rsidP="00415678" w:rsidRDefault="00480D67" w14:paraId="6AD368B4" w14:textId="77777777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:rsidRPr="00343A4B" w:rsidR="00480D67" w:rsidP="00415678" w:rsidRDefault="00480D67" w14:paraId="4B64B741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480D67" w:rsidP="003B7110" w:rsidRDefault="00480D67" w14:paraId="6153902D" w14:textId="77777777">
      <w:pPr>
        <w:rPr>
          <w:lang w:val="es-ES"/>
        </w:rPr>
      </w:pPr>
    </w:p>
    <w:sectPr w:rsidR="00480D67" w:rsidSect="00A34900">
      <w:footerReference w:type="even" r:id="rId11"/>
      <w:footerReference w:type="default" r:id="rId12"/>
      <w:pgSz w:w="11907" w:h="16840" w:orient="portrait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41D3" w:rsidRDefault="00B741D3" w14:paraId="2CEDB5CD" w14:textId="77777777">
      <w:r>
        <w:separator/>
      </w:r>
    </w:p>
  </w:endnote>
  <w:endnote w:type="continuationSeparator" w:id="0">
    <w:p w:rsidR="00B741D3" w:rsidRDefault="00B741D3" w14:paraId="41C8D6A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E09" w:rsidRDefault="00785E09" w14:paraId="3C207862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 w14:paraId="44B714F7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Pr="0077303B" w:rsidR="00785E09" w:rsidTr="00206681" w14:paraId="58F5281D" w14:textId="77777777">
      <w:trPr>
        <w:cantSplit/>
      </w:trPr>
      <w:tc>
        <w:tcPr>
          <w:tcW w:w="3130" w:type="dxa"/>
        </w:tcPr>
        <w:p w:rsidRPr="0077303B" w:rsidR="00785E09" w:rsidP="00785E09" w:rsidRDefault="00785E09" w14:paraId="6CD2CCBC" w14:textId="3D5312FE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6357D8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04/06/2024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:rsidRPr="0077303B" w:rsidR="00785E09" w:rsidP="00785E09" w:rsidRDefault="00785E09" w14:paraId="6E0535FD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Pr="0077303B" w:rsidR="00785E09" w:rsidTr="00206681" w14:paraId="6BE69CF2" w14:textId="77777777">
      <w:trPr>
        <w:trHeight w:val="230"/>
      </w:trPr>
      <w:tc>
        <w:tcPr>
          <w:tcW w:w="3130" w:type="dxa"/>
        </w:tcPr>
        <w:p w:rsidRPr="0077303B" w:rsidR="00785E09" w:rsidP="00D73B1B" w:rsidRDefault="00785E09" w14:paraId="5010CE74" w14:textId="7777777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:rsidRPr="0077303B" w:rsidR="00785E09" w:rsidP="00785E09" w:rsidRDefault="00785E09" w14:paraId="2FCD23E4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Pr="0077303B" w:rsidR="00785E09" w:rsidP="00395F94" w:rsidRDefault="00785E09" w14:paraId="091FD5D2" w14:textId="77777777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41D3" w:rsidRDefault="00B741D3" w14:paraId="6D503B55" w14:textId="77777777">
      <w:r>
        <w:separator/>
      </w:r>
    </w:p>
  </w:footnote>
  <w:footnote w:type="continuationSeparator" w:id="0">
    <w:p w:rsidR="00B741D3" w:rsidRDefault="00B741D3" w14:paraId="593E9C5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 w:ascii="Muller Bold" w:hAnsi="Muller Bold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7736F8"/>
    <w:multiLevelType w:val="hybridMultilevel"/>
    <w:tmpl w:val="F3244296"/>
    <w:lvl w:ilvl="0" w:tplc="280A0009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</w:abstractNum>
  <w:num w:numId="1" w16cid:durableId="297806083">
    <w:abstractNumId w:val="2"/>
  </w:num>
  <w:num w:numId="2" w16cid:durableId="613366549">
    <w:abstractNumId w:val="0"/>
  </w:num>
  <w:num w:numId="3" w16cid:durableId="967930956">
    <w:abstractNumId w:val="0"/>
  </w:num>
  <w:num w:numId="4" w16cid:durableId="17688452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lang="es-PE" w:vendorID="64" w:dllVersion="0" w:nlCheck="1" w:checkStyle="0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0000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5C5E"/>
    <w:rsid w:val="000773E4"/>
    <w:rsid w:val="00085228"/>
    <w:rsid w:val="00090324"/>
    <w:rsid w:val="000A4D57"/>
    <w:rsid w:val="000B34E4"/>
    <w:rsid w:val="000B67C9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510BC"/>
    <w:rsid w:val="00160011"/>
    <w:rsid w:val="00161401"/>
    <w:rsid w:val="0016739D"/>
    <w:rsid w:val="0016767E"/>
    <w:rsid w:val="00167E98"/>
    <w:rsid w:val="00183BE6"/>
    <w:rsid w:val="00184E08"/>
    <w:rsid w:val="00190973"/>
    <w:rsid w:val="00191C1C"/>
    <w:rsid w:val="00192E23"/>
    <w:rsid w:val="001A3D59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51E3"/>
    <w:rsid w:val="002219D0"/>
    <w:rsid w:val="00230FD6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241E"/>
    <w:rsid w:val="00296211"/>
    <w:rsid w:val="00296C20"/>
    <w:rsid w:val="002C20F2"/>
    <w:rsid w:val="002D3379"/>
    <w:rsid w:val="002D43BA"/>
    <w:rsid w:val="002E0DFC"/>
    <w:rsid w:val="002E2DB0"/>
    <w:rsid w:val="002F2C35"/>
    <w:rsid w:val="002F6BC6"/>
    <w:rsid w:val="002F6FDA"/>
    <w:rsid w:val="00300C6A"/>
    <w:rsid w:val="00311BCD"/>
    <w:rsid w:val="003157C0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27F6"/>
    <w:rsid w:val="003D6293"/>
    <w:rsid w:val="003D6553"/>
    <w:rsid w:val="003E5911"/>
    <w:rsid w:val="003F62F8"/>
    <w:rsid w:val="00401AAB"/>
    <w:rsid w:val="00401C94"/>
    <w:rsid w:val="00407154"/>
    <w:rsid w:val="00424D29"/>
    <w:rsid w:val="004267E1"/>
    <w:rsid w:val="00441888"/>
    <w:rsid w:val="00443904"/>
    <w:rsid w:val="00451ACC"/>
    <w:rsid w:val="00455FE1"/>
    <w:rsid w:val="00457923"/>
    <w:rsid w:val="0046647F"/>
    <w:rsid w:val="0046652A"/>
    <w:rsid w:val="00467FBC"/>
    <w:rsid w:val="004704C5"/>
    <w:rsid w:val="00477CE1"/>
    <w:rsid w:val="0048045D"/>
    <w:rsid w:val="00480D67"/>
    <w:rsid w:val="00481313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35903"/>
    <w:rsid w:val="00547DC9"/>
    <w:rsid w:val="0056042D"/>
    <w:rsid w:val="005612E5"/>
    <w:rsid w:val="00563C92"/>
    <w:rsid w:val="005668D3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57D8"/>
    <w:rsid w:val="006373C1"/>
    <w:rsid w:val="00645806"/>
    <w:rsid w:val="00655AB8"/>
    <w:rsid w:val="0067146C"/>
    <w:rsid w:val="0069646A"/>
    <w:rsid w:val="006A249C"/>
    <w:rsid w:val="006B70A5"/>
    <w:rsid w:val="006D1AA6"/>
    <w:rsid w:val="006D3394"/>
    <w:rsid w:val="006D4669"/>
    <w:rsid w:val="006E0C6B"/>
    <w:rsid w:val="006E4E33"/>
    <w:rsid w:val="006E7B54"/>
    <w:rsid w:val="006F2B89"/>
    <w:rsid w:val="007007E5"/>
    <w:rsid w:val="00713B80"/>
    <w:rsid w:val="00714767"/>
    <w:rsid w:val="00715337"/>
    <w:rsid w:val="007153AD"/>
    <w:rsid w:val="00715611"/>
    <w:rsid w:val="00720C79"/>
    <w:rsid w:val="007239E8"/>
    <w:rsid w:val="00724756"/>
    <w:rsid w:val="007354C4"/>
    <w:rsid w:val="00742645"/>
    <w:rsid w:val="00754EBE"/>
    <w:rsid w:val="00756D4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04E83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3959"/>
    <w:rsid w:val="00886957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036CF"/>
    <w:rsid w:val="00917C35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93B1A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74D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5029E"/>
    <w:rsid w:val="00B741D3"/>
    <w:rsid w:val="00B74BEE"/>
    <w:rsid w:val="00B83375"/>
    <w:rsid w:val="00B83CB6"/>
    <w:rsid w:val="00B8492A"/>
    <w:rsid w:val="00B9031C"/>
    <w:rsid w:val="00B92AF5"/>
    <w:rsid w:val="00BA262A"/>
    <w:rsid w:val="00BA3A14"/>
    <w:rsid w:val="00BB493F"/>
    <w:rsid w:val="00BB51C8"/>
    <w:rsid w:val="00BB5205"/>
    <w:rsid w:val="00BD13A0"/>
    <w:rsid w:val="00BD32D8"/>
    <w:rsid w:val="00BD3BE7"/>
    <w:rsid w:val="00BD45C8"/>
    <w:rsid w:val="00BD5BE8"/>
    <w:rsid w:val="00BD6098"/>
    <w:rsid w:val="00BD7084"/>
    <w:rsid w:val="00BD7440"/>
    <w:rsid w:val="00BD7D7A"/>
    <w:rsid w:val="00BE52BB"/>
    <w:rsid w:val="00C012A0"/>
    <w:rsid w:val="00C02785"/>
    <w:rsid w:val="00C05F83"/>
    <w:rsid w:val="00C16ECF"/>
    <w:rsid w:val="00C26FD3"/>
    <w:rsid w:val="00C27BEC"/>
    <w:rsid w:val="00C3471D"/>
    <w:rsid w:val="00C41664"/>
    <w:rsid w:val="00C516C7"/>
    <w:rsid w:val="00C57A46"/>
    <w:rsid w:val="00C66759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105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82B85"/>
    <w:rsid w:val="00DA1521"/>
    <w:rsid w:val="00DA2B23"/>
    <w:rsid w:val="00DA63B3"/>
    <w:rsid w:val="00DB2740"/>
    <w:rsid w:val="00DB3833"/>
    <w:rsid w:val="00DE1E29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42FE"/>
    <w:rsid w:val="00E75DBA"/>
    <w:rsid w:val="00E8125F"/>
    <w:rsid w:val="00E85E43"/>
    <w:rsid w:val="00E86989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36F16"/>
    <w:rsid w:val="00F41F88"/>
    <w:rsid w:val="00F452D7"/>
    <w:rsid w:val="00F47F36"/>
    <w:rsid w:val="00F5154C"/>
    <w:rsid w:val="00F5754A"/>
    <w:rsid w:val="00F678EE"/>
    <w:rsid w:val="00F7470D"/>
    <w:rsid w:val="00F83DB3"/>
    <w:rsid w:val="00FA20C8"/>
    <w:rsid w:val="00FA42BA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37F6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3B588CC1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hAnchor="text" w:v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ADR1" w:customStyle="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color="auto" w:sz="6" w:space="1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color="auto" w:sz="6" w:space="1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Prra1" w:customStyle="1">
    <w:name w:val="Párra. 1"/>
    <w:basedOn w:val="Normal"/>
    <w:next w:val="Normal"/>
    <w:pPr>
      <w:ind w:left="425" w:hanging="425"/>
    </w:pPr>
    <w:rPr>
      <w:b/>
      <w:i/>
    </w:rPr>
  </w:style>
  <w:style w:type="paragraph" w:styleId="Prra2" w:customStyle="1">
    <w:name w:val="Párra. 2"/>
    <w:basedOn w:val="Normal"/>
    <w:next w:val="Normal"/>
    <w:pPr>
      <w:ind w:left="850" w:hanging="425"/>
    </w:pPr>
    <w:rPr>
      <w:b/>
    </w:rPr>
  </w:style>
  <w:style w:type="paragraph" w:styleId="Prra4" w:customStyle="1">
    <w:name w:val="Párra. 4"/>
    <w:basedOn w:val="Prra2"/>
    <w:next w:val="Normal"/>
    <w:pPr>
      <w:ind w:left="1701"/>
    </w:pPr>
    <w:rPr>
      <w:b w:val="0"/>
    </w:rPr>
  </w:style>
  <w:style w:type="paragraph" w:styleId="Prra3" w:customStyle="1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styleId="TableText" w:customStyle="1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Epgrafe" w:customStyle="1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styleId="TITULO4" w:customStyle="1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xl35" w:customStyle="1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character" w:styleId="EncabezadoCar" w:customStyle="1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styleId="Ttulo1Car" w:customStyle="1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styleId="Ttulo2Car" w:customStyle="1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styleId="Ttulo3Car" w:customStyle="1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styleId="Default" w:customStyle="1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3D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70EE8B153D9439E250E2B0E66AFB9" ma:contentTypeVersion="14" ma:contentTypeDescription="Create a new document." ma:contentTypeScope="" ma:versionID="7af6d003a9bc70dc5f489e1a52d9974a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7d9d90cbd3d9c4a5b1fbcc057c91db5a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7AB47-D3AD-483A-920E-3ED82B8BCA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F40728-9FE5-4EAC-9BA5-20A7E1D8B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BFB1EF-B686-4ED9-87D2-40776ECEF9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plantilla1</ap:Template>
  <ap:Application>Microsoft Word for the web</ap:Application>
  <ap:DocSecurity>0</ap:DocSecurity>
  <ap:ScaleCrop>false</ap:ScaleCrop>
  <ap:Company>M&amp;T Consulting www.mytconsulting.com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ALUMNO - JAIR DEYNER   TELLO VARGAS</cp:lastModifiedBy>
  <cp:revision>26</cp:revision>
  <cp:lastPrinted>2019-06-21T21:41:00Z</cp:lastPrinted>
  <dcterms:created xsi:type="dcterms:W3CDTF">2021-07-19T00:30:00Z</dcterms:created>
  <dcterms:modified xsi:type="dcterms:W3CDTF">2024-06-10T02:10:21Z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0x010100B7770EE8B153D9439E250E2B0E66AFB9</vt:lpwstr>
  </property>
  <property fmtid="{D5CDD505-2E9C-101B-9397-08002B2CF9AE}" pid="3" name="MediaServiceImageTags">
    <vt:lpwstr/>
  </property>
</Properties>
</file>