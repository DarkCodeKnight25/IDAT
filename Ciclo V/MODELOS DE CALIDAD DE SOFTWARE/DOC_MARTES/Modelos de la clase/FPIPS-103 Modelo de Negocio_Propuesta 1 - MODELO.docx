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95F94" w:rsidP="00395F94" w:rsidRDefault="007A75C4" w14:paraId="186490DD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10938784" wp14:editId="06C27CFE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08" w:rsidP="00395F94" w:rsidRDefault="00184E08" w14:paraId="65163158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:rsidRPr="00206681" w:rsidR="00184E08" w:rsidP="00395F94" w:rsidRDefault="00184E08" w14:paraId="1F6FEC9D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:rsidRPr="00184E08" w:rsidR="006E0C6B" w:rsidP="006E0C6B" w:rsidRDefault="006E0C6B" w14:paraId="23D50F3D" w14:textId="77777777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name="OLE_LINK13" w:id="0"/>
      <w:bookmarkStart w:name="OLE_LINK14" w:id="1"/>
      <w:bookmarkStart w:name="OLE_LINK17" w:id="2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:rsidRPr="00206681" w:rsidR="006E0C6B" w:rsidP="006E0C6B" w:rsidRDefault="006E0C6B" w14:paraId="3FB66696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6E0C6B" w:rsidP="006E0C6B" w:rsidRDefault="006E0C6B" w14:paraId="538A50A6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547DC9" w:rsidP="00547DC9" w:rsidRDefault="00547DC9" w14:paraId="7C44C711" w14:textId="7777777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:rsidRPr="00184E08" w:rsidR="00CA438E" w:rsidP="00CA438E" w:rsidRDefault="00CA438E" w14:paraId="7595E46A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:rsidRPr="00184E08" w:rsidR="00547DC9" w:rsidP="00547DC9" w:rsidRDefault="00547DC9" w14:paraId="12689F7C" w14:textId="77777777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:rsidRPr="00206681" w:rsidR="00547DC9" w:rsidP="00547DC9" w:rsidRDefault="00547DC9" w14:paraId="52BB1DF4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6F790589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10D6483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184E08" w:rsidR="00547DC9" w:rsidP="00547DC9" w:rsidRDefault="00FF7DD0" w14:paraId="079C372D" w14:textId="01EF92B1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Pr="00184E08" w:rsidR="00547DC9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9572AA">
        <w:rPr>
          <w:rFonts w:ascii="Muller Regular" w:hAnsi="Muller Regular" w:cs="Tahoma"/>
          <w:bCs/>
          <w:color w:val="000000" w:themeColor="text1"/>
          <w:szCs w:val="22"/>
        </w:rPr>
        <w:t>3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 xml:space="preserve"> Modelo de Negocio</w:t>
      </w:r>
    </w:p>
    <w:p w:rsidRPr="00184E08" w:rsidR="00547DC9" w:rsidP="00547DC9" w:rsidRDefault="00547DC9" w14:paraId="0EFD75BE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2C9ABCF0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474EFE88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3C877BDA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:rsidRPr="00184E08" w:rsidR="00547DC9" w:rsidP="00547DC9" w:rsidRDefault="00547DC9" w14:paraId="34A728DF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6E0C6B" w:rsidP="00547DC9" w:rsidRDefault="006E0C6B" w14:paraId="0BD7C237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FF7DD0" w14:paraId="6F426B3B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Pr="00184E08" w:rsidR="00CA438E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Pr="00184E08" w:rsidR="00C02785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Pr="00184E08" w:rsidR="002438C6">
        <w:rPr>
          <w:rFonts w:ascii="Muller Regular" w:hAnsi="Muller Regular" w:cs="Tahoma"/>
          <w:color w:val="000000" w:themeColor="text1"/>
          <w:szCs w:val="22"/>
        </w:rPr>
        <w:t>I</w:t>
      </w:r>
    </w:p>
    <w:p w:rsidRPr="00184E08" w:rsidR="00547DC9" w:rsidP="00547DC9" w:rsidRDefault="00547DC9" w14:paraId="62189990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206681" w:rsidR="00547DC9" w:rsidP="00547DC9" w:rsidRDefault="002438C6" w14:paraId="64C80F23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Pr="00206681" w:rsidR="007A75C4" w:rsidTr="00A002BD" w14:paraId="0D62E3CF" w14:textId="77777777">
        <w:tc>
          <w:tcPr>
            <w:tcW w:w="239" w:type="dxa"/>
            <w:shd w:val="clear" w:color="auto" w:fill="auto"/>
          </w:tcPr>
          <w:bookmarkEnd w:id="0"/>
          <w:bookmarkEnd w:id="1"/>
          <w:bookmarkEnd w:id="2"/>
          <w:p w:rsidRPr="00A002BD" w:rsidR="00C02785" w:rsidP="008F4192" w:rsidRDefault="004B2497" w14:paraId="69F9AC25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Pr="00A002BD" w:rsidR="00C02785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:rsidRPr="00A002BD" w:rsidR="00E63DF8" w:rsidP="00E63DF8" w:rsidRDefault="00C02785" w14:paraId="2A4E0001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Pr="00206681" w:rsidR="007A75C4" w:rsidTr="00A002BD" w14:paraId="2A261FC5" w14:textId="77777777">
        <w:tc>
          <w:tcPr>
            <w:tcW w:w="239" w:type="dxa"/>
            <w:shd w:val="clear" w:color="auto" w:fill="auto"/>
          </w:tcPr>
          <w:p w:rsidRPr="00A002BD" w:rsidR="00C02785" w:rsidP="008F4192" w:rsidRDefault="00C02785" w14:paraId="25CA2D94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:rsidRPr="00A002BD" w:rsidR="00C02785" w:rsidP="008F4192" w:rsidRDefault="00CA438E" w14:paraId="58435524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Pr="00206681" w:rsidR="007A75C4" w:rsidTr="00A002BD" w14:paraId="3DF3D2C9" w14:textId="77777777">
        <w:tc>
          <w:tcPr>
            <w:tcW w:w="239" w:type="dxa"/>
            <w:shd w:val="clear" w:color="auto" w:fill="auto"/>
          </w:tcPr>
          <w:p w:rsidRPr="00A002BD" w:rsidR="00C02785" w:rsidP="008F4192" w:rsidRDefault="00C02785" w14:paraId="139D8C4E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:rsidRPr="00A002BD" w:rsidR="00C02785" w:rsidP="008F4192" w:rsidRDefault="00CA438E" w14:paraId="1E1C479B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Pr="00206681" w:rsidR="007A75C4" w:rsidTr="00A002BD" w14:paraId="266895E3" w14:textId="77777777">
        <w:tc>
          <w:tcPr>
            <w:tcW w:w="239" w:type="dxa"/>
            <w:shd w:val="clear" w:color="auto" w:fill="auto"/>
          </w:tcPr>
          <w:p w:rsidRPr="00A002BD" w:rsidR="00C02785" w:rsidP="008F4192" w:rsidRDefault="00C02785" w14:paraId="4DEA3BD1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:rsidRPr="00A002BD" w:rsidR="00C02785" w:rsidP="00CA438E" w:rsidRDefault="007A7398" w14:paraId="2E058FC0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Pr="00A002BD" w:rsidR="00CA438E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:rsidRPr="00480D67" w:rsidR="00480D67" w:rsidP="00480D67" w:rsidRDefault="00833708" w14:paraId="154AF6D7" w14:textId="7777777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hAnsi="Arial" w:eastAsia="Times New Roman" w:cs="Times New Roman"/>
          <w:color w:val="auto"/>
          <w:sz w:val="22"/>
          <w:szCs w:val="20"/>
          <w:lang w:val="es-ES" w:eastAsia="es-ES"/>
        </w:rPr>
        <w:id w:val="1456759254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 w:val="1"/>
          <w:bCs w:val="1"/>
          <w:color w:val="auto"/>
          <w:sz w:val="22"/>
          <w:szCs w:val="22"/>
          <w:lang w:val="es-ES" w:eastAsia="es-ES"/>
        </w:rPr>
      </w:sdtEndPr>
      <w:sdtContent>
        <w:p w:rsidRPr="009D5130" w:rsidR="009D5130" w:rsidRDefault="009D5130" w14:paraId="77EC539E" w14:textId="77777777">
          <w:pPr>
            <w:pStyle w:val="TtuloTDC"/>
            <w:rPr>
              <w:rFonts w:ascii="Stag Book" w:hAnsi="Stag Book"/>
              <w:color w:val="000000" w:themeColor="text1"/>
              <w:sz w:val="40"/>
              <w:lang w:val="es-ES"/>
            </w:rPr>
          </w:pPr>
          <w:r w:rsidRPr="009D5130">
            <w:rPr>
              <w:rFonts w:ascii="Stag Book" w:hAnsi="Stag Book"/>
              <w:color w:val="000000" w:themeColor="text1"/>
              <w:sz w:val="40"/>
              <w:lang w:val="es-ES"/>
            </w:rPr>
            <w:t>Índice</w:t>
          </w:r>
        </w:p>
        <w:p w:rsidRPr="009D5130" w:rsidR="009D5130" w:rsidP="009D5130" w:rsidRDefault="009D5130" w14:paraId="4050D979" w14:textId="77777777">
          <w:pPr>
            <w:rPr>
              <w:lang w:val="es-ES" w:eastAsia="es-PE"/>
            </w:rPr>
          </w:pPr>
        </w:p>
        <w:p w:rsidR="009D5130" w:rsidRDefault="009D5130" w14:paraId="78B3C135" w14:textId="7777777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history="1" w:anchor="_Toc12028756">
            <w:r w:rsidRPr="00BC2DDD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BC2DDD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23080EAF" w14:textId="7777777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lang w:val="es-PE" w:eastAsia="es-PE"/>
            </w:rPr>
          </w:pPr>
          <w:hyperlink w:history="1" w:anchor="_Toc12028757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9D5130"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07280FF1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58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26F84527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59">
            <w:r w:rsidRPr="00BC2DDD" w:rsidR="009D5130">
              <w:rPr>
                <w:rStyle w:val="Hipervnculo"/>
                <w:rFonts w:ascii="Muller Bold" w:hAnsi="Muller Bold"/>
                <w:noProof/>
              </w:rPr>
              <w:t>2.2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1D81B047" w14:textId="7777777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lang w:val="es-PE" w:eastAsia="es-PE"/>
            </w:rPr>
          </w:pPr>
          <w:hyperlink w:history="1" w:anchor="_Toc12028760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9D5130"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RESTRICCIONES Y 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135455BC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61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Restricciones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2569BAC8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62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_Toc12028762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642F47F2" w14:textId="7777777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lang w:val="es-PE" w:eastAsia="es-PE"/>
            </w:rPr>
          </w:pPr>
          <w:hyperlink w:history="1" w:anchor="_Toc12028763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4.</w:t>
            </w:r>
            <w:r w:rsidR="009D5130"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VISITAS DE CASOS DE USO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_Toc12028763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04E7FF16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64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4.1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Lista de actores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_Toc12028764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53319F3F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65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4.2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Lista de casos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_Toc12028765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31B70CD4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66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4.3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Diagrama de caso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_Toc12028766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5673EBCB" w14:textId="7777777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lang w:val="es-PE" w:eastAsia="es-PE"/>
            </w:rPr>
          </w:pPr>
          <w:hyperlink w:history="1" w:anchor="_Toc12028767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5.</w:t>
            </w:r>
            <w:r w:rsidR="009D5130"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VISTA LÓGICA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3829AF3A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68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5.1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Lista de trabajadores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32340DCD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69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5.2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Lista de entidades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12024120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70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5.3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Diagrama del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000000" w14:paraId="7B891F52" w14:textId="77777777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hAnsiTheme="minorHAnsi" w:eastAsiaTheme="minorEastAsia" w:cstheme="minorBidi"/>
              <w:noProof/>
              <w:lang w:val="es-PE" w:eastAsia="es-PE"/>
            </w:rPr>
          </w:pPr>
          <w:hyperlink w:history="1" w:anchor="_Toc12028771"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5.4</w:t>
            </w:r>
            <w:r w:rsidR="009D5130">
              <w:rPr>
                <w:rFonts w:asciiTheme="minorHAnsi" w:hAnsiTheme="minorHAnsi" w:eastAsiaTheme="minorEastAsia" w:cstheme="minorBidi"/>
                <w:noProof/>
                <w:lang w:val="es-PE" w:eastAsia="es-PE"/>
              </w:rPr>
              <w:tab/>
            </w:r>
            <w:r w:rsidRPr="00BC2DDD" w:rsidR="009D5130">
              <w:rPr>
                <w:rStyle w:val="Hipervnculo"/>
                <w:rFonts w:ascii="Muller Bold" w:hAnsi="Muller Bold" w:cs="Tahoma"/>
                <w:noProof/>
              </w:rPr>
              <w:t>Diagrama de Realización de negocio (por cada caso de usos de Negocio)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:rsidR="009D5130" w:rsidRDefault="009D5130" w14:paraId="56837D8E" w14:textId="77777777">
          <w:r>
            <w:rPr>
              <w:b/>
              <w:bCs/>
              <w:lang w:val="es-ES"/>
            </w:rPr>
            <w:fldChar w:fldCharType="end"/>
          </w:r>
        </w:p>
      </w:sdtContent>
    </w:sdt>
    <w:p w:rsidR="009D5130" w:rsidP="009D5130" w:rsidRDefault="009D5130" w14:paraId="0D7498AA" w14:textId="77777777">
      <w:pPr>
        <w:rPr>
          <w:rFonts w:cs="Arial"/>
          <w:b/>
          <w:sz w:val="20"/>
          <w:lang w:val="es-PE"/>
        </w:rPr>
      </w:pPr>
    </w:p>
    <w:p w:rsidR="00480D67" w:rsidP="002C20F2" w:rsidRDefault="002C20F2" w14:paraId="4D1170B2" w14:textId="77777777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:rsidRPr="00480D67" w:rsidR="00480D67" w:rsidP="00480D67" w:rsidRDefault="00480D67" w14:paraId="311D4CAF" w14:textId="7777777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name="_Toc199394968" w:id="3"/>
      <w:bookmarkStart w:name="_Toc199424689" w:id="4"/>
      <w:bookmarkStart w:name="_Toc12028756" w:id="5"/>
      <w:bookmarkStart w:name="OLE_LINK3" w:id="6"/>
      <w:bookmarkStart w:name="OLE_LINK4" w:id="7"/>
      <w:bookmarkStart w:name="OLE_LINK7" w:id="8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3"/>
      <w:bookmarkEnd w:id="4"/>
      <w:bookmarkEnd w:id="5"/>
    </w:p>
    <w:p w:rsidRPr="00480D67" w:rsidR="00480D67" w:rsidP="00480D67" w:rsidRDefault="00480D67" w14:paraId="4C139E41" w14:textId="7777777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Pr="00480D67" w:rsidR="00480D67" w:rsidTr="00480D67" w14:paraId="66E3D0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color="FFFFFF" w:themeColor="background1" w:sz="6" w:space="0"/>
              <w:bottom w:val="nil"/>
              <w:right w:val="single" w:color="FFFFFF" w:themeColor="background1" w:sz="6" w:space="0"/>
            </w:tcBorders>
          </w:tcPr>
          <w:p w:rsidRPr="00480D67" w:rsidR="00F452B3" w:rsidP="00415678" w:rsidRDefault="00480D67" w14:paraId="27AB04CC" w14:textId="77777777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Pr="00B366EA" w:rsidR="00480D67" w:rsidTr="00480D67" w14:paraId="18C7663B" w14:textId="77777777">
        <w:tc>
          <w:tcPr>
            <w:tcW w:w="5334" w:type="dxa"/>
            <w:tcBorders>
              <w:top w:val="nil"/>
            </w:tcBorders>
          </w:tcPr>
          <w:p w:rsidRPr="00480D67" w:rsidR="00480D67" w:rsidP="00415678" w:rsidRDefault="00480D67" w14:paraId="4CB4BA3D" w14:textId="77777777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:rsidRPr="00480D67" w:rsidR="00480D67" w:rsidP="00415678" w:rsidRDefault="00480D67" w14:paraId="4C5982BD" w14:textId="77777777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:rsidRPr="00480D67" w:rsidR="00480D67" w:rsidP="00415678" w:rsidRDefault="00480D67" w14:paraId="20F95891" w14:textId="77777777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Pr="00B366EA" w:rsidR="00480D67" w:rsidTr="00480D67" w14:paraId="1C393CE9" w14:textId="77777777">
        <w:tc>
          <w:tcPr>
            <w:tcW w:w="5334" w:type="dxa"/>
          </w:tcPr>
          <w:p w:rsidRPr="00480D67" w:rsidR="00480D67" w:rsidP="00415678" w:rsidRDefault="00480D67" w14:paraId="34A997B6" w14:textId="77777777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:rsidRPr="00480D67" w:rsidR="00480D67" w:rsidP="00415678" w:rsidRDefault="00480D67" w14:paraId="692DF662" w14:textId="77777777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:rsidRPr="00480D67" w:rsidR="00480D67" w:rsidP="00415678" w:rsidRDefault="00480D67" w14:paraId="23520291" w14:textId="77777777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:rsidRPr="00DD665D" w:rsidR="00480D67" w:rsidP="00480D67" w:rsidRDefault="00480D67" w14:paraId="5AE26E04" w14:textId="77777777">
      <w:pPr>
        <w:ind w:left="720"/>
        <w:rPr>
          <w:rFonts w:cs="Arial"/>
          <w:sz w:val="20"/>
        </w:rPr>
      </w:pPr>
    </w:p>
    <w:p w:rsidRPr="0012299B" w:rsidR="0012299B" w:rsidP="6B39E3D5" w:rsidRDefault="009D5130" w14:paraId="3BA37236" w14:textId="77777777" w14:noSpellErr="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 w:val="0"/>
          <w:sz w:val="20"/>
          <w:szCs w:val="20"/>
          <w:lang w:val="es-ES"/>
        </w:rPr>
      </w:pPr>
      <w:bookmarkStart w:name="_Toc12028757" w:id="9"/>
      <w:bookmarkEnd w:id="6"/>
      <w:bookmarkEnd w:id="7"/>
      <w:bookmarkEnd w:id="8"/>
      <w:r w:rsidRPr="6B39E3D5" w:rsidR="009D5130">
        <w:rPr>
          <w:rFonts w:ascii="Muller Bold" w:hAnsi="Muller Bold" w:cs="Tahoma"/>
          <w:b w:val="0"/>
          <w:bCs w:val="0"/>
          <w:sz w:val="20"/>
          <w:szCs w:val="20"/>
          <w:lang w:val="es-ES"/>
        </w:rPr>
        <w:t>INTRo</w:t>
      </w:r>
      <w:r w:rsidRPr="6B39E3D5" w:rsidR="00497AED">
        <w:rPr>
          <w:rFonts w:ascii="Muller Bold" w:hAnsi="Muller Bold" w:cs="Tahoma"/>
          <w:b w:val="0"/>
          <w:bCs w:val="0"/>
          <w:sz w:val="20"/>
          <w:szCs w:val="20"/>
          <w:lang w:val="es-ES"/>
        </w:rPr>
        <w:t>DUCCIÓN</w:t>
      </w:r>
      <w:bookmarkEnd w:id="9"/>
    </w:p>
    <w:p w:rsidRPr="0012299B" w:rsidR="0012299B" w:rsidP="0012299B" w:rsidRDefault="00497AED" w14:paraId="08614488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28758" w:id="10"/>
      <w:r>
        <w:rPr>
          <w:rFonts w:ascii="Muller Bold" w:hAnsi="Muller Bold" w:cs="Tahoma"/>
          <w:b w:val="0"/>
          <w:sz w:val="20"/>
        </w:rPr>
        <w:t>Propósito</w:t>
      </w:r>
      <w:bookmarkEnd w:id="10"/>
      <w:r w:rsidRPr="0012299B" w:rsidR="00480D67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1668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4A0" w:firstRow="1" w:lastRow="0" w:firstColumn="1" w:lastColumn="0" w:noHBand="0" w:noVBand="1"/>
      </w:tblPr>
      <w:tblGrid>
        <w:gridCol w:w="7938"/>
      </w:tblGrid>
      <w:tr w:rsidRPr="0008185C" w:rsidR="00480D67" w:rsidTr="0012299B" w14:paraId="7FEB2A31" w14:textId="77777777">
        <w:tc>
          <w:tcPr>
            <w:tcW w:w="79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480D67" w:rsidP="00415678" w:rsidRDefault="00480D67" w14:paraId="168ED0C1" w14:textId="394DBC6B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714462">
              <w:rPr>
                <w:sz w:val="20"/>
                <w:lang w:val="es-ES"/>
              </w:rPr>
              <w:t>Propósito del documento de la plantilla</w:t>
            </w:r>
          </w:p>
        </w:tc>
      </w:tr>
    </w:tbl>
    <w:p w:rsidRPr="0012299B" w:rsidR="00480D67" w:rsidP="00480D67" w:rsidRDefault="00497AED" w14:paraId="7BBE8ED6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name="_Toc12028759" w:id="11"/>
      <w:r>
        <w:rPr>
          <w:rFonts w:ascii="Muller Bold" w:hAnsi="Muller Bold" w:cs="Tahoma"/>
          <w:b w:val="0"/>
          <w:sz w:val="20"/>
        </w:rPr>
        <w:t>Alcance</w:t>
      </w:r>
      <w:bookmarkEnd w:id="11"/>
      <w:r w:rsidRPr="0012299B" w:rsidR="00480D67">
        <w:rPr>
          <w:rFonts w:ascii="Muller Bold" w:hAnsi="Muller Bold"/>
          <w:b w:val="0"/>
          <w:sz w:val="20"/>
        </w:rPr>
        <w:t xml:space="preserve"> </w:t>
      </w:r>
      <w:r w:rsidRPr="0012299B" w:rsidR="00480D67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1668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4A0" w:firstRow="1" w:lastRow="0" w:firstColumn="1" w:lastColumn="0" w:noHBand="0" w:noVBand="1"/>
      </w:tblPr>
      <w:tblGrid>
        <w:gridCol w:w="7138"/>
      </w:tblGrid>
      <w:tr w:rsidRPr="0008185C" w:rsidR="00480D67" w:rsidTr="0012299B" w14:paraId="72F752C3" w14:textId="77777777">
        <w:tc>
          <w:tcPr>
            <w:tcW w:w="7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20FC5" w:rsidR="0012299B" w:rsidP="00415678" w:rsidRDefault="00480D67" w14:paraId="587A9D74" w14:textId="3B94B3B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714462">
              <w:rPr>
                <w:sz w:val="20"/>
                <w:lang w:val="es-ES"/>
              </w:rPr>
              <w:t>Alcance del documento de la plantilla</w:t>
            </w:r>
          </w:p>
        </w:tc>
      </w:tr>
    </w:tbl>
    <w:p w:rsidR="00480D67" w:rsidP="00DB4916" w:rsidRDefault="00E01CC3" w14:paraId="152F0B10" w14:textId="7777777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name="_Toc89224929" w:id="12"/>
      <w:bookmarkStart w:name="_Toc199424695" w:id="13"/>
      <w:bookmarkStart w:name="_Toc12028760" w:id="14"/>
      <w:r w:rsidRPr="00E01CC3">
        <w:rPr>
          <w:rFonts w:ascii="Muller Bold" w:hAnsi="Muller Bold" w:cs="Tahoma"/>
          <w:b w:val="0"/>
          <w:bCs/>
          <w:sz w:val="20"/>
        </w:rPr>
        <w:t>RESTRICCIONES Y RIESGOS TECNOLÓGICOS</w:t>
      </w:r>
      <w:bookmarkEnd w:id="12"/>
      <w:bookmarkEnd w:id="13"/>
      <w:bookmarkEnd w:id="14"/>
    </w:p>
    <w:p w:rsidRPr="00DB4916" w:rsidR="00DB4916" w:rsidP="00DB4916" w:rsidRDefault="00DB4916" w14:paraId="48C820FB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28761" w:id="15"/>
      <w:r w:rsidRPr="00DB4916">
        <w:rPr>
          <w:rFonts w:ascii="Muller Bold" w:hAnsi="Muller Bold" w:cs="Tahoma"/>
          <w:b w:val="0"/>
          <w:sz w:val="20"/>
        </w:rPr>
        <w:t>Restricciones</w:t>
      </w:r>
      <w:bookmarkEnd w:id="15"/>
    </w:p>
    <w:tbl>
      <w:tblPr>
        <w:tblW w:w="8080" w:type="dxa"/>
        <w:tblInd w:w="745" w:type="dxa"/>
        <w:tblBorders>
          <w:top w:val="single" w:color="C45911" w:sz="4" w:space="0"/>
          <w:left w:val="single" w:color="C45911" w:sz="4" w:space="0"/>
          <w:bottom w:val="single" w:color="C45911" w:sz="4" w:space="0"/>
          <w:right w:val="single" w:color="C45911" w:sz="4" w:space="0"/>
          <w:insideH w:val="single" w:color="C45911" w:sz="4" w:space="0"/>
          <w:insideV w:val="single" w:color="C45911" w:sz="4" w:space="0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Pr="008B67EE" w:rsidR="00480D67" w:rsidTr="00DB4916" w14:paraId="10A1DC92" w14:textId="77777777">
        <w:tc>
          <w:tcPr>
            <w:tcW w:w="1701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8161F6" w:rsidR="00480D67" w:rsidP="00415678" w:rsidRDefault="00DB4916" w14:paraId="40A6118E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Restricciones</w:t>
            </w:r>
          </w:p>
        </w:tc>
        <w:tc>
          <w:tcPr>
            <w:tcW w:w="6379" w:type="dxa"/>
            <w:tcBorders>
              <w:top w:val="single" w:color="000000" w:themeColor="text1" w:sz="4" w:space="0"/>
              <w:left w:val="single" w:color="FFFFFF" w:themeColor="background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0000" w:themeFill="text1"/>
          </w:tcPr>
          <w:p w:rsidRPr="008161F6" w:rsidR="00480D67" w:rsidP="00415678" w:rsidRDefault="00480D67" w14:paraId="3DFC3C4B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DB4916" w14:paraId="36F29964" w14:textId="77777777">
        <w:tc>
          <w:tcPr>
            <w:tcW w:w="170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456AD" w:rsidR="00480D67" w:rsidP="00415678" w:rsidRDefault="00DB4916" w14:paraId="2C977FEB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R01</w:t>
            </w:r>
          </w:p>
        </w:tc>
        <w:tc>
          <w:tcPr>
            <w:tcW w:w="63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43A4B" w:rsidR="00480D67" w:rsidP="00714462" w:rsidRDefault="00714462" w14:paraId="4B131AA9" w14:textId="6A7617B9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El sistema será web usando encriptación de datos para el almacenamiento de la autenticación de usuarios.</w:t>
            </w:r>
          </w:p>
        </w:tc>
      </w:tr>
      <w:tr w:rsidRPr="008B67EE" w:rsidR="00480D67" w:rsidTr="00DB4916" w14:paraId="0284C7F6" w14:textId="77777777"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456AD" w:rsidR="00480D67" w:rsidP="00DB4916" w:rsidRDefault="00DB4916" w14:paraId="13F35C8F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R02</w:t>
            </w:r>
          </w:p>
        </w:tc>
        <w:tc>
          <w:tcPr>
            <w:tcW w:w="63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43A4B" w:rsidR="00480D67" w:rsidP="00415678" w:rsidRDefault="00480D67" w14:paraId="7A329B82" w14:textId="413AA904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480D67" w:rsidTr="00DB4916" w14:paraId="114BB3D8" w14:textId="77777777">
        <w:tc>
          <w:tcPr>
            <w:tcW w:w="1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7456AD" w:rsidR="00480D67" w:rsidP="00415678" w:rsidRDefault="00DB4916" w14:paraId="3AF7D40D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R03</w:t>
            </w:r>
          </w:p>
        </w:tc>
        <w:tc>
          <w:tcPr>
            <w:tcW w:w="63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43A4B" w:rsidR="00480D67" w:rsidP="00415678" w:rsidRDefault="00480D67" w14:paraId="508ECC98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:rsidRPr="002C20F2" w:rsidR="00480D67" w:rsidP="00480D67" w:rsidRDefault="00DB4916" w14:paraId="203F2A08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28762" w:id="16"/>
      <w:r>
        <w:rPr>
          <w:rFonts w:ascii="Muller Bold" w:hAnsi="Muller Bold" w:cs="Tahoma"/>
          <w:b w:val="0"/>
          <w:sz w:val="20"/>
        </w:rPr>
        <w:t>Riesgos Tecnológicos</w:t>
      </w:r>
      <w:bookmarkEnd w:id="16"/>
    </w:p>
    <w:tbl>
      <w:tblPr>
        <w:tblW w:w="8080" w:type="dxa"/>
        <w:tblInd w:w="74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Pr="008B67EE" w:rsidR="00480D67" w:rsidTr="00DB4916" w14:paraId="1A53368F" w14:textId="77777777">
        <w:tc>
          <w:tcPr>
            <w:tcW w:w="1701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2C20F2" w:rsidR="00480D67" w:rsidP="00415678" w:rsidRDefault="00DB4916" w14:paraId="323C301A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Pr="002C20F2" w:rsidR="00480D67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6379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2C20F2" w:rsidR="00480D67" w:rsidP="00415678" w:rsidRDefault="00480D67" w14:paraId="4A0E1BF4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DB4916" w14:paraId="02763B19" w14:textId="77777777">
        <w:tc>
          <w:tcPr>
            <w:tcW w:w="1701" w:type="dxa"/>
            <w:tcBorders>
              <w:top w:val="nil"/>
            </w:tcBorders>
            <w:shd w:val="clear" w:color="auto" w:fill="auto"/>
          </w:tcPr>
          <w:p w:rsidRPr="00DB4916" w:rsidR="00DB4916" w:rsidP="00DB4916" w:rsidRDefault="00DB4916" w14:paraId="0560DA67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RT01</w:t>
            </w:r>
          </w:p>
        </w:tc>
        <w:tc>
          <w:tcPr>
            <w:tcW w:w="6379" w:type="dxa"/>
            <w:shd w:val="clear" w:color="auto" w:fill="auto"/>
          </w:tcPr>
          <w:p w:rsidRPr="00343A4B" w:rsidR="00480D67" w:rsidP="00415678" w:rsidRDefault="00A842BC" w14:paraId="6FA75BB6" w14:textId="180B230B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La base de datos PostgreSQL no es muy escalable</w:t>
            </w:r>
            <w:r w:rsidR="00480D67"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Pr="008B67EE" w:rsidR="00480D67" w:rsidTr="00DB4916" w14:paraId="6BABD01E" w14:textId="77777777">
        <w:tc>
          <w:tcPr>
            <w:tcW w:w="1701" w:type="dxa"/>
            <w:tcBorders>
              <w:bottom w:val="single" w:color="000000" w:themeColor="text1" w:sz="4" w:space="0"/>
            </w:tcBorders>
            <w:shd w:val="clear" w:color="auto" w:fill="auto"/>
          </w:tcPr>
          <w:p w:rsidRPr="00DB4916" w:rsidR="00480D67" w:rsidP="00415678" w:rsidRDefault="00DB4916" w14:paraId="0CC5E9CE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RT02</w:t>
            </w:r>
          </w:p>
        </w:tc>
        <w:tc>
          <w:tcPr>
            <w:tcW w:w="6379" w:type="dxa"/>
            <w:tcBorders>
              <w:bottom w:val="single" w:color="000000" w:themeColor="text1" w:sz="4" w:space="0"/>
            </w:tcBorders>
            <w:shd w:val="clear" w:color="auto" w:fill="auto"/>
          </w:tcPr>
          <w:p w:rsidRPr="00343A4B" w:rsidR="00480D67" w:rsidP="00415678" w:rsidRDefault="00147470" w14:paraId="1FA72E66" w14:textId="1822C799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La tecnología back-</w:t>
            </w:r>
            <w:proofErr w:type="spellStart"/>
            <w:r>
              <w:rPr>
                <w:rFonts w:cs="Arial"/>
                <w:sz w:val="20"/>
                <w:lang w:val="es-ES"/>
              </w:rPr>
              <w:t>end</w:t>
            </w:r>
            <w:proofErr w:type="spellEnd"/>
            <w:r>
              <w:rPr>
                <w:rFonts w:cs="Arial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es-ES"/>
              </w:rPr>
              <w:t>esta</w:t>
            </w:r>
            <w:proofErr w:type="spellEnd"/>
            <w:r>
              <w:rPr>
                <w:rFonts w:cs="Arial"/>
                <w:sz w:val="20"/>
                <w:lang w:val="es-ES"/>
              </w:rPr>
              <w:t xml:space="preserve"> poco documentada.</w:t>
            </w:r>
          </w:p>
        </w:tc>
      </w:tr>
      <w:tr w:rsidRPr="008B67EE" w:rsidR="00480D67" w:rsidTr="00DB4916" w14:paraId="6E3A6B7E" w14:textId="77777777">
        <w:tc>
          <w:tcPr>
            <w:tcW w:w="1701" w:type="dxa"/>
            <w:tcBorders>
              <w:bottom w:val="single" w:color="auto" w:sz="4" w:space="0"/>
            </w:tcBorders>
            <w:shd w:val="clear" w:color="auto" w:fill="auto"/>
          </w:tcPr>
          <w:p w:rsidRPr="00DB4916" w:rsidR="00480D67" w:rsidP="00415678" w:rsidRDefault="00DB4916" w14:paraId="395BEE05" w14:textId="77777777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RT03</w:t>
            </w:r>
          </w:p>
        </w:tc>
        <w:tc>
          <w:tcPr>
            <w:tcW w:w="6379" w:type="dxa"/>
            <w:tcBorders>
              <w:bottom w:val="single" w:color="auto" w:sz="4" w:space="0"/>
            </w:tcBorders>
            <w:shd w:val="clear" w:color="auto" w:fill="auto"/>
          </w:tcPr>
          <w:p w:rsidRPr="00343A4B" w:rsidR="00480D67" w:rsidP="00415678" w:rsidRDefault="00480D67" w14:paraId="16C71341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:rsidR="00B41692" w:rsidRDefault="00B41692" w14:paraId="523ABA88" w14:textId="77777777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Pr="00664C22" w:rsidR="00480D67" w:rsidP="00664C22" w:rsidRDefault="00DB4916" w14:paraId="3212D3B1" w14:textId="7777777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name="_Toc12028763" w:id="17"/>
      <w:bookmarkStart w:name="_Toc89224931" w:id="18"/>
      <w:r w:rsidRPr="00664C22">
        <w:rPr>
          <w:rFonts w:ascii="Muller Bold" w:hAnsi="Muller Bold" w:cs="Tahoma"/>
          <w:b w:val="0"/>
          <w:bCs/>
          <w:sz w:val="20"/>
        </w:rPr>
        <w:lastRenderedPageBreak/>
        <w:t>VISITAS DE CASOS DE USO DE NEGOCIO</w:t>
      </w:r>
      <w:bookmarkEnd w:id="17"/>
    </w:p>
    <w:p w:rsidRPr="002C20F2" w:rsidR="00480D67" w:rsidP="00480D67" w:rsidRDefault="00664C22" w14:paraId="174FF070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28764" w:id="19"/>
      <w:bookmarkEnd w:id="18"/>
      <w:r>
        <w:rPr>
          <w:rFonts w:ascii="Muller Bold" w:hAnsi="Muller Bold" w:cs="Tahoma"/>
          <w:b w:val="0"/>
          <w:sz w:val="20"/>
        </w:rPr>
        <w:t>Lista de actores de Negocio</w:t>
      </w:r>
      <w:bookmarkEnd w:id="19"/>
    </w:p>
    <w:tbl>
      <w:tblPr>
        <w:tblW w:w="837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1384"/>
        <w:gridCol w:w="2936"/>
        <w:gridCol w:w="4051"/>
      </w:tblGrid>
      <w:tr w:rsidRPr="008B67EE" w:rsidR="00664C22" w:rsidTr="6B39E3D5" w14:paraId="59B07606" w14:textId="77777777">
        <w:tc>
          <w:tcPr>
            <w:tcW w:w="138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000000" w:themeFill="text1"/>
            <w:tcMar/>
          </w:tcPr>
          <w:p w:rsidRPr="00F27D41" w:rsidR="00664C22" w:rsidP="002C20F2" w:rsidRDefault="00664C22" w14:paraId="70C7C8EF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293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000000" w:themeFill="text1"/>
            <w:tcMar/>
          </w:tcPr>
          <w:p w:rsidRPr="00F27D41" w:rsidR="00664C22" w:rsidP="00415678" w:rsidRDefault="00664C22" w14:paraId="3B746745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4051" w:type="dxa"/>
            <w:tcBorders>
              <w:top w:val="nil"/>
              <w:left w:val="single" w:color="auto" w:sz="4" w:space="0"/>
              <w:bottom w:val="nil"/>
            </w:tcBorders>
            <w:shd w:val="clear" w:color="auto" w:fill="000000" w:themeFill="text1"/>
            <w:tcMar/>
          </w:tcPr>
          <w:p w:rsidRPr="00F27D41" w:rsidR="00664C22" w:rsidP="00415678" w:rsidRDefault="00664C22" w14:paraId="7BAA9203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664C22" w:rsidTr="6B39E3D5" w14:paraId="365ACB8B" w14:textId="77777777">
        <w:tc>
          <w:tcPr>
            <w:tcW w:w="1384" w:type="dxa"/>
            <w:tcBorders>
              <w:top w:val="nil"/>
            </w:tcBorders>
            <w:shd w:val="clear" w:color="auto" w:fill="auto"/>
            <w:tcMar/>
          </w:tcPr>
          <w:p w:rsidRPr="00F27D41" w:rsidR="00664C22" w:rsidP="00415678" w:rsidRDefault="00664C22" w14:paraId="61ACA49C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2936" w:type="dxa"/>
            <w:tcBorders>
              <w:top w:val="nil"/>
            </w:tcBorders>
            <w:tcMar/>
          </w:tcPr>
          <w:p w:rsidR="00664C22" w:rsidP="00415678" w:rsidRDefault="004A2DBF" w14:paraId="3733EC1C" w14:textId="39C4731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Vendedor</w:t>
            </w:r>
          </w:p>
        </w:tc>
        <w:tc>
          <w:tcPr>
            <w:tcW w:w="4051" w:type="dxa"/>
            <w:tcBorders>
              <w:top w:val="nil"/>
            </w:tcBorders>
            <w:shd w:val="clear" w:color="auto" w:fill="auto"/>
            <w:tcMar/>
          </w:tcPr>
          <w:p w:rsidRPr="00343A4B" w:rsidR="00664C22" w:rsidP="00415678" w:rsidRDefault="00664C22" w14:paraId="5DF5B62D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Pr="008B67EE" w:rsidR="00664C22" w:rsidTr="6B39E3D5" w14:paraId="3EC0200D" w14:textId="77777777">
        <w:tc>
          <w:tcPr>
            <w:tcW w:w="1384" w:type="dxa"/>
            <w:shd w:val="clear" w:color="auto" w:fill="auto"/>
            <w:tcMar/>
          </w:tcPr>
          <w:p w:rsidRPr="00F27D41" w:rsidR="00664C22" w:rsidP="00415678" w:rsidRDefault="00664C22" w14:paraId="543F5C40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2936" w:type="dxa"/>
            <w:tcMar/>
          </w:tcPr>
          <w:p w:rsidR="00664C22" w:rsidP="00415678" w:rsidRDefault="004A2DBF" w14:paraId="1DC2EB67" w14:textId="32B0F13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Soporte Técnico</w:t>
            </w:r>
          </w:p>
        </w:tc>
        <w:tc>
          <w:tcPr>
            <w:tcW w:w="4051" w:type="dxa"/>
            <w:shd w:val="clear" w:color="auto" w:fill="auto"/>
            <w:tcMar/>
          </w:tcPr>
          <w:p w:rsidRPr="00343A4B" w:rsidR="00664C22" w:rsidP="00415678" w:rsidRDefault="00664C22" w14:paraId="59CD9453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Pr="008B67EE" w:rsidR="004A2DBF" w:rsidTr="6B39E3D5" w14:paraId="5A30943C" w14:textId="77777777">
        <w:tc>
          <w:tcPr>
            <w:tcW w:w="1384" w:type="dxa"/>
            <w:shd w:val="clear" w:color="auto" w:fill="auto"/>
            <w:tcMar/>
          </w:tcPr>
          <w:p w:rsidRPr="00F27D41" w:rsidR="004A2DBF" w:rsidP="00415678" w:rsidRDefault="004A2DBF" w14:paraId="575C5706" w14:textId="14B39CEA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2936" w:type="dxa"/>
            <w:tcMar/>
          </w:tcPr>
          <w:p w:rsidR="004A2DBF" w:rsidP="00415678" w:rsidRDefault="004A2DBF" w14:paraId="0C8355ED" w14:textId="5F3AC2D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Cliente</w:t>
            </w:r>
          </w:p>
        </w:tc>
        <w:tc>
          <w:tcPr>
            <w:tcW w:w="4051" w:type="dxa"/>
            <w:shd w:val="clear" w:color="auto" w:fill="auto"/>
            <w:tcMar/>
          </w:tcPr>
          <w:p w:rsidR="004A2DBF" w:rsidP="00415678" w:rsidRDefault="004A2DBF" w14:paraId="25842949" w14:textId="77777777">
            <w:pPr>
              <w:rPr>
                <w:rFonts w:cs="Arial"/>
                <w:sz w:val="20"/>
              </w:rPr>
            </w:pPr>
          </w:p>
        </w:tc>
      </w:tr>
      <w:tr w:rsidRPr="008B67EE" w:rsidR="004A2DBF" w:rsidTr="6B39E3D5" w14:paraId="485EE7B1" w14:textId="77777777">
        <w:tc>
          <w:tcPr>
            <w:tcW w:w="1384" w:type="dxa"/>
            <w:shd w:val="clear" w:color="auto" w:fill="auto"/>
            <w:tcMar/>
          </w:tcPr>
          <w:p w:rsidR="004A2DBF" w:rsidP="00415678" w:rsidRDefault="004A2DBF" w14:paraId="04D3DC05" w14:textId="7BEB4ECF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4</w:t>
            </w:r>
          </w:p>
        </w:tc>
        <w:tc>
          <w:tcPr>
            <w:tcW w:w="2936" w:type="dxa"/>
            <w:tcMar/>
          </w:tcPr>
          <w:p w:rsidR="004A2DBF" w:rsidP="6B39E3D5" w:rsidRDefault="004A2DBF" w14:paraId="4EAC5301" w14:textId="1CD3DDF6">
            <w:pPr>
              <w:rPr>
                <w:rFonts w:cs="Arial"/>
                <w:sz w:val="20"/>
                <w:szCs w:val="20"/>
                <w:lang w:val="es-ES"/>
              </w:rPr>
            </w:pPr>
            <w:r w:rsidRPr="6B39E3D5" w:rsidR="004A2DBF">
              <w:rPr>
                <w:rFonts w:cs="Arial"/>
                <w:sz w:val="20"/>
                <w:szCs w:val="20"/>
                <w:lang w:val="es-ES"/>
              </w:rPr>
              <w:t>Almacen</w:t>
            </w:r>
          </w:p>
        </w:tc>
        <w:tc>
          <w:tcPr>
            <w:tcW w:w="4051" w:type="dxa"/>
            <w:shd w:val="clear" w:color="auto" w:fill="auto"/>
            <w:tcMar/>
          </w:tcPr>
          <w:p w:rsidR="004A2DBF" w:rsidP="00415678" w:rsidRDefault="004A2DBF" w14:paraId="43F92721" w14:textId="77777777">
            <w:pPr>
              <w:rPr>
                <w:rFonts w:cs="Arial"/>
                <w:sz w:val="20"/>
              </w:rPr>
            </w:pPr>
          </w:p>
        </w:tc>
      </w:tr>
      <w:tr w:rsidRPr="008B67EE" w:rsidR="004A2DBF" w:rsidTr="6B39E3D5" w14:paraId="2C339834" w14:textId="77777777">
        <w:tc>
          <w:tcPr>
            <w:tcW w:w="1384" w:type="dxa"/>
            <w:shd w:val="clear" w:color="auto" w:fill="auto"/>
            <w:tcMar/>
          </w:tcPr>
          <w:p w:rsidR="004A2DBF" w:rsidP="00415678" w:rsidRDefault="004A2DBF" w14:paraId="2AED16CB" w14:textId="5262D769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5</w:t>
            </w:r>
          </w:p>
        </w:tc>
        <w:tc>
          <w:tcPr>
            <w:tcW w:w="2936" w:type="dxa"/>
            <w:tcMar/>
          </w:tcPr>
          <w:p w:rsidR="004A2DBF" w:rsidP="00415678" w:rsidRDefault="004A2DBF" w14:paraId="6490357F" w14:textId="54C66E3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Proveedor</w:t>
            </w:r>
          </w:p>
        </w:tc>
        <w:tc>
          <w:tcPr>
            <w:tcW w:w="4051" w:type="dxa"/>
            <w:shd w:val="clear" w:color="auto" w:fill="auto"/>
            <w:tcMar/>
          </w:tcPr>
          <w:p w:rsidR="004A2DBF" w:rsidP="00415678" w:rsidRDefault="004A2DBF" w14:paraId="0B613B7B" w14:textId="77777777">
            <w:pPr>
              <w:rPr>
                <w:rFonts w:cs="Arial"/>
                <w:sz w:val="20"/>
              </w:rPr>
            </w:pPr>
          </w:p>
        </w:tc>
      </w:tr>
      <w:tr w:rsidRPr="008B67EE" w:rsidR="004A2DBF" w:rsidTr="6B39E3D5" w14:paraId="1137799B" w14:textId="77777777">
        <w:tc>
          <w:tcPr>
            <w:tcW w:w="1384" w:type="dxa"/>
            <w:shd w:val="clear" w:color="auto" w:fill="auto"/>
            <w:tcMar/>
          </w:tcPr>
          <w:p w:rsidR="004A2DBF" w:rsidP="00415678" w:rsidRDefault="004A2DBF" w14:paraId="21671A17" w14:textId="1840E961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6</w:t>
            </w:r>
          </w:p>
        </w:tc>
        <w:tc>
          <w:tcPr>
            <w:tcW w:w="2936" w:type="dxa"/>
            <w:tcMar/>
          </w:tcPr>
          <w:p w:rsidR="004A2DBF" w:rsidP="00415678" w:rsidRDefault="004A2DBF" w14:paraId="0B60A326" w14:textId="004F4B4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Gerencia</w:t>
            </w:r>
          </w:p>
        </w:tc>
        <w:tc>
          <w:tcPr>
            <w:tcW w:w="4051" w:type="dxa"/>
            <w:shd w:val="clear" w:color="auto" w:fill="auto"/>
            <w:tcMar/>
          </w:tcPr>
          <w:p w:rsidR="004A2DBF" w:rsidP="00415678" w:rsidRDefault="004A2DBF" w14:paraId="155FA487" w14:textId="77777777">
            <w:pPr>
              <w:rPr>
                <w:rFonts w:cs="Arial"/>
                <w:sz w:val="20"/>
              </w:rPr>
            </w:pPr>
          </w:p>
        </w:tc>
      </w:tr>
    </w:tbl>
    <w:p w:rsidR="00480D67" w:rsidP="00480D67" w:rsidRDefault="00A46743" w14:paraId="6B9A5BC7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28765" w:id="20"/>
      <w:r>
        <w:rPr>
          <w:rFonts w:ascii="Muller Bold" w:hAnsi="Muller Bold" w:cs="Tahoma"/>
          <w:b w:val="0"/>
          <w:sz w:val="20"/>
        </w:rPr>
        <w:t>Lista de casos de uso de Negocios</w:t>
      </w:r>
      <w:bookmarkEnd w:id="20"/>
    </w:p>
    <w:tbl>
      <w:tblPr>
        <w:tblW w:w="836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907"/>
        <w:gridCol w:w="2212"/>
        <w:gridCol w:w="3260"/>
        <w:gridCol w:w="1985"/>
      </w:tblGrid>
      <w:tr w:rsidRPr="008B67EE" w:rsidR="00A46743" w:rsidTr="00522996" w14:paraId="6A0A4BC1" w14:textId="77777777">
        <w:tc>
          <w:tcPr>
            <w:tcW w:w="90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000000" w:themeFill="text1"/>
          </w:tcPr>
          <w:p w:rsidRPr="00F27D41" w:rsidR="00A46743" w:rsidP="00C46EFD" w:rsidRDefault="00A46743" w14:paraId="1BBFBEF5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221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000000" w:themeFill="text1"/>
          </w:tcPr>
          <w:p w:rsidRPr="00F27D41" w:rsidR="00A46743" w:rsidP="00C46EFD" w:rsidRDefault="00A46743" w14:paraId="260D7294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3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000000" w:themeFill="text1"/>
          </w:tcPr>
          <w:p w:rsidRPr="00F27D41" w:rsidR="00A46743" w:rsidP="00C46EFD" w:rsidRDefault="00A46743" w14:paraId="6CF16CBB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Descrioción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color="auto" w:sz="4" w:space="0"/>
              <w:bottom w:val="nil"/>
            </w:tcBorders>
            <w:shd w:val="clear" w:color="auto" w:fill="000000" w:themeFill="text1"/>
          </w:tcPr>
          <w:p w:rsidRPr="00F27D41" w:rsidR="00A46743" w:rsidP="00C46EFD" w:rsidRDefault="00A46743" w14:paraId="04E54164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Pr="008B67EE" w:rsidR="00A46743" w:rsidTr="00522996" w14:paraId="25BE6EC5" w14:textId="77777777">
        <w:tc>
          <w:tcPr>
            <w:tcW w:w="907" w:type="dxa"/>
            <w:tcBorders>
              <w:top w:val="nil"/>
            </w:tcBorders>
            <w:shd w:val="clear" w:color="auto" w:fill="auto"/>
          </w:tcPr>
          <w:p w:rsidRPr="00F27D41" w:rsidR="00A46743" w:rsidP="00C46EFD" w:rsidRDefault="00A46743" w14:paraId="28090E52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2212" w:type="dxa"/>
            <w:tcBorders>
              <w:top w:val="nil"/>
            </w:tcBorders>
          </w:tcPr>
          <w:p w:rsidR="00A46743" w:rsidP="00C46EFD" w:rsidRDefault="00522996" w14:paraId="7E772625" w14:textId="379E844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Gestión de Clientes</w:t>
            </w:r>
          </w:p>
        </w:tc>
        <w:tc>
          <w:tcPr>
            <w:tcW w:w="3260" w:type="dxa"/>
            <w:tcBorders>
              <w:top w:val="nil"/>
            </w:tcBorders>
          </w:tcPr>
          <w:p w:rsidR="00A46743" w:rsidP="00C46EFD" w:rsidRDefault="00522996" w14:paraId="3BFF48C9" w14:textId="47F13C30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 este caso de uso se podrán ingresar, actualizar o eliminar los clientes de la empresa.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auto"/>
          </w:tcPr>
          <w:p w:rsidRPr="00343A4B" w:rsidR="00A46743" w:rsidP="00CD0D3B" w:rsidRDefault="00CD0D3B" w14:paraId="4B981DDC" w14:textId="2DCD5A4C">
            <w:pPr>
              <w:jc w:val="center"/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</w:rPr>
              <w:t>Include</w:t>
            </w:r>
            <w:proofErr w:type="spellEnd"/>
            <w:r>
              <w:rPr>
                <w:rFonts w:cs="Arial"/>
                <w:sz w:val="20"/>
              </w:rPr>
              <w:t>/</w:t>
            </w:r>
            <w:proofErr w:type="spellStart"/>
            <w:r>
              <w:rPr>
                <w:rFonts w:cs="Arial"/>
                <w:sz w:val="20"/>
              </w:rPr>
              <w:t>Extend</w:t>
            </w:r>
            <w:proofErr w:type="spellEnd"/>
          </w:p>
        </w:tc>
      </w:tr>
      <w:tr w:rsidRPr="008B67EE" w:rsidR="00A46743" w:rsidTr="00522996" w14:paraId="4F6EF78D" w14:textId="77777777">
        <w:tc>
          <w:tcPr>
            <w:tcW w:w="907" w:type="dxa"/>
            <w:shd w:val="clear" w:color="auto" w:fill="auto"/>
          </w:tcPr>
          <w:p w:rsidRPr="00F27D41" w:rsidR="00A46743" w:rsidP="00C46EFD" w:rsidRDefault="00A46743" w14:paraId="15AC39FC" w14:textId="77777777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2212" w:type="dxa"/>
          </w:tcPr>
          <w:p w:rsidR="00A46743" w:rsidP="00C46EFD" w:rsidRDefault="00A46743" w14:paraId="0B3937CA" w14:textId="77777777">
            <w:pPr>
              <w:rPr>
                <w:rFonts w:cs="Arial"/>
                <w:sz w:val="20"/>
              </w:rPr>
            </w:pPr>
          </w:p>
        </w:tc>
        <w:tc>
          <w:tcPr>
            <w:tcW w:w="3260" w:type="dxa"/>
          </w:tcPr>
          <w:p w:rsidR="00A46743" w:rsidP="00C46EFD" w:rsidRDefault="00A46743" w14:paraId="2D1DFF8D" w14:textId="77777777">
            <w:pPr>
              <w:rPr>
                <w:rFonts w:cs="Arial"/>
                <w:sz w:val="20"/>
              </w:rPr>
            </w:pPr>
          </w:p>
        </w:tc>
        <w:tc>
          <w:tcPr>
            <w:tcW w:w="1985" w:type="dxa"/>
            <w:shd w:val="clear" w:color="auto" w:fill="auto"/>
          </w:tcPr>
          <w:p w:rsidRPr="00343A4B" w:rsidR="00A46743" w:rsidP="00C46EFD" w:rsidRDefault="00A46743" w14:paraId="72E17C6B" w14:textId="777777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Pr="008B67EE" w:rsidR="00522996" w:rsidTr="00522996" w14:paraId="730FEAB1" w14:textId="77777777">
        <w:tc>
          <w:tcPr>
            <w:tcW w:w="907" w:type="dxa"/>
            <w:shd w:val="clear" w:color="auto" w:fill="auto"/>
          </w:tcPr>
          <w:p w:rsidRPr="00F27D41" w:rsidR="00522996" w:rsidP="00C46EFD" w:rsidRDefault="00522996" w14:paraId="0EDA3876" w14:textId="44AB6B5B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2212" w:type="dxa"/>
          </w:tcPr>
          <w:p w:rsidR="00522996" w:rsidP="00C46EFD" w:rsidRDefault="00522996" w14:paraId="64B4C475" w14:textId="77777777">
            <w:pPr>
              <w:rPr>
                <w:rFonts w:cs="Arial"/>
                <w:sz w:val="20"/>
              </w:rPr>
            </w:pPr>
          </w:p>
        </w:tc>
        <w:tc>
          <w:tcPr>
            <w:tcW w:w="3260" w:type="dxa"/>
          </w:tcPr>
          <w:p w:rsidR="00522996" w:rsidP="00C46EFD" w:rsidRDefault="00522996" w14:paraId="05E1A22F" w14:textId="77777777">
            <w:pPr>
              <w:rPr>
                <w:rFonts w:cs="Arial"/>
                <w:sz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522996" w:rsidP="00C46EFD" w:rsidRDefault="00522996" w14:paraId="3C17AB35" w14:textId="77777777">
            <w:pPr>
              <w:rPr>
                <w:rFonts w:cs="Arial"/>
                <w:sz w:val="20"/>
              </w:rPr>
            </w:pPr>
          </w:p>
        </w:tc>
      </w:tr>
    </w:tbl>
    <w:p w:rsidRPr="00A46743" w:rsidR="00A46743" w:rsidP="00A46743" w:rsidRDefault="00A46743" w14:paraId="6F1BBE9A" w14:textId="77777777"/>
    <w:p w:rsidR="00A46743" w:rsidP="00476585" w:rsidRDefault="00A46743" w14:paraId="166C06BE" w14:textId="4E19D992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89224934" w:id="21"/>
      <w:bookmarkStart w:name="_Toc12028766" w:id="22"/>
      <w:r>
        <w:rPr>
          <w:rFonts w:ascii="Muller Bold" w:hAnsi="Muller Bold" w:cs="Tahoma"/>
          <w:b w:val="0"/>
          <w:sz w:val="20"/>
        </w:rPr>
        <w:t>Diagrama de caso de uso de Negocio</w:t>
      </w:r>
      <w:bookmarkStart w:name="_Toc89224935" w:id="23"/>
      <w:bookmarkStart w:name="_Toc199424702" w:id="24"/>
      <w:bookmarkEnd w:id="21"/>
      <w:r w:rsidR="00476585">
        <w:rPr>
          <w:rFonts w:ascii="Muller Bold" w:hAnsi="Muller Bold" w:cs="Tahoma"/>
          <w:b w:val="0"/>
          <w:sz w:val="20"/>
        </w:rPr>
        <w:t>s</w:t>
      </w:r>
      <w:bookmarkEnd w:id="22"/>
      <w:r w:rsidR="004F201A">
        <w:rPr>
          <w:rFonts w:ascii="Muller Bold" w:hAnsi="Muller Bold" w:cs="Tahoma"/>
          <w:b w:val="0"/>
          <w:sz w:val="20"/>
        </w:rPr>
        <w:t xml:space="preserve"> de Negocio</w:t>
      </w:r>
    </w:p>
    <w:p w:rsidRPr="00765229" w:rsidR="00765229" w:rsidP="00765229" w:rsidRDefault="00765229" w14:paraId="50BC9A4B" w14:textId="77777777"/>
    <w:p w:rsidRPr="00476585" w:rsidR="00476585" w:rsidP="00476585" w:rsidRDefault="00476585" w14:paraId="494B76F9" w14:textId="7777777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1CBED" wp14:editId="312DB119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257800" cy="56102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610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style="position:absolute;margin-left:0;margin-top:1.05pt;width:414pt;height:44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1pt" arcsize="10923f" w14:anchorId="7736AF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">
                <v:stroke joinstyle="miter"/>
                <w10:wrap anchorx="margin"/>
              </v:roundrect>
            </w:pict>
          </mc:Fallback>
        </mc:AlternateContent>
      </w:r>
    </w:p>
    <w:bookmarkEnd w:id="23"/>
    <w:bookmarkEnd w:id="24"/>
    <w:p w:rsidR="00476585" w:rsidP="00476585" w:rsidRDefault="00476585" w14:paraId="6F200107" w14:textId="77777777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:rsidR="00476585" w:rsidP="00476585" w:rsidRDefault="00476585" w14:paraId="39D449D4" w14:textId="77777777"/>
    <w:p w:rsidR="00476585" w:rsidP="00476585" w:rsidRDefault="00476585" w14:paraId="20210D3B" w14:textId="77777777"/>
    <w:p w:rsidR="00476585" w:rsidP="00476585" w:rsidRDefault="00476585" w14:paraId="2F05414A" w14:textId="77777777"/>
    <w:p w:rsidR="00476585" w:rsidP="00476585" w:rsidRDefault="00476585" w14:paraId="77A677D7" w14:textId="77777777"/>
    <w:p w:rsidR="00476585" w:rsidP="00476585" w:rsidRDefault="00476585" w14:paraId="485069A4" w14:textId="77777777"/>
    <w:p w:rsidR="00476585" w:rsidP="00476585" w:rsidRDefault="00476585" w14:paraId="4FF1A034" w14:textId="77777777"/>
    <w:p w:rsidR="00476585" w:rsidP="00476585" w:rsidRDefault="00476585" w14:paraId="039BCCC0" w14:textId="77777777"/>
    <w:p w:rsidR="00476585" w:rsidP="00476585" w:rsidRDefault="00476585" w14:paraId="0B0A9DC5" w14:textId="77777777"/>
    <w:p w:rsidR="00476585" w:rsidP="00476585" w:rsidRDefault="00476585" w14:paraId="31535500" w14:textId="77777777"/>
    <w:p w:rsidR="00476585" w:rsidP="00476585" w:rsidRDefault="00476585" w14:paraId="64F0B0F2" w14:textId="76A06321"/>
    <w:p w:rsidR="00765229" w:rsidP="00476585" w:rsidRDefault="00765229" w14:paraId="0207CEAC" w14:textId="00903C55"/>
    <w:p w:rsidR="00765229" w:rsidP="00476585" w:rsidRDefault="00765229" w14:paraId="386743ED" w14:textId="6CA5AAAA"/>
    <w:p w:rsidR="00765229" w:rsidP="00476585" w:rsidRDefault="00765229" w14:paraId="2A91251C" w14:textId="1D4965A3"/>
    <w:p w:rsidR="00765229" w:rsidP="00476585" w:rsidRDefault="00765229" w14:paraId="23CCD61D" w14:textId="043EDD59"/>
    <w:p w:rsidR="00765229" w:rsidP="00476585" w:rsidRDefault="00765229" w14:paraId="7ABE4564" w14:textId="70791805"/>
    <w:p w:rsidR="00765229" w:rsidP="00476585" w:rsidRDefault="00765229" w14:paraId="709B5A0B" w14:textId="12DA5D4C"/>
    <w:p w:rsidR="00765229" w:rsidP="00476585" w:rsidRDefault="00765229" w14:paraId="5E39E57A" w14:textId="6E25745A"/>
    <w:p w:rsidR="00765229" w:rsidP="00476585" w:rsidRDefault="00765229" w14:paraId="2DED8447" w14:textId="0BF85AB5"/>
    <w:p w:rsidR="00765229" w:rsidP="00476585" w:rsidRDefault="00765229" w14:paraId="51BC8D19" w14:textId="497DCC87"/>
    <w:p w:rsidR="00765229" w:rsidP="00476585" w:rsidRDefault="00765229" w14:paraId="7A1C25B7" w14:textId="24DFD30C"/>
    <w:p w:rsidR="00765229" w:rsidP="00476585" w:rsidRDefault="00765229" w14:paraId="39B026B0" w14:textId="35C8F1AC"/>
    <w:p w:rsidR="00765229" w:rsidP="00476585" w:rsidRDefault="00765229" w14:paraId="78EC351D" w14:textId="18BE8D61"/>
    <w:p w:rsidR="00765229" w:rsidP="00476585" w:rsidRDefault="00765229" w14:paraId="61426ED2" w14:textId="4CA24B0D"/>
    <w:p w:rsidR="00765229" w:rsidP="00476585" w:rsidRDefault="00765229" w14:paraId="0926069F" w14:textId="12D8AD86"/>
    <w:p w:rsidR="00765229" w:rsidP="00476585" w:rsidRDefault="00765229" w14:paraId="1D85A428" w14:textId="2AF74808"/>
    <w:p w:rsidR="00765229" w:rsidP="00476585" w:rsidRDefault="00765229" w14:paraId="6B9328E7" w14:textId="0795297F"/>
    <w:p w:rsidR="00765229" w:rsidP="00476585" w:rsidRDefault="00765229" w14:paraId="00659F1E" w14:textId="5595FB4B"/>
    <w:p w:rsidR="00765229" w:rsidP="00476585" w:rsidRDefault="00765229" w14:paraId="75D64B54" w14:textId="3914D100"/>
    <w:p w:rsidR="00765229" w:rsidP="00476585" w:rsidRDefault="00765229" w14:paraId="6EA2ADA9" w14:textId="71ED233A"/>
    <w:p w:rsidR="00765229" w:rsidP="00476585" w:rsidRDefault="00765229" w14:paraId="316D6B92" w14:textId="4DC4917C"/>
    <w:p w:rsidR="00765229" w:rsidP="00476585" w:rsidRDefault="00765229" w14:paraId="090E2CE6" w14:textId="7FDD27C7"/>
    <w:p w:rsidR="00765229" w:rsidP="00476585" w:rsidRDefault="00765229" w14:paraId="624BEE48" w14:textId="16013D11"/>
    <w:p w:rsidR="00765229" w:rsidP="00476585" w:rsidRDefault="00765229" w14:paraId="489060C9" w14:textId="65DDCDEB"/>
    <w:p w:rsidRPr="00476585" w:rsidR="00765229" w:rsidP="00476585" w:rsidRDefault="00765229" w14:paraId="0931947B" w14:textId="77777777"/>
    <w:p w:rsidR="00480D67" w:rsidP="6B39E3D5" w:rsidRDefault="00F13541" w14:paraId="00C12CDA" w14:textId="6B7A9CAF" w14:noSpellErr="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 w:val="0"/>
          <w:sz w:val="20"/>
          <w:szCs w:val="20"/>
          <w:lang w:val="es-ES"/>
        </w:rPr>
      </w:pPr>
      <w:r w:rsidRPr="6B39E3D5" w:rsidR="00F13541">
        <w:rPr>
          <w:rFonts w:ascii="Muller Bold" w:hAnsi="Muller Bold" w:cs="Tahoma"/>
          <w:b w:val="0"/>
          <w:bCs w:val="0"/>
          <w:sz w:val="20"/>
          <w:szCs w:val="20"/>
          <w:lang w:val="es-ES"/>
        </w:rPr>
        <w:t>Especificacion</w:t>
      </w:r>
      <w:r w:rsidRPr="6B39E3D5" w:rsidR="00F13541">
        <w:rPr>
          <w:rFonts w:ascii="Muller Bold" w:hAnsi="Muller Bold" w:cs="Tahoma"/>
          <w:b w:val="0"/>
          <w:bCs w:val="0"/>
          <w:sz w:val="20"/>
          <w:szCs w:val="20"/>
          <w:lang w:val="es-ES"/>
        </w:rPr>
        <w:t xml:space="preserve"> de Casos de Usos DE NEGOCIO - CUN (Por cada CUN)</w:t>
      </w:r>
    </w:p>
    <w:p w:rsidRPr="00F13541" w:rsidR="00F13541" w:rsidP="00F13541" w:rsidRDefault="00F13541" w14:paraId="27ECC5AE" w14:textId="7ADF59B2">
      <w:pPr>
        <w:pStyle w:val="Ttulo2"/>
        <w:rPr>
          <w:rFonts w:ascii="Muller Bold" w:hAnsi="Muller Bold" w:cs="Tahoma"/>
          <w:b w:val="0"/>
          <w:bCs/>
          <w:caps/>
          <w:sz w:val="20"/>
        </w:rPr>
      </w:pPr>
      <w:r w:rsidRPr="00F13541">
        <w:rPr>
          <w:rFonts w:ascii="Muller Bold" w:hAnsi="Muller Bold" w:cs="Tahoma"/>
          <w:b w:val="0"/>
          <w:bCs/>
          <w:caps/>
          <w:sz w:val="20"/>
        </w:rPr>
        <w:t>Especificación de CUN: “Nombre de Caso de Uso”</w:t>
      </w:r>
    </w:p>
    <w:p w:rsidR="00F13541" w:rsidP="6B39E3D5" w:rsidRDefault="00F13541" w14:paraId="42AC7EC6" w14:textId="77777777" w14:noSpellErr="1">
      <w:pPr>
        <w:pStyle w:val="Ttulo2"/>
        <w:rPr>
          <w:rFonts w:ascii="Muller Bold" w:hAnsi="Muller Bold" w:cs="Tahoma"/>
          <w:b w:val="0"/>
          <w:bCs w:val="0"/>
          <w:caps w:val="1"/>
          <w:sz w:val="20"/>
          <w:szCs w:val="20"/>
          <w:lang w:val="es-ES"/>
        </w:rPr>
      </w:pPr>
      <w:r w:rsidRPr="6B39E3D5" w:rsidR="00F13541">
        <w:rPr>
          <w:rFonts w:ascii="Muller Bold" w:hAnsi="Muller Bold" w:cs="Tahoma"/>
          <w:b w:val="0"/>
          <w:bCs w:val="0"/>
          <w:caps w:val="1"/>
          <w:sz w:val="20"/>
          <w:szCs w:val="20"/>
          <w:lang w:val="es-ES"/>
        </w:rPr>
        <w:t>Proposito</w:t>
      </w:r>
    </w:p>
    <w:p w:rsidR="00F13541" w:rsidP="00765229" w:rsidRDefault="00F13541" w14:paraId="6D64B618" w14:textId="71F63DF5">
      <w:pPr>
        <w:pStyle w:val="Ttulo2"/>
        <w:numPr>
          <w:ilvl w:val="0"/>
          <w:numId w:val="14"/>
        </w:numPr>
        <w:rPr>
          <w:rFonts w:ascii="Muller Bold" w:hAnsi="Muller Bold" w:cs="Tahoma"/>
          <w:b w:val="0"/>
          <w:bCs/>
          <w:caps/>
          <w:sz w:val="20"/>
        </w:rPr>
      </w:pPr>
      <w:r>
        <w:rPr>
          <w:rFonts w:ascii="Muller Bold" w:hAnsi="Muller Bold" w:cs="Tahoma"/>
          <w:b w:val="0"/>
          <w:bCs/>
          <w:caps/>
          <w:sz w:val="20"/>
        </w:rPr>
        <w:t>Referencias</w:t>
      </w:r>
    </w:p>
    <w:p w:rsidR="00F13541" w:rsidP="00F13541" w:rsidRDefault="00F13541" w14:paraId="0EB3D6EB" w14:textId="7B4BF81B">
      <w:pPr>
        <w:pStyle w:val="Ttulo2"/>
        <w:rPr>
          <w:rFonts w:ascii="Muller Bold" w:hAnsi="Muller Bold" w:cs="Tahoma"/>
          <w:b w:val="0"/>
          <w:bCs/>
          <w:caps/>
          <w:sz w:val="20"/>
        </w:rPr>
      </w:pPr>
      <w:r w:rsidRPr="00F13541">
        <w:rPr>
          <w:rFonts w:ascii="Muller Bold" w:hAnsi="Muller Bold" w:cs="Tahoma"/>
          <w:b w:val="0"/>
          <w:bCs/>
          <w:caps/>
          <w:sz w:val="20"/>
        </w:rPr>
        <w:t>DESCRIPCION DEL CASO DE UNO DE NEGOCIO</w:t>
      </w:r>
    </w:p>
    <w:p w:rsidR="00F13541" w:rsidP="00F13541" w:rsidRDefault="00F13541" w14:paraId="2C7A19F9" w14:textId="6E747504">
      <w:pPr>
        <w:pStyle w:val="Ttulo2"/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FLUJO DE TRABAJO</w:t>
      </w:r>
    </w:p>
    <w:p w:rsidR="00852EE1" w:rsidP="00852EE1" w:rsidRDefault="00765229" w14:paraId="71FBF293" w14:textId="495C24AC">
      <w:pPr>
        <w:pStyle w:val="Ttulo2"/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REQUERIMIENTOS ESPECIALES</w:t>
      </w:r>
    </w:p>
    <w:p w:rsidR="00852EE1" w:rsidP="00852EE1" w:rsidRDefault="00852EE1" w14:paraId="2E63761F" w14:textId="77777777"/>
    <w:p w:rsidRPr="00852EE1" w:rsidR="00852EE1" w:rsidP="00852EE1" w:rsidRDefault="00852EE1" w14:paraId="6ABE1FAC" w14:textId="327B043E">
      <w:r>
        <w:rPr>
          <w:noProof/>
        </w:rPr>
        <w:drawing>
          <wp:inline distT="0" distB="0" distL="0" distR="0" wp14:anchorId="0A2EF3EC" wp14:editId="404BAEBB">
            <wp:extent cx="5598160" cy="1675765"/>
            <wp:effectExtent l="0" t="0" r="2540" b="635"/>
            <wp:docPr id="1811259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29" w:rsidP="00765229" w:rsidRDefault="00765229" w14:paraId="0C192156" w14:textId="77777777">
      <w:pPr>
        <w:pStyle w:val="Ttulo2"/>
        <w:numPr>
          <w:ilvl w:val="1"/>
          <w:numId w:val="16"/>
        </w:numPr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FACILIDAD DE USO</w:t>
      </w:r>
      <w:r w:rsidRPr="00765229">
        <w:rPr>
          <w:rFonts w:ascii="Muller Bold" w:hAnsi="Muller Bold" w:cs="Tahoma"/>
          <w:b w:val="0"/>
          <w:bCs/>
          <w:caps/>
          <w:sz w:val="20"/>
        </w:rPr>
        <w:tab/>
      </w:r>
      <w:r w:rsidRPr="00765229">
        <w:rPr>
          <w:rFonts w:ascii="Muller Bold" w:hAnsi="Muller Bold" w:cs="Tahoma"/>
          <w:b w:val="0"/>
          <w:bCs/>
          <w:caps/>
          <w:sz w:val="20"/>
        </w:rPr>
        <w:tab/>
      </w:r>
    </w:p>
    <w:p w:rsidR="00765229" w:rsidP="00765229" w:rsidRDefault="00765229" w14:paraId="4E8AF536" w14:textId="5F28E4CF">
      <w:pPr>
        <w:pStyle w:val="Ttulo2"/>
        <w:numPr>
          <w:ilvl w:val="1"/>
          <w:numId w:val="16"/>
        </w:numPr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C</w:t>
      </w:r>
      <w:r w:rsidR="00827E17">
        <w:rPr>
          <w:rFonts w:ascii="Muller Bold" w:hAnsi="Muller Bold" w:cs="Tahoma"/>
          <w:b w:val="0"/>
          <w:bCs/>
          <w:caps/>
          <w:sz w:val="20"/>
        </w:rPr>
        <w:t>O</w:t>
      </w:r>
      <w:r w:rsidRPr="00765229">
        <w:rPr>
          <w:rFonts w:ascii="Muller Bold" w:hAnsi="Muller Bold" w:cs="Tahoma"/>
          <w:b w:val="0"/>
          <w:bCs/>
          <w:caps/>
          <w:sz w:val="20"/>
        </w:rPr>
        <w:t>NFIABLIDAD</w:t>
      </w:r>
    </w:p>
    <w:p w:rsidRPr="00765229" w:rsidR="00F13541" w:rsidP="00765229" w:rsidRDefault="00765229" w14:paraId="01B0D236" w14:textId="51FC13A8">
      <w:pPr>
        <w:pStyle w:val="Ttulo2"/>
        <w:numPr>
          <w:ilvl w:val="1"/>
          <w:numId w:val="16"/>
        </w:numPr>
        <w:rPr>
          <w:rFonts w:ascii="Muller Bold" w:hAnsi="Muller Bold" w:cs="Tahoma"/>
          <w:b w:val="0"/>
          <w:bCs/>
          <w:caps/>
          <w:sz w:val="20"/>
        </w:rPr>
      </w:pPr>
      <w:r w:rsidRPr="00765229">
        <w:rPr>
          <w:rFonts w:ascii="Muller Bold" w:hAnsi="Muller Bold" w:cs="Tahoma"/>
          <w:b w:val="0"/>
          <w:bCs/>
          <w:caps/>
          <w:sz w:val="20"/>
        </w:rPr>
        <w:t>SOPORTE</w:t>
      </w:r>
    </w:p>
    <w:p w:rsidRPr="009572AA" w:rsidR="00F13541" w:rsidP="00F13541" w:rsidRDefault="00F13541" w14:paraId="2C39CC07" w14:textId="0841DF1F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 w:rsidRPr="00A46743">
        <w:rPr>
          <w:rFonts w:ascii="Muller Bold" w:hAnsi="Muller Bold" w:cs="Tahoma"/>
          <w:b w:val="0"/>
          <w:bCs/>
          <w:sz w:val="20"/>
        </w:rPr>
        <w:t>VISTA LÓGICA</w:t>
      </w:r>
    </w:p>
    <w:p w:rsidRPr="00B24AD5" w:rsidR="00B24AD5" w:rsidP="00B24AD5" w:rsidRDefault="00B24AD5" w14:paraId="0DE2611E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28768" w:id="25"/>
      <w:r>
        <w:rPr>
          <w:rFonts w:ascii="Muller Bold" w:hAnsi="Muller Bold" w:cs="Tahoma"/>
          <w:b w:val="0"/>
          <w:sz w:val="20"/>
        </w:rPr>
        <w:t>Lista de trabajadores de Negocio</w:t>
      </w:r>
      <w:bookmarkEnd w:id="25"/>
    </w:p>
    <w:tbl>
      <w:tblPr>
        <w:tblW w:w="80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Pr="00D36C70" w:rsidR="00480D67" w:rsidTr="005F4964" w14:paraId="2D5DD102" w14:textId="77777777">
        <w:tc>
          <w:tcPr>
            <w:tcW w:w="709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480D67" w:rsidP="00A64BBF" w:rsidRDefault="00480D67" w14:paraId="40B47F09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480D67" w:rsidP="00415678" w:rsidRDefault="005F4964" w14:paraId="677A5804" w14:textId="77777777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Trabajador del Negocio</w:t>
            </w:r>
          </w:p>
        </w:tc>
        <w:tc>
          <w:tcPr>
            <w:tcW w:w="5942" w:type="dxa"/>
            <w:tcBorders>
              <w:top w:val="nil"/>
              <w:left w:val="single" w:color="FFFFFF" w:themeColor="background1" w:sz="4" w:space="0"/>
              <w:bottom w:val="nil"/>
              <w:right w:val="nil"/>
            </w:tcBorders>
            <w:shd w:val="clear" w:color="auto" w:fill="000000" w:themeFill="text1"/>
            <w:vAlign w:val="center"/>
          </w:tcPr>
          <w:p w:rsidRPr="00A64BBF" w:rsidR="00480D67" w:rsidP="005F4964" w:rsidRDefault="005F4964" w14:paraId="5B8F8E95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480D67" w:rsidTr="00B24AD5" w14:paraId="200C8D61" w14:textId="77777777">
        <w:tc>
          <w:tcPr>
            <w:tcW w:w="709" w:type="dxa"/>
            <w:tcBorders>
              <w:top w:val="nil"/>
            </w:tcBorders>
            <w:shd w:val="clear" w:color="auto" w:fill="auto"/>
          </w:tcPr>
          <w:p w:rsidRPr="00F83019" w:rsidR="00480D67" w:rsidP="00415678" w:rsidRDefault="00480D67" w14:paraId="0327FC44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:rsidRPr="00343A4B" w:rsidR="00480D67" w:rsidP="00415678" w:rsidRDefault="00BC4162" w14:paraId="30057B92" w14:textId="4E3B5062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Vendedor</w:t>
            </w: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:rsidRPr="00343A4B" w:rsidR="00480D67" w:rsidP="00415678" w:rsidRDefault="00480D67" w14:paraId="5D6252BA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480D67" w:rsidTr="00B24AD5" w14:paraId="3E9ABA7F" w14:textId="77777777">
        <w:tc>
          <w:tcPr>
            <w:tcW w:w="709" w:type="dxa"/>
            <w:shd w:val="clear" w:color="auto" w:fill="auto"/>
          </w:tcPr>
          <w:p w:rsidRPr="00F83019" w:rsidR="00480D67" w:rsidP="00415678" w:rsidRDefault="00480D67" w14:paraId="1C98739E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:rsidRPr="00343A4B" w:rsidR="00480D67" w:rsidP="00415678" w:rsidRDefault="00BC4162" w14:paraId="1F9842C7" w14:textId="3A5DFD44">
            <w:pPr>
              <w:rPr>
                <w:rFonts w:cs="Arial"/>
                <w:sz w:val="20"/>
                <w:lang w:val="es-ES"/>
              </w:rPr>
            </w:pPr>
            <w:proofErr w:type="spellStart"/>
            <w:r>
              <w:rPr>
                <w:rFonts w:cs="Arial"/>
                <w:sz w:val="20"/>
                <w:lang w:val="es-ES"/>
              </w:rPr>
              <w:t>Almacen</w:t>
            </w:r>
            <w:proofErr w:type="spellEnd"/>
          </w:p>
        </w:tc>
        <w:tc>
          <w:tcPr>
            <w:tcW w:w="5942" w:type="dxa"/>
            <w:shd w:val="clear" w:color="auto" w:fill="auto"/>
          </w:tcPr>
          <w:p w:rsidRPr="00343A4B" w:rsidR="00480D67" w:rsidP="00415678" w:rsidRDefault="00480D67" w14:paraId="2F467F9F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480D67" w:rsidTr="00B24AD5" w14:paraId="338E6492" w14:textId="77777777">
        <w:tc>
          <w:tcPr>
            <w:tcW w:w="709" w:type="dxa"/>
            <w:shd w:val="clear" w:color="auto" w:fill="auto"/>
          </w:tcPr>
          <w:p w:rsidRPr="00F83019" w:rsidR="00480D67" w:rsidP="00415678" w:rsidRDefault="00480D67" w14:paraId="50F17BC4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:rsidRPr="00343A4B" w:rsidR="00480D67" w:rsidP="00415678" w:rsidRDefault="00BC4162" w14:paraId="5B26020A" w14:textId="7735CC3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Soporte </w:t>
            </w:r>
            <w:proofErr w:type="spellStart"/>
            <w:r>
              <w:rPr>
                <w:rFonts w:cs="Arial"/>
                <w:sz w:val="20"/>
                <w:lang w:val="es-ES"/>
              </w:rPr>
              <w:t>Tecnico</w:t>
            </w:r>
            <w:proofErr w:type="spellEnd"/>
          </w:p>
        </w:tc>
        <w:tc>
          <w:tcPr>
            <w:tcW w:w="5942" w:type="dxa"/>
            <w:shd w:val="clear" w:color="auto" w:fill="auto"/>
          </w:tcPr>
          <w:p w:rsidRPr="00343A4B" w:rsidR="00480D67" w:rsidP="00415678" w:rsidRDefault="00480D67" w14:paraId="5C2932CA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BC4162" w:rsidTr="00B24AD5" w14:paraId="4D91E497" w14:textId="77777777">
        <w:tc>
          <w:tcPr>
            <w:tcW w:w="709" w:type="dxa"/>
            <w:shd w:val="clear" w:color="auto" w:fill="auto"/>
          </w:tcPr>
          <w:p w:rsidRPr="00F83019" w:rsidR="00BC4162" w:rsidP="00415678" w:rsidRDefault="00BC4162" w14:paraId="3EAA19BB" w14:textId="70FB47C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lastRenderedPageBreak/>
              <w:t>4</w:t>
            </w:r>
          </w:p>
        </w:tc>
        <w:tc>
          <w:tcPr>
            <w:tcW w:w="1429" w:type="dxa"/>
            <w:shd w:val="clear" w:color="auto" w:fill="auto"/>
          </w:tcPr>
          <w:p w:rsidR="00BC4162" w:rsidP="00415678" w:rsidRDefault="00BC4162" w14:paraId="1EA9DEAC" w14:textId="6D8CA042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Gerencia</w:t>
            </w:r>
          </w:p>
        </w:tc>
        <w:tc>
          <w:tcPr>
            <w:tcW w:w="5942" w:type="dxa"/>
            <w:shd w:val="clear" w:color="auto" w:fill="auto"/>
          </w:tcPr>
          <w:p w:rsidRPr="00343A4B" w:rsidR="00BC4162" w:rsidP="00415678" w:rsidRDefault="00BC4162" w14:paraId="75D027C0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Pr="002C20F2" w:rsidR="00480D67" w:rsidP="00480D67" w:rsidRDefault="00B24AD5" w14:paraId="78B5122C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28769" w:id="26"/>
      <w:r>
        <w:rPr>
          <w:rFonts w:ascii="Muller Bold" w:hAnsi="Muller Bold" w:cs="Tahoma"/>
          <w:b w:val="0"/>
          <w:sz w:val="20"/>
        </w:rPr>
        <w:t>Lista de entidades de Negocio</w:t>
      </w:r>
      <w:bookmarkEnd w:id="26"/>
    </w:p>
    <w:tbl>
      <w:tblPr>
        <w:tblW w:w="80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Pr="00D36C70" w:rsidR="005F4964" w:rsidTr="00C46EFD" w14:paraId="69F3D367" w14:textId="77777777">
        <w:tc>
          <w:tcPr>
            <w:tcW w:w="709" w:type="dxa"/>
            <w:tcBorders>
              <w:top w:val="nil"/>
              <w:left w:val="nil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5F4964" w:rsidP="00C46EFD" w:rsidRDefault="005F4964" w14:paraId="558719B8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color="FFFFFF" w:themeColor="background1" w:sz="4" w:space="0"/>
              <w:bottom w:val="nil"/>
              <w:right w:val="single" w:color="FFFFFF" w:themeColor="background1" w:sz="4" w:space="0"/>
            </w:tcBorders>
            <w:shd w:val="clear" w:color="auto" w:fill="000000" w:themeFill="text1"/>
          </w:tcPr>
          <w:p w:rsidRPr="00A64BBF" w:rsidR="005F4964" w:rsidP="00C46EFD" w:rsidRDefault="005F4964" w14:paraId="3AF28BE0" w14:textId="77777777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Entidad del Negocio</w:t>
            </w:r>
          </w:p>
        </w:tc>
        <w:tc>
          <w:tcPr>
            <w:tcW w:w="5942" w:type="dxa"/>
            <w:tcBorders>
              <w:top w:val="nil"/>
              <w:left w:val="single" w:color="FFFFFF" w:themeColor="background1" w:sz="4" w:space="0"/>
              <w:bottom w:val="nil"/>
              <w:right w:val="nil"/>
            </w:tcBorders>
            <w:shd w:val="clear" w:color="auto" w:fill="000000" w:themeFill="text1"/>
            <w:vAlign w:val="center"/>
          </w:tcPr>
          <w:p w:rsidRPr="00A64BBF" w:rsidR="005F4964" w:rsidP="00C46EFD" w:rsidRDefault="005F4964" w14:paraId="05ECD6A9" w14:textId="77777777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Pr="008B67EE" w:rsidR="005F4964" w:rsidTr="00C46EFD" w14:paraId="2DD0F758" w14:textId="77777777">
        <w:tc>
          <w:tcPr>
            <w:tcW w:w="709" w:type="dxa"/>
            <w:tcBorders>
              <w:top w:val="nil"/>
            </w:tcBorders>
            <w:shd w:val="clear" w:color="auto" w:fill="auto"/>
          </w:tcPr>
          <w:p w:rsidRPr="00F83019" w:rsidR="005F4964" w:rsidP="00C46EFD" w:rsidRDefault="005F4964" w14:paraId="4A021798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:rsidRPr="00343A4B" w:rsidR="005F4964" w:rsidP="00C46EFD" w:rsidRDefault="00010FB7" w14:paraId="4D5001C0" w14:textId="0A5A09C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Factura</w:t>
            </w: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:rsidRPr="00343A4B" w:rsidR="005F4964" w:rsidP="00C46EFD" w:rsidRDefault="005F4964" w14:paraId="1160134C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5F4964" w:rsidTr="00C46EFD" w14:paraId="2762E173" w14:textId="77777777">
        <w:tc>
          <w:tcPr>
            <w:tcW w:w="709" w:type="dxa"/>
            <w:shd w:val="clear" w:color="auto" w:fill="auto"/>
          </w:tcPr>
          <w:p w:rsidRPr="00F83019" w:rsidR="005F4964" w:rsidP="00C46EFD" w:rsidRDefault="005F4964" w14:paraId="44ADAF4E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:rsidRPr="00343A4B" w:rsidR="005F4964" w:rsidP="00C46EFD" w:rsidRDefault="00F21412" w14:paraId="562B0FFD" w14:textId="343147C0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Órdenes</w:t>
            </w:r>
            <w:r w:rsidR="00010FB7">
              <w:rPr>
                <w:rFonts w:cs="Arial"/>
                <w:sz w:val="20"/>
                <w:lang w:val="es-ES"/>
              </w:rPr>
              <w:t xml:space="preserve"> de Compra</w:t>
            </w:r>
          </w:p>
        </w:tc>
        <w:tc>
          <w:tcPr>
            <w:tcW w:w="5942" w:type="dxa"/>
            <w:shd w:val="clear" w:color="auto" w:fill="auto"/>
          </w:tcPr>
          <w:p w:rsidRPr="00343A4B" w:rsidR="005F4964" w:rsidP="00C46EFD" w:rsidRDefault="005F4964" w14:paraId="4D112FC8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5F4964" w:rsidTr="00C46EFD" w14:paraId="03DA5676" w14:textId="77777777">
        <w:tc>
          <w:tcPr>
            <w:tcW w:w="709" w:type="dxa"/>
            <w:shd w:val="clear" w:color="auto" w:fill="auto"/>
          </w:tcPr>
          <w:p w:rsidRPr="00F83019" w:rsidR="005F4964" w:rsidP="00C46EFD" w:rsidRDefault="005F4964" w14:paraId="176FD1CC" w14:textId="77777777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:rsidRPr="00343A4B" w:rsidR="005F4964" w:rsidP="00C46EFD" w:rsidRDefault="00010FB7" w14:paraId="37D02A7E" w14:textId="6DAD1F5A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Ordenes de Servicio </w:t>
            </w:r>
            <w:proofErr w:type="spellStart"/>
            <w:r>
              <w:rPr>
                <w:rFonts w:cs="Arial"/>
                <w:sz w:val="20"/>
                <w:lang w:val="es-ES"/>
              </w:rPr>
              <w:t>Tecnico</w:t>
            </w:r>
            <w:proofErr w:type="spellEnd"/>
          </w:p>
        </w:tc>
        <w:tc>
          <w:tcPr>
            <w:tcW w:w="5942" w:type="dxa"/>
            <w:shd w:val="clear" w:color="auto" w:fill="auto"/>
          </w:tcPr>
          <w:p w:rsidRPr="00343A4B" w:rsidR="005F4964" w:rsidP="00C46EFD" w:rsidRDefault="005F4964" w14:paraId="47FB0422" w14:textId="77777777">
            <w:pPr>
              <w:rPr>
                <w:rFonts w:cs="Arial"/>
                <w:sz w:val="20"/>
                <w:lang w:val="es-ES"/>
              </w:rPr>
            </w:pPr>
          </w:p>
        </w:tc>
      </w:tr>
      <w:tr w:rsidRPr="008B67EE" w:rsidR="00010FB7" w:rsidTr="00C46EFD" w14:paraId="6DA6AE21" w14:textId="77777777">
        <w:tc>
          <w:tcPr>
            <w:tcW w:w="709" w:type="dxa"/>
            <w:shd w:val="clear" w:color="auto" w:fill="auto"/>
          </w:tcPr>
          <w:p w:rsidRPr="00F83019" w:rsidR="00010FB7" w:rsidP="00C46EFD" w:rsidRDefault="00010FB7" w14:paraId="5F737D75" w14:textId="2E73214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1429" w:type="dxa"/>
            <w:shd w:val="clear" w:color="auto" w:fill="auto"/>
          </w:tcPr>
          <w:p w:rsidRPr="00343A4B" w:rsidR="00010FB7" w:rsidP="00C46EFD" w:rsidRDefault="00F21412" w14:paraId="6CA0E1E5" w14:textId="0EFF2B77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Boletas</w:t>
            </w:r>
          </w:p>
        </w:tc>
        <w:tc>
          <w:tcPr>
            <w:tcW w:w="5942" w:type="dxa"/>
            <w:shd w:val="clear" w:color="auto" w:fill="auto"/>
          </w:tcPr>
          <w:p w:rsidRPr="00343A4B" w:rsidR="00010FB7" w:rsidP="00C46EFD" w:rsidRDefault="00010FB7" w14:paraId="7306F9B6" w14:textId="77777777">
            <w:pPr>
              <w:rPr>
                <w:rFonts w:cs="Arial"/>
                <w:sz w:val="20"/>
                <w:lang w:val="es-ES"/>
              </w:rPr>
            </w:pPr>
          </w:p>
        </w:tc>
      </w:tr>
    </w:tbl>
    <w:p w:rsidR="005F4964" w:rsidP="003B7110" w:rsidRDefault="00010FB7" w14:paraId="6A3392A1" w14:textId="76AB9955">
      <w:pPr>
        <w:rPr>
          <w:lang w:val="es-ES"/>
        </w:rPr>
      </w:pPr>
      <w:r>
        <w:rPr>
          <w:lang w:val="es-ES"/>
        </w:rPr>
        <w:tab/>
      </w:r>
    </w:p>
    <w:p w:rsidR="005F4964" w:rsidRDefault="005F4964" w14:paraId="578D194E" w14:textId="77777777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Pr="005F4964" w:rsidR="00480D67" w:rsidP="005F4964" w:rsidRDefault="005F4964" w14:paraId="5B10B7FA" w14:textId="028B8F73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28770" w:id="27"/>
      <w:r w:rsidRPr="005F4964">
        <w:rPr>
          <w:rFonts w:ascii="Muller Bold" w:hAnsi="Muller Bold" w:cs="Tahoma"/>
          <w:b w:val="0"/>
          <w:sz w:val="20"/>
        </w:rPr>
        <w:lastRenderedPageBreak/>
        <w:t>Diagrama del Negocio</w:t>
      </w:r>
      <w:bookmarkEnd w:id="27"/>
      <w:r w:rsidR="006F65D6">
        <w:rPr>
          <w:rFonts w:ascii="Muller Bold" w:hAnsi="Muller Bold" w:cs="Tahoma"/>
          <w:b w:val="0"/>
          <w:sz w:val="20"/>
        </w:rPr>
        <w:t xml:space="preserve"> (EN ESTE DIAGRAMA SE UBICAN LOS ACTORES DEL NEGOCIO</w:t>
      </w:r>
      <w:r w:rsidR="00CD34A6">
        <w:rPr>
          <w:rFonts w:ascii="Muller Bold" w:hAnsi="Muller Bold" w:cs="Tahoma"/>
          <w:b w:val="0"/>
          <w:sz w:val="20"/>
        </w:rPr>
        <w:t xml:space="preserve"> INTERNOS Y EXTERNOS</w:t>
      </w:r>
      <w:r w:rsidR="006F65D6">
        <w:rPr>
          <w:rFonts w:ascii="Muller Bold" w:hAnsi="Muller Bold" w:cs="Tahoma"/>
          <w:b w:val="0"/>
          <w:sz w:val="20"/>
        </w:rPr>
        <w:t xml:space="preserve"> Y LAS ENTIDADES QUE CADA UNO GESTIONA)</w:t>
      </w:r>
    </w:p>
    <w:p w:rsidR="005F4964" w:rsidP="003B7110" w:rsidRDefault="00947A0E" w14:paraId="09356706" w14:textId="5D6E4561">
      <w:pPr>
        <w:rPr>
          <w:lang w:val="es-ES"/>
        </w:rPr>
      </w:pPr>
      <w:r w:rsidRPr="00947A0E">
        <w:rPr>
          <w:noProof/>
        </w:rPr>
        <w:drawing>
          <wp:inline distT="0" distB="0" distL="0" distR="0" wp14:anchorId="1ACA8ABC" wp14:editId="694A4CC4">
            <wp:extent cx="5598160" cy="3912235"/>
            <wp:effectExtent l="0" t="0" r="2540" b="0"/>
            <wp:docPr id="158" name="Imagen 157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n 157" descr="Diagrama&#10;&#10;Descripción generada automáticamente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598160" cy="391223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F4964" w:rsidP="005F4964" w:rsidRDefault="005F4964" w14:paraId="60BE0434" w14:textId="7777777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name="_Toc12028771" w:id="28"/>
      <w:r w:rsidRPr="005F4964">
        <w:rPr>
          <w:rFonts w:ascii="Muller Bold" w:hAnsi="Muller Bold" w:cs="Tahoma"/>
          <w:b w:val="0"/>
          <w:sz w:val="20"/>
        </w:rPr>
        <w:t>Diagrama de Realización de negocio (por cada caso de usos de Negocio)</w:t>
      </w:r>
      <w:bookmarkEnd w:id="28"/>
    </w:p>
    <w:p w:rsidR="005F4964" w:rsidP="005F4964" w:rsidRDefault="005F4964" w14:paraId="74B4337A" w14:textId="77777777"/>
    <w:p w:rsidRPr="005F4964" w:rsidR="005F4964" w:rsidP="008223F1" w:rsidRDefault="00E02E20" w14:paraId="5034B1BD" w14:textId="338239D2">
      <w:pPr>
        <w:jc w:val="center"/>
      </w:pPr>
      <w:r>
        <w:rPr>
          <w:noProof/>
        </w:rPr>
        <w:lastRenderedPageBreak/>
        <w:drawing>
          <wp:inline distT="0" distB="0" distL="0" distR="0" wp14:anchorId="25F107CE" wp14:editId="28E4D62E">
            <wp:extent cx="5364480" cy="8092440"/>
            <wp:effectExtent l="0" t="0" r="7620" b="3810"/>
            <wp:docPr id="1431175578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75578" name="Imagen 3" descr="Diagrama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" b="3557"/>
                    <a:stretch/>
                  </pic:blipFill>
                  <pic:spPr bwMode="auto">
                    <a:xfrm>
                      <a:off x="0" y="0"/>
                      <a:ext cx="5364480" cy="809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5F4964" w:rsidR="005F4964" w:rsidSect="00A34900">
      <w:footerReference w:type="even" r:id="rId15"/>
      <w:footerReference w:type="default" r:id="rId16"/>
      <w:pgSz w:w="11907" w:h="16840" w:orient="portrait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3379" w:rsidRDefault="005E3379" w14:paraId="499D0107" w14:textId="77777777">
      <w:r>
        <w:separator/>
      </w:r>
    </w:p>
  </w:endnote>
  <w:endnote w:type="continuationSeparator" w:id="0">
    <w:p w:rsidR="005E3379" w:rsidRDefault="005E3379" w14:paraId="732F653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E09" w:rsidRDefault="00785E09" w14:paraId="24FD0F6E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 w14:paraId="1B45AA28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Pr="0077303B" w:rsidR="00785E09" w:rsidTr="00206681" w14:paraId="193FA325" w14:textId="77777777">
      <w:trPr>
        <w:cantSplit/>
      </w:trPr>
      <w:tc>
        <w:tcPr>
          <w:tcW w:w="3130" w:type="dxa"/>
        </w:tcPr>
        <w:p w:rsidRPr="0077303B" w:rsidR="00785E09" w:rsidP="00785E09" w:rsidRDefault="00785E09" w14:paraId="6852618C" w14:textId="694591CD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8223F1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18/06/2024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:rsidRPr="0077303B" w:rsidR="00785E09" w:rsidP="00785E09" w:rsidRDefault="00785E09" w14:paraId="3B752CAC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Pr="0077303B" w:rsidR="00785E09" w:rsidTr="00206681" w14:paraId="6F15A3AC" w14:textId="77777777">
      <w:trPr>
        <w:trHeight w:val="230"/>
      </w:trPr>
      <w:tc>
        <w:tcPr>
          <w:tcW w:w="3130" w:type="dxa"/>
        </w:tcPr>
        <w:p w:rsidRPr="0077303B" w:rsidR="00785E09" w:rsidP="00D73B1B" w:rsidRDefault="00785E09" w14:paraId="3962820E" w14:textId="7777777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:rsidRPr="0077303B" w:rsidR="00785E09" w:rsidP="00785E09" w:rsidRDefault="00785E09" w14:paraId="13243518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A002B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A002BD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Pr="0077303B" w:rsidR="00785E09" w:rsidP="00395F94" w:rsidRDefault="00785E09" w14:paraId="2C34E20A" w14:textId="77777777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3379" w:rsidRDefault="005E3379" w14:paraId="58FDC30E" w14:textId="77777777">
      <w:r>
        <w:separator/>
      </w:r>
    </w:p>
  </w:footnote>
  <w:footnote w:type="continuationSeparator" w:id="0">
    <w:p w:rsidR="005E3379" w:rsidRDefault="005E3379" w14:paraId="5F2C3ED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7066DAA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 w:ascii="Muller Bold" w:hAnsi="Muller Bold"/>
        <w:b/>
        <w:bCs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C44A96"/>
    <w:multiLevelType w:val="multilevel"/>
    <w:tmpl w:val="280A001F"/>
    <w:lvl w:ilvl="0">
      <w:start w:val="1"/>
      <w:numFmt w:val="decimal"/>
      <w:lvlText w:val="%1."/>
      <w:lvlJc w:val="left"/>
      <w:pPr>
        <w:ind w:left="791" w:hanging="360"/>
      </w:pPr>
    </w:lvl>
    <w:lvl w:ilvl="1">
      <w:start w:val="1"/>
      <w:numFmt w:val="decimal"/>
      <w:lvlText w:val="%1.%2."/>
      <w:lvlJc w:val="left"/>
      <w:pPr>
        <w:ind w:left="1223" w:hanging="432"/>
      </w:pPr>
    </w:lvl>
    <w:lvl w:ilvl="2">
      <w:start w:val="1"/>
      <w:numFmt w:val="decimal"/>
      <w:lvlText w:val="%1.%2.%3."/>
      <w:lvlJc w:val="left"/>
      <w:pPr>
        <w:ind w:left="1655" w:hanging="504"/>
      </w:pPr>
    </w:lvl>
    <w:lvl w:ilvl="3">
      <w:start w:val="1"/>
      <w:numFmt w:val="decimal"/>
      <w:lvlText w:val="%1.%2.%3.%4."/>
      <w:lvlJc w:val="left"/>
      <w:pPr>
        <w:ind w:left="2159" w:hanging="648"/>
      </w:pPr>
    </w:lvl>
    <w:lvl w:ilvl="4">
      <w:start w:val="1"/>
      <w:numFmt w:val="decimal"/>
      <w:lvlText w:val="%1.%2.%3.%4.%5."/>
      <w:lvlJc w:val="left"/>
      <w:pPr>
        <w:ind w:left="2663" w:hanging="792"/>
      </w:pPr>
    </w:lvl>
    <w:lvl w:ilvl="5">
      <w:start w:val="1"/>
      <w:numFmt w:val="decimal"/>
      <w:lvlText w:val="%1.%2.%3.%4.%5.%6."/>
      <w:lvlJc w:val="left"/>
      <w:pPr>
        <w:ind w:left="3167" w:hanging="936"/>
      </w:pPr>
    </w:lvl>
    <w:lvl w:ilvl="6">
      <w:start w:val="1"/>
      <w:numFmt w:val="decimal"/>
      <w:lvlText w:val="%1.%2.%3.%4.%5.%6.%7."/>
      <w:lvlJc w:val="left"/>
      <w:pPr>
        <w:ind w:left="3671" w:hanging="1080"/>
      </w:pPr>
    </w:lvl>
    <w:lvl w:ilvl="7">
      <w:start w:val="1"/>
      <w:numFmt w:val="decimal"/>
      <w:lvlText w:val="%1.%2.%3.%4.%5.%6.%7.%8."/>
      <w:lvlJc w:val="left"/>
      <w:pPr>
        <w:ind w:left="4175" w:hanging="1224"/>
      </w:pPr>
    </w:lvl>
    <w:lvl w:ilvl="8">
      <w:start w:val="1"/>
      <w:numFmt w:val="decimal"/>
      <w:lvlText w:val="%1.%2.%3.%4.%5.%6.%7.%8.%9."/>
      <w:lvlJc w:val="left"/>
      <w:pPr>
        <w:ind w:left="4751" w:hanging="1440"/>
      </w:pPr>
    </w:lvl>
  </w:abstractNum>
  <w:abstractNum w:abstractNumId="2" w15:restartNumberingAfterBreak="0">
    <w:nsid w:val="1A9C7795"/>
    <w:multiLevelType w:val="multilevel"/>
    <w:tmpl w:val="AEE2A79C"/>
    <w:lvl w:ilvl="0">
      <w:start w:val="1"/>
      <w:numFmt w:val="lowerRoman"/>
      <w:lvlText w:val="%1."/>
      <w:lvlJc w:val="righ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3" w15:restartNumberingAfterBreak="0">
    <w:nsid w:val="392D2C7B"/>
    <w:multiLevelType w:val="multilevel"/>
    <w:tmpl w:val="280A001F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4" w15:restartNumberingAfterBreak="0">
    <w:nsid w:val="3D8A052A"/>
    <w:multiLevelType w:val="hybridMultilevel"/>
    <w:tmpl w:val="A22888C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96B95"/>
    <w:multiLevelType w:val="multilevel"/>
    <w:tmpl w:val="222EA24A"/>
    <w:lvl w:ilvl="0">
      <w:start w:val="1"/>
      <w:numFmt w:val="decimal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27"/>
        </w:tabs>
        <w:ind w:left="1427" w:hanging="576"/>
      </w:pPr>
      <w:rPr>
        <w:rFonts w:hint="default"/>
        <w:b/>
        <w:bC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</w:abstractNum>
  <w:abstractNum w:abstractNumId="7" w15:restartNumberingAfterBreak="0">
    <w:nsid w:val="774F56C5"/>
    <w:multiLevelType w:val="multilevel"/>
    <w:tmpl w:val="3490C344"/>
    <w:lvl w:ilvl="0">
      <w:start w:val="1"/>
      <w:numFmt w:val="decimal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27"/>
        </w:tabs>
        <w:ind w:left="1427" w:hanging="576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662900378">
    <w:abstractNumId w:val="6"/>
  </w:num>
  <w:num w:numId="2" w16cid:durableId="616177771">
    <w:abstractNumId w:val="0"/>
  </w:num>
  <w:num w:numId="3" w16cid:durableId="526792472">
    <w:abstractNumId w:val="0"/>
  </w:num>
  <w:num w:numId="4" w16cid:durableId="1747418248">
    <w:abstractNumId w:val="0"/>
  </w:num>
  <w:num w:numId="5" w16cid:durableId="347567227">
    <w:abstractNumId w:val="0"/>
  </w:num>
  <w:num w:numId="6" w16cid:durableId="1810322778">
    <w:abstractNumId w:val="0"/>
  </w:num>
  <w:num w:numId="7" w16cid:durableId="833909894">
    <w:abstractNumId w:val="0"/>
  </w:num>
  <w:num w:numId="8" w16cid:durableId="1973439743">
    <w:abstractNumId w:val="0"/>
  </w:num>
  <w:num w:numId="9" w16cid:durableId="108744580">
    <w:abstractNumId w:val="0"/>
  </w:num>
  <w:num w:numId="10" w16cid:durableId="1984307770">
    <w:abstractNumId w:val="0"/>
  </w:num>
  <w:num w:numId="11" w16cid:durableId="680163731">
    <w:abstractNumId w:val="1"/>
  </w:num>
  <w:num w:numId="12" w16cid:durableId="18119311">
    <w:abstractNumId w:val="7"/>
  </w:num>
  <w:num w:numId="13" w16cid:durableId="1288853336">
    <w:abstractNumId w:val="3"/>
  </w:num>
  <w:num w:numId="14" w16cid:durableId="1289362115">
    <w:abstractNumId w:val="2"/>
  </w:num>
  <w:num w:numId="15" w16cid:durableId="1726565459">
    <w:abstractNumId w:val="5"/>
  </w:num>
  <w:num w:numId="16" w16cid:durableId="169753472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lang="es-ES" w:vendorID="64" w:dllVersion="0" w:nlCheck="1" w:checkStyle="0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0000"/>
    <w:rsid w:val="00005110"/>
    <w:rsid w:val="00010FB7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87932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470"/>
    <w:rsid w:val="0014772D"/>
    <w:rsid w:val="00160011"/>
    <w:rsid w:val="00161401"/>
    <w:rsid w:val="0016680F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C4080"/>
    <w:rsid w:val="003D6293"/>
    <w:rsid w:val="003D6553"/>
    <w:rsid w:val="003E5911"/>
    <w:rsid w:val="00401AAB"/>
    <w:rsid w:val="00401C94"/>
    <w:rsid w:val="00407154"/>
    <w:rsid w:val="00424D29"/>
    <w:rsid w:val="004263B1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951A3"/>
    <w:rsid w:val="00495EFD"/>
    <w:rsid w:val="004961CA"/>
    <w:rsid w:val="00496791"/>
    <w:rsid w:val="00497AED"/>
    <w:rsid w:val="004A1154"/>
    <w:rsid w:val="004A2569"/>
    <w:rsid w:val="004A2DBF"/>
    <w:rsid w:val="004B01CB"/>
    <w:rsid w:val="004B175A"/>
    <w:rsid w:val="004B2497"/>
    <w:rsid w:val="004B5AD4"/>
    <w:rsid w:val="004B707F"/>
    <w:rsid w:val="004C3EF2"/>
    <w:rsid w:val="004C4785"/>
    <w:rsid w:val="004C5E0B"/>
    <w:rsid w:val="004D08CD"/>
    <w:rsid w:val="004D1292"/>
    <w:rsid w:val="004D1C1E"/>
    <w:rsid w:val="004D281A"/>
    <w:rsid w:val="004D7FB0"/>
    <w:rsid w:val="004E61EC"/>
    <w:rsid w:val="004F201A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22996"/>
    <w:rsid w:val="00530A22"/>
    <w:rsid w:val="00533CCD"/>
    <w:rsid w:val="00547DC9"/>
    <w:rsid w:val="0056042D"/>
    <w:rsid w:val="005612E5"/>
    <w:rsid w:val="00563C92"/>
    <w:rsid w:val="005668D3"/>
    <w:rsid w:val="00575068"/>
    <w:rsid w:val="005827F1"/>
    <w:rsid w:val="00591017"/>
    <w:rsid w:val="005A05CA"/>
    <w:rsid w:val="005B0515"/>
    <w:rsid w:val="005B1B27"/>
    <w:rsid w:val="005C2D8C"/>
    <w:rsid w:val="005E00CE"/>
    <w:rsid w:val="005E3379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482B"/>
    <w:rsid w:val="006B70A5"/>
    <w:rsid w:val="006D1AA6"/>
    <w:rsid w:val="006D3394"/>
    <w:rsid w:val="006E0C6B"/>
    <w:rsid w:val="006E4E33"/>
    <w:rsid w:val="006E7B54"/>
    <w:rsid w:val="006F65D6"/>
    <w:rsid w:val="007007E5"/>
    <w:rsid w:val="00713B80"/>
    <w:rsid w:val="00714462"/>
    <w:rsid w:val="00714767"/>
    <w:rsid w:val="007153AD"/>
    <w:rsid w:val="00715611"/>
    <w:rsid w:val="00720C79"/>
    <w:rsid w:val="007239E8"/>
    <w:rsid w:val="00724756"/>
    <w:rsid w:val="007354A8"/>
    <w:rsid w:val="007354C4"/>
    <w:rsid w:val="007401AF"/>
    <w:rsid w:val="00740890"/>
    <w:rsid w:val="00761269"/>
    <w:rsid w:val="00762169"/>
    <w:rsid w:val="0076522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23F1"/>
    <w:rsid w:val="00826BEC"/>
    <w:rsid w:val="00827E17"/>
    <w:rsid w:val="00833708"/>
    <w:rsid w:val="00837343"/>
    <w:rsid w:val="00842E97"/>
    <w:rsid w:val="00850EE9"/>
    <w:rsid w:val="00851FED"/>
    <w:rsid w:val="00852EE1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47A0E"/>
    <w:rsid w:val="00952ACD"/>
    <w:rsid w:val="009540BD"/>
    <w:rsid w:val="009569A7"/>
    <w:rsid w:val="009572AA"/>
    <w:rsid w:val="00960DCC"/>
    <w:rsid w:val="0096639C"/>
    <w:rsid w:val="00966922"/>
    <w:rsid w:val="00971522"/>
    <w:rsid w:val="0097190A"/>
    <w:rsid w:val="009736F9"/>
    <w:rsid w:val="0097749F"/>
    <w:rsid w:val="0098482D"/>
    <w:rsid w:val="00987A05"/>
    <w:rsid w:val="009A3EA8"/>
    <w:rsid w:val="009A4296"/>
    <w:rsid w:val="009A673F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4BBF"/>
    <w:rsid w:val="00A64D16"/>
    <w:rsid w:val="00A842BC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C4162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BF3F73"/>
    <w:rsid w:val="00C02785"/>
    <w:rsid w:val="00C07367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0D3B"/>
    <w:rsid w:val="00CD34A6"/>
    <w:rsid w:val="00CD60B2"/>
    <w:rsid w:val="00CE05C6"/>
    <w:rsid w:val="00CE1233"/>
    <w:rsid w:val="00CF2067"/>
    <w:rsid w:val="00CF363D"/>
    <w:rsid w:val="00D02571"/>
    <w:rsid w:val="00D039F9"/>
    <w:rsid w:val="00D04DBB"/>
    <w:rsid w:val="00D07DCA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B4916"/>
    <w:rsid w:val="00DE28F6"/>
    <w:rsid w:val="00DE3032"/>
    <w:rsid w:val="00DF1199"/>
    <w:rsid w:val="00DF48A6"/>
    <w:rsid w:val="00E01CC3"/>
    <w:rsid w:val="00E02E20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5ED0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13541"/>
    <w:rsid w:val="00F21412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2D11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  <w:rsid w:val="6B39E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06B6CB6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hAnchor="text" w:v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ADR1" w:customStyle="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color="auto" w:sz="6" w:space="1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color="auto" w:sz="6" w:space="1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Prra1" w:customStyle="1">
    <w:name w:val="Párra. 1"/>
    <w:basedOn w:val="Normal"/>
    <w:next w:val="Normal"/>
    <w:pPr>
      <w:ind w:left="425" w:hanging="425"/>
    </w:pPr>
    <w:rPr>
      <w:b/>
      <w:i/>
    </w:rPr>
  </w:style>
  <w:style w:type="paragraph" w:styleId="Prra2" w:customStyle="1">
    <w:name w:val="Párra. 2"/>
    <w:basedOn w:val="Normal"/>
    <w:next w:val="Normal"/>
    <w:pPr>
      <w:ind w:left="850" w:hanging="425"/>
    </w:pPr>
    <w:rPr>
      <w:b/>
    </w:rPr>
  </w:style>
  <w:style w:type="paragraph" w:styleId="Prra4" w:customStyle="1">
    <w:name w:val="Párra. 4"/>
    <w:basedOn w:val="Prra2"/>
    <w:next w:val="Normal"/>
    <w:pPr>
      <w:ind w:left="1701"/>
    </w:pPr>
    <w:rPr>
      <w:b w:val="0"/>
    </w:rPr>
  </w:style>
  <w:style w:type="paragraph" w:styleId="Prra3" w:customStyle="1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styleId="TableText" w:customStyle="1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styleId="Epgrafe" w:customStyle="1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styleId="TITULO4" w:customStyle="1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xl35" w:customStyle="1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character" w:styleId="EncabezadoCar" w:customStyle="1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styleId="Ttulo1Car" w:customStyle="1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styleId="Ttulo2Car" w:customStyle="1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styleId="Ttulo3Car" w:customStyle="1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styleId="Default" w:customStyle="1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2E74B5" w:themeColor="accent1" w:themeShade="BF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F13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g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70EE8B153D9439E250E2B0E66AFB9" ma:contentTypeVersion="14" ma:contentTypeDescription="Create a new document." ma:contentTypeScope="" ma:versionID="7af6d003a9bc70dc5f489e1a52d9974a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7d9d90cbd3d9c4a5b1fbcc057c91db5a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C74214-8EFB-4B54-95FA-4B5680D442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6CE927-E1CC-4019-9ACC-48849C4C3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18CBA5-B23E-4BD5-98E7-B4DCF45A96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B2F172-896B-4B81-A32B-649E7625BE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plantilla1</ap:Template>
  <ap:Application>Microsoft Word for the web</ap:Application>
  <ap:DocSecurity>0</ap:DocSecurity>
  <ap:ScaleCrop>false</ap:ScaleCrop>
  <ap:Company>M&amp;T Consulting www.mytconsulting.com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LN71237050 (Calderon Buitron, Jair Daniel)</cp:lastModifiedBy>
  <cp:revision>24</cp:revision>
  <cp:lastPrinted>2019-06-21T22:11:00Z</cp:lastPrinted>
  <dcterms:created xsi:type="dcterms:W3CDTF">2021-07-19T00:30:00Z</dcterms:created>
  <dcterms:modified xsi:type="dcterms:W3CDTF">2024-06-22T16:58:42Z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0x010100B7770EE8B153D9439E250E2B0E66AFB9</vt:lpwstr>
  </property>
  <property fmtid="{D5CDD505-2E9C-101B-9397-08002B2CF9AE}" pid="3" name="MediaServiceImageTags">
    <vt:lpwstr/>
  </property>
</Properties>
</file>