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395F94" w:rsidP="00395F94" w:rsidRDefault="007A75C4" w14:paraId="4B3000AB" w14:textId="77777777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68B4086E" wp14:editId="5DB45A92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08" w:rsidP="00395F94" w:rsidRDefault="00184E08" w14:paraId="0B966E80" w14:textId="77777777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:rsidRPr="00206681" w:rsidR="00184E08" w:rsidP="00395F94" w:rsidRDefault="00184E08" w14:paraId="2519D7D4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:rsidRPr="00184E08" w:rsidR="006E0C6B" w:rsidP="006E0C6B" w:rsidRDefault="006E0C6B" w14:paraId="6B79A3C0" w14:textId="77777777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name="OLE_LINK13" w:id="0"/>
      <w:bookmarkStart w:name="OLE_LINK14" w:id="1"/>
      <w:bookmarkStart w:name="OLE_LINK17" w:id="2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:rsidRPr="00206681" w:rsidR="006E0C6B" w:rsidP="006E0C6B" w:rsidRDefault="006E0C6B" w14:paraId="348BDE62" w14:textId="77777777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:rsidRPr="00206681" w:rsidR="006E0C6B" w:rsidP="006E0C6B" w:rsidRDefault="006E0C6B" w14:paraId="74DF2326" w14:textId="77777777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:rsidRPr="00206681" w:rsidR="00547DC9" w:rsidP="00547DC9" w:rsidRDefault="00547DC9" w14:paraId="2F5468EF" w14:textId="77777777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:rsidRPr="00184E08" w:rsidR="00CA438E" w:rsidP="00CA438E" w:rsidRDefault="00CA438E" w14:paraId="544A63AD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</w:rPr>
      </w:pPr>
      <w:r w:rsidRPr="00184E08">
        <w:rPr>
          <w:rFonts w:ascii="Muller Bold" w:hAnsi="Muller Bold" w:cs="Arial"/>
          <w:color w:val="000000" w:themeColor="text1"/>
          <w:sz w:val="36"/>
          <w:szCs w:val="36"/>
        </w:rPr>
        <w:t>(</w:t>
      </w:r>
      <w:r w:rsidRPr="00184E08">
        <w:rPr>
          <w:rFonts w:ascii="Muller Bold" w:hAnsi="Muller Bold" w:cs="Tahoma"/>
          <w:color w:val="000000" w:themeColor="text1"/>
          <w:sz w:val="36"/>
          <w:szCs w:val="36"/>
        </w:rPr>
        <w:t>Nombre del Proyecto</w:t>
      </w:r>
      <w:r w:rsidRPr="00184E08">
        <w:rPr>
          <w:rFonts w:ascii="Muller Bold" w:hAnsi="Muller Bold" w:cs="Arial"/>
          <w:color w:val="000000" w:themeColor="text1"/>
          <w:sz w:val="36"/>
          <w:szCs w:val="36"/>
        </w:rPr>
        <w:t>)</w:t>
      </w:r>
    </w:p>
    <w:p w:rsidRPr="00184E08" w:rsidR="00547DC9" w:rsidP="00547DC9" w:rsidRDefault="00547DC9" w14:paraId="44DECF4B" w14:textId="77777777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:rsidRPr="00206681" w:rsidR="00547DC9" w:rsidP="00547DC9" w:rsidRDefault="00547DC9" w14:paraId="32C35C38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:rsidRPr="00206681" w:rsidR="00547DC9" w:rsidP="00547DC9" w:rsidRDefault="00547DC9" w14:paraId="0BB5A05F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:rsidRPr="00206681" w:rsidR="00547DC9" w:rsidP="00547DC9" w:rsidRDefault="00547DC9" w14:paraId="51D60FB0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:rsidRPr="00184E08" w:rsidR="00547DC9" w:rsidP="00547DC9" w:rsidRDefault="00FF7DD0" w14:paraId="1C24AF1A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Pr="00184E08" w:rsidR="00547DC9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487C83">
        <w:rPr>
          <w:rFonts w:ascii="Muller Regular" w:hAnsi="Muller Regular" w:cs="Tahoma"/>
          <w:bCs/>
          <w:color w:val="000000" w:themeColor="text1"/>
          <w:szCs w:val="22"/>
        </w:rPr>
        <w:t>105 Modelo de Requerimiento</w:t>
      </w:r>
    </w:p>
    <w:p w:rsidRPr="00184E08" w:rsidR="00547DC9" w:rsidP="00547DC9" w:rsidRDefault="00547DC9" w14:paraId="465E3BF5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547DC9" w:rsidP="00547DC9" w:rsidRDefault="00547DC9" w14:paraId="282EF2BB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547DC9" w:rsidP="00547DC9" w:rsidRDefault="00547DC9" w14:paraId="2C22C9C6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547DC9" w:rsidP="00547DC9" w:rsidRDefault="00547DC9" w14:paraId="4DA3829A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:rsidRPr="00184E08" w:rsidR="00547DC9" w:rsidP="00547DC9" w:rsidRDefault="00547DC9" w14:paraId="14D62756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6E0C6B" w:rsidP="00547DC9" w:rsidRDefault="006E0C6B" w14:paraId="76AFDC77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547DC9" w:rsidP="00547DC9" w:rsidRDefault="00FF7DD0" w14:paraId="53A9B358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Marzo</w:t>
      </w:r>
      <w:r w:rsidRPr="00184E08" w:rsidR="00CA438E">
        <w:rPr>
          <w:rFonts w:ascii="Muller Regular" w:hAnsi="Muller Regular" w:cs="Tahoma"/>
          <w:color w:val="000000" w:themeColor="text1"/>
          <w:szCs w:val="22"/>
        </w:rPr>
        <w:t xml:space="preserve"> del 2019 </w:t>
      </w:r>
      <w:r w:rsidRPr="00184E08" w:rsidR="00C02785">
        <w:rPr>
          <w:rFonts w:ascii="Muller Regular" w:hAnsi="Muller Regular" w:cs="Tahoma"/>
          <w:color w:val="000000" w:themeColor="text1"/>
          <w:szCs w:val="22"/>
        </w:rPr>
        <w:t xml:space="preserve">– </w:t>
      </w:r>
      <w:r w:rsidRPr="00184E08" w:rsidR="002438C6">
        <w:rPr>
          <w:rFonts w:ascii="Muller Regular" w:hAnsi="Muller Regular" w:cs="Tahoma"/>
          <w:color w:val="000000" w:themeColor="text1"/>
          <w:szCs w:val="22"/>
        </w:rPr>
        <w:t>I</w:t>
      </w:r>
    </w:p>
    <w:p w:rsidRPr="00184E08" w:rsidR="00547DC9" w:rsidP="00547DC9" w:rsidRDefault="00547DC9" w14:paraId="30522963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206681" w:rsidR="00547DC9" w:rsidP="57D87E7E" w:rsidRDefault="002438C6" w14:paraId="5B0A7C73" w14:textId="77777777" w14:noSpellErr="1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 w:val="1"/>
          <w:bCs w:val="1"/>
          <w:color w:val="000000" w:themeColor="text1"/>
          <w:sz w:val="28"/>
          <w:szCs w:val="28"/>
          <w:u w:val="single"/>
        </w:rPr>
      </w:pPr>
      <w:r w:rsidRPr="57D87E7E" w:rsidR="002438C6">
        <w:rPr>
          <w:rFonts w:ascii="Tahoma" w:hAnsi="Tahoma" w:cs="Tahoma"/>
          <w:b w:val="1"/>
          <w:bCs w:val="1"/>
          <w:color w:val="000000" w:themeColor="text1" w:themeTint="FF" w:themeShade="FF"/>
          <w:u w:val="single"/>
        </w:rPr>
        <w:t xml:space="preserve"> </w:t>
      </w:r>
      <w:bookmarkEnd w:id="0"/>
      <w:bookmarkEnd w:id="1"/>
      <w:bookmarkEnd w:id="2"/>
    </w:p>
    <w:tbl>
      <w:tblPr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85"/>
        <w:gridCol w:w="7201"/>
      </w:tblGrid>
      <w:tr w:rsidRPr="00206681" w:rsidR="007A75C4" w:rsidTr="57D87E7E" w14:paraId="7F8B41B9" w14:textId="77777777">
        <w:tc>
          <w:tcPr>
            <w:tcW w:w="239" w:type="dxa"/>
            <w:shd w:val="clear" w:color="auto" w:fill="auto"/>
            <w:tcMar/>
          </w:tcPr>
          <w:p w:rsidR="57D87E7E" w:rsidP="57D87E7E" w:rsidRDefault="57D87E7E" w14:paraId="1EE84BC3" w14:textId="2A07C62D">
            <w:pPr>
              <w:pStyle w:val="Encabezado"/>
              <w:tabs>
                <w:tab w:val="clear" w:leader="none" w:pos="4252"/>
                <w:tab w:val="clear" w:leader="none" w:pos="8504"/>
              </w:tabs>
              <w:spacing w:line="240" w:lineRule="atLeast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D87E7E" w:rsidR="57D87E7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8077" w:type="dxa"/>
            <w:shd w:val="clear" w:color="auto" w:fill="auto"/>
            <w:tcMar/>
          </w:tcPr>
          <w:p w:rsidR="57D87E7E" w:rsidP="57D87E7E" w:rsidRDefault="57D87E7E" w14:paraId="1B2B81F1" w14:textId="59BA1423">
            <w:pPr>
              <w:pStyle w:val="Encabezado"/>
              <w:tabs>
                <w:tab w:val="clear" w:leader="none" w:pos="4252"/>
                <w:tab w:val="clear" w:leader="none" w:pos="8504"/>
              </w:tabs>
              <w:spacing w:line="240" w:lineRule="atLeast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D87E7E" w:rsidR="57D87E7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Apellidos y Nombres</w:t>
            </w:r>
          </w:p>
        </w:tc>
      </w:tr>
      <w:tr w:rsidRPr="00206681" w:rsidR="007A75C4" w:rsidTr="57D87E7E" w14:paraId="5E76BDE7" w14:textId="77777777">
        <w:tc>
          <w:tcPr>
            <w:tcW w:w="239" w:type="dxa"/>
            <w:shd w:val="clear" w:color="auto" w:fill="auto"/>
            <w:tcMar/>
          </w:tcPr>
          <w:p w:rsidR="57D87E7E" w:rsidP="57D87E7E" w:rsidRDefault="57D87E7E" w14:paraId="6D5B4310" w14:textId="55B54601">
            <w:pPr>
              <w:pStyle w:val="Encabezado"/>
              <w:tabs>
                <w:tab w:val="clear" w:leader="none" w:pos="4252"/>
                <w:tab w:val="clear" w:leader="none" w:pos="8504"/>
              </w:tabs>
              <w:spacing w:line="240" w:lineRule="atLeast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D87E7E" w:rsidR="57D87E7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1</w:t>
            </w:r>
          </w:p>
        </w:tc>
        <w:tc>
          <w:tcPr>
            <w:tcW w:w="8077" w:type="dxa"/>
            <w:shd w:val="clear" w:color="auto" w:fill="auto"/>
            <w:tcMar/>
          </w:tcPr>
          <w:p w:rsidR="57D87E7E" w:rsidP="57D87E7E" w:rsidRDefault="57D87E7E" w14:paraId="4096CEE4" w14:textId="04DC1E84">
            <w:pPr>
              <w:pStyle w:val="Encabezado"/>
              <w:tabs>
                <w:tab w:val="clear" w:leader="none" w:pos="4252"/>
                <w:tab w:val="clear" w:leader="none" w:pos="8504"/>
              </w:tabs>
              <w:spacing w:line="240" w:lineRule="atLeast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D87E7E" w:rsidR="57D87E7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Chavez Ramos, Miguel Alfonzo </w:t>
            </w:r>
          </w:p>
        </w:tc>
      </w:tr>
      <w:tr w:rsidRPr="00206681" w:rsidR="007A75C4" w:rsidTr="57D87E7E" w14:paraId="2BC13946" w14:textId="77777777">
        <w:tc>
          <w:tcPr>
            <w:tcW w:w="239" w:type="dxa"/>
            <w:shd w:val="clear" w:color="auto" w:fill="auto"/>
            <w:tcMar/>
          </w:tcPr>
          <w:p w:rsidR="57D87E7E" w:rsidP="57D87E7E" w:rsidRDefault="57D87E7E" w14:paraId="63A227A1" w14:textId="56BD10A7">
            <w:pPr>
              <w:pStyle w:val="Encabezado"/>
              <w:tabs>
                <w:tab w:val="clear" w:leader="none" w:pos="4252"/>
                <w:tab w:val="clear" w:leader="none" w:pos="8504"/>
              </w:tabs>
              <w:spacing w:line="240" w:lineRule="atLeast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D87E7E" w:rsidR="57D87E7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2</w:t>
            </w:r>
          </w:p>
        </w:tc>
        <w:tc>
          <w:tcPr>
            <w:tcW w:w="8077" w:type="dxa"/>
            <w:shd w:val="clear" w:color="auto" w:fill="auto"/>
            <w:tcMar/>
          </w:tcPr>
          <w:p w:rsidR="57D87E7E" w:rsidP="57D87E7E" w:rsidRDefault="57D87E7E" w14:paraId="7F245D71" w14:textId="34960CFC">
            <w:pPr>
              <w:pStyle w:val="Encabezado"/>
              <w:tabs>
                <w:tab w:val="clear" w:leader="none" w:pos="4252"/>
                <w:tab w:val="clear" w:leader="none" w:pos="8504"/>
              </w:tabs>
              <w:spacing w:line="240" w:lineRule="atLeast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D87E7E" w:rsidR="57D87E7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Perez Perez, Antony Junior </w:t>
            </w:r>
          </w:p>
        </w:tc>
      </w:tr>
      <w:tr w:rsidRPr="00206681" w:rsidR="007A75C4" w:rsidTr="57D87E7E" w14:paraId="380A8550" w14:textId="77777777">
        <w:tc>
          <w:tcPr>
            <w:tcW w:w="239" w:type="dxa"/>
            <w:shd w:val="clear" w:color="auto" w:fill="auto"/>
            <w:tcMar/>
          </w:tcPr>
          <w:p w:rsidR="57D87E7E" w:rsidP="57D87E7E" w:rsidRDefault="57D87E7E" w14:paraId="2E619F72" w14:textId="7757B509">
            <w:pPr>
              <w:pStyle w:val="Encabezado"/>
              <w:tabs>
                <w:tab w:val="clear" w:leader="none" w:pos="4252"/>
                <w:tab w:val="clear" w:leader="none" w:pos="8504"/>
              </w:tabs>
              <w:spacing w:line="240" w:lineRule="atLeast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D87E7E" w:rsidR="57D87E7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3</w:t>
            </w:r>
          </w:p>
        </w:tc>
        <w:tc>
          <w:tcPr>
            <w:tcW w:w="8077" w:type="dxa"/>
            <w:shd w:val="clear" w:color="auto" w:fill="auto"/>
            <w:tcMar/>
          </w:tcPr>
          <w:p w:rsidR="57D87E7E" w:rsidP="57D87E7E" w:rsidRDefault="57D87E7E" w14:paraId="1D0E3B5D" w14:textId="6972F457">
            <w:pPr>
              <w:pStyle w:val="Encabezado"/>
              <w:tabs>
                <w:tab w:val="clear" w:leader="none" w:pos="4252"/>
                <w:tab w:val="clear" w:leader="none" w:pos="8504"/>
              </w:tabs>
              <w:spacing w:line="240" w:lineRule="atLeast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D87E7E" w:rsidR="57D87E7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Vega Ortiz, David Kenshin  </w:t>
            </w:r>
          </w:p>
        </w:tc>
      </w:tr>
      <w:tr w:rsidR="57D87E7E" w:rsidTr="57D87E7E" w14:paraId="50724DFC">
        <w:trPr>
          <w:trHeight w:val="300"/>
        </w:trPr>
        <w:tc>
          <w:tcPr>
            <w:tcW w:w="885" w:type="dxa"/>
            <w:shd w:val="clear" w:color="auto" w:fill="auto"/>
            <w:tcMar/>
          </w:tcPr>
          <w:p w:rsidR="57D87E7E" w:rsidP="57D87E7E" w:rsidRDefault="57D87E7E" w14:paraId="635BFBAE" w14:textId="4B456877">
            <w:pPr>
              <w:pStyle w:val="Encabezado"/>
              <w:tabs>
                <w:tab w:val="clear" w:leader="none" w:pos="4252"/>
                <w:tab w:val="clear" w:leader="none" w:pos="8504"/>
              </w:tabs>
              <w:spacing w:line="240" w:lineRule="atLeast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D87E7E" w:rsidR="57D87E7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4</w:t>
            </w:r>
          </w:p>
        </w:tc>
        <w:tc>
          <w:tcPr>
            <w:tcW w:w="7201" w:type="dxa"/>
            <w:shd w:val="clear" w:color="auto" w:fill="auto"/>
            <w:tcMar/>
          </w:tcPr>
          <w:p w:rsidR="57D87E7E" w:rsidP="57D87E7E" w:rsidRDefault="57D87E7E" w14:paraId="5E3EA5C7" w14:textId="761CF9F2">
            <w:pPr>
              <w:pStyle w:val="Encabezado"/>
              <w:tabs>
                <w:tab w:val="clear" w:leader="none" w:pos="4252"/>
                <w:tab w:val="clear" w:leader="none" w:pos="8504"/>
              </w:tabs>
              <w:spacing w:line="240" w:lineRule="atLeast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D87E7E" w:rsidR="57D87E7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Vásquez Ccaccasto, Walter</w:t>
            </w:r>
          </w:p>
        </w:tc>
      </w:tr>
      <w:tr w:rsidR="57D87E7E" w:rsidTr="57D87E7E" w14:paraId="4AD45BBF">
        <w:trPr>
          <w:trHeight w:val="300"/>
        </w:trPr>
        <w:tc>
          <w:tcPr>
            <w:tcW w:w="885" w:type="dxa"/>
            <w:shd w:val="clear" w:color="auto" w:fill="auto"/>
            <w:tcMar/>
          </w:tcPr>
          <w:p w:rsidR="57D87E7E" w:rsidP="57D87E7E" w:rsidRDefault="57D87E7E" w14:paraId="20B83EE0" w14:textId="2E3332BC">
            <w:pPr>
              <w:pStyle w:val="Encabezado"/>
              <w:tabs>
                <w:tab w:val="center" w:leader="none" w:pos="4252"/>
                <w:tab w:val="right" w:leader="none" w:pos="8504"/>
              </w:tabs>
              <w:spacing w:line="240" w:lineRule="atLeast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57D87E7E" w:rsidR="57D87E7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5</w:t>
            </w:r>
          </w:p>
        </w:tc>
        <w:tc>
          <w:tcPr>
            <w:tcW w:w="7201" w:type="dxa"/>
            <w:shd w:val="clear" w:color="auto" w:fill="auto"/>
            <w:tcMar/>
          </w:tcPr>
          <w:p w:rsidR="57D87E7E" w:rsidP="57D87E7E" w:rsidRDefault="57D87E7E" w14:paraId="062108CE" w14:textId="64EB3C8D">
            <w:pPr>
              <w:pStyle w:val="Encabezado"/>
              <w:tabs>
                <w:tab w:val="center" w:leader="none" w:pos="4252"/>
                <w:tab w:val="right" w:leader="none" w:pos="8504"/>
              </w:tabs>
              <w:spacing w:line="240" w:lineRule="atLeast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57D87E7E" w:rsidR="57D87E7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Quispe Cardenas Alvaro Rafael</w:t>
            </w:r>
          </w:p>
        </w:tc>
      </w:tr>
    </w:tbl>
    <w:p w:rsidRPr="00480D67" w:rsidR="00480D67" w:rsidP="00480D67" w:rsidRDefault="00833708" w14:paraId="06A91C37" w14:textId="77777777">
      <w:pPr>
        <w:pStyle w:val="Subttulo"/>
        <w:jc w:val="both"/>
        <w:rPr>
          <w:rFonts w:ascii="Muller Bold" w:hAnsi="Muller Bold"/>
          <w:b w:val="0"/>
          <w:lang w:val="es-PE"/>
        </w:rPr>
      </w:pPr>
      <w:r w:rsidRPr="00206681">
        <w:rPr>
          <w:rFonts w:ascii="Tahoma" w:hAnsi="Tahoma" w:cs="Tahoma"/>
          <w:color w:val="000000" w:themeColor="text1"/>
        </w:rPr>
        <w:br w:type="page"/>
      </w:r>
    </w:p>
    <w:sdt>
      <w:sdtPr>
        <w:rPr>
          <w:rFonts w:ascii="Arial" w:hAnsi="Arial" w:eastAsia="Times New Roman" w:cs="Times New Roman"/>
          <w:color w:val="auto"/>
          <w:sz w:val="22"/>
          <w:szCs w:val="20"/>
          <w:lang w:val="es-ES" w:eastAsia="es-ES"/>
        </w:rPr>
        <w:id w:val="620803388"/>
        <w:docPartObj>
          <w:docPartGallery w:val="Table of Contents"/>
          <w:docPartUnique/>
        </w:docPartObj>
      </w:sdtPr>
      <w:sdtEndPr>
        <w:rPr>
          <w:rFonts w:ascii="Arial" w:hAnsi="Arial" w:eastAsia="Times New Roman" w:cs="Times New Roman"/>
          <w:b w:val="1"/>
          <w:bCs w:val="1"/>
          <w:color w:val="auto"/>
          <w:sz w:val="22"/>
          <w:szCs w:val="22"/>
          <w:lang w:val="es-ES" w:eastAsia="es-ES"/>
        </w:rPr>
      </w:sdtEndPr>
      <w:sdtContent>
        <w:p w:rsidRPr="00593C67" w:rsidR="00593C67" w:rsidRDefault="00593C67" w14:paraId="20AC2EC4" w14:textId="77777777">
          <w:pPr>
            <w:pStyle w:val="TtuloTDC"/>
            <w:rPr>
              <w:rFonts w:ascii="Stag Book" w:hAnsi="Stag Book"/>
              <w:color w:val="000000" w:themeColor="text1"/>
              <w:sz w:val="36"/>
            </w:rPr>
          </w:pPr>
          <w:r w:rsidRPr="00593C67">
            <w:rPr>
              <w:rFonts w:ascii="Stag Book" w:hAnsi="Stag Book"/>
              <w:color w:val="000000" w:themeColor="text1"/>
              <w:sz w:val="36"/>
              <w:lang w:val="es-ES"/>
            </w:rPr>
            <w:t>Índice</w:t>
          </w:r>
        </w:p>
        <w:p w:rsidR="00593C67" w:rsidRDefault="00593C67" w14:paraId="088AE54E" w14:textId="77777777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noProof/>
              <w:lang w:val="es-PE"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history="1" w:anchor="_Toc12030658">
            <w:r w:rsidRPr="00D53E57">
              <w:rPr>
                <w:rStyle w:val="Hipervnculo"/>
                <w:rFonts w:ascii="Muller Bold" w:hAnsi="Muller Bold"/>
                <w:noProof/>
              </w:rPr>
              <w:t>1.</w:t>
            </w:r>
            <w:r>
              <w:rPr>
                <w:rFonts w:asciiTheme="minorHAnsi" w:hAnsiTheme="minorHAnsi" w:eastAsiaTheme="minorEastAsia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Pr="00D53E57">
              <w:rPr>
                <w:rStyle w:val="Hipervnculo"/>
                <w:rFonts w:ascii="Muller Bold" w:hAnsi="Muller Bold"/>
                <w:noProof/>
              </w:rPr>
              <w:t>Historial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C67" w:rsidRDefault="00000000" w14:paraId="538B9B7B" w14:textId="77777777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noProof/>
              <w:lang w:val="es-PE" w:eastAsia="es-PE"/>
            </w:rPr>
          </w:pPr>
          <w:hyperlink w:history="1" w:anchor="_Toc12030659">
            <w:r w:rsidRPr="00D53E57" w:rsidR="00593C67">
              <w:rPr>
                <w:rStyle w:val="Hipervnculo"/>
                <w:rFonts w:ascii="Muller Bold" w:hAnsi="Muller Bold" w:cs="Tahoma"/>
                <w:noProof/>
              </w:rPr>
              <w:t>2.</w:t>
            </w:r>
            <w:r w:rsidR="00593C67">
              <w:rPr>
                <w:rFonts w:asciiTheme="minorHAnsi" w:hAnsiTheme="minorHAnsi" w:eastAsiaTheme="minorEastAsia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Pr="00D53E57" w:rsidR="00593C67">
              <w:rPr>
                <w:rStyle w:val="Hipervnculo"/>
                <w:rFonts w:ascii="Muller Bold" w:hAnsi="Muller Bold" w:cs="Tahoma"/>
                <w:noProof/>
              </w:rPr>
              <w:t>INTRoDUCCIÓN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_Toc12030659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:rsidR="00593C67" w:rsidRDefault="00000000" w14:paraId="2DD895BA" w14:textId="7777777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hAnsiTheme="minorHAnsi" w:eastAsiaTheme="minorEastAsia" w:cstheme="minorBidi"/>
              <w:noProof/>
              <w:lang w:val="es-PE" w:eastAsia="es-PE"/>
            </w:rPr>
          </w:pPr>
          <w:hyperlink w:history="1" w:anchor="_Toc12030660">
            <w:r w:rsidRPr="00D53E57" w:rsidR="00593C67">
              <w:rPr>
                <w:rStyle w:val="Hipervnculo"/>
                <w:rFonts w:ascii="Muller Bold" w:hAnsi="Muller Bold" w:cs="Tahoma"/>
                <w:noProof/>
              </w:rPr>
              <w:t>2.1</w:t>
            </w:r>
            <w:r w:rsidR="00593C67">
              <w:rPr>
                <w:rFonts w:asciiTheme="minorHAnsi" w:hAnsiTheme="minorHAnsi" w:eastAsiaTheme="minorEastAsia" w:cstheme="minorBidi"/>
                <w:noProof/>
                <w:lang w:val="es-PE" w:eastAsia="es-PE"/>
              </w:rPr>
              <w:tab/>
            </w:r>
            <w:r w:rsidRPr="00D53E57" w:rsidR="00593C67">
              <w:rPr>
                <w:rStyle w:val="Hipervnculo"/>
                <w:rFonts w:ascii="Muller Bold" w:hAnsi="Muller Bold" w:cs="Tahoma"/>
                <w:noProof/>
              </w:rPr>
              <w:t>Propósito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_Toc12030660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:rsidR="00593C67" w:rsidRDefault="00000000" w14:paraId="68F4C474" w14:textId="7777777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hAnsiTheme="minorHAnsi" w:eastAsiaTheme="minorEastAsia" w:cstheme="minorBidi"/>
              <w:noProof/>
              <w:lang w:val="es-PE" w:eastAsia="es-PE"/>
            </w:rPr>
          </w:pPr>
          <w:hyperlink w:history="1" w:anchor="_Toc12030661">
            <w:r w:rsidRPr="00D53E57" w:rsidR="00593C67">
              <w:rPr>
                <w:rStyle w:val="Hipervnculo"/>
                <w:rFonts w:ascii="Muller Bold" w:hAnsi="Muller Bold"/>
                <w:noProof/>
              </w:rPr>
              <w:t>2.2</w:t>
            </w:r>
            <w:r w:rsidR="00593C67">
              <w:rPr>
                <w:rFonts w:asciiTheme="minorHAnsi" w:hAnsiTheme="minorHAnsi" w:eastAsiaTheme="minorEastAsia" w:cstheme="minorBidi"/>
                <w:noProof/>
                <w:lang w:val="es-PE" w:eastAsia="es-PE"/>
              </w:rPr>
              <w:tab/>
            </w:r>
            <w:r w:rsidRPr="00D53E57" w:rsidR="00593C67">
              <w:rPr>
                <w:rStyle w:val="Hipervnculo"/>
                <w:rFonts w:ascii="Muller Bold" w:hAnsi="Muller Bold" w:cs="Tahoma"/>
                <w:noProof/>
              </w:rPr>
              <w:t>Alcance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_Toc12030661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:rsidR="00593C67" w:rsidRDefault="00000000" w14:paraId="112185B6" w14:textId="77777777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noProof/>
              <w:lang w:val="es-PE" w:eastAsia="es-PE"/>
            </w:rPr>
          </w:pPr>
          <w:hyperlink w:history="1" w:anchor="_Toc12030662">
            <w:r w:rsidRPr="00D53E57" w:rsidR="00593C67">
              <w:rPr>
                <w:rStyle w:val="Hipervnculo"/>
                <w:rFonts w:ascii="Muller Bold" w:hAnsi="Muller Bold" w:cs="Tahoma"/>
                <w:noProof/>
              </w:rPr>
              <w:t>3.</w:t>
            </w:r>
            <w:r w:rsidR="00593C67">
              <w:rPr>
                <w:rFonts w:asciiTheme="minorHAnsi" w:hAnsiTheme="minorHAnsi" w:eastAsiaTheme="minorEastAsia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Pr="00D53E57" w:rsidR="00593C67">
              <w:rPr>
                <w:rStyle w:val="Hipervnculo"/>
                <w:rFonts w:ascii="Muller Bold" w:hAnsi="Muller Bold" w:cs="Tahoma"/>
                <w:noProof/>
              </w:rPr>
              <w:t>vistas de casos de uso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_Toc12030662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:rsidR="00593C67" w:rsidRDefault="00000000" w14:paraId="4E135C5A" w14:textId="7777777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hAnsiTheme="minorHAnsi" w:eastAsiaTheme="minorEastAsia" w:cstheme="minorBidi"/>
              <w:noProof/>
              <w:lang w:val="es-PE" w:eastAsia="es-PE"/>
            </w:rPr>
          </w:pPr>
          <w:hyperlink w:history="1" w:anchor="_Toc12030663">
            <w:r w:rsidRPr="00D53E57" w:rsidR="00593C67">
              <w:rPr>
                <w:rStyle w:val="Hipervnculo"/>
                <w:rFonts w:ascii="Muller Bold" w:hAnsi="Muller Bold" w:cs="Tahoma"/>
                <w:noProof/>
              </w:rPr>
              <w:t>3.1</w:t>
            </w:r>
            <w:r w:rsidR="00593C67">
              <w:rPr>
                <w:rFonts w:asciiTheme="minorHAnsi" w:hAnsiTheme="minorHAnsi" w:eastAsiaTheme="minorEastAsia" w:cstheme="minorBidi"/>
                <w:noProof/>
                <w:lang w:val="es-PE" w:eastAsia="es-PE"/>
              </w:rPr>
              <w:tab/>
            </w:r>
            <w:r w:rsidRPr="00D53E57" w:rsidR="00593C67">
              <w:rPr>
                <w:rStyle w:val="Hipervnculo"/>
                <w:rFonts w:ascii="Muller Bold" w:hAnsi="Muller Bold" w:cs="Tahoma"/>
                <w:noProof/>
              </w:rPr>
              <w:t>Lista de Actores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_Toc12030663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:rsidR="00593C67" w:rsidRDefault="00000000" w14:paraId="57CABC3D" w14:textId="7777777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hAnsiTheme="minorHAnsi" w:eastAsiaTheme="minorEastAsia" w:cstheme="minorBidi"/>
              <w:noProof/>
              <w:lang w:val="es-PE" w:eastAsia="es-PE"/>
            </w:rPr>
          </w:pPr>
          <w:hyperlink w:history="1" w:anchor="_Toc12030664">
            <w:r w:rsidRPr="00D53E57" w:rsidR="00593C67">
              <w:rPr>
                <w:rStyle w:val="Hipervnculo"/>
                <w:rFonts w:ascii="Muller Bold" w:hAnsi="Muller Bold" w:cs="Tahoma"/>
                <w:noProof/>
              </w:rPr>
              <w:t>3.2</w:t>
            </w:r>
            <w:r w:rsidR="00593C67">
              <w:rPr>
                <w:rFonts w:asciiTheme="minorHAnsi" w:hAnsiTheme="minorHAnsi" w:eastAsiaTheme="minorEastAsia" w:cstheme="minorBidi"/>
                <w:noProof/>
                <w:lang w:val="es-PE" w:eastAsia="es-PE"/>
              </w:rPr>
              <w:tab/>
            </w:r>
            <w:r w:rsidRPr="00D53E57" w:rsidR="00593C67">
              <w:rPr>
                <w:rStyle w:val="Hipervnculo"/>
                <w:rFonts w:ascii="Muller Bold" w:hAnsi="Muller Bold" w:cs="Tahoma"/>
                <w:noProof/>
              </w:rPr>
              <w:t>Lista de caso de uso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_Toc12030664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:rsidR="00593C67" w:rsidRDefault="00000000" w14:paraId="17A45E4F" w14:textId="7777777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hAnsiTheme="minorHAnsi" w:eastAsiaTheme="minorEastAsia" w:cstheme="minorBidi"/>
              <w:noProof/>
              <w:lang w:val="es-PE" w:eastAsia="es-PE"/>
            </w:rPr>
          </w:pPr>
          <w:hyperlink w:history="1" w:anchor="_Toc12030665">
            <w:r w:rsidRPr="00D53E57" w:rsidR="00593C67">
              <w:rPr>
                <w:rStyle w:val="Hipervnculo"/>
                <w:rFonts w:ascii="Muller Bold" w:hAnsi="Muller Bold" w:cs="Tahoma"/>
                <w:noProof/>
              </w:rPr>
              <w:t>3.3</w:t>
            </w:r>
            <w:r w:rsidR="00593C67">
              <w:rPr>
                <w:rFonts w:asciiTheme="minorHAnsi" w:hAnsiTheme="minorHAnsi" w:eastAsiaTheme="minorEastAsia" w:cstheme="minorBidi"/>
                <w:noProof/>
                <w:lang w:val="es-PE" w:eastAsia="es-PE"/>
              </w:rPr>
              <w:tab/>
            </w:r>
            <w:r w:rsidRPr="00D53E57" w:rsidR="00593C67">
              <w:rPr>
                <w:rStyle w:val="Hipervnculo"/>
                <w:rFonts w:ascii="Muller Bold" w:hAnsi="Muller Bold" w:cs="Tahoma"/>
                <w:noProof/>
              </w:rPr>
              <w:t>Diagrama de caso de uso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_Toc12030665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:rsidR="00593C67" w:rsidRDefault="00593C67" w14:paraId="17C2B0A1" w14:textId="77777777">
          <w:r>
            <w:rPr>
              <w:b/>
              <w:bCs/>
              <w:lang w:val="es-ES"/>
            </w:rPr>
            <w:fldChar w:fldCharType="end"/>
          </w:r>
        </w:p>
      </w:sdtContent>
    </w:sdt>
    <w:p w:rsidR="009D5130" w:rsidP="009D5130" w:rsidRDefault="009D5130" w14:paraId="22FEBF3F" w14:textId="77777777">
      <w:pPr>
        <w:rPr>
          <w:rFonts w:cs="Arial"/>
          <w:b/>
          <w:sz w:val="20"/>
          <w:lang w:val="es-PE"/>
        </w:rPr>
      </w:pPr>
    </w:p>
    <w:p w:rsidR="00480D67" w:rsidP="002C20F2" w:rsidRDefault="002C20F2" w14:paraId="21FB948D" w14:textId="77777777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:rsidRPr="00593C67" w:rsidR="00480D67" w:rsidP="00480D67" w:rsidRDefault="00480D67" w14:paraId="4B7EB5B2" w14:textId="7777777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ascii="Muller Bold" w:hAnsi="Muller Bold"/>
          <w:b w:val="0"/>
          <w:bCs/>
          <w:sz w:val="20"/>
        </w:rPr>
      </w:pPr>
      <w:bookmarkStart w:name="_Toc199394968" w:id="3"/>
      <w:bookmarkStart w:name="_Toc199424689" w:id="4"/>
      <w:bookmarkStart w:name="_Toc12030658" w:id="5"/>
      <w:bookmarkStart w:name="OLE_LINK3" w:id="6"/>
      <w:bookmarkStart w:name="OLE_LINK4" w:id="7"/>
      <w:bookmarkStart w:name="OLE_LINK7" w:id="8"/>
      <w:r w:rsidRPr="00480D67">
        <w:rPr>
          <w:rFonts w:ascii="Muller Bold" w:hAnsi="Muller Bold"/>
          <w:b w:val="0"/>
          <w:bCs/>
          <w:sz w:val="20"/>
        </w:rPr>
        <w:lastRenderedPageBreak/>
        <w:t>Historial del Documento</w:t>
      </w:r>
      <w:bookmarkEnd w:id="3"/>
      <w:bookmarkEnd w:id="4"/>
      <w:bookmarkEnd w:id="5"/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Pr="00480D67" w:rsidR="00480D67" w:rsidTr="00480D67" w14:paraId="33F5AC1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color="FFFFFF" w:themeColor="background1" w:sz="6" w:space="0"/>
              <w:bottom w:val="nil"/>
              <w:right w:val="single" w:color="FFFFFF" w:themeColor="background1" w:sz="6" w:space="0"/>
            </w:tcBorders>
          </w:tcPr>
          <w:p w:rsidRPr="00480D67" w:rsidR="00F452B3" w:rsidP="00415678" w:rsidRDefault="00480D67" w14:paraId="570D4AA6" w14:textId="77777777">
            <w:pPr>
              <w:rPr>
                <w:rFonts w:ascii="Muller Bold" w:hAnsi="Muller Bold" w:cs="Tahoma"/>
                <w:b w:val="0"/>
                <w:bCs w:val="0"/>
                <w:sz w:val="20"/>
              </w:rPr>
            </w:pPr>
            <w:r w:rsidRPr="00480D67">
              <w:rPr>
                <w:rFonts w:ascii="Muller Bold" w:hAnsi="Muller Bold" w:cs="Tahoma"/>
                <w:b w:val="0"/>
                <w:bCs w:val="0"/>
                <w:sz w:val="20"/>
              </w:rPr>
              <w:t>Información del Documento</w:t>
            </w:r>
          </w:p>
        </w:tc>
      </w:tr>
      <w:tr w:rsidRPr="00B366EA" w:rsidR="00480D67" w:rsidTr="00480D67" w14:paraId="70A49D51" w14:textId="77777777">
        <w:tc>
          <w:tcPr>
            <w:tcW w:w="5334" w:type="dxa"/>
            <w:tcBorders>
              <w:top w:val="nil"/>
            </w:tcBorders>
          </w:tcPr>
          <w:p w:rsidRPr="00480D67" w:rsidR="00480D67" w:rsidP="00415678" w:rsidRDefault="00480D67" w14:paraId="72D84D90" w14:textId="77777777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Observaciones</w:t>
            </w:r>
            <w:r w:rsidRPr="00480D67">
              <w:rPr>
                <w:rFonts w:ascii="Muller Light" w:hAnsi="Muller Light" w:cs="Tahoma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:rsidRPr="00480D67" w:rsidR="00480D67" w:rsidP="00415678" w:rsidRDefault="00480D67" w14:paraId="6F2491A2" w14:textId="77777777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:rsidRPr="00480D67" w:rsidR="00480D67" w:rsidP="00415678" w:rsidRDefault="00480D67" w14:paraId="68F3EBA9" w14:textId="77777777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Fecha</w:t>
            </w:r>
          </w:p>
        </w:tc>
      </w:tr>
      <w:tr w:rsidRPr="00B366EA" w:rsidR="00480D67" w:rsidTr="00480D67" w14:paraId="54667377" w14:textId="77777777">
        <w:tc>
          <w:tcPr>
            <w:tcW w:w="5334" w:type="dxa"/>
          </w:tcPr>
          <w:p w:rsidRPr="00480D67" w:rsidR="00480D67" w:rsidP="00415678" w:rsidRDefault="00480D67" w14:paraId="76340DFB" w14:textId="77777777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  <w:r w:rsidRPr="00480D67">
              <w:rPr>
                <w:rFonts w:ascii="Muller Light" w:hAnsi="Muller Light" w:cs="Arial"/>
                <w:bCs/>
                <w:sz w:val="20"/>
              </w:rPr>
              <w:t xml:space="preserve"> </w:t>
            </w:r>
          </w:p>
        </w:tc>
        <w:tc>
          <w:tcPr>
            <w:tcW w:w="1620" w:type="dxa"/>
          </w:tcPr>
          <w:p w:rsidRPr="00480D67" w:rsidR="00480D67" w:rsidP="00415678" w:rsidRDefault="00480D67" w14:paraId="46094334" w14:textId="77777777">
            <w:pPr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1759" w:type="dxa"/>
          </w:tcPr>
          <w:p w:rsidRPr="00480D67" w:rsidR="00480D67" w:rsidP="00415678" w:rsidRDefault="00480D67" w14:paraId="6C6406D1" w14:textId="77777777">
            <w:pPr>
              <w:rPr>
                <w:rFonts w:ascii="Muller Light" w:hAnsi="Muller Light" w:cs="Arial"/>
                <w:bCs/>
                <w:sz w:val="20"/>
              </w:rPr>
            </w:pPr>
          </w:p>
        </w:tc>
      </w:tr>
    </w:tbl>
    <w:p w:rsidRPr="0012299B" w:rsidR="0012299B" w:rsidP="57D87E7E" w:rsidRDefault="009D5130" w14:paraId="796879AA" w14:textId="77777777" w14:noSpellErr="1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 w:val="0"/>
          <w:sz w:val="20"/>
          <w:szCs w:val="20"/>
          <w:lang w:val="es-ES"/>
        </w:rPr>
      </w:pPr>
      <w:bookmarkStart w:name="_Toc12030659" w:id="9"/>
      <w:bookmarkEnd w:id="6"/>
      <w:bookmarkEnd w:id="7"/>
      <w:bookmarkEnd w:id="8"/>
      <w:r w:rsidRPr="57D87E7E" w:rsidR="009D5130">
        <w:rPr>
          <w:rFonts w:ascii="Muller Bold" w:hAnsi="Muller Bold" w:cs="Tahoma"/>
          <w:b w:val="0"/>
          <w:bCs w:val="0"/>
          <w:sz w:val="20"/>
          <w:szCs w:val="20"/>
          <w:lang w:val="es-ES"/>
        </w:rPr>
        <w:t>INTRo</w:t>
      </w:r>
      <w:r w:rsidRPr="57D87E7E" w:rsidR="00497AED">
        <w:rPr>
          <w:rFonts w:ascii="Muller Bold" w:hAnsi="Muller Bold" w:cs="Tahoma"/>
          <w:b w:val="0"/>
          <w:bCs w:val="0"/>
          <w:sz w:val="20"/>
          <w:szCs w:val="20"/>
          <w:lang w:val="es-ES"/>
        </w:rPr>
        <w:t>DUCCIÓN</w:t>
      </w:r>
      <w:bookmarkEnd w:id="9"/>
    </w:p>
    <w:p w:rsidRPr="0012299B" w:rsidR="0012299B" w:rsidP="0012299B" w:rsidRDefault="00497AED" w14:paraId="38105C01" w14:textId="7777777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name="_Toc12030660" w:id="10"/>
      <w:r>
        <w:rPr>
          <w:rFonts w:ascii="Muller Bold" w:hAnsi="Muller Bold" w:cs="Tahoma"/>
          <w:b w:val="0"/>
          <w:sz w:val="20"/>
        </w:rPr>
        <w:t>Propósito</w:t>
      </w:r>
      <w:bookmarkEnd w:id="10"/>
      <w:r w:rsidRPr="0012299B" w:rsidR="00480D67">
        <w:rPr>
          <w:rFonts w:ascii="Muller Bold" w:hAnsi="Muller Bold" w:cs="Tahoma"/>
          <w:b w:val="0"/>
          <w:sz w:val="20"/>
        </w:rPr>
        <w:tab/>
      </w:r>
    </w:p>
    <w:tbl>
      <w:tblPr>
        <w:tblW w:w="7938" w:type="dxa"/>
        <w:tblInd w:w="358" w:type="dxa"/>
        <w:tblBorders>
          <w:top w:val="single" w:color="C45911" w:sz="4" w:space="0"/>
          <w:left w:val="single" w:color="C45911" w:sz="4" w:space="0"/>
          <w:bottom w:val="single" w:color="C45911" w:sz="4" w:space="0"/>
          <w:right w:val="single" w:color="C45911" w:sz="4" w:space="0"/>
          <w:insideH w:val="single" w:color="C45911" w:sz="4" w:space="0"/>
          <w:insideV w:val="single" w:color="C45911" w:sz="4" w:space="0"/>
        </w:tblBorders>
        <w:tblLook w:val="04A0" w:firstRow="1" w:lastRow="0" w:firstColumn="1" w:lastColumn="0" w:noHBand="0" w:noVBand="1"/>
      </w:tblPr>
      <w:tblGrid>
        <w:gridCol w:w="7938"/>
      </w:tblGrid>
      <w:tr w:rsidRPr="0008185C" w:rsidR="00480D67" w:rsidTr="00487C83" w14:paraId="18A0636E" w14:textId="77777777">
        <w:tc>
          <w:tcPr>
            <w:tcW w:w="79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B20FC5" w:rsidR="00480D67" w:rsidP="00415678" w:rsidRDefault="00480D67" w14:paraId="66A665E8" w14:textId="3C841402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  <w:r w:rsidR="008216FA">
              <w:rPr>
                <w:sz w:val="20"/>
                <w:lang w:val="es-ES"/>
              </w:rPr>
              <w:t>Propósito del documento</w:t>
            </w:r>
          </w:p>
        </w:tc>
      </w:tr>
    </w:tbl>
    <w:p w:rsidRPr="0012299B" w:rsidR="00480D67" w:rsidP="00480D67" w:rsidRDefault="00497AED" w14:paraId="5C1326E3" w14:textId="7777777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/>
          <w:b w:val="0"/>
          <w:sz w:val="20"/>
        </w:rPr>
      </w:pPr>
      <w:bookmarkStart w:name="_Toc12030661" w:id="11"/>
      <w:r>
        <w:rPr>
          <w:rFonts w:ascii="Muller Bold" w:hAnsi="Muller Bold" w:cs="Tahoma"/>
          <w:b w:val="0"/>
          <w:sz w:val="20"/>
        </w:rPr>
        <w:t>Alcance</w:t>
      </w:r>
      <w:bookmarkEnd w:id="11"/>
      <w:r w:rsidRPr="0012299B" w:rsidR="00480D67">
        <w:rPr>
          <w:rFonts w:ascii="Muller Bold" w:hAnsi="Muller Bold"/>
          <w:b w:val="0"/>
          <w:sz w:val="20"/>
        </w:rPr>
        <w:t xml:space="preserve"> </w:t>
      </w:r>
      <w:r w:rsidRPr="0012299B" w:rsidR="00480D67">
        <w:rPr>
          <w:rFonts w:ascii="Muller Bold" w:hAnsi="Muller Bold"/>
          <w:b w:val="0"/>
          <w:sz w:val="20"/>
        </w:rPr>
        <w:tab/>
      </w:r>
    </w:p>
    <w:tbl>
      <w:tblPr>
        <w:tblW w:w="0" w:type="auto"/>
        <w:tblInd w:w="421" w:type="dxa"/>
        <w:tblBorders>
          <w:top w:val="single" w:color="C45911" w:sz="4" w:space="0"/>
          <w:left w:val="single" w:color="C45911" w:sz="4" w:space="0"/>
          <w:bottom w:val="single" w:color="C45911" w:sz="4" w:space="0"/>
          <w:right w:val="single" w:color="C45911" w:sz="4" w:space="0"/>
          <w:insideH w:val="single" w:color="C45911" w:sz="4" w:space="0"/>
          <w:insideV w:val="single" w:color="C45911" w:sz="4" w:space="0"/>
        </w:tblBorders>
        <w:tblLook w:val="04A0" w:firstRow="1" w:lastRow="0" w:firstColumn="1" w:lastColumn="0" w:noHBand="0" w:noVBand="1"/>
      </w:tblPr>
      <w:tblGrid>
        <w:gridCol w:w="7938"/>
      </w:tblGrid>
      <w:tr w:rsidRPr="0008185C" w:rsidR="00480D67" w:rsidTr="00593C67" w14:paraId="3774E628" w14:textId="77777777">
        <w:tc>
          <w:tcPr>
            <w:tcW w:w="79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B20FC5" w:rsidR="0012299B" w:rsidP="00415678" w:rsidRDefault="00480D67" w14:paraId="65C7A795" w14:textId="01753E61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  <w:r w:rsidR="008216FA">
              <w:rPr>
                <w:sz w:val="20"/>
                <w:lang w:val="es-ES"/>
              </w:rPr>
              <w:t>Alcance del documento</w:t>
            </w:r>
          </w:p>
        </w:tc>
      </w:tr>
    </w:tbl>
    <w:p w:rsidR="00480D67" w:rsidP="00DB4916" w:rsidRDefault="00487C83" w14:paraId="1AAE5D02" w14:textId="7777777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name="_Toc12030662" w:id="12"/>
      <w:r>
        <w:rPr>
          <w:rFonts w:ascii="Muller Bold" w:hAnsi="Muller Bold" w:cs="Tahoma"/>
          <w:b w:val="0"/>
          <w:bCs/>
          <w:sz w:val="20"/>
        </w:rPr>
        <w:t>vistas de casos de uso</w:t>
      </w:r>
      <w:bookmarkEnd w:id="12"/>
    </w:p>
    <w:p w:rsidRPr="00DB4916" w:rsidR="00DB4916" w:rsidP="00DB4916" w:rsidRDefault="00487C83" w14:paraId="2E32CC5A" w14:textId="7777777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name="_Toc12030663" w:id="13"/>
      <w:r>
        <w:rPr>
          <w:rFonts w:ascii="Muller Bold" w:hAnsi="Muller Bold" w:cs="Tahoma"/>
          <w:b w:val="0"/>
          <w:sz w:val="20"/>
        </w:rPr>
        <w:t>Lista de Actores</w:t>
      </w:r>
      <w:bookmarkEnd w:id="13"/>
    </w:p>
    <w:tbl>
      <w:tblPr>
        <w:tblW w:w="8327" w:type="dxa"/>
        <w:tblInd w:w="142" w:type="dxa"/>
        <w:tblBorders>
          <w:top w:val="single" w:color="C45911" w:sz="4" w:space="0"/>
          <w:left w:val="single" w:color="C45911" w:sz="4" w:space="0"/>
          <w:bottom w:val="single" w:color="C45911" w:sz="4" w:space="0"/>
          <w:right w:val="single" w:color="C45911" w:sz="4" w:space="0"/>
          <w:insideH w:val="single" w:color="C45911" w:sz="4" w:space="0"/>
          <w:insideV w:val="single" w:color="C45911" w:sz="4" w:space="0"/>
        </w:tblBorders>
        <w:tblLook w:val="01E0" w:firstRow="1" w:lastRow="1" w:firstColumn="1" w:lastColumn="1" w:noHBand="0" w:noVBand="0"/>
      </w:tblPr>
      <w:tblGrid>
        <w:gridCol w:w="1240"/>
        <w:gridCol w:w="3345"/>
        <w:gridCol w:w="3742"/>
      </w:tblGrid>
      <w:tr w:rsidRPr="008B67EE" w:rsidR="00487C83" w:rsidTr="00593C67" w14:paraId="7DA4B384" w14:textId="77777777">
        <w:tc>
          <w:tcPr>
            <w:tcW w:w="1240" w:type="dxa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shd w:val="clear" w:color="auto" w:fill="000000" w:themeFill="text1"/>
          </w:tcPr>
          <w:p w:rsidRPr="008161F6" w:rsidR="00487C83" w:rsidP="00415678" w:rsidRDefault="00487C83" w14:paraId="6DD65C21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3345" w:type="dxa"/>
            <w:tcBorders>
              <w:top w:val="single" w:color="000000" w:themeColor="text1" w:sz="4" w:space="0"/>
              <w:left w:val="single" w:color="FFFFFF" w:themeColor="background1" w:sz="4" w:space="0"/>
              <w:bottom w:val="single" w:color="000000" w:themeColor="text1" w:sz="4" w:space="0"/>
              <w:right w:val="single" w:color="FFFFFF" w:themeColor="background1" w:sz="4" w:space="0"/>
            </w:tcBorders>
            <w:shd w:val="clear" w:color="auto" w:fill="000000" w:themeFill="text1"/>
          </w:tcPr>
          <w:p w:rsidRPr="008161F6" w:rsidR="00487C83" w:rsidP="00415678" w:rsidRDefault="00487C83" w14:paraId="53994A1C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Actor</w:t>
            </w:r>
          </w:p>
        </w:tc>
        <w:tc>
          <w:tcPr>
            <w:tcW w:w="3742" w:type="dxa"/>
            <w:tcBorders>
              <w:top w:val="single" w:color="000000" w:themeColor="text1" w:sz="4" w:space="0"/>
              <w:left w:val="single" w:color="FFFFFF" w:themeColor="background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</w:tcPr>
          <w:p w:rsidRPr="008161F6" w:rsidR="00487C83" w:rsidP="00415678" w:rsidRDefault="00487C83" w14:paraId="3ABCF235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8161F6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Pr="008B67EE" w:rsidR="00487C83" w:rsidTr="00593C67" w14:paraId="4ABD8E6F" w14:textId="77777777">
        <w:tc>
          <w:tcPr>
            <w:tcW w:w="124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7456AD" w:rsidR="00487C83" w:rsidP="00415678" w:rsidRDefault="00487C83" w14:paraId="3287CE1C" w14:textId="7777777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33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487C83" w:rsidP="00415678" w:rsidRDefault="008216FA" w14:paraId="1EFAC517" w14:textId="0998EC23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Cliente</w:t>
            </w:r>
          </w:p>
        </w:tc>
        <w:tc>
          <w:tcPr>
            <w:tcW w:w="37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343A4B" w:rsidR="00487C83" w:rsidP="00415678" w:rsidRDefault="00487C83" w14:paraId="1567D0AF" w14:textId="77777777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Pr="008B67EE" w:rsidR="00487C83" w:rsidTr="00593C67" w14:paraId="443ACEEB" w14:textId="77777777">
        <w:tc>
          <w:tcPr>
            <w:tcW w:w="12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7456AD" w:rsidR="00487C83" w:rsidP="00DB4916" w:rsidRDefault="00487C83" w14:paraId="650E0F64" w14:textId="7777777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33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487C83" w:rsidP="00415678" w:rsidRDefault="008216FA" w14:paraId="67714BB6" w14:textId="41B3B045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Vendedor</w:t>
            </w:r>
          </w:p>
        </w:tc>
        <w:tc>
          <w:tcPr>
            <w:tcW w:w="37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343A4B" w:rsidR="00487C83" w:rsidP="00415678" w:rsidRDefault="00487C83" w14:paraId="007283E6" w14:textId="77777777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Pr="008B67EE" w:rsidR="00487C83" w:rsidTr="00593C67" w14:paraId="5983EBF7" w14:textId="77777777">
        <w:tc>
          <w:tcPr>
            <w:tcW w:w="12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7456AD" w:rsidR="00487C83" w:rsidP="00415678" w:rsidRDefault="00487C83" w14:paraId="1F20E856" w14:textId="7777777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33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487C83" w:rsidP="00415678" w:rsidRDefault="008216FA" w14:paraId="4C7DFDD0" w14:textId="6E153160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Personal de Compras</w:t>
            </w:r>
          </w:p>
        </w:tc>
        <w:tc>
          <w:tcPr>
            <w:tcW w:w="37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343A4B" w:rsidR="00487C83" w:rsidP="00415678" w:rsidRDefault="00487C83" w14:paraId="187EF4D9" w14:textId="77777777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Pr="008B67EE" w:rsidR="008216FA" w:rsidTr="00593C67" w14:paraId="3E159B27" w14:textId="77777777">
        <w:tc>
          <w:tcPr>
            <w:tcW w:w="12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216FA" w:rsidP="00415678" w:rsidRDefault="008216FA" w14:paraId="74ABCA7A" w14:textId="5DEDF1A5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4</w:t>
            </w:r>
          </w:p>
        </w:tc>
        <w:tc>
          <w:tcPr>
            <w:tcW w:w="33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216FA" w:rsidP="00415678" w:rsidRDefault="008216FA" w14:paraId="7D83A187" w14:textId="2B7BC8CE">
            <w:pPr>
              <w:rPr>
                <w:rFonts w:cs="Arial"/>
                <w:sz w:val="20"/>
                <w:lang w:val="es-ES"/>
              </w:rPr>
            </w:pPr>
            <w:proofErr w:type="spellStart"/>
            <w:r>
              <w:rPr>
                <w:rFonts w:cs="Arial"/>
                <w:sz w:val="20"/>
                <w:lang w:val="es-ES"/>
              </w:rPr>
              <w:t>Etc</w:t>
            </w:r>
            <w:proofErr w:type="spellEnd"/>
            <w:r>
              <w:rPr>
                <w:rFonts w:cs="Arial"/>
                <w:sz w:val="20"/>
                <w:lang w:val="es-ES"/>
              </w:rPr>
              <w:t>…</w:t>
            </w:r>
          </w:p>
        </w:tc>
        <w:tc>
          <w:tcPr>
            <w:tcW w:w="37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216FA" w:rsidP="00415678" w:rsidRDefault="008216FA" w14:paraId="3DD8B7F2" w14:textId="77777777">
            <w:pPr>
              <w:rPr>
                <w:rFonts w:cs="Arial"/>
                <w:sz w:val="20"/>
                <w:lang w:val="es-ES"/>
              </w:rPr>
            </w:pPr>
          </w:p>
        </w:tc>
      </w:tr>
    </w:tbl>
    <w:p w:rsidRPr="002C20F2" w:rsidR="00480D67" w:rsidP="00480D67" w:rsidRDefault="00593C67" w14:paraId="35005958" w14:textId="7777777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name="_Toc12030664" w:id="14"/>
      <w:r>
        <w:rPr>
          <w:rFonts w:ascii="Muller Bold" w:hAnsi="Muller Bold" w:cs="Tahoma"/>
          <w:b w:val="0"/>
          <w:sz w:val="20"/>
        </w:rPr>
        <w:t>Lista de caso de uso</w:t>
      </w:r>
      <w:bookmarkEnd w:id="14"/>
    </w:p>
    <w:tbl>
      <w:tblPr>
        <w:tblW w:w="8669" w:type="dxa"/>
        <w:tblInd w:w="14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E0" w:firstRow="1" w:lastRow="1" w:firstColumn="1" w:lastColumn="1" w:noHBand="0" w:noVBand="0"/>
      </w:tblPr>
      <w:tblGrid>
        <w:gridCol w:w="1125"/>
        <w:gridCol w:w="2419"/>
        <w:gridCol w:w="2219"/>
        <w:gridCol w:w="2906"/>
      </w:tblGrid>
      <w:tr w:rsidRPr="008B67EE" w:rsidR="00593C67" w:rsidTr="008216FA" w14:paraId="71AF9C3D" w14:textId="77777777">
        <w:tc>
          <w:tcPr>
            <w:tcW w:w="1125" w:type="dxa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shd w:val="clear" w:color="auto" w:fill="000000" w:themeFill="text1"/>
          </w:tcPr>
          <w:p w:rsidRPr="002C20F2" w:rsidR="00593C67" w:rsidP="00415678" w:rsidRDefault="00593C67" w14:paraId="69704D0C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Riesgo</w:t>
            </w: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 xml:space="preserve">  </w:t>
            </w:r>
          </w:p>
        </w:tc>
        <w:tc>
          <w:tcPr>
            <w:tcW w:w="2419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</w:tcPr>
          <w:p w:rsidRPr="002C20F2" w:rsidR="00593C67" w:rsidP="00415678" w:rsidRDefault="00593C67" w14:paraId="1448BB86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Caso de uso</w:t>
            </w:r>
          </w:p>
        </w:tc>
        <w:tc>
          <w:tcPr>
            <w:tcW w:w="2219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</w:tcPr>
          <w:p w:rsidRPr="002C20F2" w:rsidR="00593C67" w:rsidP="00415678" w:rsidRDefault="00593C67" w14:paraId="454EC850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  <w:tc>
          <w:tcPr>
            <w:tcW w:w="2906" w:type="dxa"/>
            <w:tcBorders>
              <w:left w:val="single" w:color="FFFFFF" w:themeColor="background1" w:sz="4" w:space="0"/>
            </w:tcBorders>
            <w:shd w:val="clear" w:color="auto" w:fill="000000" w:themeFill="text1"/>
          </w:tcPr>
          <w:p w:rsidRPr="002C20F2" w:rsidR="00593C67" w:rsidP="00415678" w:rsidRDefault="00593C67" w14:paraId="7A678D96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Tipo</w:t>
            </w:r>
          </w:p>
        </w:tc>
      </w:tr>
      <w:tr w:rsidRPr="008B67EE" w:rsidR="00593C67" w:rsidTr="008216FA" w14:paraId="73C4A3E8" w14:textId="77777777">
        <w:tc>
          <w:tcPr>
            <w:tcW w:w="1125" w:type="dxa"/>
            <w:tcBorders>
              <w:top w:val="nil"/>
            </w:tcBorders>
            <w:shd w:val="clear" w:color="auto" w:fill="auto"/>
          </w:tcPr>
          <w:p w:rsidRPr="00DB4916" w:rsidR="00593C67" w:rsidP="00DB4916" w:rsidRDefault="00593C67" w14:paraId="7909CDF6" w14:textId="7777777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2419" w:type="dxa"/>
          </w:tcPr>
          <w:p w:rsidR="00593C67" w:rsidP="00415678" w:rsidRDefault="008216FA" w14:paraId="082F55AD" w14:textId="73CEF7C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Gestionar Ventas</w:t>
            </w:r>
          </w:p>
        </w:tc>
        <w:tc>
          <w:tcPr>
            <w:tcW w:w="2219" w:type="dxa"/>
          </w:tcPr>
          <w:p w:rsidR="00593C67" w:rsidP="00415678" w:rsidRDefault="00593C67" w14:paraId="1AF67257" w14:textId="77777777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906" w:type="dxa"/>
            <w:shd w:val="clear" w:color="auto" w:fill="auto"/>
          </w:tcPr>
          <w:p w:rsidRPr="00343A4B" w:rsidR="00593C67" w:rsidP="00415678" w:rsidRDefault="00593C67" w14:paraId="7B8D38B0" w14:textId="037F943A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  <w:proofErr w:type="spellStart"/>
            <w:r w:rsidR="008216FA">
              <w:rPr>
                <w:rFonts w:cs="Arial"/>
                <w:sz w:val="20"/>
                <w:lang w:val="es-ES"/>
              </w:rPr>
              <w:t>Include</w:t>
            </w:r>
            <w:proofErr w:type="spellEnd"/>
          </w:p>
        </w:tc>
      </w:tr>
      <w:tr w:rsidRPr="008B67EE" w:rsidR="00593C67" w:rsidTr="008216FA" w14:paraId="7C3F752A" w14:textId="77777777">
        <w:tc>
          <w:tcPr>
            <w:tcW w:w="1125" w:type="dxa"/>
            <w:tcBorders>
              <w:bottom w:val="single" w:color="000000" w:themeColor="text1" w:sz="4" w:space="0"/>
            </w:tcBorders>
            <w:shd w:val="clear" w:color="auto" w:fill="auto"/>
          </w:tcPr>
          <w:p w:rsidRPr="00DB4916" w:rsidR="00593C67" w:rsidP="00593C67" w:rsidRDefault="00593C67" w14:paraId="59D0F1BE" w14:textId="7777777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2419" w:type="dxa"/>
            <w:tcBorders>
              <w:bottom w:val="single" w:color="000000" w:themeColor="text1" w:sz="4" w:space="0"/>
            </w:tcBorders>
          </w:tcPr>
          <w:p w:rsidR="00593C67" w:rsidP="00415678" w:rsidRDefault="008216FA" w14:paraId="3FD6E69B" w14:textId="07D4E3FD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Registrar Cliente</w:t>
            </w:r>
          </w:p>
        </w:tc>
        <w:tc>
          <w:tcPr>
            <w:tcW w:w="2219" w:type="dxa"/>
            <w:tcBorders>
              <w:bottom w:val="single" w:color="000000" w:themeColor="text1" w:sz="4" w:space="0"/>
            </w:tcBorders>
          </w:tcPr>
          <w:p w:rsidR="00593C67" w:rsidP="00415678" w:rsidRDefault="00593C67" w14:paraId="3259A752" w14:textId="77777777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906" w:type="dxa"/>
            <w:tcBorders>
              <w:bottom w:val="single" w:color="000000" w:themeColor="text1" w:sz="4" w:space="0"/>
            </w:tcBorders>
            <w:shd w:val="clear" w:color="auto" w:fill="auto"/>
          </w:tcPr>
          <w:p w:rsidRPr="00343A4B" w:rsidR="00593C67" w:rsidP="00415678" w:rsidRDefault="00593C67" w14:paraId="3474B48E" w14:textId="77777777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Pr="008B67EE" w:rsidR="00593C67" w:rsidTr="008216FA" w14:paraId="0BDA206C" w14:textId="77777777">
        <w:tc>
          <w:tcPr>
            <w:tcW w:w="1125" w:type="dxa"/>
            <w:shd w:val="clear" w:color="auto" w:fill="auto"/>
          </w:tcPr>
          <w:p w:rsidRPr="00DB4916" w:rsidR="00593C67" w:rsidP="00593C67" w:rsidRDefault="00593C67" w14:paraId="297EB456" w14:textId="7777777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2419" w:type="dxa"/>
          </w:tcPr>
          <w:p w:rsidR="00593C67" w:rsidP="00415678" w:rsidRDefault="008216FA" w14:paraId="7CD90641" w14:textId="042F0E80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Gestionar Cotizaciones</w:t>
            </w:r>
          </w:p>
        </w:tc>
        <w:tc>
          <w:tcPr>
            <w:tcW w:w="2219" w:type="dxa"/>
          </w:tcPr>
          <w:p w:rsidR="00593C67" w:rsidP="00415678" w:rsidRDefault="00593C67" w14:paraId="2CD1E29A" w14:textId="77777777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906" w:type="dxa"/>
            <w:shd w:val="clear" w:color="auto" w:fill="auto"/>
          </w:tcPr>
          <w:p w:rsidRPr="00343A4B" w:rsidR="00593C67" w:rsidP="00415678" w:rsidRDefault="00593C67" w14:paraId="0AEEF282" w14:textId="77777777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Pr="008B67EE" w:rsidR="00593C67" w:rsidTr="008216FA" w14:paraId="1FE8CEE2" w14:textId="77777777">
        <w:tc>
          <w:tcPr>
            <w:tcW w:w="1125" w:type="dxa"/>
            <w:tcBorders>
              <w:bottom w:val="single" w:color="auto" w:sz="4" w:space="0"/>
            </w:tcBorders>
            <w:shd w:val="clear" w:color="auto" w:fill="auto"/>
          </w:tcPr>
          <w:p w:rsidR="00593C67" w:rsidP="00593C67" w:rsidRDefault="00593C67" w14:paraId="4A1A95BE" w14:textId="7777777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4</w:t>
            </w:r>
          </w:p>
        </w:tc>
        <w:tc>
          <w:tcPr>
            <w:tcW w:w="2419" w:type="dxa"/>
            <w:tcBorders>
              <w:bottom w:val="single" w:color="auto" w:sz="4" w:space="0"/>
            </w:tcBorders>
          </w:tcPr>
          <w:p w:rsidR="00593C67" w:rsidP="00415678" w:rsidRDefault="008216FA" w14:paraId="78EF70F0" w14:textId="162CC50B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Imprimir Cotización</w:t>
            </w:r>
          </w:p>
        </w:tc>
        <w:tc>
          <w:tcPr>
            <w:tcW w:w="2219" w:type="dxa"/>
            <w:tcBorders>
              <w:bottom w:val="single" w:color="auto" w:sz="4" w:space="0"/>
            </w:tcBorders>
          </w:tcPr>
          <w:p w:rsidR="00593C67" w:rsidP="00415678" w:rsidRDefault="00593C67" w14:paraId="14CC9C01" w14:textId="77777777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906" w:type="dxa"/>
            <w:tcBorders>
              <w:bottom w:val="single" w:color="auto" w:sz="4" w:space="0"/>
            </w:tcBorders>
            <w:shd w:val="clear" w:color="auto" w:fill="auto"/>
          </w:tcPr>
          <w:p w:rsidR="00593C67" w:rsidP="00415678" w:rsidRDefault="008216FA" w14:paraId="08898CBC" w14:textId="0B2A4440">
            <w:pPr>
              <w:rPr>
                <w:rFonts w:cs="Arial"/>
                <w:sz w:val="20"/>
                <w:lang w:val="es-ES"/>
              </w:rPr>
            </w:pPr>
            <w:proofErr w:type="spellStart"/>
            <w:r>
              <w:rPr>
                <w:rFonts w:cs="Arial"/>
                <w:sz w:val="20"/>
                <w:lang w:val="es-ES"/>
              </w:rPr>
              <w:t>Extend</w:t>
            </w:r>
            <w:proofErr w:type="spellEnd"/>
          </w:p>
        </w:tc>
      </w:tr>
      <w:tr w:rsidRPr="008B67EE" w:rsidR="00593C67" w:rsidTr="008216FA" w14:paraId="5627D873" w14:textId="77777777">
        <w:tc>
          <w:tcPr>
            <w:tcW w:w="1125" w:type="dxa"/>
            <w:tcBorders>
              <w:bottom w:val="single" w:color="auto" w:sz="4" w:space="0"/>
            </w:tcBorders>
            <w:shd w:val="clear" w:color="auto" w:fill="auto"/>
          </w:tcPr>
          <w:p w:rsidR="00593C67" w:rsidP="00593C67" w:rsidRDefault="00593C67" w14:paraId="41556BA0" w14:textId="7777777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5</w:t>
            </w:r>
          </w:p>
        </w:tc>
        <w:tc>
          <w:tcPr>
            <w:tcW w:w="2419" w:type="dxa"/>
            <w:tcBorders>
              <w:bottom w:val="single" w:color="auto" w:sz="4" w:space="0"/>
            </w:tcBorders>
          </w:tcPr>
          <w:p w:rsidR="00593C67" w:rsidP="00415678" w:rsidRDefault="008216FA" w14:paraId="050EA375" w14:textId="221F36B8">
            <w:pPr>
              <w:rPr>
                <w:rFonts w:cs="Arial"/>
                <w:sz w:val="20"/>
                <w:lang w:val="es-ES"/>
              </w:rPr>
            </w:pPr>
            <w:proofErr w:type="spellStart"/>
            <w:r>
              <w:rPr>
                <w:rFonts w:cs="Arial"/>
                <w:sz w:val="20"/>
                <w:lang w:val="es-ES"/>
              </w:rPr>
              <w:t>Etc</w:t>
            </w:r>
            <w:proofErr w:type="spellEnd"/>
            <w:r>
              <w:rPr>
                <w:rFonts w:cs="Arial"/>
                <w:sz w:val="20"/>
                <w:lang w:val="es-ES"/>
              </w:rPr>
              <w:t>…</w:t>
            </w:r>
          </w:p>
        </w:tc>
        <w:tc>
          <w:tcPr>
            <w:tcW w:w="2219" w:type="dxa"/>
            <w:tcBorders>
              <w:bottom w:val="single" w:color="auto" w:sz="4" w:space="0"/>
            </w:tcBorders>
          </w:tcPr>
          <w:p w:rsidR="00593C67" w:rsidP="00415678" w:rsidRDefault="00593C67" w14:paraId="1DA17A2D" w14:textId="77777777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906" w:type="dxa"/>
            <w:tcBorders>
              <w:bottom w:val="single" w:color="auto" w:sz="4" w:space="0"/>
            </w:tcBorders>
            <w:shd w:val="clear" w:color="auto" w:fill="auto"/>
          </w:tcPr>
          <w:p w:rsidR="00593C67" w:rsidP="00415678" w:rsidRDefault="00593C67" w14:paraId="56D8CC70" w14:textId="77777777">
            <w:pPr>
              <w:rPr>
                <w:rFonts w:cs="Arial"/>
                <w:sz w:val="20"/>
                <w:lang w:val="es-ES"/>
              </w:rPr>
            </w:pPr>
          </w:p>
        </w:tc>
      </w:tr>
    </w:tbl>
    <w:p w:rsidR="00593C67" w:rsidP="00593C67" w:rsidRDefault="00593C67" w14:paraId="51A7A5F8" w14:textId="77777777">
      <w:pPr>
        <w:spacing w:line="240" w:lineRule="auto"/>
        <w:jc w:val="left"/>
        <w:rPr>
          <w:rFonts w:ascii="Muller Bold" w:hAnsi="Muller Bold" w:cs="Tahoma"/>
          <w:b/>
          <w:sz w:val="20"/>
        </w:rPr>
      </w:pPr>
    </w:p>
    <w:p w:rsidRPr="00593C67" w:rsidR="00480D67" w:rsidP="00593C67" w:rsidRDefault="00593C67" w14:paraId="2796EE0B" w14:textId="7777777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name="_Toc12030665" w:id="15"/>
      <w:r w:rsidRPr="00593C67">
        <w:rPr>
          <w:rFonts w:ascii="Muller Bold" w:hAnsi="Muller Bold" w:cs="Tahoma"/>
          <w:b w:val="0"/>
          <w:sz w:val="20"/>
        </w:rPr>
        <w:t>Diagrama de caso de uso</w:t>
      </w:r>
      <w:bookmarkEnd w:id="15"/>
    </w:p>
    <w:p w:rsidRPr="00476585" w:rsidR="00476585" w:rsidP="00476585" w:rsidRDefault="008216FA" w14:paraId="6436D264" w14:textId="0C481F85">
      <w:bookmarkStart w:name="_Toc89224935" w:id="16"/>
      <w:bookmarkStart w:name="_Toc199424702" w:id="17"/>
      <w:r>
        <w:rPr>
          <w:noProof/>
        </w:rPr>
        <w:lastRenderedPageBreak/>
        <w:drawing>
          <wp:inline distT="0" distB="0" distL="0" distR="0" wp14:anchorId="45EDDB5A" wp14:editId="438CD591">
            <wp:extent cx="5598160" cy="3226435"/>
            <wp:effectExtent l="0" t="0" r="2540" b="0"/>
            <wp:docPr id="469037094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37094" name="Imagen 2" descr="Diagram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6"/>
    <w:bookmarkEnd w:id="17"/>
    <w:p w:rsidR="00476585" w:rsidP="00476585" w:rsidRDefault="00476585" w14:paraId="26324196" w14:textId="77777777">
      <w:pPr>
        <w:pStyle w:val="Ttulo1"/>
        <w:numPr>
          <w:ilvl w:val="0"/>
          <w:numId w:val="0"/>
        </w:numPr>
        <w:shd w:val="clear" w:color="auto" w:fill="auto"/>
        <w:spacing w:line="240" w:lineRule="auto"/>
        <w:ind w:left="3551" w:hanging="432"/>
        <w:rPr>
          <w:rFonts w:ascii="Muller Bold" w:hAnsi="Muller Bold" w:cs="Tahoma"/>
          <w:b w:val="0"/>
          <w:bCs/>
          <w:sz w:val="20"/>
        </w:rPr>
      </w:pPr>
    </w:p>
    <w:p w:rsidR="00476585" w:rsidP="00476585" w:rsidRDefault="00476585" w14:paraId="710AE99C" w14:textId="77777777"/>
    <w:p w:rsidR="00476585" w:rsidP="00476585" w:rsidRDefault="00476585" w14:paraId="4AB108DF" w14:textId="77777777"/>
    <w:p w:rsidR="00476585" w:rsidP="00476585" w:rsidRDefault="00476585" w14:paraId="04AE2EF4" w14:textId="77777777"/>
    <w:p w:rsidR="00476585" w:rsidP="00476585" w:rsidRDefault="00476585" w14:paraId="294BF53F" w14:textId="77777777"/>
    <w:p w:rsidR="00476585" w:rsidP="00476585" w:rsidRDefault="00476585" w14:paraId="620C4AFA" w14:textId="77777777"/>
    <w:p w:rsidR="00476585" w:rsidP="00476585" w:rsidRDefault="00476585" w14:paraId="0CA5318A" w14:textId="77777777"/>
    <w:p w:rsidR="00476585" w:rsidP="00476585" w:rsidRDefault="00476585" w14:paraId="386A3102" w14:textId="77777777"/>
    <w:p w:rsidR="00476585" w:rsidP="00476585" w:rsidRDefault="00476585" w14:paraId="5CE6E434" w14:textId="77777777"/>
    <w:p w:rsidR="00476585" w:rsidP="00476585" w:rsidRDefault="00476585" w14:paraId="20CD8DDD" w14:textId="77777777"/>
    <w:p w:rsidRPr="00476585" w:rsidR="00476585" w:rsidP="00476585" w:rsidRDefault="00476585" w14:paraId="08C80B24" w14:textId="77777777"/>
    <w:p w:rsidRPr="005F4964" w:rsidR="005F4964" w:rsidP="005F4964" w:rsidRDefault="005F4964" w14:paraId="7D600BDD" w14:textId="77777777"/>
    <w:sectPr w:rsidRPr="005F4964" w:rsidR="005F4964" w:rsidSect="00A34900">
      <w:footerReference w:type="even" r:id="rId13"/>
      <w:footerReference w:type="default" r:id="rId14"/>
      <w:pgSz w:w="11907" w:h="16840" w:orient="portrait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36CC1" w:rsidRDefault="00536CC1" w14:paraId="79DAC0DD" w14:textId="77777777">
      <w:r>
        <w:separator/>
      </w:r>
    </w:p>
  </w:endnote>
  <w:endnote w:type="continuationSeparator" w:id="0">
    <w:p w:rsidR="00536CC1" w:rsidRDefault="00536CC1" w14:paraId="40E0870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ag Book">
    <w:altName w:val="Calibri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Regular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Muller Light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85E09" w:rsidRDefault="00785E09" w14:paraId="0569A30C" w14:textId="77777777">
    <w:pPr>
      <w:pStyle w:val="Piedepgina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85E09" w:rsidRDefault="00785E09" w14:paraId="40A0B3B0" w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Pr="0077303B" w:rsidR="00785E09" w:rsidTr="00206681" w14:paraId="4C7937C8" w14:textId="77777777">
      <w:trPr>
        <w:cantSplit/>
      </w:trPr>
      <w:tc>
        <w:tcPr>
          <w:tcW w:w="3130" w:type="dxa"/>
        </w:tcPr>
        <w:p w:rsidRPr="0077303B" w:rsidR="00785E09" w:rsidP="00785E09" w:rsidRDefault="00785E09" w14:paraId="3B1CB97D" w14:textId="1C0A5F26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8216FA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25/06/2024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:rsidRPr="0077303B" w:rsidR="00785E09" w:rsidP="00785E09" w:rsidRDefault="00785E09" w14:paraId="5804D556" w14:textId="77777777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Pr="0077303B" w:rsidR="00785E09" w:rsidTr="00206681" w14:paraId="2699AF90" w14:textId="77777777">
      <w:trPr>
        <w:trHeight w:val="230"/>
      </w:trPr>
      <w:tc>
        <w:tcPr>
          <w:tcW w:w="3130" w:type="dxa"/>
        </w:tcPr>
        <w:p w:rsidRPr="0077303B" w:rsidR="00785E09" w:rsidP="00D73B1B" w:rsidRDefault="00785E09" w14:paraId="615DD0F1" w14:textId="77777777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proofErr w:type="spellStart"/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  <w:proofErr w:type="spellEnd"/>
        </w:p>
      </w:tc>
      <w:tc>
        <w:tcPr>
          <w:tcW w:w="5760" w:type="dxa"/>
        </w:tcPr>
        <w:p w:rsidRPr="0077303B" w:rsidR="00785E09" w:rsidP="00785E09" w:rsidRDefault="00785E09" w14:paraId="67258CDC" w14:textId="77777777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proofErr w:type="gramStart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Página :</w:t>
          </w:r>
          <w:proofErr w:type="gramEnd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593C67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2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593C67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3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:rsidRPr="0077303B" w:rsidR="00785E09" w:rsidP="00395F94" w:rsidRDefault="00785E09" w14:paraId="70F0E068" w14:textId="77777777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36CC1" w:rsidRDefault="00536CC1" w14:paraId="03FB216F" w14:textId="77777777">
      <w:r>
        <w:separator/>
      </w:r>
    </w:p>
  </w:footnote>
  <w:footnote w:type="continuationSeparator" w:id="0">
    <w:p w:rsidR="00536CC1" w:rsidRDefault="00536CC1" w14:paraId="75EFD4A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hint="default" w:ascii="Muller Bold" w:hAnsi="Muller Bold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16"/>
      </w:rPr>
    </w:lvl>
  </w:abstractNum>
  <w:num w:numId="1" w16cid:durableId="1301762115">
    <w:abstractNumId w:val="1"/>
  </w:num>
  <w:num w:numId="2" w16cid:durableId="499545556">
    <w:abstractNumId w:val="0"/>
  </w:num>
  <w:num w:numId="3" w16cid:durableId="1912038537">
    <w:abstractNumId w:val="0"/>
  </w:num>
  <w:num w:numId="4" w16cid:durableId="1516847109">
    <w:abstractNumId w:val="0"/>
  </w:num>
  <w:num w:numId="5" w16cid:durableId="1254172094">
    <w:abstractNumId w:val="0"/>
  </w:num>
  <w:num w:numId="6" w16cid:durableId="1804301952">
    <w:abstractNumId w:val="0"/>
  </w:num>
  <w:num w:numId="7" w16cid:durableId="1686637461">
    <w:abstractNumId w:val="0"/>
  </w:num>
  <w:num w:numId="8" w16cid:durableId="1937517175">
    <w:abstractNumId w:val="0"/>
  </w:num>
  <w:num w:numId="9" w16cid:durableId="705527395">
    <w:abstractNumId w:val="0"/>
  </w:num>
  <w:num w:numId="10" w16cid:durableId="602493965">
    <w:abstractNumId w:val="0"/>
  </w:num>
  <w:num w:numId="11" w16cid:durableId="201398736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lang="es-ES" w:vendorID="64" w:dllVersion="0" w:nlCheck="1" w:checkStyle="0" w:appName="MSWord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0000"/>
    <w:rsid w:val="00005110"/>
    <w:rsid w:val="00015664"/>
    <w:rsid w:val="00016A2B"/>
    <w:rsid w:val="000239A4"/>
    <w:rsid w:val="00045D6B"/>
    <w:rsid w:val="00046269"/>
    <w:rsid w:val="00047720"/>
    <w:rsid w:val="00047801"/>
    <w:rsid w:val="0005336D"/>
    <w:rsid w:val="000564F9"/>
    <w:rsid w:val="00071676"/>
    <w:rsid w:val="00071E9A"/>
    <w:rsid w:val="000773E4"/>
    <w:rsid w:val="00085228"/>
    <w:rsid w:val="00090324"/>
    <w:rsid w:val="000A4D57"/>
    <w:rsid w:val="000B34E4"/>
    <w:rsid w:val="000B7261"/>
    <w:rsid w:val="000C1012"/>
    <w:rsid w:val="000C65DB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33E77"/>
    <w:rsid w:val="0014772D"/>
    <w:rsid w:val="00160011"/>
    <w:rsid w:val="00161401"/>
    <w:rsid w:val="0016739D"/>
    <w:rsid w:val="0016767E"/>
    <w:rsid w:val="00167E98"/>
    <w:rsid w:val="00175B4A"/>
    <w:rsid w:val="00183BE6"/>
    <w:rsid w:val="00184E08"/>
    <w:rsid w:val="00190973"/>
    <w:rsid w:val="00192E23"/>
    <w:rsid w:val="001A6C89"/>
    <w:rsid w:val="001C1FBF"/>
    <w:rsid w:val="001E01E6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219D0"/>
    <w:rsid w:val="00224A31"/>
    <w:rsid w:val="00230FEC"/>
    <w:rsid w:val="002330B5"/>
    <w:rsid w:val="00235DAD"/>
    <w:rsid w:val="002438C6"/>
    <w:rsid w:val="00250B9C"/>
    <w:rsid w:val="00261A62"/>
    <w:rsid w:val="00261FA8"/>
    <w:rsid w:val="00265F1C"/>
    <w:rsid w:val="00267B75"/>
    <w:rsid w:val="00272649"/>
    <w:rsid w:val="002731A3"/>
    <w:rsid w:val="00276C4A"/>
    <w:rsid w:val="00277CE0"/>
    <w:rsid w:val="002825C2"/>
    <w:rsid w:val="00282651"/>
    <w:rsid w:val="00287B04"/>
    <w:rsid w:val="00292234"/>
    <w:rsid w:val="00296211"/>
    <w:rsid w:val="00296C20"/>
    <w:rsid w:val="002C20F2"/>
    <w:rsid w:val="002D3379"/>
    <w:rsid w:val="002D43BA"/>
    <w:rsid w:val="002E0DFC"/>
    <w:rsid w:val="002E2DB0"/>
    <w:rsid w:val="002F2C35"/>
    <w:rsid w:val="002F6FDA"/>
    <w:rsid w:val="00300C6A"/>
    <w:rsid w:val="00311BCD"/>
    <w:rsid w:val="0034533D"/>
    <w:rsid w:val="00350DCB"/>
    <w:rsid w:val="003640B5"/>
    <w:rsid w:val="00372691"/>
    <w:rsid w:val="00374716"/>
    <w:rsid w:val="00374C6C"/>
    <w:rsid w:val="00382141"/>
    <w:rsid w:val="00392EB0"/>
    <w:rsid w:val="00395F94"/>
    <w:rsid w:val="003A3A43"/>
    <w:rsid w:val="003A6B92"/>
    <w:rsid w:val="003B0F4C"/>
    <w:rsid w:val="003B2447"/>
    <w:rsid w:val="003B7110"/>
    <w:rsid w:val="003C3F20"/>
    <w:rsid w:val="003C407D"/>
    <w:rsid w:val="003D6293"/>
    <w:rsid w:val="003D6553"/>
    <w:rsid w:val="003E5911"/>
    <w:rsid w:val="00401AAB"/>
    <w:rsid w:val="00401C94"/>
    <w:rsid w:val="00407154"/>
    <w:rsid w:val="00424D29"/>
    <w:rsid w:val="00441888"/>
    <w:rsid w:val="00443904"/>
    <w:rsid w:val="00451ACC"/>
    <w:rsid w:val="00455FE1"/>
    <w:rsid w:val="00457923"/>
    <w:rsid w:val="0046647F"/>
    <w:rsid w:val="0046652A"/>
    <w:rsid w:val="00467FBC"/>
    <w:rsid w:val="00476585"/>
    <w:rsid w:val="00477CE1"/>
    <w:rsid w:val="0048045D"/>
    <w:rsid w:val="00480D67"/>
    <w:rsid w:val="004820E1"/>
    <w:rsid w:val="00484637"/>
    <w:rsid w:val="00487C83"/>
    <w:rsid w:val="004951A3"/>
    <w:rsid w:val="00495EFD"/>
    <w:rsid w:val="004961CA"/>
    <w:rsid w:val="00496791"/>
    <w:rsid w:val="00497AED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36CC1"/>
    <w:rsid w:val="00547DC9"/>
    <w:rsid w:val="0056042D"/>
    <w:rsid w:val="005612E5"/>
    <w:rsid w:val="00563C92"/>
    <w:rsid w:val="005668D3"/>
    <w:rsid w:val="00575068"/>
    <w:rsid w:val="005827F1"/>
    <w:rsid w:val="00591017"/>
    <w:rsid w:val="00593C67"/>
    <w:rsid w:val="005A05CA"/>
    <w:rsid w:val="005B0515"/>
    <w:rsid w:val="005B1B27"/>
    <w:rsid w:val="005C2D8C"/>
    <w:rsid w:val="005E00CE"/>
    <w:rsid w:val="005E6469"/>
    <w:rsid w:val="005F4939"/>
    <w:rsid w:val="005F4964"/>
    <w:rsid w:val="00605BBE"/>
    <w:rsid w:val="00625A1B"/>
    <w:rsid w:val="006324A8"/>
    <w:rsid w:val="006373C1"/>
    <w:rsid w:val="00645806"/>
    <w:rsid w:val="00655AB8"/>
    <w:rsid w:val="00664C22"/>
    <w:rsid w:val="0067146C"/>
    <w:rsid w:val="0069646A"/>
    <w:rsid w:val="006A249C"/>
    <w:rsid w:val="006B70A5"/>
    <w:rsid w:val="006D1AA6"/>
    <w:rsid w:val="006D3394"/>
    <w:rsid w:val="006E0C6B"/>
    <w:rsid w:val="006E4E33"/>
    <w:rsid w:val="006E7B54"/>
    <w:rsid w:val="007007E5"/>
    <w:rsid w:val="00713B80"/>
    <w:rsid w:val="00714767"/>
    <w:rsid w:val="007153AD"/>
    <w:rsid w:val="00715611"/>
    <w:rsid w:val="00720C79"/>
    <w:rsid w:val="007239E8"/>
    <w:rsid w:val="00724756"/>
    <w:rsid w:val="007354C4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A1E26"/>
    <w:rsid w:val="007A7398"/>
    <w:rsid w:val="007A75C4"/>
    <w:rsid w:val="007B32A8"/>
    <w:rsid w:val="007B35AE"/>
    <w:rsid w:val="007C733F"/>
    <w:rsid w:val="007D0E61"/>
    <w:rsid w:val="007D4B41"/>
    <w:rsid w:val="007E23BA"/>
    <w:rsid w:val="007E4601"/>
    <w:rsid w:val="007F0B00"/>
    <w:rsid w:val="007F3310"/>
    <w:rsid w:val="008161F6"/>
    <w:rsid w:val="008216FA"/>
    <w:rsid w:val="00826BEC"/>
    <w:rsid w:val="00833708"/>
    <w:rsid w:val="00837343"/>
    <w:rsid w:val="00842E97"/>
    <w:rsid w:val="00850EE9"/>
    <w:rsid w:val="00851FED"/>
    <w:rsid w:val="008622C9"/>
    <w:rsid w:val="00864DCC"/>
    <w:rsid w:val="00872064"/>
    <w:rsid w:val="008747D2"/>
    <w:rsid w:val="0087661B"/>
    <w:rsid w:val="00886957"/>
    <w:rsid w:val="00892EC4"/>
    <w:rsid w:val="00896D2A"/>
    <w:rsid w:val="008A2476"/>
    <w:rsid w:val="008B7EED"/>
    <w:rsid w:val="008C52DA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44320"/>
    <w:rsid w:val="00952ACD"/>
    <w:rsid w:val="009540BD"/>
    <w:rsid w:val="00960DCC"/>
    <w:rsid w:val="0096639C"/>
    <w:rsid w:val="00966922"/>
    <w:rsid w:val="00971522"/>
    <w:rsid w:val="0097190A"/>
    <w:rsid w:val="009736F9"/>
    <w:rsid w:val="0097749F"/>
    <w:rsid w:val="00987A05"/>
    <w:rsid w:val="009A3EA8"/>
    <w:rsid w:val="009A4296"/>
    <w:rsid w:val="009A673F"/>
    <w:rsid w:val="009A6E6A"/>
    <w:rsid w:val="009B4812"/>
    <w:rsid w:val="009C0F76"/>
    <w:rsid w:val="009D332A"/>
    <w:rsid w:val="009D5130"/>
    <w:rsid w:val="009F39F0"/>
    <w:rsid w:val="00A002BD"/>
    <w:rsid w:val="00A06191"/>
    <w:rsid w:val="00A06473"/>
    <w:rsid w:val="00A07EA6"/>
    <w:rsid w:val="00A141A0"/>
    <w:rsid w:val="00A20B49"/>
    <w:rsid w:val="00A20D94"/>
    <w:rsid w:val="00A24AB4"/>
    <w:rsid w:val="00A257B5"/>
    <w:rsid w:val="00A25A75"/>
    <w:rsid w:val="00A30D29"/>
    <w:rsid w:val="00A34265"/>
    <w:rsid w:val="00A34900"/>
    <w:rsid w:val="00A34F6D"/>
    <w:rsid w:val="00A464C8"/>
    <w:rsid w:val="00A46743"/>
    <w:rsid w:val="00A50316"/>
    <w:rsid w:val="00A64BBF"/>
    <w:rsid w:val="00A64D16"/>
    <w:rsid w:val="00A84DBF"/>
    <w:rsid w:val="00A87551"/>
    <w:rsid w:val="00A90DA9"/>
    <w:rsid w:val="00A91C1B"/>
    <w:rsid w:val="00A928EE"/>
    <w:rsid w:val="00A95E63"/>
    <w:rsid w:val="00AA6217"/>
    <w:rsid w:val="00AA7B59"/>
    <w:rsid w:val="00AE0234"/>
    <w:rsid w:val="00AE2CB7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4AD5"/>
    <w:rsid w:val="00B25506"/>
    <w:rsid w:val="00B323FE"/>
    <w:rsid w:val="00B41692"/>
    <w:rsid w:val="00B41E98"/>
    <w:rsid w:val="00B5029E"/>
    <w:rsid w:val="00B74BEE"/>
    <w:rsid w:val="00B83375"/>
    <w:rsid w:val="00B8492A"/>
    <w:rsid w:val="00B9031C"/>
    <w:rsid w:val="00B92AF5"/>
    <w:rsid w:val="00BA262A"/>
    <w:rsid w:val="00BA3A14"/>
    <w:rsid w:val="00BB493F"/>
    <w:rsid w:val="00BB51C8"/>
    <w:rsid w:val="00BD13A0"/>
    <w:rsid w:val="00BD32D8"/>
    <w:rsid w:val="00BD3BE7"/>
    <w:rsid w:val="00BD45C8"/>
    <w:rsid w:val="00BD5BE8"/>
    <w:rsid w:val="00BD6098"/>
    <w:rsid w:val="00BD7084"/>
    <w:rsid w:val="00BD7D7A"/>
    <w:rsid w:val="00BE52BB"/>
    <w:rsid w:val="00C02785"/>
    <w:rsid w:val="00C16ECF"/>
    <w:rsid w:val="00C26FD3"/>
    <w:rsid w:val="00C27BEC"/>
    <w:rsid w:val="00C3471D"/>
    <w:rsid w:val="00C41664"/>
    <w:rsid w:val="00C516C7"/>
    <w:rsid w:val="00C57A46"/>
    <w:rsid w:val="00C72D8C"/>
    <w:rsid w:val="00C73CF3"/>
    <w:rsid w:val="00C809EB"/>
    <w:rsid w:val="00C94497"/>
    <w:rsid w:val="00C95FE2"/>
    <w:rsid w:val="00C96839"/>
    <w:rsid w:val="00CA438E"/>
    <w:rsid w:val="00CA6367"/>
    <w:rsid w:val="00CA701E"/>
    <w:rsid w:val="00CC18F3"/>
    <w:rsid w:val="00CD60B2"/>
    <w:rsid w:val="00CE05C6"/>
    <w:rsid w:val="00CE1233"/>
    <w:rsid w:val="00CF2067"/>
    <w:rsid w:val="00CF363D"/>
    <w:rsid w:val="00D02571"/>
    <w:rsid w:val="00D039F9"/>
    <w:rsid w:val="00D04DBB"/>
    <w:rsid w:val="00D11EF4"/>
    <w:rsid w:val="00D12449"/>
    <w:rsid w:val="00D12CC0"/>
    <w:rsid w:val="00D12DDD"/>
    <w:rsid w:val="00D225DF"/>
    <w:rsid w:val="00D23247"/>
    <w:rsid w:val="00D257AB"/>
    <w:rsid w:val="00D425B0"/>
    <w:rsid w:val="00D60410"/>
    <w:rsid w:val="00D62C02"/>
    <w:rsid w:val="00D648A9"/>
    <w:rsid w:val="00D71DB1"/>
    <w:rsid w:val="00D73B1B"/>
    <w:rsid w:val="00DA1521"/>
    <w:rsid w:val="00DA2B23"/>
    <w:rsid w:val="00DA63B3"/>
    <w:rsid w:val="00DB220C"/>
    <w:rsid w:val="00DB2740"/>
    <w:rsid w:val="00DB3833"/>
    <w:rsid w:val="00DB4916"/>
    <w:rsid w:val="00DE28F6"/>
    <w:rsid w:val="00DE3032"/>
    <w:rsid w:val="00DF1199"/>
    <w:rsid w:val="00E01CC3"/>
    <w:rsid w:val="00E051A5"/>
    <w:rsid w:val="00E142C8"/>
    <w:rsid w:val="00E155BA"/>
    <w:rsid w:val="00E16BBA"/>
    <w:rsid w:val="00E20EED"/>
    <w:rsid w:val="00E22A32"/>
    <w:rsid w:val="00E47723"/>
    <w:rsid w:val="00E47FE7"/>
    <w:rsid w:val="00E50F5E"/>
    <w:rsid w:val="00E5219D"/>
    <w:rsid w:val="00E57507"/>
    <w:rsid w:val="00E63DF8"/>
    <w:rsid w:val="00E7266B"/>
    <w:rsid w:val="00E729D7"/>
    <w:rsid w:val="00E75DBA"/>
    <w:rsid w:val="00E85E43"/>
    <w:rsid w:val="00E87D0B"/>
    <w:rsid w:val="00E90067"/>
    <w:rsid w:val="00E91A6A"/>
    <w:rsid w:val="00E97676"/>
    <w:rsid w:val="00EB3FA7"/>
    <w:rsid w:val="00EB6DC3"/>
    <w:rsid w:val="00EE276E"/>
    <w:rsid w:val="00EE48ED"/>
    <w:rsid w:val="00EE6C80"/>
    <w:rsid w:val="00EF2675"/>
    <w:rsid w:val="00EF6BCA"/>
    <w:rsid w:val="00F00C84"/>
    <w:rsid w:val="00F0145B"/>
    <w:rsid w:val="00F25AC4"/>
    <w:rsid w:val="00F27229"/>
    <w:rsid w:val="00F27D41"/>
    <w:rsid w:val="00F36F16"/>
    <w:rsid w:val="00F41F88"/>
    <w:rsid w:val="00F452B3"/>
    <w:rsid w:val="00F452D7"/>
    <w:rsid w:val="00F47F36"/>
    <w:rsid w:val="00F5154C"/>
    <w:rsid w:val="00F5754A"/>
    <w:rsid w:val="00F678EE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D4C5B"/>
    <w:rsid w:val="00FD4FF7"/>
    <w:rsid w:val="00FF327A"/>
    <w:rsid w:val="00FF7DD0"/>
    <w:rsid w:val="2566D0A1"/>
    <w:rsid w:val="57D8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AA3B62D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uiPriority w:val="39"/>
    <w:rsid w:val="00CE1233"/>
    <w:pPr>
      <w:framePr w:wrap="notBeside" w:hAnchor="text" w:v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styleId="ADR1" w:customStyle="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color="auto" w:sz="6" w:space="1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color="auto" w:sz="6" w:space="1"/>
      </w:pBdr>
      <w:jc w:val="center"/>
    </w:pPr>
    <w:rPr>
      <w:vanish/>
      <w:sz w:val="16"/>
      <w:szCs w:val="16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styleId="Prra1" w:customStyle="1">
    <w:name w:val="Párra. 1"/>
    <w:basedOn w:val="Normal"/>
    <w:next w:val="Normal"/>
    <w:pPr>
      <w:ind w:left="425" w:hanging="425"/>
    </w:pPr>
    <w:rPr>
      <w:b/>
      <w:i/>
    </w:rPr>
  </w:style>
  <w:style w:type="paragraph" w:styleId="Prra2" w:customStyle="1">
    <w:name w:val="Párra. 2"/>
    <w:basedOn w:val="Normal"/>
    <w:next w:val="Normal"/>
    <w:pPr>
      <w:ind w:left="850" w:hanging="425"/>
    </w:pPr>
    <w:rPr>
      <w:b/>
    </w:rPr>
  </w:style>
  <w:style w:type="paragraph" w:styleId="Prra4" w:customStyle="1">
    <w:name w:val="Párra. 4"/>
    <w:basedOn w:val="Prra2"/>
    <w:next w:val="Normal"/>
    <w:pPr>
      <w:ind w:left="1701"/>
    </w:pPr>
    <w:rPr>
      <w:b w:val="0"/>
    </w:rPr>
  </w:style>
  <w:style w:type="paragraph" w:styleId="Prra3" w:customStyle="1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styleId="TableText" w:customStyle="1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styleId="Epgrafe" w:customStyle="1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styleId="TITULO4" w:customStyle="1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styleId="xl35" w:customStyle="1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character" w:styleId="EncabezadoCar" w:customStyle="1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styleId="Ttulo1Car" w:customStyle="1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styleId="Ttulo2Car" w:customStyle="1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styleId="Ttulo3Car" w:customStyle="1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styleId="Default" w:customStyle="1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9D5130"/>
    <w:pPr>
      <w:keepNext/>
      <w:keepLines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aps w:val="0"/>
      <w:color w:val="2E74B5" w:themeColor="accent1" w:themeShade="BF"/>
      <w:sz w:val="32"/>
      <w:szCs w:val="32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jpe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770EE8B153D9439E250E2B0E66AFB9" ma:contentTypeVersion="14" ma:contentTypeDescription="Crear nuevo documento." ma:contentTypeScope="" ma:versionID="74387d2a0bdd642f06d6b5741c5f487e">
  <xsd:schema xmlns:xsd="http://www.w3.org/2001/XMLSchema" xmlns:xs="http://www.w3.org/2001/XMLSchema" xmlns:p="http://schemas.microsoft.com/office/2006/metadata/properties" xmlns:ns2="173f7d22-cdf7-4719-914e-81fb0cae3fd7" xmlns:ns3="e9d31ade-381b-45ca-b540-3201aeffa122" targetNamespace="http://schemas.microsoft.com/office/2006/metadata/properties" ma:root="true" ma:fieldsID="5925b0e999850ebdf1501b7a9ef61605" ns2:_="" ns3:_="">
    <xsd:import namespace="173f7d22-cdf7-4719-914e-81fb0cae3fd7"/>
    <xsd:import namespace="e9d31ade-381b-45ca-b540-3201aeffa1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f7d22-cdf7-4719-914e-81fb0cae3f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6bbfff8c-f697-4137-8f4c-35e91af219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31ade-381b-45ca-b540-3201aeffa1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4fc8c01-d664-40f4-a20f-188396bae368}" ma:internalName="TaxCatchAll" ma:showField="CatchAllData" ma:web="e9d31ade-381b-45ca-b540-3201aeffa1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3f7d22-cdf7-4719-914e-81fb0cae3fd7">
      <Terms xmlns="http://schemas.microsoft.com/office/infopath/2007/PartnerControls"/>
    </lcf76f155ced4ddcb4097134ff3c332f>
    <TaxCatchAll xmlns="e9d31ade-381b-45ca-b540-3201aeffa12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D270CD-A52F-4BF7-9269-9481FC1C3565}"/>
</file>

<file path=customXml/itemProps2.xml><?xml version="1.0" encoding="utf-8"?>
<ds:datastoreItem xmlns:ds="http://schemas.openxmlformats.org/officeDocument/2006/customXml" ds:itemID="{E3FA5677-4D0C-41C7-AF31-C7BF77C8141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659009-B637-43AA-A54C-7F682D4115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C60E9F-5D54-439C-B41A-8AB6182A6F4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plantilla1</ap:Template>
  <ap:Application>Microsoft Word for the web</ap:Application>
  <ap:DocSecurity>0</ap:DocSecurity>
  <ap:ScaleCrop>false</ap:ScaleCrop>
  <ap:Company>M&amp;T Consulting www.mytconsulting.com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MIG-TI-2111 Definición Inicial de Requerimientos</dc:title>
  <dc:subject/>
  <dc:creator>Eric Morán Añazco</dc:creator>
  <keywords/>
  <lastModifiedBy>PT42229274 (Chavez Ramos, Miguel Alfonzo)</lastModifiedBy>
  <revision>4</revision>
  <lastPrinted>2019-06-21T22:14:00.0000000Z</lastPrinted>
  <dcterms:created xsi:type="dcterms:W3CDTF">2021-07-19T00:31:00.0000000Z</dcterms:created>
  <dcterms:modified xsi:type="dcterms:W3CDTF">2024-06-26T04:40:03.7645240Z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0x010100996192B6A74FF94C9666C359A9C6AF84</vt:lpwstr>
  </property>
</Properties>
</file>