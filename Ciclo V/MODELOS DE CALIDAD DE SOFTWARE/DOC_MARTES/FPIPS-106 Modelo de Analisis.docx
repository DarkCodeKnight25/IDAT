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395F94" w:rsidP="00395F94" w:rsidRDefault="007A75C4" w14:paraId="11CDB61D" w14:textId="77777777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6748FD64" wp14:editId="762DC336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08" w:rsidP="00395F94" w:rsidRDefault="00184E08" w14:paraId="1BD03EC5" w14:textId="77777777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:rsidRPr="00206681" w:rsidR="00184E08" w:rsidP="00395F94" w:rsidRDefault="00184E08" w14:paraId="1F04C2F1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:rsidRPr="00184E08" w:rsidR="006E0C6B" w:rsidP="006E0C6B" w:rsidRDefault="006E0C6B" w14:paraId="14B753F2" w14:textId="77777777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name="OLE_LINK13" w:id="0"/>
      <w:bookmarkStart w:name="OLE_LINK14" w:id="1"/>
      <w:bookmarkStart w:name="OLE_LINK17" w:id="2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:rsidRPr="00206681" w:rsidR="006E0C6B" w:rsidP="006E0C6B" w:rsidRDefault="006E0C6B" w14:paraId="581C2DD3" w14:textId="77777777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:rsidRPr="00206681" w:rsidR="006E0C6B" w:rsidP="006E0C6B" w:rsidRDefault="006E0C6B" w14:paraId="4C16D95C" w14:textId="77777777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:rsidRPr="00206681" w:rsidR="00547DC9" w:rsidP="00547DC9" w:rsidRDefault="00547DC9" w14:paraId="239D72DE" w14:textId="77777777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:rsidRPr="00184E08" w:rsidR="00CA438E" w:rsidP="00CA438E" w:rsidRDefault="00CA438E" w14:paraId="6A4C7D52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:rsidRPr="00184E08" w:rsidR="00547DC9" w:rsidP="00547DC9" w:rsidRDefault="00547DC9" w14:paraId="1370A85B" w14:textId="77777777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:rsidRPr="00206681" w:rsidR="00547DC9" w:rsidP="00547DC9" w:rsidRDefault="00547DC9" w14:paraId="63F75E4F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:rsidRPr="00206681" w:rsidR="00547DC9" w:rsidP="00547DC9" w:rsidRDefault="00547DC9" w14:paraId="23E9DFD5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:rsidRPr="00206681" w:rsidR="00547DC9" w:rsidP="00547DC9" w:rsidRDefault="00547DC9" w14:paraId="5E3CADC4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:rsidRPr="00184E08" w:rsidR="00547DC9" w:rsidP="00547DC9" w:rsidRDefault="00FF7DD0" w14:paraId="58E32BAB" w14:textId="35EB579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Pr="00184E08" w:rsidR="00547DC9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487C83">
        <w:rPr>
          <w:rFonts w:ascii="Muller Regular" w:hAnsi="Muller Regular" w:cs="Tahoma"/>
          <w:bCs/>
          <w:color w:val="000000" w:themeColor="text1"/>
          <w:szCs w:val="22"/>
        </w:rPr>
        <w:t>10</w:t>
      </w:r>
      <w:r w:rsidR="00EA5CE2">
        <w:rPr>
          <w:rFonts w:ascii="Muller Regular" w:hAnsi="Muller Regular" w:cs="Tahoma"/>
          <w:bCs/>
          <w:color w:val="000000" w:themeColor="text1"/>
          <w:szCs w:val="22"/>
        </w:rPr>
        <w:t>6</w:t>
      </w:r>
      <w:r w:rsidR="00487C83">
        <w:rPr>
          <w:rFonts w:ascii="Muller Regular" w:hAnsi="Muller Regular" w:cs="Tahoma"/>
          <w:bCs/>
          <w:color w:val="000000" w:themeColor="text1"/>
          <w:szCs w:val="22"/>
        </w:rPr>
        <w:t xml:space="preserve"> Modelo de </w:t>
      </w:r>
      <w:r w:rsidR="00EA5CE2">
        <w:rPr>
          <w:rFonts w:ascii="Muller Regular" w:hAnsi="Muller Regular" w:cs="Tahoma"/>
          <w:bCs/>
          <w:color w:val="000000" w:themeColor="text1"/>
          <w:szCs w:val="22"/>
        </w:rPr>
        <w:t>Análisis</w:t>
      </w:r>
    </w:p>
    <w:p w:rsidRPr="00184E08" w:rsidR="00547DC9" w:rsidP="00547DC9" w:rsidRDefault="00547DC9" w14:paraId="1E0F1571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547DC9" w14:paraId="43B64D1E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547DC9" w14:paraId="43B95329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547DC9" w14:paraId="37B82EE0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:rsidRPr="00184E08" w:rsidR="00547DC9" w:rsidP="00547DC9" w:rsidRDefault="00547DC9" w14:paraId="2FEB1F31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6E0C6B" w:rsidP="00547DC9" w:rsidRDefault="006E0C6B" w14:paraId="6A187024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FF7DD0" w14:paraId="46931102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Marzo</w:t>
      </w:r>
      <w:r w:rsidRPr="00184E08" w:rsidR="00CA438E">
        <w:rPr>
          <w:rFonts w:ascii="Muller Regular" w:hAnsi="Muller Regular" w:cs="Tahoma"/>
          <w:color w:val="000000" w:themeColor="text1"/>
          <w:szCs w:val="22"/>
        </w:rPr>
        <w:t xml:space="preserve"> del 2019 </w:t>
      </w:r>
      <w:r w:rsidRPr="00184E08" w:rsidR="00C02785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Pr="00184E08" w:rsidR="002438C6">
        <w:rPr>
          <w:rFonts w:ascii="Muller Regular" w:hAnsi="Muller Regular" w:cs="Tahoma"/>
          <w:color w:val="000000" w:themeColor="text1"/>
          <w:szCs w:val="22"/>
        </w:rPr>
        <w:t>I</w:t>
      </w:r>
    </w:p>
    <w:p w:rsidRPr="00184E08" w:rsidR="00547DC9" w:rsidP="00547DC9" w:rsidRDefault="00547DC9" w14:paraId="13006434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206681" w:rsidR="00547DC9" w:rsidP="5C47982B" w:rsidRDefault="002438C6" w14:paraId="1110D6A4" w14:textId="77777777" w14:noSpellErr="1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 w:val="1"/>
          <w:bCs w:val="1"/>
          <w:color w:val="000000" w:themeColor="text1"/>
          <w:sz w:val="28"/>
          <w:szCs w:val="28"/>
          <w:u w:val="single"/>
        </w:rPr>
      </w:pPr>
      <w:r w:rsidRPr="5C47982B" w:rsidR="002438C6">
        <w:rPr>
          <w:rFonts w:ascii="Tahoma" w:hAnsi="Tahoma" w:cs="Tahoma"/>
          <w:b w:val="1"/>
          <w:bCs w:val="1"/>
          <w:color w:val="000000" w:themeColor="text1" w:themeTint="FF" w:themeShade="FF"/>
          <w:u w:val="single"/>
        </w:rPr>
        <w:t xml:space="preserve"> </w:t>
      </w:r>
      <w:bookmarkEnd w:id="0"/>
      <w:bookmarkEnd w:id="1"/>
      <w:bookmarkEnd w:id="2"/>
    </w:p>
    <w:tbl>
      <w:tblPr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85"/>
        <w:gridCol w:w="7201"/>
      </w:tblGrid>
      <w:tr w:rsidRPr="00206681" w:rsidR="007A75C4" w:rsidTr="5C47982B" w14:paraId="5752A2FE" w14:textId="77777777">
        <w:tc>
          <w:tcPr>
            <w:tcW w:w="239" w:type="dxa"/>
            <w:shd w:val="clear" w:color="auto" w:fill="auto"/>
            <w:tcMar/>
          </w:tcPr>
          <w:p w:rsidR="5C47982B" w:rsidP="5C47982B" w:rsidRDefault="5C47982B" w14:paraId="45B67F36" w14:textId="768DE3D2">
            <w:pPr>
              <w:pStyle w:val="Encabezado"/>
              <w:tabs>
                <w:tab w:val="clear" w:leader="none" w:pos="4252"/>
                <w:tab w:val="clear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C47982B" w:rsidR="5C47982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8077" w:type="dxa"/>
            <w:shd w:val="clear" w:color="auto" w:fill="auto"/>
            <w:tcMar/>
          </w:tcPr>
          <w:p w:rsidR="5C47982B" w:rsidP="5C47982B" w:rsidRDefault="5C47982B" w14:paraId="5E07B2AE" w14:textId="414DAF9B">
            <w:pPr>
              <w:pStyle w:val="Encabezado"/>
              <w:tabs>
                <w:tab w:val="clear" w:leader="none" w:pos="4252"/>
                <w:tab w:val="clear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C47982B" w:rsidR="5C47982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Apellidos y Nombres</w:t>
            </w:r>
          </w:p>
        </w:tc>
      </w:tr>
      <w:tr w:rsidRPr="00206681" w:rsidR="007A75C4" w:rsidTr="5C47982B" w14:paraId="0A1F2620" w14:textId="77777777">
        <w:tc>
          <w:tcPr>
            <w:tcW w:w="239" w:type="dxa"/>
            <w:shd w:val="clear" w:color="auto" w:fill="auto"/>
            <w:tcMar/>
          </w:tcPr>
          <w:p w:rsidR="5C47982B" w:rsidP="5C47982B" w:rsidRDefault="5C47982B" w14:paraId="4F066D0E" w14:textId="50396B04">
            <w:pPr>
              <w:pStyle w:val="Encabezado"/>
              <w:tabs>
                <w:tab w:val="clear" w:leader="none" w:pos="4252"/>
                <w:tab w:val="clear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C47982B" w:rsidR="5C47982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1</w:t>
            </w:r>
          </w:p>
        </w:tc>
        <w:tc>
          <w:tcPr>
            <w:tcW w:w="8077" w:type="dxa"/>
            <w:shd w:val="clear" w:color="auto" w:fill="auto"/>
            <w:tcMar/>
          </w:tcPr>
          <w:p w:rsidR="5C47982B" w:rsidP="5C47982B" w:rsidRDefault="5C47982B" w14:paraId="74945285" w14:textId="6D45DDFA">
            <w:pPr>
              <w:pStyle w:val="Encabezado"/>
              <w:tabs>
                <w:tab w:val="clear" w:leader="none" w:pos="4252"/>
                <w:tab w:val="clear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C47982B" w:rsidR="5C47982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Chavez Ramos, Miguel Alfonzo </w:t>
            </w:r>
          </w:p>
        </w:tc>
      </w:tr>
      <w:tr w:rsidRPr="00206681" w:rsidR="007A75C4" w:rsidTr="5C47982B" w14:paraId="71641078" w14:textId="77777777">
        <w:tc>
          <w:tcPr>
            <w:tcW w:w="239" w:type="dxa"/>
            <w:shd w:val="clear" w:color="auto" w:fill="auto"/>
            <w:tcMar/>
          </w:tcPr>
          <w:p w:rsidR="5C47982B" w:rsidP="5C47982B" w:rsidRDefault="5C47982B" w14:paraId="4CAC794A" w14:textId="1CCD580C">
            <w:pPr>
              <w:pStyle w:val="Encabezado"/>
              <w:tabs>
                <w:tab w:val="clear" w:leader="none" w:pos="4252"/>
                <w:tab w:val="clear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C47982B" w:rsidR="5C47982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2</w:t>
            </w:r>
          </w:p>
        </w:tc>
        <w:tc>
          <w:tcPr>
            <w:tcW w:w="8077" w:type="dxa"/>
            <w:shd w:val="clear" w:color="auto" w:fill="auto"/>
            <w:tcMar/>
          </w:tcPr>
          <w:p w:rsidR="5C47982B" w:rsidP="5C47982B" w:rsidRDefault="5C47982B" w14:paraId="0B479B24" w14:textId="2D0045D6">
            <w:pPr>
              <w:pStyle w:val="Encabezado"/>
              <w:tabs>
                <w:tab w:val="clear" w:leader="none" w:pos="4252"/>
                <w:tab w:val="clear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C47982B" w:rsidR="5C47982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Perez Perez, Antony Junior </w:t>
            </w:r>
          </w:p>
        </w:tc>
      </w:tr>
      <w:tr w:rsidRPr="00206681" w:rsidR="007A75C4" w:rsidTr="5C47982B" w14:paraId="725DBFEB" w14:textId="77777777">
        <w:tc>
          <w:tcPr>
            <w:tcW w:w="239" w:type="dxa"/>
            <w:shd w:val="clear" w:color="auto" w:fill="auto"/>
            <w:tcMar/>
          </w:tcPr>
          <w:p w:rsidR="5C47982B" w:rsidP="5C47982B" w:rsidRDefault="5C47982B" w14:paraId="4EF563DC" w14:textId="25E96C68">
            <w:pPr>
              <w:pStyle w:val="Encabezado"/>
              <w:tabs>
                <w:tab w:val="clear" w:leader="none" w:pos="4252"/>
                <w:tab w:val="clear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C47982B" w:rsidR="5C47982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3</w:t>
            </w:r>
          </w:p>
        </w:tc>
        <w:tc>
          <w:tcPr>
            <w:tcW w:w="8077" w:type="dxa"/>
            <w:shd w:val="clear" w:color="auto" w:fill="auto"/>
            <w:tcMar/>
          </w:tcPr>
          <w:p w:rsidR="5C47982B" w:rsidP="5C47982B" w:rsidRDefault="5C47982B" w14:paraId="63A1387D" w14:textId="525BFD76">
            <w:pPr>
              <w:pStyle w:val="Encabezado"/>
              <w:tabs>
                <w:tab w:val="clear" w:leader="none" w:pos="4252"/>
                <w:tab w:val="clear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C47982B" w:rsidR="5C47982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Vega Ortiz, David Kenshin  </w:t>
            </w:r>
          </w:p>
        </w:tc>
      </w:tr>
      <w:tr w:rsidR="5C47982B" w:rsidTr="5C47982B" w14:paraId="51E42933">
        <w:trPr>
          <w:trHeight w:val="300"/>
        </w:trPr>
        <w:tc>
          <w:tcPr>
            <w:tcW w:w="885" w:type="dxa"/>
            <w:shd w:val="clear" w:color="auto" w:fill="auto"/>
            <w:tcMar/>
          </w:tcPr>
          <w:p w:rsidR="5C47982B" w:rsidP="5C47982B" w:rsidRDefault="5C47982B" w14:paraId="6C40FBAC" w14:textId="529987AB">
            <w:pPr>
              <w:pStyle w:val="Encabezado"/>
              <w:tabs>
                <w:tab w:val="clear" w:leader="none" w:pos="4252"/>
                <w:tab w:val="clear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C47982B" w:rsidR="5C47982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4</w:t>
            </w:r>
          </w:p>
        </w:tc>
        <w:tc>
          <w:tcPr>
            <w:tcW w:w="7201" w:type="dxa"/>
            <w:shd w:val="clear" w:color="auto" w:fill="auto"/>
            <w:tcMar/>
          </w:tcPr>
          <w:p w:rsidR="5C47982B" w:rsidP="5C47982B" w:rsidRDefault="5C47982B" w14:paraId="17FAD1F5" w14:textId="69AB09D8">
            <w:pPr>
              <w:pStyle w:val="Encabezado"/>
              <w:tabs>
                <w:tab w:val="clear" w:leader="none" w:pos="4252"/>
                <w:tab w:val="clear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C47982B" w:rsidR="5C47982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Vásquez Ccaccasto, Walter</w:t>
            </w:r>
          </w:p>
        </w:tc>
      </w:tr>
      <w:tr w:rsidR="5C47982B" w:rsidTr="5C47982B" w14:paraId="2E05C7FE">
        <w:trPr>
          <w:trHeight w:val="300"/>
        </w:trPr>
        <w:tc>
          <w:tcPr>
            <w:tcW w:w="885" w:type="dxa"/>
            <w:shd w:val="clear" w:color="auto" w:fill="auto"/>
            <w:tcMar/>
          </w:tcPr>
          <w:p w:rsidR="5C47982B" w:rsidP="5C47982B" w:rsidRDefault="5C47982B" w14:paraId="0F24C9B0" w14:textId="34CF6F5B">
            <w:pPr>
              <w:pStyle w:val="Encabezado"/>
              <w:tabs>
                <w:tab w:val="center" w:leader="none" w:pos="4252"/>
                <w:tab w:val="right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5C47982B" w:rsidR="5C47982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5</w:t>
            </w:r>
          </w:p>
        </w:tc>
        <w:tc>
          <w:tcPr>
            <w:tcW w:w="7201" w:type="dxa"/>
            <w:shd w:val="clear" w:color="auto" w:fill="auto"/>
            <w:tcMar/>
          </w:tcPr>
          <w:p w:rsidR="5C47982B" w:rsidP="5C47982B" w:rsidRDefault="5C47982B" w14:paraId="6325154F" w14:textId="6656068D">
            <w:pPr>
              <w:pStyle w:val="Encabezado"/>
              <w:tabs>
                <w:tab w:val="center" w:leader="none" w:pos="4252"/>
                <w:tab w:val="right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5C47982B" w:rsidR="5C47982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Quispe Cardenas Alvaro Rafael</w:t>
            </w:r>
          </w:p>
        </w:tc>
      </w:tr>
    </w:tbl>
    <w:p w:rsidR="00476585" w:rsidP="00D863D0" w:rsidRDefault="00833708" w14:paraId="7812320B" w14:textId="2A7ECB8A">
      <w:pPr>
        <w:pStyle w:val="Subttulo"/>
        <w:jc w:val="both"/>
        <w:rPr>
          <w:rFonts w:ascii="Tahoma" w:hAnsi="Tahoma" w:cs="Tahoma"/>
          <w:color w:val="000000" w:themeColor="text1"/>
        </w:rPr>
      </w:pPr>
      <w:r w:rsidRPr="00206681">
        <w:rPr>
          <w:rFonts w:ascii="Tahoma" w:hAnsi="Tahoma" w:cs="Tahoma"/>
          <w:color w:val="000000" w:themeColor="text1"/>
        </w:rPr>
        <w:br w:type="page"/>
      </w:r>
    </w:p>
    <w:p w:rsidRPr="00C86A99" w:rsidR="002627D0" w:rsidP="002627D0" w:rsidRDefault="002627D0" w14:paraId="426B030F" w14:textId="77777777">
      <w:pPr>
        <w:spacing w:line="240" w:lineRule="auto"/>
        <w:jc w:val="center"/>
        <w:rPr>
          <w:rFonts w:ascii="Muller Regular" w:hAnsi="Muller Regular" w:cs="Arial"/>
          <w:b/>
          <w:bCs/>
          <w:sz w:val="20"/>
        </w:rPr>
      </w:pPr>
      <w:r w:rsidRPr="00C86A99">
        <w:rPr>
          <w:rFonts w:ascii="Muller Regular" w:hAnsi="Muller Regular" w:cs="Arial"/>
          <w:b/>
          <w:bCs/>
          <w:sz w:val="20"/>
        </w:rPr>
        <w:lastRenderedPageBreak/>
        <w:t>HISTORIAL DE CAMBIOS DEL DOCUMENTO</w:t>
      </w:r>
    </w:p>
    <w:p w:rsidRPr="00C86A99" w:rsidR="002627D0" w:rsidP="002627D0" w:rsidRDefault="002627D0" w14:paraId="1E612ABF" w14:textId="77777777">
      <w:pPr>
        <w:spacing w:line="240" w:lineRule="auto"/>
        <w:jc w:val="center"/>
        <w:rPr>
          <w:rFonts w:ascii="Muller Regular" w:hAnsi="Muller Regular" w:cs="Arial"/>
          <w:b/>
          <w:bCs/>
          <w:sz w:val="20"/>
        </w:rPr>
      </w:pPr>
    </w:p>
    <w:p w:rsidRPr="00C86A99" w:rsidR="002627D0" w:rsidP="002627D0" w:rsidRDefault="002627D0" w14:paraId="10B1A221" w14:textId="77777777">
      <w:pPr>
        <w:spacing w:line="240" w:lineRule="auto"/>
        <w:jc w:val="center"/>
        <w:rPr>
          <w:rFonts w:ascii="Muller Regular" w:hAnsi="Muller Regular" w:cs="Arial"/>
          <w:b/>
          <w:bCs/>
          <w:sz w:val="20"/>
        </w:rPr>
      </w:pPr>
    </w:p>
    <w:tbl>
      <w:tblPr>
        <w:tblStyle w:val="Tablaprofesional"/>
        <w:tblW w:w="8931" w:type="dxa"/>
        <w:tblLook w:val="04A0" w:firstRow="1" w:lastRow="0" w:firstColumn="1" w:lastColumn="0" w:noHBand="0" w:noVBand="1"/>
      </w:tblPr>
      <w:tblGrid>
        <w:gridCol w:w="1134"/>
        <w:gridCol w:w="1560"/>
        <w:gridCol w:w="1984"/>
        <w:gridCol w:w="2410"/>
        <w:gridCol w:w="1843"/>
      </w:tblGrid>
      <w:tr w:rsidRPr="00C86A99" w:rsidR="002627D0" w:rsidTr="002627D0" w14:paraId="2247FD2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tcW w:w="1134" w:type="dxa"/>
            <w:noWrap/>
            <w:hideMark/>
          </w:tcPr>
          <w:p w:rsidRPr="00C86A99" w:rsidR="002627D0" w:rsidP="00B90DD9" w:rsidRDefault="002627D0" w14:paraId="09A57D12" w14:textId="77777777">
            <w:pPr>
              <w:spacing w:line="240" w:lineRule="auto"/>
              <w:jc w:val="center"/>
              <w:rPr>
                <w:rFonts w:ascii="Muller Regular" w:hAnsi="Muller Regular" w:cs="Arial"/>
                <w:b w:val="0"/>
                <w:bCs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Arial"/>
                <w:b w:val="0"/>
                <w:bCs w:val="0"/>
                <w:color w:val="FFFFFF" w:themeColor="background1"/>
                <w:sz w:val="20"/>
              </w:rPr>
              <w:t>VERSIÓN</w:t>
            </w:r>
          </w:p>
        </w:tc>
        <w:tc>
          <w:tcPr>
            <w:tcW w:w="1560" w:type="dxa"/>
            <w:noWrap/>
            <w:hideMark/>
          </w:tcPr>
          <w:p w:rsidRPr="00C86A99" w:rsidR="002627D0" w:rsidP="00B90DD9" w:rsidRDefault="002627D0" w14:paraId="2CBBCE0B" w14:textId="77777777">
            <w:pPr>
              <w:spacing w:line="240" w:lineRule="auto"/>
              <w:jc w:val="center"/>
              <w:rPr>
                <w:rFonts w:ascii="Muller Regular" w:hAnsi="Muller Regular" w:cs="Arial"/>
                <w:b w:val="0"/>
                <w:bCs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Arial"/>
                <w:b w:val="0"/>
                <w:bCs w:val="0"/>
                <w:color w:val="FFFFFF" w:themeColor="background1"/>
                <w:sz w:val="20"/>
              </w:rPr>
              <w:t>FECHA DE REVISIÓN</w:t>
            </w:r>
          </w:p>
        </w:tc>
        <w:tc>
          <w:tcPr>
            <w:tcW w:w="1984" w:type="dxa"/>
            <w:noWrap/>
            <w:hideMark/>
          </w:tcPr>
          <w:p w:rsidRPr="00C86A99" w:rsidR="002627D0" w:rsidP="00B90DD9" w:rsidRDefault="002627D0" w14:paraId="3BDC3FCF" w14:textId="77777777">
            <w:pPr>
              <w:spacing w:line="240" w:lineRule="auto"/>
              <w:jc w:val="center"/>
              <w:rPr>
                <w:rFonts w:ascii="Muller Regular" w:hAnsi="Muller Regular" w:cs="Arial"/>
                <w:b w:val="0"/>
                <w:bCs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Arial"/>
                <w:b w:val="0"/>
                <w:bCs w:val="0"/>
                <w:color w:val="FFFFFF" w:themeColor="background1"/>
                <w:sz w:val="20"/>
              </w:rPr>
              <w:t>ACTUALIZADO POR</w:t>
            </w:r>
          </w:p>
        </w:tc>
        <w:tc>
          <w:tcPr>
            <w:tcW w:w="2410" w:type="dxa"/>
            <w:noWrap/>
            <w:hideMark/>
          </w:tcPr>
          <w:p w:rsidRPr="00C86A99" w:rsidR="002627D0" w:rsidP="00B90DD9" w:rsidRDefault="002627D0" w14:paraId="0B88AA70" w14:textId="77777777">
            <w:pPr>
              <w:spacing w:line="240" w:lineRule="auto"/>
              <w:jc w:val="center"/>
              <w:rPr>
                <w:rFonts w:ascii="Muller Regular" w:hAnsi="Muller Regular" w:cs="Arial"/>
                <w:b w:val="0"/>
                <w:bCs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Arial"/>
                <w:b w:val="0"/>
                <w:bCs w:val="0"/>
                <w:color w:val="FFFFFF" w:themeColor="background1"/>
                <w:sz w:val="20"/>
              </w:rPr>
              <w:t>CARGO</w:t>
            </w:r>
          </w:p>
        </w:tc>
        <w:tc>
          <w:tcPr>
            <w:tcW w:w="1843" w:type="dxa"/>
            <w:noWrap/>
            <w:hideMark/>
          </w:tcPr>
          <w:p w:rsidRPr="00C86A99" w:rsidR="002627D0" w:rsidP="00B90DD9" w:rsidRDefault="002627D0" w14:paraId="14FF540C" w14:textId="77777777">
            <w:pPr>
              <w:spacing w:line="240" w:lineRule="auto"/>
              <w:jc w:val="center"/>
              <w:rPr>
                <w:rFonts w:ascii="Muller Regular" w:hAnsi="Muller Regular" w:cs="Arial"/>
                <w:b w:val="0"/>
                <w:bCs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Arial"/>
                <w:b w:val="0"/>
                <w:bCs w:val="0"/>
                <w:color w:val="FFFFFF" w:themeColor="background1"/>
                <w:sz w:val="20"/>
              </w:rPr>
              <w:t>DESCRIPCIÓN BREVE</w:t>
            </w:r>
          </w:p>
        </w:tc>
      </w:tr>
      <w:tr w:rsidRPr="00C86A99" w:rsidR="002627D0" w:rsidTr="002627D0" w14:paraId="7B9469CD" w14:textId="77777777">
        <w:trPr>
          <w:trHeight w:val="300"/>
        </w:trPr>
        <w:tc>
          <w:tcPr>
            <w:tcW w:w="1134" w:type="dxa"/>
            <w:noWrap/>
          </w:tcPr>
          <w:p w:rsidRPr="00C86A99" w:rsidR="002627D0" w:rsidP="00B90DD9" w:rsidRDefault="002627D0" w14:paraId="3EC825ED" w14:textId="77777777">
            <w:pPr>
              <w:spacing w:line="240" w:lineRule="auto"/>
              <w:jc w:val="center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001</w:t>
            </w:r>
          </w:p>
        </w:tc>
        <w:tc>
          <w:tcPr>
            <w:tcW w:w="1560" w:type="dxa"/>
            <w:noWrap/>
          </w:tcPr>
          <w:p w:rsidRPr="00C86A99" w:rsidR="002627D0" w:rsidP="00B90DD9" w:rsidRDefault="002627D0" w14:paraId="1F63BDA1" w14:textId="3D48DE2C">
            <w:pPr>
              <w:spacing w:line="240" w:lineRule="auto"/>
              <w:jc w:val="center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26-ene-2021</w:t>
            </w:r>
          </w:p>
        </w:tc>
        <w:tc>
          <w:tcPr>
            <w:tcW w:w="1984" w:type="dxa"/>
            <w:noWrap/>
          </w:tcPr>
          <w:p w:rsidRPr="00C86A99" w:rsidR="002627D0" w:rsidP="00B90DD9" w:rsidRDefault="002627D0" w14:paraId="3E7FAA92" w14:textId="4B0563A4">
            <w:pPr>
              <w:spacing w:line="240" w:lineRule="auto"/>
              <w:jc w:val="center"/>
              <w:rPr>
                <w:rFonts w:ascii="Muller Regular" w:hAnsi="Muller Regular" w:cs="Arial"/>
                <w:color w:val="000000"/>
                <w:sz w:val="20"/>
              </w:rPr>
            </w:pPr>
          </w:p>
        </w:tc>
        <w:tc>
          <w:tcPr>
            <w:tcW w:w="2410" w:type="dxa"/>
            <w:noWrap/>
          </w:tcPr>
          <w:p w:rsidRPr="00C86A99" w:rsidR="002627D0" w:rsidP="00B90DD9" w:rsidRDefault="002627D0" w14:paraId="42BF6773" w14:textId="28CC6FCF">
            <w:pPr>
              <w:spacing w:line="240" w:lineRule="auto"/>
              <w:jc w:val="center"/>
              <w:rPr>
                <w:rFonts w:ascii="Muller Regular" w:hAnsi="Muller Regular" w:cs="Arial"/>
                <w:color w:val="000000"/>
                <w:sz w:val="20"/>
              </w:rPr>
            </w:pPr>
          </w:p>
        </w:tc>
        <w:tc>
          <w:tcPr>
            <w:tcW w:w="1843" w:type="dxa"/>
            <w:noWrap/>
          </w:tcPr>
          <w:p w:rsidRPr="00C86A99" w:rsidR="002627D0" w:rsidP="00B90DD9" w:rsidRDefault="002627D0" w14:paraId="43F07A66" w14:textId="77777777">
            <w:pPr>
              <w:spacing w:line="240" w:lineRule="auto"/>
              <w:jc w:val="center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Versión inicial</w:t>
            </w:r>
          </w:p>
        </w:tc>
      </w:tr>
      <w:tr w:rsidRPr="00C86A99" w:rsidR="002627D0" w:rsidTr="002627D0" w14:paraId="78881A7C" w14:textId="77777777">
        <w:trPr>
          <w:trHeight w:val="300"/>
        </w:trPr>
        <w:tc>
          <w:tcPr>
            <w:tcW w:w="1134" w:type="dxa"/>
            <w:noWrap/>
            <w:hideMark/>
          </w:tcPr>
          <w:p w:rsidRPr="00C86A99" w:rsidR="002627D0" w:rsidP="00B90DD9" w:rsidRDefault="002627D0" w14:paraId="07ABDA02" w14:textId="77777777">
            <w:pPr>
              <w:spacing w:line="240" w:lineRule="auto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 </w:t>
            </w:r>
          </w:p>
        </w:tc>
        <w:tc>
          <w:tcPr>
            <w:tcW w:w="1560" w:type="dxa"/>
            <w:noWrap/>
            <w:hideMark/>
          </w:tcPr>
          <w:p w:rsidRPr="00C86A99" w:rsidR="002627D0" w:rsidP="00B90DD9" w:rsidRDefault="002627D0" w14:paraId="66D72E01" w14:textId="77777777">
            <w:pPr>
              <w:spacing w:line="240" w:lineRule="auto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 </w:t>
            </w:r>
          </w:p>
        </w:tc>
        <w:tc>
          <w:tcPr>
            <w:tcW w:w="1984" w:type="dxa"/>
            <w:noWrap/>
            <w:hideMark/>
          </w:tcPr>
          <w:p w:rsidRPr="00C86A99" w:rsidR="002627D0" w:rsidP="00B90DD9" w:rsidRDefault="002627D0" w14:paraId="680CCDCD" w14:textId="77777777">
            <w:pPr>
              <w:spacing w:line="240" w:lineRule="auto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 </w:t>
            </w:r>
          </w:p>
        </w:tc>
        <w:tc>
          <w:tcPr>
            <w:tcW w:w="2410" w:type="dxa"/>
            <w:noWrap/>
            <w:hideMark/>
          </w:tcPr>
          <w:p w:rsidRPr="00C86A99" w:rsidR="002627D0" w:rsidP="00B90DD9" w:rsidRDefault="002627D0" w14:paraId="4E4031D3" w14:textId="77777777">
            <w:pPr>
              <w:spacing w:line="240" w:lineRule="auto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 </w:t>
            </w:r>
          </w:p>
        </w:tc>
        <w:tc>
          <w:tcPr>
            <w:tcW w:w="1843" w:type="dxa"/>
            <w:noWrap/>
            <w:hideMark/>
          </w:tcPr>
          <w:p w:rsidRPr="00C86A99" w:rsidR="002627D0" w:rsidP="00B90DD9" w:rsidRDefault="002627D0" w14:paraId="0FC44B44" w14:textId="77777777">
            <w:pPr>
              <w:spacing w:line="240" w:lineRule="auto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 </w:t>
            </w:r>
          </w:p>
        </w:tc>
      </w:tr>
      <w:tr w:rsidRPr="00C86A99" w:rsidR="002627D0" w:rsidTr="002627D0" w14:paraId="4474748F" w14:textId="77777777">
        <w:trPr>
          <w:trHeight w:val="300"/>
        </w:trPr>
        <w:tc>
          <w:tcPr>
            <w:tcW w:w="1134" w:type="dxa"/>
            <w:noWrap/>
            <w:hideMark/>
          </w:tcPr>
          <w:p w:rsidRPr="00C86A99" w:rsidR="002627D0" w:rsidP="00B90DD9" w:rsidRDefault="002627D0" w14:paraId="186CFC63" w14:textId="77777777">
            <w:pPr>
              <w:spacing w:line="240" w:lineRule="auto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 </w:t>
            </w:r>
          </w:p>
        </w:tc>
        <w:tc>
          <w:tcPr>
            <w:tcW w:w="1560" w:type="dxa"/>
            <w:noWrap/>
            <w:hideMark/>
          </w:tcPr>
          <w:p w:rsidRPr="00C86A99" w:rsidR="002627D0" w:rsidP="00B90DD9" w:rsidRDefault="002627D0" w14:paraId="281B26D3" w14:textId="77777777">
            <w:pPr>
              <w:spacing w:line="240" w:lineRule="auto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 </w:t>
            </w:r>
          </w:p>
        </w:tc>
        <w:tc>
          <w:tcPr>
            <w:tcW w:w="1984" w:type="dxa"/>
            <w:noWrap/>
            <w:hideMark/>
          </w:tcPr>
          <w:p w:rsidRPr="00C86A99" w:rsidR="002627D0" w:rsidP="00B90DD9" w:rsidRDefault="002627D0" w14:paraId="34AD43B8" w14:textId="77777777">
            <w:pPr>
              <w:spacing w:line="240" w:lineRule="auto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 </w:t>
            </w:r>
          </w:p>
        </w:tc>
        <w:tc>
          <w:tcPr>
            <w:tcW w:w="2410" w:type="dxa"/>
            <w:noWrap/>
            <w:hideMark/>
          </w:tcPr>
          <w:p w:rsidRPr="00C86A99" w:rsidR="002627D0" w:rsidP="00B90DD9" w:rsidRDefault="002627D0" w14:paraId="760BC63A" w14:textId="77777777">
            <w:pPr>
              <w:spacing w:line="240" w:lineRule="auto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 </w:t>
            </w:r>
          </w:p>
        </w:tc>
        <w:tc>
          <w:tcPr>
            <w:tcW w:w="1843" w:type="dxa"/>
            <w:noWrap/>
            <w:hideMark/>
          </w:tcPr>
          <w:p w:rsidRPr="00C86A99" w:rsidR="002627D0" w:rsidP="00B90DD9" w:rsidRDefault="002627D0" w14:paraId="3CC09DD9" w14:textId="77777777">
            <w:pPr>
              <w:spacing w:line="240" w:lineRule="auto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 </w:t>
            </w:r>
          </w:p>
        </w:tc>
      </w:tr>
    </w:tbl>
    <w:p w:rsidRPr="00C86A99" w:rsidR="00D863D0" w:rsidP="00D863D0" w:rsidRDefault="00D863D0" w14:paraId="5D5336DC" w14:textId="7717225E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4D8E754C" w14:textId="6D36B5E7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66ED6231" w14:textId="3BDCD4A2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21D614BC" w14:textId="2CE62785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1486EE23" w14:textId="176A7FDF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6BB8489A" w14:textId="17C63DCC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2B3D8CB5" w14:textId="734BCE2C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3E3166B2" w14:textId="083D861F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3B4F035E" w14:textId="6140F826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147CC331" w14:textId="1158EC2C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1B68FE65" w14:textId="25F43B3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258F79C1" w14:textId="0C3EA86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5ACE1462" w14:textId="2EF0E592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6AA3D014" w14:textId="29727864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2781681A" w14:textId="2A8363C5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0D974A7F" w14:textId="00119A05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3E4E67EA" w14:textId="60F55B64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3FBFFB92" w14:textId="4322EDA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2E02E7F2" w14:textId="4088FA11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61EE3F22" w14:textId="0BF8D6D8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6456C7A0" w14:textId="703536F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44899205" w14:textId="6CB394F8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4066CF0D" w14:textId="4322015C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0A9B05E2" w14:textId="783D724F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68573E47" w14:textId="75FD141D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08F99313" w14:textId="698C012A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3B158A1D" w14:textId="44605CEB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3FD969CE" w14:textId="12BCD3CA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71159896" w14:textId="648BB923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="00D863D0" w:rsidP="00D863D0" w:rsidRDefault="00D863D0" w14:paraId="5F4A5D4A" w14:textId="04791AFA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="00C86A99" w:rsidP="00D863D0" w:rsidRDefault="00C86A99" w14:paraId="350C9135" w14:textId="3E2B746C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="00C86A99" w:rsidP="00D863D0" w:rsidRDefault="00C86A99" w14:paraId="241E28BB" w14:textId="340D4B13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="00C86A99" w:rsidP="00D863D0" w:rsidRDefault="00C86A99" w14:paraId="7D05FA21" w14:textId="6959C935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="00C86A99" w:rsidP="00D863D0" w:rsidRDefault="00C86A99" w14:paraId="3488F4F5" w14:textId="052A3AC4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="00C86A99" w:rsidP="00D863D0" w:rsidRDefault="00C86A99" w14:paraId="401D29ED" w14:textId="39DE2FD5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="00C86A99" w:rsidP="00D863D0" w:rsidRDefault="00C86A99" w14:paraId="1BDDC3D7" w14:textId="25AED132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="00C86A99" w:rsidP="00D863D0" w:rsidRDefault="00C86A99" w14:paraId="3E9C2695" w14:textId="0780FD8C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="00C86A99" w:rsidP="00D863D0" w:rsidRDefault="00C86A99" w14:paraId="7A8B880C" w14:textId="55EF2A4C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="00C86A99" w:rsidP="00D863D0" w:rsidRDefault="00C86A99" w14:paraId="53367BDA" w14:textId="6C3A36A8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="00C86A99" w:rsidP="00D863D0" w:rsidRDefault="00C86A99" w14:paraId="104FAA6B" w14:textId="5B49873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="00C86A99" w:rsidP="00D863D0" w:rsidRDefault="00C86A99" w14:paraId="2ED41EBF" w14:textId="1AAC44DB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="00C86A99" w:rsidP="00D863D0" w:rsidRDefault="00C86A99" w14:paraId="5DDA3343" w14:textId="16ED89E7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="00C86A99" w:rsidP="00D863D0" w:rsidRDefault="00C86A99" w14:paraId="2B981CBA" w14:textId="0592E557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C86A99" w:rsidP="00D863D0" w:rsidRDefault="00C86A99" w14:paraId="6F74DEF1" w14:textId="77777777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1B222468" w14:textId="07DB79F5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2627D0" w:rsidP="00D863D0" w:rsidRDefault="002627D0" w14:paraId="60ABA4FC" w14:textId="33E54D2F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2627D0" w:rsidP="00D863D0" w:rsidRDefault="002627D0" w14:paraId="7ECEE4A7" w14:textId="77777777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496BE0E7" w14:textId="7093129E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:rsidRPr="00C86A99" w:rsidR="00D863D0" w:rsidP="00D863D0" w:rsidRDefault="00D863D0" w14:paraId="21F2EBEE" w14:textId="18547CA5">
      <w:pPr>
        <w:pStyle w:val="Subttulo"/>
        <w:numPr>
          <w:ilvl w:val="0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lastRenderedPageBreak/>
        <w:t>Aplicación Móvil y Web</w:t>
      </w:r>
    </w:p>
    <w:p w:rsidRPr="00C86A99" w:rsidR="00D863D0" w:rsidP="00D863D0" w:rsidRDefault="00D863D0" w14:paraId="7C3E8806" w14:textId="77777777">
      <w:pPr>
        <w:pStyle w:val="Subttulo"/>
        <w:spacing w:line="160" w:lineRule="atLeast"/>
        <w:ind w:left="357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6"/>
      </w:tblGrid>
      <w:tr w:rsidRPr="00C86A99" w:rsidR="00D863D0" w:rsidTr="00D863D0" w14:paraId="5C713266" w14:textId="77777777">
        <w:tc>
          <w:tcPr>
            <w:tcW w:w="8806" w:type="dxa"/>
          </w:tcPr>
          <w:p w:rsidRPr="00C86A99" w:rsidR="00D863D0" w:rsidP="00D863D0" w:rsidRDefault="00D863D0" w14:paraId="172C5422" w14:textId="77777777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:rsidRPr="00C86A99" w:rsidR="00D863D0" w:rsidP="00D863D0" w:rsidRDefault="00D863D0" w14:paraId="2D0484C6" w14:textId="77777777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:rsidRPr="00C86A99" w:rsidR="00D863D0" w:rsidP="00D863D0" w:rsidRDefault="00371540" w14:paraId="72D05271" w14:textId="1034B415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  <w:t>EJEMPLO:</w:t>
            </w:r>
          </w:p>
          <w:p w:rsidRPr="00C86A99" w:rsidR="00D863D0" w:rsidP="00D863D0" w:rsidRDefault="00D863D0" w14:paraId="075F7ACB" w14:textId="77777777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:rsidRPr="00C86A99" w:rsidR="00D863D0" w:rsidP="00D863D0" w:rsidRDefault="00D863D0" w14:paraId="2EA73AC4" w14:textId="77777777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:rsidRPr="00C86A99" w:rsidR="00D863D0" w:rsidP="00D863D0" w:rsidRDefault="00371540" w14:paraId="06D67B69" w14:textId="66B1A182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/>
                <w:noProof/>
                <w:sz w:val="20"/>
              </w:rPr>
              <w:drawing>
                <wp:inline distT="0" distB="0" distL="0" distR="0" wp14:anchorId="5803CF71" wp14:editId="1B09C264">
                  <wp:extent cx="5598160" cy="2733040"/>
                  <wp:effectExtent l="0" t="0" r="2540" b="0"/>
                  <wp:docPr id="2" name="Imagen 2" descr="Arquitectura de aplicación Web centrada en el usuario por capas. | Download  Scientific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quitectura de aplicación Web centrada en el usuario por capas. | Download  Scientific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8160" cy="273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C86A99" w:rsidR="00D863D0" w:rsidP="00D863D0" w:rsidRDefault="00D863D0" w14:paraId="26E9A54D" w14:textId="77777777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:rsidRPr="00C86A99" w:rsidR="00D863D0" w:rsidP="00D863D0" w:rsidRDefault="00D863D0" w14:paraId="3D14723B" w14:textId="50ED4665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:rsidRPr="00C86A99" w:rsidR="00371540" w:rsidP="00D863D0" w:rsidRDefault="00371540" w14:paraId="39B27672" w14:textId="0E76C085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:rsidRPr="00C86A99" w:rsidR="00371540" w:rsidP="00D863D0" w:rsidRDefault="00371540" w14:paraId="7CC45E44" w14:textId="14616080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:rsidRPr="00C86A99" w:rsidR="00371540" w:rsidP="00D863D0" w:rsidRDefault="00371540" w14:paraId="76BFC379" w14:textId="35BAE2E8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:rsidRPr="00C86A99" w:rsidR="00371540" w:rsidP="00D863D0" w:rsidRDefault="00371540" w14:paraId="5D9FB220" w14:textId="52815947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:rsidRPr="00C86A99" w:rsidR="00371540" w:rsidP="00D863D0" w:rsidRDefault="00371540" w14:paraId="474AE8F6" w14:textId="1FD7FBFD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:rsidRPr="00C86A99" w:rsidR="00371540" w:rsidP="00D863D0" w:rsidRDefault="00371540" w14:paraId="3BEACB7D" w14:textId="77777777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:rsidRPr="00C86A99" w:rsidR="00D863D0" w:rsidP="00D863D0" w:rsidRDefault="00D863D0" w14:paraId="479FE717" w14:textId="7492C174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</w:tc>
      </w:tr>
    </w:tbl>
    <w:p w:rsidRPr="00C86A99" w:rsidR="00D863D0" w:rsidP="00D863D0" w:rsidRDefault="00D863D0" w14:paraId="502D8B70" w14:textId="77777777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D863D0" w:rsidP="00D863D0" w:rsidRDefault="00D863D0" w14:paraId="2E432B0E" w14:textId="259F52E5">
      <w:pPr>
        <w:pStyle w:val="Subttulo"/>
        <w:numPr>
          <w:ilvl w:val="1"/>
          <w:numId w:val="16"/>
        </w:numPr>
        <w:ind w:left="544" w:hanging="431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Propósito</w:t>
      </w:r>
    </w:p>
    <w:p w:rsidRPr="00C86A99" w:rsidR="00EA5CE2" w:rsidP="00EA5CE2" w:rsidRDefault="00EA5CE2" w14:paraId="6C3BEC30" w14:textId="77777777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11"/>
      </w:tblGrid>
      <w:tr w:rsidRPr="00C86A99" w:rsidR="00EA5CE2" w:rsidTr="00EA5CE2" w14:paraId="4F97005B" w14:textId="77777777">
        <w:tc>
          <w:tcPr>
            <w:tcW w:w="8811" w:type="dxa"/>
          </w:tcPr>
          <w:p w:rsidRPr="00C86A99" w:rsidR="00EA5CE2" w:rsidP="00EA5CE2" w:rsidRDefault="00762B7B" w14:paraId="1CA128AC" w14:textId="1AE11458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  <w:t>Propósito del documento</w:t>
            </w:r>
          </w:p>
          <w:p w:rsidRPr="00C86A99" w:rsidR="00EA5CE2" w:rsidP="00EA5CE2" w:rsidRDefault="00EA5CE2" w14:paraId="3887DF87" w14:textId="30AA9EF7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</w:tc>
      </w:tr>
    </w:tbl>
    <w:p w:rsidRPr="00C86A99" w:rsidR="00EA5CE2" w:rsidP="00EA5CE2" w:rsidRDefault="00EA5CE2" w14:paraId="384BA203" w14:textId="77777777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D863D0" w:rsidP="00D863D0" w:rsidRDefault="00D863D0" w14:paraId="6355A9C9" w14:textId="77777777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D863D0" w:rsidP="00D863D0" w:rsidRDefault="00D863D0" w14:paraId="6AD343B1" w14:textId="6DA21823">
      <w:pPr>
        <w:pStyle w:val="Subttulo"/>
        <w:numPr>
          <w:ilvl w:val="1"/>
          <w:numId w:val="16"/>
        </w:numPr>
        <w:ind w:left="544" w:hanging="431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Alcance</w:t>
      </w:r>
    </w:p>
    <w:p w:rsidRPr="00C86A99" w:rsidR="00EA5CE2" w:rsidP="00EA5CE2" w:rsidRDefault="00EA5CE2" w14:paraId="7E84E5C1" w14:textId="4B6F24CF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11"/>
      </w:tblGrid>
      <w:tr w:rsidRPr="00C86A99" w:rsidR="00EA5CE2" w:rsidTr="00EA5CE2" w14:paraId="3E9A1723" w14:textId="77777777">
        <w:tc>
          <w:tcPr>
            <w:tcW w:w="8811" w:type="dxa"/>
          </w:tcPr>
          <w:p w:rsidRPr="00C86A99" w:rsidR="00EA5CE2" w:rsidP="00EA5CE2" w:rsidRDefault="00762B7B" w14:paraId="5E5A8717" w14:textId="2BAC6F16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  <w:t>Alcance del documento</w:t>
            </w:r>
          </w:p>
          <w:p w:rsidRPr="00C86A99" w:rsidR="00EA5CE2" w:rsidP="00EA5CE2" w:rsidRDefault="00EA5CE2" w14:paraId="3757CE82" w14:textId="75EB48F3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</w:tc>
      </w:tr>
    </w:tbl>
    <w:p w:rsidRPr="00C86A99" w:rsidR="00EA5CE2" w:rsidP="00EA5CE2" w:rsidRDefault="00EA5CE2" w14:paraId="01E3F13E" w14:textId="77777777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371540" w:rsidP="00371540" w:rsidRDefault="00371540" w14:paraId="6375CF19" w14:textId="77777777">
      <w:pPr>
        <w:pStyle w:val="Prrafodelista"/>
        <w:rPr>
          <w:rFonts w:ascii="Muller Regular" w:hAnsi="Muller Regular" w:cs="Tahoma"/>
          <w:b/>
          <w:bCs/>
          <w:color w:val="000000" w:themeColor="text1"/>
          <w:sz w:val="20"/>
        </w:rPr>
      </w:pPr>
    </w:p>
    <w:p w:rsidR="00D863D0" w:rsidP="00D863D0" w:rsidRDefault="00D863D0" w14:paraId="1473B8DB" w14:textId="7CEC0AB2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="00762B7B" w:rsidP="00D863D0" w:rsidRDefault="00762B7B" w14:paraId="3A9CE611" w14:textId="77777777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="00762B7B" w:rsidP="00D863D0" w:rsidRDefault="00762B7B" w14:paraId="2C1042EA" w14:textId="77777777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762B7B" w:rsidP="00D863D0" w:rsidRDefault="00762B7B" w14:paraId="6C7F30A7" w14:textId="77777777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D863D0" w:rsidP="00D863D0" w:rsidRDefault="00D863D0" w14:paraId="06633877" w14:textId="7641228C">
      <w:pPr>
        <w:pStyle w:val="Subttulo"/>
        <w:numPr>
          <w:ilvl w:val="0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Objetivos del Proyecto</w:t>
      </w:r>
    </w:p>
    <w:p w:rsidRPr="00C86A99" w:rsidR="00EA5CE2" w:rsidP="00EA5CE2" w:rsidRDefault="00EA5CE2" w14:paraId="3BD75C41" w14:textId="77777777">
      <w:pPr>
        <w:pStyle w:val="Subttulo"/>
        <w:ind w:left="36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11"/>
      </w:tblGrid>
      <w:tr w:rsidRPr="00C86A99" w:rsidR="00EA5CE2" w:rsidTr="00EA5CE2" w14:paraId="3855A179" w14:textId="77777777">
        <w:tc>
          <w:tcPr>
            <w:tcW w:w="8811" w:type="dxa"/>
          </w:tcPr>
          <w:p w:rsidRPr="00C86A99" w:rsidR="00EA5CE2" w:rsidP="00EA5CE2" w:rsidRDefault="00762B7B" w14:paraId="100C062D" w14:textId="317E63E7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  <w:t>El objetivo de este aplicativo es automatizar los principales procesos de las áreas de ventas, almacén, compras, soporte técnico y administración.</w:t>
            </w:r>
          </w:p>
        </w:tc>
      </w:tr>
    </w:tbl>
    <w:p w:rsidRPr="00C86A99" w:rsidR="00D863D0" w:rsidP="00D863D0" w:rsidRDefault="00D863D0" w14:paraId="51E1340A" w14:textId="77777777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D863D0" w:rsidP="00D863D0" w:rsidRDefault="00D863D0" w14:paraId="75351018" w14:textId="45A859F1">
      <w:pPr>
        <w:pStyle w:val="Subttulo"/>
        <w:numPr>
          <w:ilvl w:val="0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Requerimientos Funcionales</w:t>
      </w:r>
    </w:p>
    <w:p w:rsidRPr="00C86A99" w:rsidR="00371540" w:rsidP="00371540" w:rsidRDefault="00371540" w14:paraId="21671608" w14:textId="77777777">
      <w:pPr>
        <w:pStyle w:val="Prrafodelista"/>
        <w:rPr>
          <w:rFonts w:ascii="Muller Regular" w:hAnsi="Muller Regular" w:cs="Tahoma"/>
          <w:b/>
          <w:bCs/>
          <w:color w:val="000000" w:themeColor="text1"/>
          <w:sz w:val="20"/>
        </w:rPr>
      </w:pPr>
    </w:p>
    <w:p w:rsidR="00762B7B" w:rsidP="00762B7B" w:rsidRDefault="00371540" w14:paraId="0E22E8A3" w14:textId="33CF4D52">
      <w:pPr>
        <w:pStyle w:val="Subttulo"/>
        <w:numPr>
          <w:ilvl w:val="1"/>
          <w:numId w:val="15"/>
        </w:numPr>
        <w:ind w:left="170" w:firstLine="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Requerimientos Funcionales para la Aplicación Móvil</w:t>
      </w:r>
    </w:p>
    <w:p w:rsidR="00762B7B" w:rsidP="00762B7B" w:rsidRDefault="00762B7B" w14:paraId="5885BBA5" w14:textId="77777777">
      <w:pPr>
        <w:pStyle w:val="Subttulo"/>
        <w:ind w:left="36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762B7B" w:rsidR="00762B7B" w:rsidP="00762B7B" w:rsidRDefault="00762B7B" w14:paraId="4F752483" w14:textId="57639ECD">
      <w:pPr>
        <w:pStyle w:val="Subttulo"/>
        <w:ind w:left="360"/>
        <w:jc w:val="both"/>
        <w:rPr>
          <w:rFonts w:ascii="Muller Regular" w:hAnsi="Muller Regular" w:cs="Tahoma"/>
          <w:color w:val="000000" w:themeColor="text1"/>
          <w:sz w:val="20"/>
          <w:u w:val="single"/>
        </w:rPr>
      </w:pPr>
      <w:r w:rsidRPr="00762B7B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>&lt;AQUÍ SE PODRAN TODOS LOS REQUERIMIENTOS DEL APLICATIVO MOVIL&gt;</w:t>
      </w:r>
    </w:p>
    <w:p w:rsidRPr="00C86A99" w:rsidR="00371540" w:rsidP="00371540" w:rsidRDefault="00371540" w14:paraId="31C43684" w14:textId="77777777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profesional"/>
        <w:tblW w:w="9924" w:type="dxa"/>
        <w:tblInd w:w="-434" w:type="dxa"/>
        <w:tblLayout w:type="fixed"/>
        <w:tblLook w:val="04A0" w:firstRow="1" w:lastRow="0" w:firstColumn="1" w:lastColumn="0" w:noHBand="0" w:noVBand="1"/>
      </w:tblPr>
      <w:tblGrid>
        <w:gridCol w:w="1393"/>
        <w:gridCol w:w="2719"/>
        <w:gridCol w:w="5812"/>
      </w:tblGrid>
      <w:tr w:rsidRPr="00C86A99" w:rsidR="00371540" w:rsidTr="5C47982B" w14:paraId="4ADBD3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C86A99" w:rsidR="00371540" w:rsidP="5C47982B" w:rsidRDefault="00371540" w14:paraId="48CE55AA" w14:textId="052D6C09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  <w:szCs w:val="20"/>
                <w:lang w:val="es-ES"/>
              </w:rPr>
            </w:pPr>
            <w:r w:rsidRPr="5C47982B" w:rsidR="00371540">
              <w:rPr>
                <w:rFonts w:ascii="Muller Regular" w:hAnsi="Muller Regular" w:cs="Tahoma"/>
                <w:color w:val="FFFFFF" w:themeColor="background1" w:themeTint="FF" w:themeShade="FF"/>
                <w:sz w:val="20"/>
                <w:szCs w:val="20"/>
                <w:lang w:val="es-ES"/>
              </w:rPr>
              <w:t xml:space="preserve">Cod. </w:t>
            </w:r>
            <w:r w:rsidRPr="5C47982B" w:rsidR="00371540">
              <w:rPr>
                <w:rFonts w:ascii="Muller Regular" w:hAnsi="Muller Regular" w:cs="Tahoma"/>
                <w:color w:val="FFFFFF" w:themeColor="background1" w:themeTint="FF" w:themeShade="FF"/>
                <w:sz w:val="20"/>
                <w:szCs w:val="20"/>
                <w:lang w:val="es-ES"/>
              </w:rPr>
              <w:t>Req</w:t>
            </w:r>
            <w:r w:rsidRPr="5C47982B" w:rsidR="00371540">
              <w:rPr>
                <w:rFonts w:ascii="Muller Regular" w:hAnsi="Muller Regular" w:cs="Tahoma"/>
                <w:color w:val="FFFFFF" w:themeColor="background1" w:themeTint="FF" w:themeShade="FF"/>
                <w:sz w:val="20"/>
                <w:szCs w:val="20"/>
                <w:lang w:val="es-E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9" w:type="dxa"/>
            <w:tcMar/>
          </w:tcPr>
          <w:p w:rsidRPr="00C86A99" w:rsidR="00371540" w:rsidP="00371540" w:rsidRDefault="00371540" w14:paraId="2EB93A38" w14:textId="3A963663">
            <w:pPr>
              <w:pStyle w:val="Textoindependiente"/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  <w:t>Nombre Requerimiento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12" w:type="dxa"/>
            <w:tcMar/>
          </w:tcPr>
          <w:p w:rsidRPr="00C86A99" w:rsidR="00371540" w:rsidP="00371540" w:rsidRDefault="00371540" w14:paraId="12FB398F" w14:textId="2FB158BF">
            <w:pPr>
              <w:pStyle w:val="Textoindependiente"/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  <w:t>Descripción</w:t>
            </w:r>
          </w:p>
        </w:tc>
      </w:tr>
      <w:tr w:rsidRPr="00C86A99" w:rsidR="00371540" w:rsidTr="5C47982B" w14:paraId="053C869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C86A99" w:rsidR="00371540" w:rsidP="00371540" w:rsidRDefault="00371540" w14:paraId="6E5949CB" w14:textId="293977C9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9" w:type="dxa"/>
            <w:tcMar/>
          </w:tcPr>
          <w:p w:rsidRPr="00C86A99" w:rsidR="00371540" w:rsidP="00371540" w:rsidRDefault="00371540" w14:paraId="7270E748" w14:textId="33FA6D22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12" w:type="dxa"/>
            <w:tcMar/>
          </w:tcPr>
          <w:p w:rsidRPr="00C86A99" w:rsidR="00371540" w:rsidP="00371540" w:rsidRDefault="00371540" w14:paraId="70659CC8" w14:textId="1EDD89C1">
            <w:pPr>
              <w:autoSpaceDE w:val="0"/>
              <w:autoSpaceDN w:val="0"/>
              <w:adjustRightInd w:val="0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Pr="00C86A99" w:rsidR="00371540" w:rsidTr="5C47982B" w14:paraId="4AE9197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C86A99" w:rsidR="00371540" w:rsidP="00181660" w:rsidRDefault="00371540" w14:paraId="7E0411EA" w14:textId="14ECF62F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9" w:type="dxa"/>
            <w:tcMar/>
          </w:tcPr>
          <w:p w:rsidRPr="00C86A99" w:rsidR="00371540" w:rsidP="00181660" w:rsidRDefault="00371540" w14:paraId="7D302DA6" w14:textId="2CAA1B7B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12" w:type="dxa"/>
            <w:tcMar/>
          </w:tcPr>
          <w:p w:rsidRPr="00C86A99" w:rsidR="00371540" w:rsidP="00181660" w:rsidRDefault="00371540" w14:paraId="04299942" w14:textId="27F63DB5">
            <w:pPr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Pr="00C86A99" w:rsidR="00371540" w:rsidTr="5C47982B" w14:paraId="5578B87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C86A99" w:rsidR="00371540" w:rsidP="00181660" w:rsidRDefault="00371540" w14:paraId="6B83F088" w14:textId="61AD1AE6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9" w:type="dxa"/>
            <w:tcMar/>
          </w:tcPr>
          <w:p w:rsidRPr="00C86A99" w:rsidR="00371540" w:rsidP="00181660" w:rsidRDefault="00371540" w14:paraId="48A67691" w14:textId="77777777">
            <w:pPr>
              <w:ind w:firstLine="709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12" w:type="dxa"/>
            <w:tcMar/>
          </w:tcPr>
          <w:p w:rsidRPr="00C86A99" w:rsidR="00371540" w:rsidP="00181660" w:rsidRDefault="00371540" w14:paraId="11A72D12" w14:textId="77777777">
            <w:pPr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Pr="00C86A99" w:rsidR="00371540" w:rsidTr="5C47982B" w14:paraId="6862FED8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C86A99" w:rsidR="00371540" w:rsidP="00181660" w:rsidRDefault="00371540" w14:paraId="134AB961" w14:textId="68F9F6FC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9" w:type="dxa"/>
            <w:tcMar/>
          </w:tcPr>
          <w:p w:rsidRPr="00C86A99" w:rsidR="00371540" w:rsidP="00181660" w:rsidRDefault="00371540" w14:paraId="5820D509" w14:textId="77777777">
            <w:pPr>
              <w:ind w:firstLine="709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12" w:type="dxa"/>
            <w:tcMar/>
          </w:tcPr>
          <w:p w:rsidRPr="00C86A99" w:rsidR="00371540" w:rsidP="00181660" w:rsidRDefault="00371540" w14:paraId="7E99ABDB" w14:textId="48EDE1BD">
            <w:pPr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Pr="00C86A99" w:rsidR="00371540" w:rsidTr="5C47982B" w14:paraId="0308075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C86A99" w:rsidR="00371540" w:rsidP="00181660" w:rsidRDefault="00371540" w14:paraId="38D7A246" w14:textId="0372D6B2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9" w:type="dxa"/>
            <w:tcMar/>
          </w:tcPr>
          <w:p w:rsidRPr="00C86A99" w:rsidR="00371540" w:rsidP="00181660" w:rsidRDefault="00371540" w14:paraId="1B3E976C" w14:textId="77777777">
            <w:pPr>
              <w:ind w:firstLine="709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12" w:type="dxa"/>
            <w:tcMar/>
          </w:tcPr>
          <w:p w:rsidRPr="00C86A99" w:rsidR="00371540" w:rsidP="00181660" w:rsidRDefault="00371540" w14:paraId="4B43CC78" w14:textId="58850DE4">
            <w:pPr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Pr="00C86A99" w:rsidR="00371540" w:rsidTr="5C47982B" w14:paraId="269E2770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C86A99" w:rsidR="00371540" w:rsidP="00181660" w:rsidRDefault="00371540" w14:paraId="660D5B3B" w14:textId="67A32F99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9" w:type="dxa"/>
            <w:tcMar/>
          </w:tcPr>
          <w:p w:rsidRPr="00C86A99" w:rsidR="00371540" w:rsidP="00181660" w:rsidRDefault="00371540" w14:paraId="0F7C3CFB" w14:textId="77777777">
            <w:pPr>
              <w:ind w:firstLine="709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12" w:type="dxa"/>
            <w:tcMar/>
          </w:tcPr>
          <w:p w:rsidRPr="00C86A99" w:rsidR="00371540" w:rsidP="00181660" w:rsidRDefault="00371540" w14:paraId="1C8B49E2" w14:textId="77777777">
            <w:pPr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</w:tbl>
    <w:p w:rsidRPr="00C86A99" w:rsidR="00371540" w:rsidP="00371540" w:rsidRDefault="00371540" w14:paraId="72B479E3" w14:textId="77777777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="00371540" w:rsidP="00371540" w:rsidRDefault="00371540" w14:paraId="228BF860" w14:textId="45C7EB96">
      <w:pPr>
        <w:pStyle w:val="Subttulo"/>
        <w:numPr>
          <w:ilvl w:val="1"/>
          <w:numId w:val="15"/>
        </w:numPr>
        <w:ind w:left="170" w:firstLine="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Requerimientos Funcionales para la Aplicación Web</w:t>
      </w:r>
    </w:p>
    <w:p w:rsidR="00762B7B" w:rsidP="00762B7B" w:rsidRDefault="00762B7B" w14:paraId="5A35ECB9" w14:textId="77777777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762B7B" w:rsidR="00762B7B" w:rsidP="00762B7B" w:rsidRDefault="00762B7B" w14:paraId="35BD5635" w14:textId="3251D3D3">
      <w:pPr>
        <w:pStyle w:val="Subttulo"/>
        <w:ind w:left="170"/>
        <w:jc w:val="both"/>
        <w:rPr>
          <w:rFonts w:ascii="Muller Regular" w:hAnsi="Muller Regular" w:cs="Tahoma"/>
          <w:color w:val="000000" w:themeColor="text1"/>
          <w:sz w:val="20"/>
          <w:u w:val="single"/>
        </w:rPr>
      </w:pPr>
      <w:r w:rsidRPr="00762B7B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>&lt;AQUÍ SE PODRAN TODOS LOS REQUERIMIENTO DEL APLICATIVO WEB&gt;</w:t>
      </w:r>
    </w:p>
    <w:p w:rsidRPr="00C86A99" w:rsidR="00371540" w:rsidP="00371540" w:rsidRDefault="00371540" w14:paraId="21A5A732" w14:textId="77777777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profesional"/>
        <w:tblW w:w="9924" w:type="dxa"/>
        <w:tblInd w:w="-434" w:type="dxa"/>
        <w:tblLayout w:type="fixed"/>
        <w:tblLook w:val="04A0" w:firstRow="1" w:lastRow="0" w:firstColumn="1" w:lastColumn="0" w:noHBand="0" w:noVBand="1"/>
      </w:tblPr>
      <w:tblGrid>
        <w:gridCol w:w="1393"/>
        <w:gridCol w:w="2719"/>
        <w:gridCol w:w="5812"/>
      </w:tblGrid>
      <w:tr w:rsidRPr="00C86A99" w:rsidR="00371540" w:rsidTr="5C47982B" w14:paraId="5A815F2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C86A99" w:rsidR="00371540" w:rsidP="5C47982B" w:rsidRDefault="00371540" w14:paraId="320B965C" w14:textId="77777777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  <w:szCs w:val="20"/>
                <w:lang w:val="es-ES"/>
              </w:rPr>
            </w:pPr>
            <w:r w:rsidRPr="5C47982B" w:rsidR="00371540">
              <w:rPr>
                <w:rFonts w:ascii="Muller Regular" w:hAnsi="Muller Regular" w:cs="Tahoma"/>
                <w:color w:val="FFFFFF" w:themeColor="background1" w:themeTint="FF" w:themeShade="FF"/>
                <w:sz w:val="20"/>
                <w:szCs w:val="20"/>
                <w:lang w:val="es-ES"/>
              </w:rPr>
              <w:t xml:space="preserve">Cod. </w:t>
            </w:r>
            <w:r w:rsidRPr="5C47982B" w:rsidR="00371540">
              <w:rPr>
                <w:rFonts w:ascii="Muller Regular" w:hAnsi="Muller Regular" w:cs="Tahoma"/>
                <w:color w:val="FFFFFF" w:themeColor="background1" w:themeTint="FF" w:themeShade="FF"/>
                <w:sz w:val="20"/>
                <w:szCs w:val="20"/>
                <w:lang w:val="es-ES"/>
              </w:rPr>
              <w:t>Req</w:t>
            </w:r>
            <w:r w:rsidRPr="5C47982B" w:rsidR="00371540">
              <w:rPr>
                <w:rFonts w:ascii="Muller Regular" w:hAnsi="Muller Regular" w:cs="Tahoma"/>
                <w:color w:val="FFFFFF" w:themeColor="background1" w:themeTint="FF" w:themeShade="FF"/>
                <w:sz w:val="20"/>
                <w:szCs w:val="20"/>
                <w:lang w:val="es-E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9" w:type="dxa"/>
            <w:tcMar/>
          </w:tcPr>
          <w:p w:rsidRPr="00C86A99" w:rsidR="00371540" w:rsidP="00181660" w:rsidRDefault="00371540" w14:paraId="0194217D" w14:textId="77777777">
            <w:pPr>
              <w:pStyle w:val="Textoindependiente"/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  <w:t>Nombre Requerimiento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12" w:type="dxa"/>
            <w:tcMar/>
          </w:tcPr>
          <w:p w:rsidRPr="00C86A99" w:rsidR="00371540" w:rsidP="00181660" w:rsidRDefault="00371540" w14:paraId="2AD578A0" w14:textId="77777777">
            <w:pPr>
              <w:pStyle w:val="Textoindependiente"/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  <w:t>Descripción</w:t>
            </w:r>
          </w:p>
        </w:tc>
      </w:tr>
      <w:tr w:rsidRPr="00C86A99" w:rsidR="00371540" w:rsidTr="5C47982B" w14:paraId="3CC34453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C86A99" w:rsidR="00371540" w:rsidP="00181660" w:rsidRDefault="00371540" w14:paraId="302C3605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9" w:type="dxa"/>
            <w:tcMar/>
          </w:tcPr>
          <w:p w:rsidRPr="00C86A99" w:rsidR="00371540" w:rsidP="00181660" w:rsidRDefault="00371540" w14:paraId="2B212DB1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12" w:type="dxa"/>
            <w:tcMar/>
          </w:tcPr>
          <w:p w:rsidRPr="00C86A99" w:rsidR="00371540" w:rsidP="00181660" w:rsidRDefault="00371540" w14:paraId="32E2AAE8" w14:textId="77777777">
            <w:pPr>
              <w:autoSpaceDE w:val="0"/>
              <w:autoSpaceDN w:val="0"/>
              <w:adjustRightInd w:val="0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Pr="00C86A99" w:rsidR="00371540" w:rsidTr="5C47982B" w14:paraId="37CA231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C86A99" w:rsidR="00371540" w:rsidP="00181660" w:rsidRDefault="00371540" w14:paraId="2A20E6EA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9" w:type="dxa"/>
            <w:tcMar/>
          </w:tcPr>
          <w:p w:rsidRPr="00C86A99" w:rsidR="00371540" w:rsidP="00181660" w:rsidRDefault="00371540" w14:paraId="4B4772C7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12" w:type="dxa"/>
            <w:tcMar/>
          </w:tcPr>
          <w:p w:rsidRPr="00C86A99" w:rsidR="00371540" w:rsidP="00181660" w:rsidRDefault="00371540" w14:paraId="0F0B18FC" w14:textId="77777777">
            <w:pPr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Pr="00C86A99" w:rsidR="00371540" w:rsidTr="5C47982B" w14:paraId="5B2A58E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C86A99" w:rsidR="00371540" w:rsidP="00181660" w:rsidRDefault="00371540" w14:paraId="60B1BF6A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9" w:type="dxa"/>
            <w:tcMar/>
          </w:tcPr>
          <w:p w:rsidRPr="00C86A99" w:rsidR="00371540" w:rsidP="00181660" w:rsidRDefault="00371540" w14:paraId="1E0921F9" w14:textId="77777777">
            <w:pPr>
              <w:ind w:firstLine="709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12" w:type="dxa"/>
            <w:tcMar/>
          </w:tcPr>
          <w:p w:rsidRPr="00C86A99" w:rsidR="00371540" w:rsidP="00181660" w:rsidRDefault="00371540" w14:paraId="5F69067A" w14:textId="77777777">
            <w:pPr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Pr="00C86A99" w:rsidR="00371540" w:rsidTr="5C47982B" w14:paraId="0D42C45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C86A99" w:rsidR="00371540" w:rsidP="00181660" w:rsidRDefault="00371540" w14:paraId="02A25770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9" w:type="dxa"/>
            <w:tcMar/>
          </w:tcPr>
          <w:p w:rsidRPr="00C86A99" w:rsidR="00371540" w:rsidP="00181660" w:rsidRDefault="00371540" w14:paraId="29012746" w14:textId="77777777">
            <w:pPr>
              <w:ind w:firstLine="709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12" w:type="dxa"/>
            <w:tcMar/>
          </w:tcPr>
          <w:p w:rsidRPr="00C86A99" w:rsidR="00371540" w:rsidP="00181660" w:rsidRDefault="00371540" w14:paraId="2C4C7C21" w14:textId="77777777">
            <w:pPr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Pr="00C86A99" w:rsidR="00371540" w:rsidTr="5C47982B" w14:paraId="61E212D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C86A99" w:rsidR="00371540" w:rsidP="00181660" w:rsidRDefault="00371540" w14:paraId="55735350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9" w:type="dxa"/>
            <w:tcMar/>
          </w:tcPr>
          <w:p w:rsidRPr="00C86A99" w:rsidR="00371540" w:rsidP="00181660" w:rsidRDefault="00371540" w14:paraId="444FFAC1" w14:textId="77777777">
            <w:pPr>
              <w:ind w:firstLine="709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12" w:type="dxa"/>
            <w:tcMar/>
          </w:tcPr>
          <w:p w:rsidRPr="00C86A99" w:rsidR="00371540" w:rsidP="00181660" w:rsidRDefault="00371540" w14:paraId="4B539E05" w14:textId="77777777">
            <w:pPr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Pr="00C86A99" w:rsidR="00371540" w:rsidTr="5C47982B" w14:paraId="2189FD52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C86A99" w:rsidR="00371540" w:rsidP="00181660" w:rsidRDefault="00371540" w14:paraId="38F98099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9" w:type="dxa"/>
            <w:tcMar/>
          </w:tcPr>
          <w:p w:rsidRPr="00C86A99" w:rsidR="00371540" w:rsidP="00181660" w:rsidRDefault="00371540" w14:paraId="56C733CA" w14:textId="77777777">
            <w:pPr>
              <w:ind w:firstLine="709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12" w:type="dxa"/>
            <w:tcMar/>
          </w:tcPr>
          <w:p w:rsidRPr="00C86A99" w:rsidR="00371540" w:rsidP="00181660" w:rsidRDefault="00371540" w14:paraId="331AADCA" w14:textId="77777777">
            <w:pPr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</w:tbl>
    <w:p w:rsidRPr="00C86A99" w:rsidR="00371540" w:rsidP="00371540" w:rsidRDefault="00371540" w14:paraId="1CC7A4D7" w14:textId="77777777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371540" w:rsidP="00371540" w:rsidRDefault="00371540" w14:paraId="75E059D7" w14:textId="2993F367">
      <w:pPr>
        <w:pStyle w:val="Subttulo"/>
        <w:numPr>
          <w:ilvl w:val="1"/>
          <w:numId w:val="15"/>
        </w:numPr>
        <w:ind w:left="170" w:firstLine="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Inventario de Casos de Uso de la Aplicación Móvil</w:t>
      </w:r>
    </w:p>
    <w:p w:rsidR="0097748B" w:rsidP="0097748B" w:rsidRDefault="0097748B" w14:paraId="2BED74E9" w14:textId="77777777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762B7B" w:rsidR="00762B7B" w:rsidP="0097748B" w:rsidRDefault="00762B7B" w14:paraId="13C16AFF" w14:textId="5701889E">
      <w:pPr>
        <w:pStyle w:val="Subttulo"/>
        <w:ind w:left="170"/>
        <w:jc w:val="both"/>
        <w:rPr>
          <w:rFonts w:ascii="Muller Regular" w:hAnsi="Muller Regular" w:cs="Tahoma"/>
          <w:color w:val="000000" w:themeColor="text1"/>
          <w:sz w:val="20"/>
          <w:u w:val="single"/>
        </w:rPr>
      </w:pPr>
      <w:r w:rsidRPr="00762B7B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>&lt;AQUÍ SE PONDRAN LOS NOMBRES DE LOS CASOS DE USO QUE ESTAN ASOCIADOS A LOS REQUERIMIENTOS MOVILES&gt;</w:t>
      </w:r>
    </w:p>
    <w:p w:rsidRPr="00C86A99" w:rsidR="00762B7B" w:rsidP="0097748B" w:rsidRDefault="00762B7B" w14:paraId="6FCC21CF" w14:textId="77777777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48"/>
        <w:gridCol w:w="2410"/>
        <w:gridCol w:w="709"/>
        <w:gridCol w:w="5557"/>
      </w:tblGrid>
      <w:tr w:rsidRPr="00C86A99" w:rsidR="0097748B" w:rsidTr="0097748B" w14:paraId="1FA5EDD7" w14:textId="77777777">
        <w:tc>
          <w:tcPr>
            <w:tcW w:w="1248" w:type="dxa"/>
            <w:shd w:val="clear" w:color="auto" w:fill="000000" w:themeFill="text1"/>
          </w:tcPr>
          <w:p w:rsidRPr="00C86A99" w:rsidR="0097748B" w:rsidP="00181660" w:rsidRDefault="0097748B" w14:paraId="6BA79BB8" w14:textId="77777777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  <w:t>Cod. CU</w:t>
            </w:r>
          </w:p>
        </w:tc>
        <w:tc>
          <w:tcPr>
            <w:tcW w:w="2410" w:type="dxa"/>
            <w:shd w:val="clear" w:color="auto" w:fill="000000" w:themeFill="text1"/>
          </w:tcPr>
          <w:p w:rsidRPr="00C86A99" w:rsidR="0097748B" w:rsidP="00181660" w:rsidRDefault="0097748B" w14:paraId="180DD7C9" w14:textId="77777777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  <w:t xml:space="preserve">Nombre Caso de Uso </w:t>
            </w:r>
          </w:p>
        </w:tc>
        <w:tc>
          <w:tcPr>
            <w:tcW w:w="709" w:type="dxa"/>
            <w:shd w:val="clear" w:color="auto" w:fill="000000" w:themeFill="text1"/>
          </w:tcPr>
          <w:p w:rsidRPr="00C86A99" w:rsidR="0097748B" w:rsidP="00181660" w:rsidRDefault="0097748B" w14:paraId="661BE9E6" w14:textId="77777777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  <w:t>RF</w:t>
            </w:r>
          </w:p>
        </w:tc>
        <w:tc>
          <w:tcPr>
            <w:tcW w:w="5557" w:type="dxa"/>
            <w:shd w:val="clear" w:color="auto" w:fill="000000" w:themeFill="text1"/>
          </w:tcPr>
          <w:p w:rsidRPr="00C86A99" w:rsidR="0097748B" w:rsidP="00181660" w:rsidRDefault="0097748B" w14:paraId="57E8F904" w14:textId="77777777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  <w:t>Descripción</w:t>
            </w:r>
          </w:p>
        </w:tc>
      </w:tr>
      <w:tr w:rsidRPr="00C86A99" w:rsidR="0097748B" w:rsidTr="0097748B" w14:paraId="6E89C6C2" w14:textId="77777777">
        <w:tc>
          <w:tcPr>
            <w:tcW w:w="1248" w:type="dxa"/>
          </w:tcPr>
          <w:p w:rsidRPr="00C86A99" w:rsidR="0097748B" w:rsidP="00181660" w:rsidRDefault="0097748B" w14:paraId="3BA20D59" w14:textId="17E35959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:rsidRPr="00C86A99" w:rsidR="0097748B" w:rsidP="00181660" w:rsidRDefault="0097748B" w14:paraId="52E6EAAB" w14:textId="29009F13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:rsidRPr="00C86A99" w:rsidR="0097748B" w:rsidP="00181660" w:rsidRDefault="0097748B" w14:paraId="7FC58C11" w14:textId="03107261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:rsidRPr="00C86A99" w:rsidR="0097748B" w:rsidP="00181660" w:rsidRDefault="0097748B" w14:paraId="16BD12E0" w14:textId="7483E5B6">
            <w:pPr>
              <w:rPr>
                <w:rFonts w:ascii="Muller Regular" w:hAnsi="Muller Regular" w:cs="Tahoma"/>
                <w:sz w:val="20"/>
              </w:rPr>
            </w:pPr>
          </w:p>
        </w:tc>
      </w:tr>
      <w:tr w:rsidRPr="00C86A99" w:rsidR="0097748B" w:rsidTr="0097748B" w14:paraId="57DCE06C" w14:textId="77777777">
        <w:tc>
          <w:tcPr>
            <w:tcW w:w="1248" w:type="dxa"/>
          </w:tcPr>
          <w:p w:rsidRPr="00C86A99" w:rsidR="0097748B" w:rsidP="00181660" w:rsidRDefault="0097748B" w14:paraId="369AE0D6" w14:textId="308C363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:rsidRPr="00C86A99" w:rsidR="0097748B" w:rsidP="00181660" w:rsidRDefault="0097748B" w14:paraId="6EB03BFE" w14:textId="51AB37E5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:rsidRPr="00C86A99" w:rsidR="0097748B" w:rsidP="00181660" w:rsidRDefault="0097748B" w14:paraId="79FA7FB3" w14:textId="554EF8CA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:rsidRPr="00C86A99" w:rsidR="0097748B" w:rsidP="00181660" w:rsidRDefault="0097748B" w14:paraId="6780EBA4" w14:textId="07E773B7">
            <w:pPr>
              <w:rPr>
                <w:rFonts w:ascii="Muller Regular" w:hAnsi="Muller Regular" w:cs="Tahoma"/>
                <w:sz w:val="20"/>
              </w:rPr>
            </w:pPr>
          </w:p>
        </w:tc>
      </w:tr>
      <w:tr w:rsidRPr="00C86A99" w:rsidR="0097748B" w:rsidTr="0097748B" w14:paraId="7BC41070" w14:textId="77777777">
        <w:tc>
          <w:tcPr>
            <w:tcW w:w="1248" w:type="dxa"/>
          </w:tcPr>
          <w:p w:rsidRPr="00C86A99" w:rsidR="0097748B" w:rsidP="00181660" w:rsidRDefault="0097748B" w14:paraId="4F9A7403" w14:textId="479BE58E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:rsidRPr="00C86A99" w:rsidR="0097748B" w:rsidP="00181660" w:rsidRDefault="0097748B" w14:paraId="7DF977D3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:rsidRPr="00C86A99" w:rsidR="0097748B" w:rsidP="00181660" w:rsidRDefault="0097748B" w14:paraId="6676DEA6" w14:textId="7F53A989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:rsidRPr="00C86A99" w:rsidR="0097748B" w:rsidP="00181660" w:rsidRDefault="0097748B" w14:paraId="6E0CCA91" w14:textId="0E08B6A6">
            <w:pPr>
              <w:rPr>
                <w:rFonts w:ascii="Muller Regular" w:hAnsi="Muller Regular" w:cs="Tahoma"/>
                <w:sz w:val="20"/>
              </w:rPr>
            </w:pPr>
          </w:p>
        </w:tc>
      </w:tr>
      <w:tr w:rsidRPr="00C86A99" w:rsidR="0097748B" w:rsidTr="0097748B" w14:paraId="1501B187" w14:textId="77777777">
        <w:tc>
          <w:tcPr>
            <w:tcW w:w="1248" w:type="dxa"/>
          </w:tcPr>
          <w:p w:rsidRPr="00C86A99" w:rsidR="0097748B" w:rsidP="00181660" w:rsidRDefault="0097748B" w14:paraId="2BB78AF4" w14:textId="44136064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:rsidRPr="00C86A99" w:rsidR="0097748B" w:rsidP="00181660" w:rsidRDefault="0097748B" w14:paraId="1BD1DC19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:rsidRPr="00C86A99" w:rsidR="0097748B" w:rsidP="00181660" w:rsidRDefault="0097748B" w14:paraId="5CF57C3A" w14:textId="32C17E34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:rsidRPr="00C86A99" w:rsidR="0097748B" w:rsidP="0097748B" w:rsidRDefault="0097748B" w14:paraId="30570258" w14:textId="42C24AEF">
            <w:pPr>
              <w:spacing w:line="240" w:lineRule="auto"/>
              <w:rPr>
                <w:rFonts w:ascii="Muller Regular" w:hAnsi="Muller Regular" w:cs="Tahoma"/>
                <w:sz w:val="20"/>
              </w:rPr>
            </w:pPr>
          </w:p>
        </w:tc>
      </w:tr>
      <w:tr w:rsidRPr="00C86A99" w:rsidR="0097748B" w:rsidTr="0097748B" w14:paraId="28B50464" w14:textId="77777777">
        <w:tc>
          <w:tcPr>
            <w:tcW w:w="1248" w:type="dxa"/>
          </w:tcPr>
          <w:p w:rsidRPr="00C86A99" w:rsidR="0097748B" w:rsidP="00181660" w:rsidRDefault="0097748B" w14:paraId="7D044D6C" w14:textId="4AEE2D45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:rsidRPr="00C86A99" w:rsidR="0097748B" w:rsidP="00181660" w:rsidRDefault="0097748B" w14:paraId="74A30D87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:rsidRPr="00C86A99" w:rsidR="0097748B" w:rsidP="00181660" w:rsidRDefault="0097748B" w14:paraId="2E4AE45D" w14:textId="756F53C9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:rsidRPr="00C86A99" w:rsidR="0097748B" w:rsidP="00181660" w:rsidRDefault="0097748B" w14:paraId="0A27820E" w14:textId="3665AB74">
            <w:pPr>
              <w:rPr>
                <w:rFonts w:ascii="Muller Regular" w:hAnsi="Muller Regular" w:cs="Tahoma"/>
                <w:sz w:val="20"/>
              </w:rPr>
            </w:pPr>
          </w:p>
        </w:tc>
      </w:tr>
      <w:tr w:rsidRPr="00C86A99" w:rsidR="0097748B" w:rsidTr="0097748B" w14:paraId="7F40B1BF" w14:textId="77777777">
        <w:tc>
          <w:tcPr>
            <w:tcW w:w="1248" w:type="dxa"/>
          </w:tcPr>
          <w:p w:rsidRPr="00C86A99" w:rsidR="0097748B" w:rsidP="00181660" w:rsidRDefault="0097748B" w14:paraId="6F0B502A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:rsidRPr="00C86A99" w:rsidR="0097748B" w:rsidP="00181660" w:rsidRDefault="0097748B" w14:paraId="0412BF36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:rsidRPr="00C86A99" w:rsidR="0097748B" w:rsidP="00181660" w:rsidRDefault="0097748B" w14:paraId="5E3E22A1" w14:textId="24B6C6C8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:rsidRPr="00C86A99" w:rsidR="0097748B" w:rsidP="00181660" w:rsidRDefault="0097748B" w14:paraId="553F7A39" w14:textId="2E4B9598">
            <w:pPr>
              <w:rPr>
                <w:rFonts w:ascii="Muller Regular" w:hAnsi="Muller Regular" w:cs="Tahoma"/>
                <w:sz w:val="20"/>
              </w:rPr>
            </w:pPr>
          </w:p>
        </w:tc>
      </w:tr>
    </w:tbl>
    <w:p w:rsidRPr="00C86A99" w:rsidR="0097748B" w:rsidP="0097748B" w:rsidRDefault="0097748B" w14:paraId="43B718E7" w14:textId="77777777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97748B" w:rsidP="0097748B" w:rsidRDefault="0097748B" w14:paraId="486921AE" w14:textId="77777777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371540" w:rsidP="00371540" w:rsidRDefault="00371540" w14:paraId="272E4DAC" w14:textId="6292A79E">
      <w:pPr>
        <w:pStyle w:val="Subttulo"/>
        <w:numPr>
          <w:ilvl w:val="1"/>
          <w:numId w:val="15"/>
        </w:numPr>
        <w:ind w:left="170" w:firstLine="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Inventario de Casos de Uso de la Aplicación Web</w:t>
      </w:r>
    </w:p>
    <w:p w:rsidR="0097748B" w:rsidP="0097748B" w:rsidRDefault="0097748B" w14:paraId="2F354173" w14:textId="77777777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762B7B" w:rsidR="00762B7B" w:rsidP="0097748B" w:rsidRDefault="00762B7B" w14:paraId="77AB759A" w14:textId="475DAF7C">
      <w:pPr>
        <w:pStyle w:val="Subttulo"/>
        <w:ind w:left="170"/>
        <w:jc w:val="both"/>
        <w:rPr>
          <w:rFonts w:ascii="Muller Regular" w:hAnsi="Muller Regular" w:cs="Tahoma"/>
          <w:color w:val="000000" w:themeColor="text1"/>
          <w:sz w:val="20"/>
          <w:u w:val="single"/>
        </w:rPr>
      </w:pPr>
      <w:r w:rsidRPr="00762B7B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>&lt;AQUÍ SE PONDRAN LOS NOMBRES DE LOS CASOS DE USO QUE ESTAN ASOCIADOS A LOS REQUERIMIENTOS WEB&gt;</w:t>
      </w:r>
    </w:p>
    <w:p w:rsidRPr="00C86A99" w:rsidR="00762B7B" w:rsidP="0097748B" w:rsidRDefault="00762B7B" w14:paraId="28C97D1B" w14:textId="77777777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48"/>
        <w:gridCol w:w="2410"/>
        <w:gridCol w:w="709"/>
        <w:gridCol w:w="5557"/>
      </w:tblGrid>
      <w:tr w:rsidRPr="00C86A99" w:rsidR="0097748B" w:rsidTr="00181660" w14:paraId="4F467FDF" w14:textId="77777777">
        <w:tc>
          <w:tcPr>
            <w:tcW w:w="1248" w:type="dxa"/>
            <w:shd w:val="clear" w:color="auto" w:fill="000000" w:themeFill="text1"/>
          </w:tcPr>
          <w:p w:rsidRPr="00C86A99" w:rsidR="0097748B" w:rsidP="00181660" w:rsidRDefault="0097748B" w14:paraId="36F10156" w14:textId="77777777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  <w:t>Cod. CU</w:t>
            </w:r>
          </w:p>
        </w:tc>
        <w:tc>
          <w:tcPr>
            <w:tcW w:w="2410" w:type="dxa"/>
            <w:shd w:val="clear" w:color="auto" w:fill="000000" w:themeFill="text1"/>
          </w:tcPr>
          <w:p w:rsidRPr="00C86A99" w:rsidR="0097748B" w:rsidP="00181660" w:rsidRDefault="0097748B" w14:paraId="56CD0613" w14:textId="77777777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  <w:t xml:space="preserve">Nombre Caso de Uso </w:t>
            </w:r>
          </w:p>
        </w:tc>
        <w:tc>
          <w:tcPr>
            <w:tcW w:w="709" w:type="dxa"/>
            <w:shd w:val="clear" w:color="auto" w:fill="000000" w:themeFill="text1"/>
          </w:tcPr>
          <w:p w:rsidRPr="00C86A99" w:rsidR="0097748B" w:rsidP="00181660" w:rsidRDefault="0097748B" w14:paraId="126EEBD5" w14:textId="77777777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  <w:t>RF</w:t>
            </w:r>
          </w:p>
        </w:tc>
        <w:tc>
          <w:tcPr>
            <w:tcW w:w="5557" w:type="dxa"/>
            <w:shd w:val="clear" w:color="auto" w:fill="000000" w:themeFill="text1"/>
          </w:tcPr>
          <w:p w:rsidRPr="00C86A99" w:rsidR="0097748B" w:rsidP="00181660" w:rsidRDefault="0097748B" w14:paraId="445A178E" w14:textId="77777777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  <w:t>Descripción</w:t>
            </w:r>
          </w:p>
        </w:tc>
      </w:tr>
      <w:tr w:rsidRPr="00C86A99" w:rsidR="0097748B" w:rsidTr="00181660" w14:paraId="4673379C" w14:textId="77777777">
        <w:tc>
          <w:tcPr>
            <w:tcW w:w="1248" w:type="dxa"/>
          </w:tcPr>
          <w:p w:rsidRPr="00C86A99" w:rsidR="0097748B" w:rsidP="00181660" w:rsidRDefault="0097748B" w14:paraId="5EA46D52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:rsidRPr="00C86A99" w:rsidR="0097748B" w:rsidP="00181660" w:rsidRDefault="0097748B" w14:paraId="6502BE6D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:rsidRPr="00C86A99" w:rsidR="0097748B" w:rsidP="00181660" w:rsidRDefault="0097748B" w14:paraId="35503B0F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:rsidRPr="00C86A99" w:rsidR="0097748B" w:rsidP="00181660" w:rsidRDefault="0097748B" w14:paraId="61F671A8" w14:textId="77777777">
            <w:pPr>
              <w:rPr>
                <w:rFonts w:ascii="Muller Regular" w:hAnsi="Muller Regular" w:cs="Tahoma"/>
                <w:sz w:val="20"/>
              </w:rPr>
            </w:pPr>
          </w:p>
        </w:tc>
      </w:tr>
      <w:tr w:rsidRPr="00C86A99" w:rsidR="0097748B" w:rsidTr="00181660" w14:paraId="1F99C8D4" w14:textId="77777777">
        <w:tc>
          <w:tcPr>
            <w:tcW w:w="1248" w:type="dxa"/>
          </w:tcPr>
          <w:p w:rsidRPr="00C86A99" w:rsidR="0097748B" w:rsidP="00181660" w:rsidRDefault="0097748B" w14:paraId="4D2945FF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:rsidRPr="00C86A99" w:rsidR="0097748B" w:rsidP="00181660" w:rsidRDefault="0097748B" w14:paraId="436F17CF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:rsidRPr="00C86A99" w:rsidR="0097748B" w:rsidP="00181660" w:rsidRDefault="0097748B" w14:paraId="17F147AE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:rsidRPr="00C86A99" w:rsidR="0097748B" w:rsidP="00181660" w:rsidRDefault="0097748B" w14:paraId="1E578BC5" w14:textId="77777777">
            <w:pPr>
              <w:rPr>
                <w:rFonts w:ascii="Muller Regular" w:hAnsi="Muller Regular" w:cs="Tahoma"/>
                <w:sz w:val="20"/>
              </w:rPr>
            </w:pPr>
          </w:p>
        </w:tc>
      </w:tr>
      <w:tr w:rsidRPr="00C86A99" w:rsidR="0097748B" w:rsidTr="00181660" w14:paraId="3DC7F63B" w14:textId="77777777">
        <w:tc>
          <w:tcPr>
            <w:tcW w:w="1248" w:type="dxa"/>
          </w:tcPr>
          <w:p w:rsidRPr="00C86A99" w:rsidR="0097748B" w:rsidP="00181660" w:rsidRDefault="0097748B" w14:paraId="69BA32B2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:rsidRPr="00C86A99" w:rsidR="0097748B" w:rsidP="00181660" w:rsidRDefault="0097748B" w14:paraId="2737D405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:rsidRPr="00C86A99" w:rsidR="0097748B" w:rsidP="00181660" w:rsidRDefault="0097748B" w14:paraId="23CD993D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:rsidRPr="00C86A99" w:rsidR="0097748B" w:rsidP="00181660" w:rsidRDefault="0097748B" w14:paraId="217C6F56" w14:textId="77777777">
            <w:pPr>
              <w:rPr>
                <w:rFonts w:ascii="Muller Regular" w:hAnsi="Muller Regular" w:cs="Tahoma"/>
                <w:sz w:val="20"/>
              </w:rPr>
            </w:pPr>
          </w:p>
        </w:tc>
      </w:tr>
      <w:tr w:rsidRPr="00C86A99" w:rsidR="0097748B" w:rsidTr="00181660" w14:paraId="2CD819BA" w14:textId="77777777">
        <w:tc>
          <w:tcPr>
            <w:tcW w:w="1248" w:type="dxa"/>
          </w:tcPr>
          <w:p w:rsidRPr="00C86A99" w:rsidR="0097748B" w:rsidP="00181660" w:rsidRDefault="0097748B" w14:paraId="3B3E13EB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:rsidRPr="00C86A99" w:rsidR="0097748B" w:rsidP="00181660" w:rsidRDefault="0097748B" w14:paraId="578EFA15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:rsidRPr="00C86A99" w:rsidR="0097748B" w:rsidP="00181660" w:rsidRDefault="0097748B" w14:paraId="231CDE0F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:rsidRPr="00C86A99" w:rsidR="0097748B" w:rsidP="00181660" w:rsidRDefault="0097748B" w14:paraId="257FA48A" w14:textId="77777777">
            <w:pPr>
              <w:spacing w:line="240" w:lineRule="auto"/>
              <w:rPr>
                <w:rFonts w:ascii="Muller Regular" w:hAnsi="Muller Regular" w:cs="Tahoma"/>
                <w:sz w:val="20"/>
              </w:rPr>
            </w:pPr>
          </w:p>
        </w:tc>
      </w:tr>
      <w:tr w:rsidRPr="00C86A99" w:rsidR="0097748B" w:rsidTr="00181660" w14:paraId="44814939" w14:textId="77777777">
        <w:tc>
          <w:tcPr>
            <w:tcW w:w="1248" w:type="dxa"/>
          </w:tcPr>
          <w:p w:rsidRPr="00C86A99" w:rsidR="0097748B" w:rsidP="00181660" w:rsidRDefault="0097748B" w14:paraId="795FB501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:rsidRPr="00C86A99" w:rsidR="0097748B" w:rsidP="00181660" w:rsidRDefault="0097748B" w14:paraId="67AFEFA8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:rsidRPr="00C86A99" w:rsidR="0097748B" w:rsidP="00181660" w:rsidRDefault="0097748B" w14:paraId="6389E974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:rsidRPr="00C86A99" w:rsidR="0097748B" w:rsidP="00181660" w:rsidRDefault="0097748B" w14:paraId="3CCDF6C9" w14:textId="77777777">
            <w:pPr>
              <w:rPr>
                <w:rFonts w:ascii="Muller Regular" w:hAnsi="Muller Regular" w:cs="Tahoma"/>
                <w:sz w:val="20"/>
              </w:rPr>
            </w:pPr>
          </w:p>
        </w:tc>
      </w:tr>
      <w:tr w:rsidRPr="00C86A99" w:rsidR="0097748B" w:rsidTr="00181660" w14:paraId="31B75DB5" w14:textId="77777777">
        <w:tc>
          <w:tcPr>
            <w:tcW w:w="1248" w:type="dxa"/>
          </w:tcPr>
          <w:p w:rsidRPr="00C86A99" w:rsidR="0097748B" w:rsidP="00181660" w:rsidRDefault="0097748B" w14:paraId="2EE2DF22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:rsidRPr="00C86A99" w:rsidR="0097748B" w:rsidP="00181660" w:rsidRDefault="0097748B" w14:paraId="5096E382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:rsidRPr="00C86A99" w:rsidR="0097748B" w:rsidP="00181660" w:rsidRDefault="0097748B" w14:paraId="47A2C8FE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:rsidRPr="00C86A99" w:rsidR="0097748B" w:rsidP="00181660" w:rsidRDefault="0097748B" w14:paraId="4B059F26" w14:textId="77777777">
            <w:pPr>
              <w:rPr>
                <w:rFonts w:ascii="Muller Regular" w:hAnsi="Muller Regular" w:cs="Tahoma"/>
                <w:sz w:val="20"/>
              </w:rPr>
            </w:pPr>
          </w:p>
        </w:tc>
      </w:tr>
    </w:tbl>
    <w:p w:rsidRPr="00C86A99" w:rsidR="0097748B" w:rsidP="0097748B" w:rsidRDefault="0097748B" w14:paraId="572EBC0C" w14:textId="59407E33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EA5CE2" w:rsidP="0097748B" w:rsidRDefault="00EA5CE2" w14:paraId="1A365108" w14:textId="77777777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371540" w:rsidP="00371540" w:rsidRDefault="00371540" w14:paraId="2D216D3A" w14:textId="291CA595">
      <w:pPr>
        <w:pStyle w:val="Subttulo"/>
        <w:numPr>
          <w:ilvl w:val="1"/>
          <w:numId w:val="15"/>
        </w:numPr>
        <w:ind w:left="170" w:firstLine="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Caso de Uso – “Nombre”</w:t>
      </w:r>
    </w:p>
    <w:p w:rsidRPr="00C86A99" w:rsidR="0097748B" w:rsidP="0097748B" w:rsidRDefault="0097748B" w14:paraId="4B08FF93" w14:textId="334177F4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Pr="00C86A99" w:rsidR="0097748B" w:rsidTr="0097748B" w14:paraId="1A444B7B" w14:textId="77777777">
        <w:tc>
          <w:tcPr>
            <w:tcW w:w="9924" w:type="dxa"/>
          </w:tcPr>
          <w:p w:rsidRPr="00C86A99" w:rsidR="0097748B" w:rsidP="0097748B" w:rsidRDefault="00762B7B" w14:paraId="18040A2F" w14:textId="527AD77C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  <w:t>Gestionar Ventas</w:t>
            </w:r>
          </w:p>
          <w:p w:rsidRPr="00C86A99" w:rsidR="0097748B" w:rsidP="0097748B" w:rsidRDefault="0097748B" w14:paraId="2F966A4A" w14:textId="09FA6ADF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:rsidRPr="00C86A99" w:rsidR="0097748B" w:rsidP="00762B7B" w:rsidRDefault="00762B7B" w14:paraId="43B53879" w14:textId="12B91E37">
            <w:pPr>
              <w:pStyle w:val="Subttulo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  <w:r>
              <w:object w:dxaOrig="2016" w:dyaOrig="1236" w14:anchorId="4904E999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00.8pt;height:61.8pt" o:ole="" type="#_x0000_t75">
                  <v:imagedata o:title="" r:id="rId13"/>
                </v:shape>
                <o:OLEObject Type="Embed" ProgID="PBrush" ShapeID="_x0000_i1025" DrawAspect="Content" ObjectID="_1780860225" r:id="rId14"/>
              </w:object>
            </w:r>
          </w:p>
        </w:tc>
      </w:tr>
    </w:tbl>
    <w:p w:rsidRPr="00C86A99" w:rsidR="0097748B" w:rsidP="0097748B" w:rsidRDefault="0097748B" w14:paraId="71A3A567" w14:textId="77777777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371540" w:rsidP="00371540" w:rsidRDefault="00371540" w14:paraId="21133566" w14:textId="795AC4D5">
      <w:pPr>
        <w:pStyle w:val="Subttulo"/>
        <w:numPr>
          <w:ilvl w:val="2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Descripción del Caso de Uso</w:t>
      </w:r>
    </w:p>
    <w:p w:rsidR="00762B7B" w:rsidP="0097748B" w:rsidRDefault="00762B7B" w14:paraId="509C370B" w14:textId="77777777">
      <w:pPr>
        <w:pStyle w:val="Subttulo"/>
        <w:ind w:left="122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762B7B" w:rsidR="00762B7B" w:rsidP="00854FF4" w:rsidRDefault="00762B7B" w14:paraId="3E50D821" w14:textId="02619E37">
      <w:pPr>
        <w:pStyle w:val="Subttulo"/>
        <w:jc w:val="both"/>
        <w:rPr>
          <w:rFonts w:ascii="Muller Regular" w:hAnsi="Muller Regular" w:cs="Tahoma"/>
          <w:color w:val="000000" w:themeColor="text1"/>
          <w:sz w:val="20"/>
          <w:u w:val="single"/>
        </w:rPr>
      </w:pPr>
      <w:r w:rsidRPr="00762B7B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>&lt;AQUÍ SE PONDRA LA DESCRIPCION DEL CASO DE USO&gt;</w:t>
      </w:r>
    </w:p>
    <w:p w:rsidRPr="00C86A99" w:rsidR="00762B7B" w:rsidP="0097748B" w:rsidRDefault="00762B7B" w14:paraId="5B1E3D85" w14:textId="77777777">
      <w:pPr>
        <w:pStyle w:val="Subttulo"/>
        <w:ind w:left="122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Pr="00C86A99" w:rsidR="0097748B" w:rsidTr="0097748B" w14:paraId="1A679062" w14:textId="77777777">
        <w:tc>
          <w:tcPr>
            <w:tcW w:w="9924" w:type="dxa"/>
          </w:tcPr>
          <w:p w:rsidRPr="00C86A99" w:rsidR="0097748B" w:rsidP="0097748B" w:rsidRDefault="0097748B" w14:paraId="05757D8F" w14:textId="77777777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:rsidRPr="00C86A99" w:rsidR="0097748B" w:rsidP="0097748B" w:rsidRDefault="0097748B" w14:paraId="500E4A7B" w14:textId="77777777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:rsidRPr="00C86A99" w:rsidR="0097748B" w:rsidP="0097748B" w:rsidRDefault="0097748B" w14:paraId="371D86EB" w14:textId="77777777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:rsidRPr="00C86A99" w:rsidR="0097748B" w:rsidP="0097748B" w:rsidRDefault="0097748B" w14:paraId="5C121E2C" w14:textId="77777777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:rsidRPr="00C86A99" w:rsidR="003A00A6" w:rsidP="0097748B" w:rsidRDefault="003A00A6" w14:paraId="634ED998" w14:textId="77777777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:rsidRPr="00C86A99" w:rsidR="003A00A6" w:rsidP="0097748B" w:rsidRDefault="003A00A6" w14:paraId="5C453298" w14:textId="77777777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:rsidRPr="00C86A99" w:rsidR="003A00A6" w:rsidP="0097748B" w:rsidRDefault="003A00A6" w14:paraId="341B67BD" w14:textId="62FE991F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</w:tc>
      </w:tr>
    </w:tbl>
    <w:p w:rsidRPr="00C86A99" w:rsidR="003A00A6" w:rsidP="0097748B" w:rsidRDefault="003A00A6" w14:paraId="26669DA7" w14:textId="77777777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="00371540" w:rsidP="00371540" w:rsidRDefault="00371540" w14:paraId="635BB5DD" w14:textId="49BAC53E">
      <w:pPr>
        <w:pStyle w:val="Subttulo"/>
        <w:numPr>
          <w:ilvl w:val="2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Interfaces</w:t>
      </w:r>
    </w:p>
    <w:p w:rsidR="000D5BCA" w:rsidP="000D5BCA" w:rsidRDefault="000D5BCA" w14:paraId="60F751C8" w14:textId="77777777">
      <w:pPr>
        <w:pStyle w:val="Subttulo"/>
        <w:ind w:left="792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0D5BCA" w:rsidR="000D5BCA" w:rsidP="000D5BCA" w:rsidRDefault="000D5BCA" w14:paraId="7EA767DB" w14:textId="65035C7C">
      <w:pPr>
        <w:pStyle w:val="Subttulo"/>
        <w:ind w:left="792"/>
        <w:jc w:val="both"/>
        <w:rPr>
          <w:rFonts w:ascii="Muller Regular" w:hAnsi="Muller Regular" w:cs="Tahoma"/>
          <w:color w:val="000000" w:themeColor="text1"/>
          <w:sz w:val="20"/>
          <w:u w:val="single"/>
        </w:rPr>
      </w:pPr>
      <w:r w:rsidRPr="000D5BCA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 xml:space="preserve">&lt;AQUÍ SE PONDRA LA INTERFAZ DEL CASOS DE </w:t>
      </w:r>
      <w:r w:rsidRPr="00854FF4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>USO&gt;</w:t>
      </w:r>
      <w:r w:rsidRPr="00854FF4" w:rsidR="00854FF4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 xml:space="preserve"> FIGMA, BALSAMIQ,</w:t>
      </w:r>
      <w:r w:rsidR="00854FF4">
        <w:rPr>
          <w:rFonts w:ascii="Muller Regular" w:hAnsi="Muller Regular" w:cs="Tahoma"/>
          <w:color w:val="000000" w:themeColor="text1"/>
          <w:sz w:val="20"/>
          <w:u w:val="single"/>
        </w:rPr>
        <w:t xml:space="preserve"> </w:t>
      </w:r>
    </w:p>
    <w:p w:rsidRPr="00C86A99" w:rsidR="003A00A6" w:rsidP="003A00A6" w:rsidRDefault="003A00A6" w14:paraId="1D2DB07F" w14:textId="19D959A3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Pr="00C86A99" w:rsidR="003A00A6" w:rsidTr="002627D0" w14:paraId="72B707AA" w14:textId="77777777">
        <w:tc>
          <w:tcPr>
            <w:tcW w:w="9924" w:type="dxa"/>
          </w:tcPr>
          <w:p w:rsidRPr="00C86A99" w:rsidR="003A00A6" w:rsidP="003A00A6" w:rsidRDefault="003A00A6" w14:paraId="4968754C" w14:textId="77777777">
            <w:pPr>
              <w:pStyle w:val="Subttulo"/>
              <w:jc w:val="both"/>
              <w:rPr>
                <w:rFonts w:ascii="Muller Regular" w:hAnsi="Muller Regular"/>
                <w:noProof/>
                <w:sz w:val="20"/>
              </w:rPr>
            </w:pPr>
          </w:p>
          <w:p w:rsidRPr="00C86A99" w:rsidR="003A00A6" w:rsidP="003A00A6" w:rsidRDefault="003A00A6" w14:paraId="159A2A3A" w14:textId="4768B9A7">
            <w:pPr>
              <w:pStyle w:val="Subttulo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/>
                <w:noProof/>
                <w:sz w:val="20"/>
              </w:rPr>
              <w:drawing>
                <wp:inline distT="0" distB="0" distL="0" distR="0" wp14:anchorId="3715D1A1" wp14:editId="4252FB22">
                  <wp:extent cx="1032132" cy="1990698"/>
                  <wp:effectExtent l="0" t="0" r="0" b="0"/>
                  <wp:docPr id="3" name="Imagen 3" descr="Teléfono inteligente función teléfono dispositivos portátiles fuente de red  celular, interfaz móvil, artilugio, texto png | PNG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léfono inteligente función teléfono dispositivos portátiles fuente de red  celular, interfaz móvil, artilugio, texto png | PNGEg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34" t="838" r="6776" b="2297"/>
                          <a:stretch/>
                        </pic:blipFill>
                        <pic:spPr bwMode="auto">
                          <a:xfrm>
                            <a:off x="0" y="0"/>
                            <a:ext cx="1046235" cy="2017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C86A99" w:rsidR="003A00A6" w:rsidP="003A00A6" w:rsidRDefault="003A00A6" w14:paraId="562AC35A" w14:textId="0FA17D55">
            <w:pPr>
              <w:pStyle w:val="Subttulo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  <w:t>Describir la interfaz</w:t>
            </w:r>
          </w:p>
          <w:p w:rsidRPr="00C86A99" w:rsidR="003A00A6" w:rsidP="003A00A6" w:rsidRDefault="003A00A6" w14:paraId="2CF94ACB" w14:textId="12AB716B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</w:tc>
      </w:tr>
    </w:tbl>
    <w:p w:rsidRPr="00C86A99" w:rsidR="003A00A6" w:rsidP="003A00A6" w:rsidRDefault="003A00A6" w14:paraId="42507F95" w14:textId="77777777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="003A00A6" w:rsidP="003A00A6" w:rsidRDefault="00371540" w14:paraId="4604A39C" w14:textId="46626198">
      <w:pPr>
        <w:pStyle w:val="Subttulo"/>
        <w:numPr>
          <w:ilvl w:val="2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Inventario de Actores</w:t>
      </w:r>
    </w:p>
    <w:p w:rsidR="00854FF4" w:rsidP="00854FF4" w:rsidRDefault="00854FF4" w14:paraId="11686684" w14:textId="77777777">
      <w:pPr>
        <w:pStyle w:val="Subttulo"/>
        <w:ind w:left="792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854FF4" w:rsidR="00854FF4" w:rsidP="00854FF4" w:rsidRDefault="00854FF4" w14:paraId="20C84EC1" w14:textId="11CBF9B2">
      <w:pPr>
        <w:pStyle w:val="Subttulo"/>
        <w:ind w:left="792"/>
        <w:jc w:val="both"/>
        <w:rPr>
          <w:rFonts w:ascii="Muller Regular" w:hAnsi="Muller Regular" w:cs="Tahoma"/>
          <w:color w:val="000000" w:themeColor="text1"/>
          <w:sz w:val="20"/>
          <w:u w:val="single"/>
        </w:rPr>
      </w:pPr>
      <w:r w:rsidRPr="00854FF4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>&lt;AQUÍ SE PODRAN LOS ACTORES QUE PARTICIPAN EN EL CASO DE USO BAJO ESTUDIO&gt;</w:t>
      </w:r>
    </w:p>
    <w:p w:rsidRPr="00C86A99" w:rsidR="003A00A6" w:rsidP="003A00A6" w:rsidRDefault="003A00A6" w14:paraId="4746D3DE" w14:textId="77777777">
      <w:pPr>
        <w:pStyle w:val="Subttulo"/>
        <w:ind w:left="122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profesional"/>
        <w:tblW w:w="9348" w:type="dxa"/>
        <w:tblLayout w:type="fixed"/>
        <w:tblLook w:val="04A0" w:firstRow="1" w:lastRow="0" w:firstColumn="1" w:lastColumn="0" w:noHBand="0" w:noVBand="1"/>
      </w:tblPr>
      <w:tblGrid>
        <w:gridCol w:w="1212"/>
        <w:gridCol w:w="1843"/>
        <w:gridCol w:w="6293"/>
      </w:tblGrid>
      <w:tr w:rsidRPr="00C86A99" w:rsidR="003A00A6" w:rsidTr="003A00A6" w14:paraId="68BE082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2" w:type="dxa"/>
          </w:tcPr>
          <w:p w:rsidRPr="00C86A99" w:rsidR="003A00A6" w:rsidP="00181660" w:rsidRDefault="003A00A6" w14:paraId="5FA058E0" w14:textId="77777777">
            <w:pPr>
              <w:pStyle w:val="Textoindependiente"/>
              <w:rPr>
                <w:rFonts w:ascii="Muller Regular" w:hAnsi="Muller Regular" w:cs="Tahoma"/>
                <w:b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Código</w:t>
            </w:r>
          </w:p>
        </w:tc>
        <w:tc>
          <w:tcPr>
            <w:tcW w:w="1843" w:type="dxa"/>
          </w:tcPr>
          <w:p w:rsidRPr="00C86A99" w:rsidR="003A00A6" w:rsidP="00181660" w:rsidRDefault="003A00A6" w14:paraId="257E7E91" w14:textId="77777777">
            <w:pPr>
              <w:pStyle w:val="Textoindependiente"/>
              <w:rPr>
                <w:rFonts w:ascii="Muller Regular" w:hAnsi="Muller Regular" w:cs="Tahoma"/>
                <w:b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Nombre</w:t>
            </w:r>
          </w:p>
        </w:tc>
        <w:tc>
          <w:tcPr>
            <w:tcW w:w="6293" w:type="dxa"/>
          </w:tcPr>
          <w:p w:rsidRPr="00C86A99" w:rsidR="003A00A6" w:rsidP="00181660" w:rsidRDefault="003A00A6" w14:paraId="00CA3774" w14:textId="77777777">
            <w:pPr>
              <w:pStyle w:val="Textoindependiente"/>
              <w:rPr>
                <w:rFonts w:ascii="Muller Regular" w:hAnsi="Muller Regular" w:cs="Tahoma"/>
                <w:b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Descripción</w:t>
            </w:r>
          </w:p>
        </w:tc>
      </w:tr>
      <w:tr w:rsidRPr="00C86A99" w:rsidR="003A00A6" w:rsidTr="003A00A6" w14:paraId="4A05AA44" w14:textId="77777777">
        <w:tc>
          <w:tcPr>
            <w:tcW w:w="1212" w:type="dxa"/>
          </w:tcPr>
          <w:p w:rsidRPr="00C86A99" w:rsidR="003A00A6" w:rsidP="003A00A6" w:rsidRDefault="003A00A6" w14:paraId="5D4B7DAF" w14:textId="61014986">
            <w:pPr>
              <w:pStyle w:val="Textoindependiente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1843" w:type="dxa"/>
          </w:tcPr>
          <w:p w:rsidRPr="00C86A99" w:rsidR="003A00A6" w:rsidP="003A00A6" w:rsidRDefault="00854FF4" w14:paraId="34218CC0" w14:textId="4FDF0F0B">
            <w:pPr>
              <w:pStyle w:val="Textoindependiente"/>
              <w:rPr>
                <w:rFonts w:ascii="Muller Regular" w:hAnsi="Muller Regular" w:cs="Tahoma"/>
                <w:b w:val="0"/>
                <w:sz w:val="20"/>
              </w:rPr>
            </w:pPr>
            <w:r>
              <w:rPr>
                <w:rFonts w:ascii="Muller Regular" w:hAnsi="Muller Regular" w:cs="Tahoma"/>
                <w:b w:val="0"/>
                <w:sz w:val="20"/>
              </w:rPr>
              <w:t>Vendedor</w:t>
            </w:r>
          </w:p>
        </w:tc>
        <w:tc>
          <w:tcPr>
            <w:tcW w:w="6293" w:type="dxa"/>
          </w:tcPr>
          <w:p w:rsidRPr="00C86A99" w:rsidR="003A00A6" w:rsidP="003A00A6" w:rsidRDefault="003A00A6" w14:paraId="062163FE" w14:textId="4CE98E39">
            <w:pPr>
              <w:spacing w:line="240" w:lineRule="auto"/>
              <w:rPr>
                <w:rFonts w:ascii="Muller Regular" w:hAnsi="Muller Regular" w:cs="Tahoma"/>
                <w:sz w:val="20"/>
              </w:rPr>
            </w:pPr>
          </w:p>
        </w:tc>
      </w:tr>
      <w:tr w:rsidRPr="00C86A99" w:rsidR="00854FF4" w:rsidTr="003A00A6" w14:paraId="777907B5" w14:textId="77777777">
        <w:tc>
          <w:tcPr>
            <w:tcW w:w="1212" w:type="dxa"/>
          </w:tcPr>
          <w:p w:rsidRPr="00C86A99" w:rsidR="00854FF4" w:rsidP="003A00A6" w:rsidRDefault="00854FF4" w14:paraId="1AF5769A" w14:textId="77777777">
            <w:pPr>
              <w:pStyle w:val="Textoindependiente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1843" w:type="dxa"/>
          </w:tcPr>
          <w:p w:rsidR="00854FF4" w:rsidP="003A00A6" w:rsidRDefault="00854FF4" w14:paraId="55D3B528" w14:textId="579A2735">
            <w:pPr>
              <w:pStyle w:val="Textoindependiente"/>
              <w:rPr>
                <w:rFonts w:ascii="Muller Regular" w:hAnsi="Muller Regular" w:cs="Tahoma"/>
                <w:b w:val="0"/>
                <w:sz w:val="20"/>
              </w:rPr>
            </w:pPr>
            <w:r>
              <w:rPr>
                <w:rFonts w:ascii="Muller Regular" w:hAnsi="Muller Regular" w:cs="Tahoma"/>
                <w:b w:val="0"/>
                <w:sz w:val="20"/>
              </w:rPr>
              <w:t>Cliente</w:t>
            </w:r>
          </w:p>
        </w:tc>
        <w:tc>
          <w:tcPr>
            <w:tcW w:w="6293" w:type="dxa"/>
          </w:tcPr>
          <w:p w:rsidRPr="00C86A99" w:rsidR="00854FF4" w:rsidP="003A00A6" w:rsidRDefault="00854FF4" w14:paraId="35D996C0" w14:textId="77777777">
            <w:pPr>
              <w:spacing w:line="240" w:lineRule="auto"/>
              <w:rPr>
                <w:rFonts w:ascii="Muller Regular" w:hAnsi="Muller Regular" w:cs="Tahoma"/>
                <w:sz w:val="20"/>
              </w:rPr>
            </w:pPr>
          </w:p>
        </w:tc>
      </w:tr>
    </w:tbl>
    <w:p w:rsidRPr="00C86A99" w:rsidR="003A00A6" w:rsidP="003A00A6" w:rsidRDefault="003A00A6" w14:paraId="10954EB4" w14:textId="77777777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="00371540" w:rsidP="00371540" w:rsidRDefault="00371540" w14:paraId="2A0DD807" w14:textId="201EA89E">
      <w:pPr>
        <w:pStyle w:val="Subttulo"/>
        <w:numPr>
          <w:ilvl w:val="2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Pre – Condiciones</w:t>
      </w:r>
    </w:p>
    <w:p w:rsidR="00F3719E" w:rsidP="00F3719E" w:rsidRDefault="00F3719E" w14:paraId="54726A21" w14:textId="77777777">
      <w:pPr>
        <w:pStyle w:val="Subttulo"/>
        <w:ind w:left="72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F3719E" w:rsidR="00F3719E" w:rsidP="00F3719E" w:rsidRDefault="00F3719E" w14:paraId="37D4C113" w14:textId="58802E5E">
      <w:pPr>
        <w:pStyle w:val="Subttulo"/>
        <w:ind w:left="720"/>
        <w:jc w:val="both"/>
        <w:rPr>
          <w:rFonts w:ascii="Muller Regular" w:hAnsi="Muller Regular" w:cs="Tahoma"/>
          <w:color w:val="000000" w:themeColor="text1"/>
          <w:sz w:val="20"/>
          <w:u w:val="single"/>
        </w:rPr>
      </w:pPr>
      <w:r w:rsidRPr="00F3719E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>&lt;AQUÍ SE PONE QUE SE DEBE DE DAR PARA QUE EL CASO DE USO SE DISPARE&gt;</w:t>
      </w:r>
    </w:p>
    <w:p w:rsidRPr="00C86A99" w:rsidR="003A00A6" w:rsidP="003A00A6" w:rsidRDefault="003A00A6" w14:paraId="53377204" w14:textId="77777777">
      <w:pPr>
        <w:pStyle w:val="Subttulo"/>
        <w:ind w:left="122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profesional"/>
        <w:tblW w:w="9348" w:type="dxa"/>
        <w:tblLayout w:type="fixed"/>
        <w:tblLook w:val="04A0" w:firstRow="1" w:lastRow="0" w:firstColumn="1" w:lastColumn="0" w:noHBand="0" w:noVBand="1"/>
      </w:tblPr>
      <w:tblGrid>
        <w:gridCol w:w="1212"/>
        <w:gridCol w:w="8136"/>
      </w:tblGrid>
      <w:tr w:rsidRPr="00C86A99" w:rsidR="003A00A6" w:rsidTr="5C47982B" w14:paraId="347FF7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2" w:type="dxa"/>
            <w:tcMar/>
          </w:tcPr>
          <w:p w:rsidRPr="00C86A99" w:rsidR="003A00A6" w:rsidP="00181660" w:rsidRDefault="003A00A6" w14:paraId="36DE36F3" w14:textId="77777777">
            <w:pPr>
              <w:pStyle w:val="Textoindependiente"/>
              <w:rPr>
                <w:rFonts w:ascii="Muller Regular" w:hAnsi="Muller Regular" w:cs="Tahoma"/>
                <w:b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36" w:type="dxa"/>
            <w:tcMar/>
          </w:tcPr>
          <w:p w:rsidRPr="00C86A99" w:rsidR="003A00A6" w:rsidP="00181660" w:rsidRDefault="003A00A6" w14:paraId="05EEC81F" w14:textId="77777777">
            <w:pPr>
              <w:pStyle w:val="Textoindependiente"/>
              <w:rPr>
                <w:rFonts w:ascii="Muller Regular" w:hAnsi="Muller Regular" w:cs="Tahoma"/>
                <w:b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Descripción</w:t>
            </w:r>
          </w:p>
        </w:tc>
      </w:tr>
      <w:tr w:rsidRPr="00C86A99" w:rsidR="003A00A6" w:rsidTr="5C47982B" w14:paraId="7558A23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2" w:type="dxa"/>
            <w:tcMar/>
          </w:tcPr>
          <w:p w:rsidRPr="00C86A99" w:rsidR="003A00A6" w:rsidP="00181660" w:rsidRDefault="003A00A6" w14:paraId="2C44B45F" w14:textId="29C76364">
            <w:pPr>
              <w:pStyle w:val="Textoindependiente"/>
              <w:jc w:val="both"/>
              <w:rPr>
                <w:rFonts w:ascii="Muller Regular" w:hAnsi="Muller Regular"/>
                <w:b w:val="0"/>
                <w:sz w:val="20"/>
                <w:lang w:val="es-P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36" w:type="dxa"/>
            <w:tcMar/>
          </w:tcPr>
          <w:p w:rsidRPr="00C86A99" w:rsidR="003A00A6" w:rsidP="003A00A6" w:rsidRDefault="00F3719E" w14:paraId="3C110E26" w14:textId="54C0C668">
            <w:pPr>
              <w:spacing w:line="240" w:lineRule="auto"/>
              <w:ind w:left="64"/>
              <w:rPr>
                <w:rFonts w:ascii="Muller Regular" w:hAnsi="Muller Regular" w:cs="Arial"/>
                <w:sz w:val="20"/>
              </w:rPr>
            </w:pPr>
            <w:r>
              <w:rPr>
                <w:rFonts w:ascii="Muller Regular" w:hAnsi="Muller Regular" w:cs="Arial"/>
                <w:sz w:val="20"/>
              </w:rPr>
              <w:t>EL vendedor de la empresa debe tener una cuenta de usuario activa.</w:t>
            </w:r>
          </w:p>
        </w:tc>
      </w:tr>
      <w:tr w:rsidRPr="00C86A99" w:rsidR="00F3719E" w:rsidTr="5C47982B" w14:paraId="6E16DA4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2" w:type="dxa"/>
            <w:tcMar/>
          </w:tcPr>
          <w:p w:rsidRPr="00C86A99" w:rsidR="00F3719E" w:rsidP="00181660" w:rsidRDefault="00F3719E" w14:paraId="6A684EC1" w14:textId="77777777">
            <w:pPr>
              <w:pStyle w:val="Textoindependiente"/>
              <w:jc w:val="both"/>
              <w:rPr>
                <w:rFonts w:ascii="Muller Regular" w:hAnsi="Muller Regular"/>
                <w:b w:val="0"/>
                <w:sz w:val="20"/>
                <w:lang w:val="es-P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36" w:type="dxa"/>
            <w:tcMar/>
          </w:tcPr>
          <w:p w:rsidR="00F3719E" w:rsidP="5C47982B" w:rsidRDefault="00F3719E" w14:paraId="3EA2294A" w14:textId="19989738" w14:noSpellErr="1">
            <w:pPr>
              <w:spacing w:line="240" w:lineRule="auto"/>
              <w:ind w:left="64"/>
              <w:rPr>
                <w:rFonts w:ascii="Muller Regular" w:hAnsi="Muller Regular" w:cs="Arial"/>
                <w:sz w:val="20"/>
                <w:szCs w:val="20"/>
                <w:lang w:val="es-ES"/>
              </w:rPr>
            </w:pPr>
            <w:r w:rsidRPr="5C47982B" w:rsidR="00F3719E">
              <w:rPr>
                <w:rFonts w:ascii="Muller Regular" w:hAnsi="Muller Regular" w:cs="Arial"/>
                <w:sz w:val="20"/>
                <w:szCs w:val="20"/>
                <w:lang w:val="es-ES"/>
              </w:rPr>
              <w:t xml:space="preserve">El cliente </w:t>
            </w:r>
            <w:r w:rsidRPr="5C47982B" w:rsidR="00F3719E">
              <w:rPr>
                <w:rFonts w:ascii="Muller Regular" w:hAnsi="Muller Regular" w:cs="Arial"/>
                <w:sz w:val="20"/>
                <w:szCs w:val="20"/>
                <w:lang w:val="es-ES"/>
              </w:rPr>
              <w:t>esta</w:t>
            </w:r>
            <w:r w:rsidRPr="5C47982B" w:rsidR="00F3719E">
              <w:rPr>
                <w:rFonts w:ascii="Muller Regular" w:hAnsi="Muller Regular" w:cs="Arial"/>
                <w:sz w:val="20"/>
                <w:szCs w:val="20"/>
                <w:lang w:val="es-ES"/>
              </w:rPr>
              <w:t xml:space="preserve"> decidido a comprar un producto de la empresa</w:t>
            </w:r>
          </w:p>
        </w:tc>
      </w:tr>
      <w:tr w:rsidRPr="00C86A99" w:rsidR="00F3719E" w:rsidTr="5C47982B" w14:paraId="1558CE7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2" w:type="dxa"/>
            <w:tcMar/>
          </w:tcPr>
          <w:p w:rsidRPr="00C86A99" w:rsidR="00F3719E" w:rsidP="00181660" w:rsidRDefault="00F3719E" w14:paraId="304D10F5" w14:textId="77777777">
            <w:pPr>
              <w:pStyle w:val="Textoindependiente"/>
              <w:jc w:val="both"/>
              <w:rPr>
                <w:rFonts w:ascii="Muller Regular" w:hAnsi="Muller Regular"/>
                <w:b w:val="0"/>
                <w:sz w:val="20"/>
                <w:lang w:val="es-P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36" w:type="dxa"/>
            <w:tcMar/>
          </w:tcPr>
          <w:p w:rsidR="00F3719E" w:rsidP="5C47982B" w:rsidRDefault="00F3719E" w14:paraId="1790494D" w14:textId="156CED1C">
            <w:pPr>
              <w:spacing w:line="240" w:lineRule="auto"/>
              <w:ind w:left="64"/>
              <w:rPr>
                <w:rFonts w:ascii="Muller Regular" w:hAnsi="Muller Regular" w:cs="Arial"/>
                <w:sz w:val="20"/>
                <w:szCs w:val="20"/>
                <w:lang w:val="es-ES"/>
              </w:rPr>
            </w:pPr>
            <w:r w:rsidRPr="5C47982B" w:rsidR="00F3719E">
              <w:rPr>
                <w:rFonts w:ascii="Muller Regular" w:hAnsi="Muller Regular" w:cs="Arial"/>
                <w:sz w:val="20"/>
                <w:szCs w:val="20"/>
                <w:lang w:val="es-ES"/>
              </w:rPr>
              <w:t xml:space="preserve">El producto debe estar en stock en </w:t>
            </w:r>
            <w:r w:rsidRPr="5C47982B" w:rsidR="00F3719E">
              <w:rPr>
                <w:rFonts w:ascii="Muller Regular" w:hAnsi="Muller Regular" w:cs="Arial"/>
                <w:sz w:val="20"/>
                <w:szCs w:val="20"/>
                <w:lang w:val="es-ES"/>
              </w:rPr>
              <w:t>almacen</w:t>
            </w:r>
          </w:p>
        </w:tc>
      </w:tr>
    </w:tbl>
    <w:p w:rsidRPr="00C86A99" w:rsidR="003A00A6" w:rsidP="003A00A6" w:rsidRDefault="003A00A6" w14:paraId="50757315" w14:textId="77777777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371540" w:rsidP="00371540" w:rsidRDefault="00371540" w14:paraId="799709A5" w14:textId="45D2058C">
      <w:pPr>
        <w:pStyle w:val="Subttulo"/>
        <w:numPr>
          <w:ilvl w:val="2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Post – Condiciones</w:t>
      </w:r>
    </w:p>
    <w:p w:rsidRPr="00C86A99" w:rsidR="007041D9" w:rsidP="007041D9" w:rsidRDefault="007041D9" w14:paraId="252BB3B6" w14:textId="77777777">
      <w:pPr>
        <w:pStyle w:val="Subttulo"/>
        <w:ind w:left="122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1212"/>
        <w:gridCol w:w="8281"/>
      </w:tblGrid>
      <w:tr w:rsidRPr="00C86A99" w:rsidR="007041D9" w:rsidTr="5C47982B" w14:paraId="00312D62" w14:textId="77777777">
        <w:tc>
          <w:tcPr>
            <w:tcW w:w="9493" w:type="dxa"/>
            <w:gridSpan w:val="2"/>
            <w:shd w:val="clear" w:color="auto" w:fill="000000" w:themeFill="text1"/>
            <w:tcMar/>
          </w:tcPr>
          <w:p w:rsidRPr="00C86A99" w:rsidR="007041D9" w:rsidP="5C47982B" w:rsidRDefault="007041D9" w14:paraId="0781233A" w14:textId="77777777" w14:noSpellErr="1">
            <w:pPr>
              <w:pStyle w:val="Textoindependiente"/>
              <w:rPr>
                <w:rFonts w:ascii="Muller Regular" w:hAnsi="Muller Regular" w:cs="Tahoma"/>
                <w:b w:val="0"/>
                <w:bCs w:val="0"/>
                <w:color w:val="FFFFFF" w:themeColor="background1"/>
                <w:sz w:val="20"/>
                <w:szCs w:val="20"/>
                <w:lang w:val="es-ES"/>
              </w:rPr>
            </w:pPr>
            <w:r w:rsidRPr="5C47982B" w:rsidR="007041D9">
              <w:rPr>
                <w:rFonts w:ascii="Muller Regular" w:hAnsi="Muller Regular" w:cs="Tahoma"/>
                <w:color w:val="FFFFFF" w:themeColor="background1" w:themeTint="FF" w:themeShade="FF"/>
                <w:sz w:val="20"/>
                <w:szCs w:val="20"/>
                <w:lang w:val="es-ES"/>
              </w:rPr>
              <w:t>VALIDAS.-</w:t>
            </w:r>
          </w:p>
        </w:tc>
      </w:tr>
      <w:tr w:rsidRPr="00C86A99" w:rsidR="007041D9" w:rsidTr="5C47982B" w14:paraId="09FEC40F" w14:textId="77777777">
        <w:tc>
          <w:tcPr>
            <w:tcW w:w="1212" w:type="dxa"/>
            <w:shd w:val="clear" w:color="auto" w:fill="000000" w:themeFill="text1"/>
            <w:tcMar/>
          </w:tcPr>
          <w:p w:rsidRPr="00C86A99" w:rsidR="007041D9" w:rsidP="00181660" w:rsidRDefault="007041D9" w14:paraId="79A6BCC0" w14:textId="77777777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color w:val="FFFFFF" w:themeColor="background1"/>
                <w:sz w:val="20"/>
              </w:rPr>
              <w:t>Código</w:t>
            </w:r>
          </w:p>
        </w:tc>
        <w:tc>
          <w:tcPr>
            <w:tcW w:w="8281" w:type="dxa"/>
            <w:shd w:val="clear" w:color="auto" w:fill="000000" w:themeFill="text1"/>
            <w:tcMar/>
          </w:tcPr>
          <w:p w:rsidRPr="00C86A99" w:rsidR="007041D9" w:rsidP="00181660" w:rsidRDefault="007041D9" w14:paraId="0CA3FBC7" w14:textId="77777777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color w:val="FFFFFF" w:themeColor="background1"/>
                <w:sz w:val="20"/>
              </w:rPr>
              <w:t>Descripción</w:t>
            </w:r>
          </w:p>
        </w:tc>
      </w:tr>
      <w:tr w:rsidRPr="00C86A99" w:rsidR="007041D9" w:rsidTr="5C47982B" w14:paraId="608F94CF" w14:textId="77777777">
        <w:tc>
          <w:tcPr>
            <w:tcW w:w="1212" w:type="dxa"/>
            <w:tcMar/>
          </w:tcPr>
          <w:p w:rsidRPr="00C86A99" w:rsidR="007041D9" w:rsidP="00181660" w:rsidRDefault="007041D9" w14:paraId="0DB420DC" w14:textId="7EA214B8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8281" w:type="dxa"/>
            <w:tcMar/>
          </w:tcPr>
          <w:p w:rsidRPr="00C86A99" w:rsidR="007041D9" w:rsidP="5C47982B" w:rsidRDefault="00F3719E" w14:paraId="525D4E3E" w14:textId="0D147429">
            <w:pPr>
              <w:spacing w:line="240" w:lineRule="auto"/>
              <w:ind w:left="64"/>
              <w:rPr>
                <w:rFonts w:ascii="Muller Regular" w:hAnsi="Muller Regular" w:cs="Tahoma"/>
                <w:color w:val="000000" w:themeColor="text1"/>
                <w:sz w:val="20"/>
                <w:szCs w:val="20"/>
                <w:lang w:val="es-ES"/>
              </w:rPr>
            </w:pPr>
            <w:r w:rsidRPr="5C47982B" w:rsidR="00F3719E">
              <w:rPr>
                <w:rFonts w:ascii="Muller Regular" w:hAnsi="Muller Regular" w:cs="Tahoma"/>
                <w:color w:val="000000" w:themeColor="text1" w:themeTint="FF" w:themeShade="FF"/>
                <w:sz w:val="20"/>
                <w:szCs w:val="20"/>
                <w:lang w:val="es-ES"/>
              </w:rPr>
              <w:t xml:space="preserve">Se registro una venta </w:t>
            </w:r>
            <w:r w:rsidRPr="5C47982B" w:rsidR="00F3719E">
              <w:rPr>
                <w:rFonts w:ascii="Muller Regular" w:hAnsi="Muller Regular" w:cs="Tahoma"/>
                <w:color w:val="000000" w:themeColor="text1" w:themeTint="FF" w:themeShade="FF"/>
                <w:sz w:val="20"/>
                <w:szCs w:val="20"/>
                <w:lang w:val="es-ES"/>
              </w:rPr>
              <w:t>mas</w:t>
            </w:r>
            <w:r w:rsidRPr="5C47982B" w:rsidR="00F3719E">
              <w:rPr>
                <w:rFonts w:ascii="Muller Regular" w:hAnsi="Muller Regular" w:cs="Tahoma"/>
                <w:color w:val="000000" w:themeColor="text1" w:themeTint="FF" w:themeShade="FF"/>
                <w:sz w:val="20"/>
                <w:szCs w:val="20"/>
                <w:lang w:val="es-ES"/>
              </w:rPr>
              <w:t xml:space="preserve"> en la empresa</w:t>
            </w:r>
          </w:p>
        </w:tc>
      </w:tr>
      <w:tr w:rsidRPr="00C86A99" w:rsidR="007041D9" w:rsidTr="5C47982B" w14:paraId="3F4D4C4C" w14:textId="77777777">
        <w:tc>
          <w:tcPr>
            <w:tcW w:w="9493" w:type="dxa"/>
            <w:gridSpan w:val="2"/>
            <w:shd w:val="clear" w:color="auto" w:fill="000000" w:themeFill="text1"/>
            <w:tcMar/>
          </w:tcPr>
          <w:p w:rsidRPr="00C86A99" w:rsidR="007041D9" w:rsidP="5C47982B" w:rsidRDefault="007041D9" w14:paraId="7F4CC5CD" w14:textId="77777777" w14:noSpellErr="1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  <w:szCs w:val="20"/>
                <w:lang w:val="es-ES"/>
              </w:rPr>
            </w:pPr>
            <w:r w:rsidRPr="5C47982B" w:rsidR="007041D9">
              <w:rPr>
                <w:rFonts w:ascii="Muller Regular" w:hAnsi="Muller Regular" w:cs="Tahoma"/>
                <w:color w:val="FFFFFF" w:themeColor="background1" w:themeTint="FF" w:themeShade="FF"/>
                <w:sz w:val="20"/>
                <w:szCs w:val="20"/>
                <w:lang w:val="es-ES"/>
              </w:rPr>
              <w:t>INVALIDAS.-</w:t>
            </w:r>
          </w:p>
        </w:tc>
      </w:tr>
      <w:tr w:rsidRPr="00C86A99" w:rsidR="007041D9" w:rsidTr="5C47982B" w14:paraId="19D19EDC" w14:textId="77777777">
        <w:tc>
          <w:tcPr>
            <w:tcW w:w="1212" w:type="dxa"/>
            <w:shd w:val="clear" w:color="auto" w:fill="000000" w:themeFill="text1"/>
            <w:tcMar/>
          </w:tcPr>
          <w:p w:rsidRPr="00C86A99" w:rsidR="007041D9" w:rsidP="00181660" w:rsidRDefault="007041D9" w14:paraId="1374DF25" w14:textId="77777777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color w:val="FFFFFF" w:themeColor="background1"/>
                <w:sz w:val="20"/>
              </w:rPr>
              <w:t>Código</w:t>
            </w:r>
          </w:p>
        </w:tc>
        <w:tc>
          <w:tcPr>
            <w:tcW w:w="8281" w:type="dxa"/>
            <w:shd w:val="clear" w:color="auto" w:fill="000000" w:themeFill="text1"/>
            <w:tcMar/>
          </w:tcPr>
          <w:p w:rsidRPr="00C86A99" w:rsidR="007041D9" w:rsidP="00181660" w:rsidRDefault="007041D9" w14:paraId="05A158A0" w14:textId="77777777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color w:val="FFFFFF" w:themeColor="background1"/>
                <w:sz w:val="20"/>
              </w:rPr>
              <w:t>Descripción</w:t>
            </w:r>
          </w:p>
        </w:tc>
      </w:tr>
      <w:tr w:rsidRPr="00C86A99" w:rsidR="007041D9" w:rsidTr="5C47982B" w14:paraId="2DBF955C" w14:textId="77777777">
        <w:tc>
          <w:tcPr>
            <w:tcW w:w="1212" w:type="dxa"/>
            <w:tcMar/>
          </w:tcPr>
          <w:p w:rsidRPr="00C86A99" w:rsidR="007041D9" w:rsidP="00181660" w:rsidRDefault="007041D9" w14:paraId="19C82242" w14:textId="7F142B01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8281" w:type="dxa"/>
            <w:tcMar/>
          </w:tcPr>
          <w:p w:rsidRPr="00C86A99" w:rsidR="007041D9" w:rsidP="00F3719E" w:rsidRDefault="00F3719E" w14:paraId="2DD70AA1" w14:textId="325FDADA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Estuvo deteriorado la tarjeta de pago del cliente</w:t>
            </w:r>
          </w:p>
        </w:tc>
      </w:tr>
      <w:tr w:rsidRPr="00C86A99" w:rsidR="00F3719E" w:rsidTr="5C47982B" w14:paraId="7D5E703C" w14:textId="77777777">
        <w:tc>
          <w:tcPr>
            <w:tcW w:w="1212" w:type="dxa"/>
            <w:tcMar/>
          </w:tcPr>
          <w:p w:rsidRPr="00C86A99" w:rsidR="00F3719E" w:rsidP="00181660" w:rsidRDefault="00F3719E" w14:paraId="79E2AB70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8281" w:type="dxa"/>
            <w:tcMar/>
          </w:tcPr>
          <w:p w:rsidR="00F3719E" w:rsidP="00F3719E" w:rsidRDefault="00F3719E" w14:paraId="07D7D04B" w14:textId="5144802B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El sistema de pago no estaba en funcionamiento</w:t>
            </w:r>
          </w:p>
        </w:tc>
      </w:tr>
      <w:tr w:rsidRPr="00C86A99" w:rsidR="00F3719E" w:rsidTr="5C47982B" w14:paraId="315E2257" w14:textId="77777777">
        <w:tc>
          <w:tcPr>
            <w:tcW w:w="1212" w:type="dxa"/>
            <w:tcMar/>
          </w:tcPr>
          <w:p w:rsidRPr="00C86A99" w:rsidR="00F3719E" w:rsidP="00181660" w:rsidRDefault="00F3719E" w14:paraId="28F61ECE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8281" w:type="dxa"/>
            <w:tcMar/>
          </w:tcPr>
          <w:p w:rsidR="00F3719E" w:rsidP="00F3719E" w:rsidRDefault="009A5089" w14:paraId="05087ADD" w14:textId="250D5E34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Se llego al tope de la tarjeta</w:t>
            </w:r>
          </w:p>
        </w:tc>
      </w:tr>
    </w:tbl>
    <w:p w:rsidRPr="00C86A99" w:rsidR="007041D9" w:rsidP="007041D9" w:rsidRDefault="007041D9" w14:paraId="041E2DAC" w14:textId="24839541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7041D9" w:rsidP="007041D9" w:rsidRDefault="007041D9" w14:paraId="6701A98A" w14:textId="77777777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371540" w:rsidP="00371540" w:rsidRDefault="00371540" w14:paraId="7683CB4E" w14:textId="0AFBA157">
      <w:pPr>
        <w:pStyle w:val="Subttulo"/>
        <w:numPr>
          <w:ilvl w:val="2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Actividades – Pasos</w:t>
      </w:r>
    </w:p>
    <w:p w:rsidR="007041D9" w:rsidP="007041D9" w:rsidRDefault="007041D9" w14:paraId="72692D6A" w14:textId="77777777">
      <w:pPr>
        <w:pStyle w:val="Subttulo"/>
        <w:ind w:left="122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400C67" w:rsidR="00400C67" w:rsidP="00400C67" w:rsidRDefault="00400C67" w14:paraId="2AB68A85" w14:textId="028451E9">
      <w:pPr>
        <w:pStyle w:val="Subttulo"/>
        <w:ind w:left="720"/>
        <w:jc w:val="both"/>
        <w:rPr>
          <w:rFonts w:ascii="Muller Regular" w:hAnsi="Muller Regular" w:cs="Tahoma"/>
          <w:color w:val="000000" w:themeColor="text1"/>
          <w:sz w:val="20"/>
          <w:u w:val="single"/>
        </w:rPr>
      </w:pPr>
      <w:r w:rsidRPr="00400C67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>&lt;AQUÍ SE PONDRAN LOS PASOS QUE SE EJECUTAN PARA REALIZAR EL CASO DE USO&gt;</w:t>
      </w:r>
    </w:p>
    <w:p w:rsidRPr="00C86A99" w:rsidR="00400C67" w:rsidP="007041D9" w:rsidRDefault="00400C67" w14:paraId="14BACAE8" w14:textId="77777777">
      <w:pPr>
        <w:pStyle w:val="Subttulo"/>
        <w:ind w:left="122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profesional"/>
        <w:tblW w:w="9631" w:type="dxa"/>
        <w:tblLayout w:type="fixed"/>
        <w:tblLook w:val="04A0" w:firstRow="1" w:lastRow="0" w:firstColumn="1" w:lastColumn="0" w:noHBand="0" w:noVBand="1"/>
      </w:tblPr>
      <w:tblGrid>
        <w:gridCol w:w="843"/>
        <w:gridCol w:w="8788"/>
      </w:tblGrid>
      <w:tr w:rsidRPr="00C86A99" w:rsidR="007041D9" w:rsidTr="007041D9" w14:paraId="5134C6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3" w:type="dxa"/>
          </w:tcPr>
          <w:p w:rsidRPr="00C86A99" w:rsidR="007041D9" w:rsidP="00181660" w:rsidRDefault="007041D9" w14:paraId="587D6C67" w14:textId="77777777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Paso</w:t>
            </w:r>
          </w:p>
        </w:tc>
        <w:tc>
          <w:tcPr>
            <w:tcW w:w="8788" w:type="dxa"/>
          </w:tcPr>
          <w:p w:rsidRPr="00C86A99" w:rsidR="007041D9" w:rsidP="00181660" w:rsidRDefault="007041D9" w14:paraId="5EB497EA" w14:textId="77777777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Acción</w:t>
            </w:r>
          </w:p>
        </w:tc>
      </w:tr>
      <w:tr w:rsidRPr="00C86A99" w:rsidR="007041D9" w:rsidTr="007041D9" w14:paraId="58F09DF6" w14:textId="77777777">
        <w:tc>
          <w:tcPr>
            <w:tcW w:w="843" w:type="dxa"/>
          </w:tcPr>
          <w:p w:rsidRPr="00C86A99" w:rsidR="007041D9" w:rsidP="00181660" w:rsidRDefault="007041D9" w14:paraId="70ADE677" w14:textId="4C83C0EA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8788" w:type="dxa"/>
          </w:tcPr>
          <w:p w:rsidRPr="00C86A99" w:rsidR="007041D9" w:rsidP="00181660" w:rsidRDefault="007041D9" w14:paraId="0C69FBE1" w14:textId="48003F28">
            <w:pPr>
              <w:ind w:left="-78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Pr="00C86A99" w:rsidR="007041D9" w:rsidTr="007041D9" w14:paraId="60986733" w14:textId="77777777">
        <w:tc>
          <w:tcPr>
            <w:tcW w:w="843" w:type="dxa"/>
          </w:tcPr>
          <w:p w:rsidRPr="00C86A99" w:rsidR="007041D9" w:rsidP="00181660" w:rsidRDefault="007041D9" w14:paraId="21E8BB30" w14:textId="31D369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8788" w:type="dxa"/>
          </w:tcPr>
          <w:p w:rsidRPr="00C86A99" w:rsidR="007041D9" w:rsidP="00181660" w:rsidRDefault="007041D9" w14:paraId="5F97E0D0" w14:textId="758CB39C">
            <w:pPr>
              <w:ind w:left="-78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Pr="00C86A99" w:rsidR="007041D9" w:rsidTr="007041D9" w14:paraId="77FCC7C5" w14:textId="77777777">
        <w:tc>
          <w:tcPr>
            <w:tcW w:w="843" w:type="dxa"/>
          </w:tcPr>
          <w:p w:rsidRPr="00C86A99" w:rsidR="007041D9" w:rsidP="00181660" w:rsidRDefault="007041D9" w14:paraId="51BBEEFC" w14:textId="167E4B8A">
            <w:pPr>
              <w:pStyle w:val="Textoindependiente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8788" w:type="dxa"/>
          </w:tcPr>
          <w:p w:rsidRPr="00C86A99" w:rsidR="007041D9" w:rsidP="00181660" w:rsidRDefault="007041D9" w14:paraId="399082F5" w14:textId="77777777">
            <w:pPr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Pr="00C86A99" w:rsidR="007041D9" w:rsidTr="007041D9" w14:paraId="696F7412" w14:textId="77777777">
        <w:tc>
          <w:tcPr>
            <w:tcW w:w="843" w:type="dxa"/>
          </w:tcPr>
          <w:p w:rsidRPr="00C86A99" w:rsidR="007041D9" w:rsidP="00181660" w:rsidRDefault="007041D9" w14:paraId="3788B772" w14:textId="4651F0EC">
            <w:pPr>
              <w:pStyle w:val="Textoindependiente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8788" w:type="dxa"/>
          </w:tcPr>
          <w:p w:rsidRPr="00C86A99" w:rsidR="007041D9" w:rsidP="00181660" w:rsidRDefault="007041D9" w14:paraId="1ADB4840" w14:textId="0624A170">
            <w:pPr>
              <w:autoSpaceDE w:val="0"/>
              <w:autoSpaceDN w:val="0"/>
              <w:adjustRightInd w:val="0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</w:tbl>
    <w:p w:rsidRPr="00C86A99" w:rsidR="007041D9" w:rsidP="007041D9" w:rsidRDefault="007041D9" w14:paraId="52CB862B" w14:textId="77777777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="00371540" w:rsidP="00371540" w:rsidRDefault="00371540" w14:paraId="49B343DE" w14:textId="1E1E902D">
      <w:pPr>
        <w:pStyle w:val="Subttulo"/>
        <w:numPr>
          <w:ilvl w:val="2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Excepciones</w:t>
      </w:r>
    </w:p>
    <w:p w:rsidR="006C71B8" w:rsidP="006C71B8" w:rsidRDefault="006C71B8" w14:paraId="1B847E6D" w14:textId="77777777">
      <w:pPr>
        <w:pStyle w:val="Subttulo"/>
        <w:ind w:left="792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6C71B8" w:rsidR="006C71B8" w:rsidP="006C71B8" w:rsidRDefault="006C71B8" w14:paraId="6FEF767D" w14:textId="6602B9FF">
      <w:pPr>
        <w:pStyle w:val="Subttulo"/>
        <w:ind w:left="792"/>
        <w:jc w:val="both"/>
        <w:rPr>
          <w:rFonts w:ascii="Muller Regular" w:hAnsi="Muller Regular" w:cs="Tahoma"/>
          <w:color w:val="000000" w:themeColor="text1"/>
          <w:sz w:val="20"/>
          <w:u w:val="single"/>
        </w:rPr>
      </w:pPr>
      <w:r w:rsidRPr="006C71B8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>&lt;AQUÍ SE PONEN CUALQUIER EVENTO QUE PUEDE OCURRIR EN LOS PASOS ANTERIORES QUE TERMINAN EL CASO DE USO&gt;</w:t>
      </w:r>
    </w:p>
    <w:p w:rsidRPr="00C86A99" w:rsidR="006C71B8" w:rsidP="006C71B8" w:rsidRDefault="006C71B8" w14:paraId="334C4E93" w14:textId="77777777">
      <w:pPr>
        <w:pStyle w:val="Subttulo"/>
        <w:ind w:left="792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8646"/>
      </w:tblGrid>
      <w:tr w:rsidRPr="00C86A99" w:rsidR="00A67974" w:rsidTr="5C47982B" w14:paraId="795BE9C5" w14:textId="77777777">
        <w:tc>
          <w:tcPr>
            <w:tcW w:w="988" w:type="dxa"/>
            <w:shd w:val="clear" w:color="auto" w:fill="000000" w:themeFill="text1"/>
            <w:tcMar/>
          </w:tcPr>
          <w:p w:rsidRPr="00C86A99" w:rsidR="00A67974" w:rsidP="00181660" w:rsidRDefault="00A67974" w14:paraId="7B09850B" w14:textId="77777777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color w:val="FFFFFF" w:themeColor="background1"/>
                <w:sz w:val="20"/>
              </w:rPr>
              <w:t>Paso</w:t>
            </w:r>
          </w:p>
        </w:tc>
        <w:tc>
          <w:tcPr>
            <w:tcW w:w="8646" w:type="dxa"/>
            <w:shd w:val="clear" w:color="auto" w:fill="000000" w:themeFill="text1"/>
            <w:tcMar/>
          </w:tcPr>
          <w:p w:rsidRPr="00C86A99" w:rsidR="00A67974" w:rsidP="00181660" w:rsidRDefault="00A67974" w14:paraId="3741FB8C" w14:textId="77777777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color w:val="FFFFFF" w:themeColor="background1"/>
                <w:sz w:val="20"/>
              </w:rPr>
              <w:t>Acción</w:t>
            </w:r>
          </w:p>
        </w:tc>
      </w:tr>
      <w:tr w:rsidRPr="00C86A99" w:rsidR="00A67974" w:rsidTr="5C47982B" w14:paraId="1341BFF1" w14:textId="77777777">
        <w:tc>
          <w:tcPr>
            <w:tcW w:w="988" w:type="dxa"/>
            <w:tcMar/>
          </w:tcPr>
          <w:p w:rsidRPr="00C86A99" w:rsidR="00A67974" w:rsidP="00181660" w:rsidRDefault="00A67974" w14:paraId="56242872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01</w:t>
            </w:r>
          </w:p>
        </w:tc>
        <w:tc>
          <w:tcPr>
            <w:tcW w:w="8646" w:type="dxa"/>
            <w:tcMar/>
          </w:tcPr>
          <w:p w:rsidRPr="00C86A99" w:rsidR="00A67974" w:rsidP="5C47982B" w:rsidRDefault="006C71B8" w14:paraId="44307D3F" w14:textId="07A3BC85" w14:noSpellErr="1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  <w:szCs w:val="20"/>
                <w:lang w:val="es-ES"/>
              </w:rPr>
            </w:pPr>
            <w:r w:rsidRPr="5C47982B" w:rsidR="006C71B8">
              <w:rPr>
                <w:rFonts w:ascii="Muller Regular" w:hAnsi="Muller Regular" w:cs="Tahoma"/>
                <w:color w:val="000000" w:themeColor="text1" w:themeTint="FF" w:themeShade="FF"/>
                <w:sz w:val="20"/>
                <w:szCs w:val="20"/>
                <w:lang w:val="es-ES"/>
              </w:rPr>
              <w:t xml:space="preserve">El cliente se </w:t>
            </w:r>
            <w:r w:rsidRPr="5C47982B" w:rsidR="006C71B8">
              <w:rPr>
                <w:rFonts w:ascii="Muller Regular" w:hAnsi="Muller Regular" w:cs="Tahoma"/>
                <w:color w:val="000000" w:themeColor="text1" w:themeTint="FF" w:themeShade="FF"/>
                <w:sz w:val="20"/>
                <w:szCs w:val="20"/>
                <w:lang w:val="es-ES"/>
              </w:rPr>
              <w:t>retiro</w:t>
            </w:r>
            <w:r w:rsidRPr="5C47982B" w:rsidR="006C71B8">
              <w:rPr>
                <w:rFonts w:ascii="Muller Regular" w:hAnsi="Muller Regular" w:cs="Tahoma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 la tienda antes de pagar.</w:t>
            </w:r>
          </w:p>
        </w:tc>
      </w:tr>
    </w:tbl>
    <w:p w:rsidRPr="00C86A99" w:rsidR="00A67974" w:rsidP="00A67974" w:rsidRDefault="00A67974" w14:paraId="158DC69F" w14:textId="77777777">
      <w:pPr>
        <w:pStyle w:val="Subttulo"/>
        <w:ind w:left="122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A67974" w:rsidP="00A67974" w:rsidRDefault="00A67974" w14:paraId="5EC4C3D0" w14:textId="6565F28A">
      <w:pPr>
        <w:pStyle w:val="Subttulo"/>
        <w:numPr>
          <w:ilvl w:val="0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 xml:space="preserve">Reglas de Negocio </w:t>
      </w:r>
    </w:p>
    <w:p w:rsidRPr="00C86A99" w:rsidR="00A67974" w:rsidP="00A67974" w:rsidRDefault="00A67974" w14:paraId="5D54FAA9" w14:textId="411575A7">
      <w:pPr>
        <w:pStyle w:val="Subttulo"/>
        <w:numPr>
          <w:ilvl w:val="1"/>
          <w:numId w:val="15"/>
        </w:numPr>
        <w:ind w:left="544" w:hanging="431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Reglas de Negocio de Aplicación Móvil</w:t>
      </w:r>
    </w:p>
    <w:p w:rsidRPr="00C86A99" w:rsidR="00A67974" w:rsidP="00A67974" w:rsidRDefault="00A67974" w14:paraId="6F4F6793" w14:textId="77777777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profesional"/>
        <w:tblW w:w="9631" w:type="dxa"/>
        <w:tblLayout w:type="fixed"/>
        <w:tblLook w:val="04A0" w:firstRow="1" w:lastRow="0" w:firstColumn="1" w:lastColumn="0" w:noHBand="0" w:noVBand="1"/>
      </w:tblPr>
      <w:tblGrid>
        <w:gridCol w:w="1126"/>
        <w:gridCol w:w="8505"/>
      </w:tblGrid>
      <w:tr w:rsidRPr="00C86A99" w:rsidR="00A67974" w:rsidTr="00A67974" w14:paraId="1325C1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tcW w:w="1126" w:type="dxa"/>
          </w:tcPr>
          <w:p w:rsidRPr="00C86A99" w:rsidR="00A67974" w:rsidP="00181660" w:rsidRDefault="00A67974" w14:paraId="32FF1C6E" w14:textId="77777777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Paso</w:t>
            </w:r>
          </w:p>
        </w:tc>
        <w:tc>
          <w:tcPr>
            <w:tcW w:w="8505" w:type="dxa"/>
          </w:tcPr>
          <w:p w:rsidRPr="00C86A99" w:rsidR="00A67974" w:rsidP="00181660" w:rsidRDefault="00A67974" w14:paraId="7FF272A9" w14:textId="77777777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Acción</w:t>
            </w:r>
          </w:p>
        </w:tc>
      </w:tr>
      <w:tr w:rsidRPr="00C86A99" w:rsidR="00A67974" w:rsidTr="00A67974" w14:paraId="44BFD186" w14:textId="77777777">
        <w:trPr>
          <w:trHeight w:val="310"/>
        </w:trPr>
        <w:tc>
          <w:tcPr>
            <w:tcW w:w="1126" w:type="dxa"/>
          </w:tcPr>
          <w:p w:rsidRPr="00C86A99" w:rsidR="00A67974" w:rsidP="00181660" w:rsidRDefault="00A67974" w14:paraId="2A7441EB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RN001</w:t>
            </w:r>
          </w:p>
        </w:tc>
        <w:tc>
          <w:tcPr>
            <w:tcW w:w="8505" w:type="dxa"/>
          </w:tcPr>
          <w:p w:rsidRPr="00C86A99" w:rsidR="00A67974" w:rsidP="00181660" w:rsidRDefault="00D709A4" w14:paraId="4911A3A5" w14:textId="4CB4DDAB">
            <w:pPr>
              <w:ind w:left="64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 xml:space="preserve">Los inventarios en la empresa se </w:t>
            </w:r>
            <w:r w:rsidR="00DC37CD">
              <w:rPr>
                <w:rFonts w:ascii="Muller Regular" w:hAnsi="Muller Regular" w:cs="Tahoma"/>
                <w:color w:val="000000" w:themeColor="text1"/>
                <w:sz w:val="20"/>
              </w:rPr>
              <w:t>realizarán</w:t>
            </w:r>
            <w:r>
              <w:rPr>
                <w:rFonts w:ascii="Muller Regular" w:hAnsi="Muller Regular" w:cs="Tahoma"/>
                <w:color w:val="000000" w:themeColor="text1"/>
                <w:sz w:val="20"/>
              </w:rPr>
              <w:t xml:space="preserve"> una vez por semana. </w:t>
            </w:r>
          </w:p>
        </w:tc>
      </w:tr>
    </w:tbl>
    <w:p w:rsidRPr="00C86A99" w:rsidR="00A67974" w:rsidP="00D709A4" w:rsidRDefault="00A67974" w14:paraId="43D08EB2" w14:textId="77777777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A67974" w:rsidP="00A67974" w:rsidRDefault="00A67974" w14:paraId="4F937E54" w14:textId="21297A71">
      <w:pPr>
        <w:pStyle w:val="Subttulo"/>
        <w:numPr>
          <w:ilvl w:val="1"/>
          <w:numId w:val="15"/>
        </w:numPr>
        <w:ind w:left="544" w:hanging="431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Reglas de Negocio de Aplicación Web</w:t>
      </w:r>
    </w:p>
    <w:tbl>
      <w:tblPr>
        <w:tblStyle w:val="Tablaprofesional"/>
        <w:tblW w:w="9631" w:type="dxa"/>
        <w:tblLayout w:type="fixed"/>
        <w:tblLook w:val="04A0" w:firstRow="1" w:lastRow="0" w:firstColumn="1" w:lastColumn="0" w:noHBand="0" w:noVBand="1"/>
      </w:tblPr>
      <w:tblGrid>
        <w:gridCol w:w="1126"/>
        <w:gridCol w:w="8505"/>
      </w:tblGrid>
      <w:tr w:rsidRPr="00C86A99" w:rsidR="00A67974" w:rsidTr="00181660" w14:paraId="0E370E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tcW w:w="1126" w:type="dxa"/>
          </w:tcPr>
          <w:p w:rsidRPr="00C86A99" w:rsidR="00A67974" w:rsidP="00181660" w:rsidRDefault="00A67974" w14:paraId="3E8779AA" w14:textId="77777777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Paso</w:t>
            </w:r>
          </w:p>
        </w:tc>
        <w:tc>
          <w:tcPr>
            <w:tcW w:w="8505" w:type="dxa"/>
          </w:tcPr>
          <w:p w:rsidRPr="00C86A99" w:rsidR="00A67974" w:rsidP="00181660" w:rsidRDefault="00A67974" w14:paraId="6E5356D5" w14:textId="77777777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Acción</w:t>
            </w:r>
          </w:p>
        </w:tc>
      </w:tr>
      <w:tr w:rsidRPr="00C86A99" w:rsidR="00A67974" w:rsidTr="00181660" w14:paraId="5787FADE" w14:textId="77777777">
        <w:trPr>
          <w:trHeight w:val="310"/>
        </w:trPr>
        <w:tc>
          <w:tcPr>
            <w:tcW w:w="1126" w:type="dxa"/>
          </w:tcPr>
          <w:p w:rsidRPr="00C86A99" w:rsidR="00A67974" w:rsidP="00181660" w:rsidRDefault="00A67974" w14:paraId="713B193A" w14:textId="7661F751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RN002</w:t>
            </w:r>
          </w:p>
        </w:tc>
        <w:tc>
          <w:tcPr>
            <w:tcW w:w="8505" w:type="dxa"/>
          </w:tcPr>
          <w:p w:rsidRPr="00C86A99" w:rsidR="00A67974" w:rsidP="00181660" w:rsidRDefault="00705F30" w14:paraId="0343B51E" w14:textId="41C60889">
            <w:pPr>
              <w:ind w:left="64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La administración gestiona que productos y servicios serán gestionados por el sistema de información.</w:t>
            </w:r>
          </w:p>
        </w:tc>
      </w:tr>
    </w:tbl>
    <w:p w:rsidRPr="00C86A99" w:rsidR="00A67974" w:rsidP="00A67974" w:rsidRDefault="00A67974" w14:paraId="4F4B08AE" w14:textId="77777777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5C469C" w:rsidP="005C469C" w:rsidRDefault="005C469C" w14:paraId="7DA7BB99" w14:textId="63ED77C7">
      <w:pPr>
        <w:pStyle w:val="Subttulo"/>
        <w:numPr>
          <w:ilvl w:val="0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 xml:space="preserve">Mensajes </w:t>
      </w:r>
    </w:p>
    <w:p w:rsidRPr="00C86A99" w:rsidR="00A67974" w:rsidP="00A67974" w:rsidRDefault="00A67974" w14:paraId="5BA754E4" w14:textId="66F91BAD">
      <w:pPr>
        <w:pStyle w:val="Subttulo"/>
        <w:numPr>
          <w:ilvl w:val="1"/>
          <w:numId w:val="15"/>
        </w:numPr>
        <w:ind w:left="544" w:hanging="431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Mensajes de Éxito Aplicación Móvil</w:t>
      </w:r>
    </w:p>
    <w:p w:rsidRPr="00C86A99" w:rsidR="00A67974" w:rsidP="00A67974" w:rsidRDefault="00A67974" w14:paraId="5ED70F71" w14:textId="77777777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profesional"/>
        <w:tblW w:w="9631" w:type="dxa"/>
        <w:tblLayout w:type="fixed"/>
        <w:tblLook w:val="04A0" w:firstRow="1" w:lastRow="0" w:firstColumn="1" w:lastColumn="0" w:noHBand="0" w:noVBand="1"/>
      </w:tblPr>
      <w:tblGrid>
        <w:gridCol w:w="1126"/>
        <w:gridCol w:w="8505"/>
      </w:tblGrid>
      <w:tr w:rsidRPr="00C86A99" w:rsidR="00A67974" w:rsidTr="00181660" w14:paraId="4E808C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tcW w:w="1126" w:type="dxa"/>
          </w:tcPr>
          <w:p w:rsidRPr="00C86A99" w:rsidR="00A67974" w:rsidP="00181660" w:rsidRDefault="00A67974" w14:paraId="7CED6790" w14:textId="576D28E3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Clave</w:t>
            </w:r>
          </w:p>
        </w:tc>
        <w:tc>
          <w:tcPr>
            <w:tcW w:w="8505" w:type="dxa"/>
          </w:tcPr>
          <w:p w:rsidRPr="00C86A99" w:rsidR="00A67974" w:rsidP="00181660" w:rsidRDefault="00A67974" w14:paraId="3AAB08E2" w14:textId="74DD91BA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Nombre</w:t>
            </w:r>
          </w:p>
        </w:tc>
      </w:tr>
      <w:tr w:rsidRPr="00C86A99" w:rsidR="00A67974" w:rsidTr="00181660" w14:paraId="21C62E97" w14:textId="77777777">
        <w:trPr>
          <w:trHeight w:val="310"/>
        </w:trPr>
        <w:tc>
          <w:tcPr>
            <w:tcW w:w="1126" w:type="dxa"/>
          </w:tcPr>
          <w:p w:rsidRPr="00C86A99" w:rsidR="00A67974" w:rsidP="00181660" w:rsidRDefault="00A67974" w14:paraId="349953D9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RN002</w:t>
            </w:r>
          </w:p>
        </w:tc>
        <w:tc>
          <w:tcPr>
            <w:tcW w:w="8505" w:type="dxa"/>
          </w:tcPr>
          <w:p w:rsidRPr="00C86A99" w:rsidR="00A67974" w:rsidP="00181660" w:rsidRDefault="006978A8" w14:paraId="79328285" w14:textId="2EB434B5">
            <w:pPr>
              <w:ind w:left="64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El inventario del almacén fue realizado</w:t>
            </w:r>
            <w:r w:rsidR="00CD009F">
              <w:rPr>
                <w:rFonts w:ascii="Muller Regular" w:hAnsi="Muller Regular" w:cs="Tahoma"/>
                <w:color w:val="000000" w:themeColor="text1"/>
                <w:sz w:val="20"/>
              </w:rPr>
              <w:t xml:space="preserve"> a esta fecha:  -----</w:t>
            </w:r>
          </w:p>
        </w:tc>
      </w:tr>
      <w:tr w:rsidRPr="00C86A99" w:rsidR="006978A8" w:rsidTr="00181660" w14:paraId="56E8614F" w14:textId="77777777">
        <w:trPr>
          <w:trHeight w:val="310"/>
        </w:trPr>
        <w:tc>
          <w:tcPr>
            <w:tcW w:w="1126" w:type="dxa"/>
          </w:tcPr>
          <w:p w:rsidRPr="00C86A99" w:rsidR="006978A8" w:rsidP="00181660" w:rsidRDefault="006978A8" w14:paraId="36C15153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8505" w:type="dxa"/>
          </w:tcPr>
          <w:p w:rsidR="006978A8" w:rsidP="00181660" w:rsidRDefault="006978A8" w14:paraId="3159A3A9" w14:textId="77777777">
            <w:pPr>
              <w:ind w:left="64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</w:tbl>
    <w:p w:rsidRPr="00C86A99" w:rsidR="00A67974" w:rsidP="00A67974" w:rsidRDefault="00A67974" w14:paraId="09116F74" w14:textId="77777777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A67974" w:rsidP="00A67974" w:rsidRDefault="00A67974" w14:paraId="7221CBDB" w14:textId="4DF95052">
      <w:pPr>
        <w:pStyle w:val="Subttulo"/>
        <w:numPr>
          <w:ilvl w:val="1"/>
          <w:numId w:val="15"/>
        </w:numPr>
        <w:ind w:left="544" w:hanging="431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Mensajes de Éxito Aplicación Web</w:t>
      </w:r>
    </w:p>
    <w:p w:rsidRPr="00C86A99" w:rsidR="00A9427C" w:rsidP="00A9427C" w:rsidRDefault="00A9427C" w14:paraId="708B4515" w14:textId="77777777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profesional"/>
        <w:tblW w:w="9631" w:type="dxa"/>
        <w:tblLayout w:type="fixed"/>
        <w:tblLook w:val="04A0" w:firstRow="1" w:lastRow="0" w:firstColumn="1" w:lastColumn="0" w:noHBand="0" w:noVBand="1"/>
      </w:tblPr>
      <w:tblGrid>
        <w:gridCol w:w="1126"/>
        <w:gridCol w:w="8505"/>
      </w:tblGrid>
      <w:tr w:rsidRPr="00C86A99" w:rsidR="00A9427C" w:rsidTr="5C47982B" w14:paraId="41DB32D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6" w:type="dxa"/>
            <w:tcMar/>
          </w:tcPr>
          <w:p w:rsidRPr="00C86A99" w:rsidR="00A9427C" w:rsidP="00181660" w:rsidRDefault="00A9427C" w14:paraId="501177C3" w14:textId="77777777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Clave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05" w:type="dxa"/>
            <w:tcMar/>
          </w:tcPr>
          <w:p w:rsidRPr="00C86A99" w:rsidR="00A9427C" w:rsidP="00181660" w:rsidRDefault="00A9427C" w14:paraId="492C418A" w14:textId="77777777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Nombre</w:t>
            </w:r>
          </w:p>
        </w:tc>
      </w:tr>
      <w:tr w:rsidRPr="00C86A99" w:rsidR="00A9427C" w:rsidTr="5C47982B" w14:paraId="5BB871F9" w14:textId="77777777">
        <w:trPr>
          <w:trHeight w:val="3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6" w:type="dxa"/>
            <w:tcMar/>
          </w:tcPr>
          <w:p w:rsidRPr="00C86A99" w:rsidR="00A9427C" w:rsidP="00181660" w:rsidRDefault="00A9427C" w14:paraId="1139FE35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lastRenderedPageBreak/>
              <w:t>RN002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05" w:type="dxa"/>
            <w:tcMar/>
          </w:tcPr>
          <w:p w:rsidRPr="00C86A99" w:rsidR="00A9427C" w:rsidP="5C47982B" w:rsidRDefault="00CD009F" w14:paraId="78D9EF26" w14:textId="2C720007">
            <w:pPr>
              <w:ind w:left="64"/>
              <w:rPr>
                <w:rFonts w:ascii="Muller Regular" w:hAnsi="Muller Regular" w:cs="Tahoma"/>
                <w:color w:val="000000" w:themeColor="text1"/>
                <w:sz w:val="20"/>
                <w:szCs w:val="20"/>
                <w:lang w:val="es-ES"/>
              </w:rPr>
            </w:pPr>
            <w:r w:rsidRPr="5C47982B" w:rsidR="01603D1D">
              <w:rPr>
                <w:rFonts w:ascii="Muller Regular" w:hAnsi="Muller Regular" w:cs="Tahoma"/>
                <w:color w:val="000000" w:themeColor="text1" w:themeTint="FF" w:themeShade="FF"/>
                <w:sz w:val="20"/>
                <w:szCs w:val="20"/>
                <w:lang w:val="es-ES"/>
              </w:rPr>
              <w:t xml:space="preserve">La venta se </w:t>
            </w:r>
            <w:r w:rsidRPr="5C47982B" w:rsidR="01603D1D">
              <w:rPr>
                <w:rFonts w:ascii="Muller Regular" w:hAnsi="Muller Regular" w:cs="Tahoma"/>
                <w:color w:val="000000" w:themeColor="text1" w:themeTint="FF" w:themeShade="FF"/>
                <w:sz w:val="20"/>
                <w:szCs w:val="20"/>
                <w:lang w:val="es-ES"/>
              </w:rPr>
              <w:t>registro</w:t>
            </w:r>
            <w:r w:rsidRPr="5C47982B" w:rsidR="01603D1D">
              <w:rPr>
                <w:rFonts w:ascii="Muller Regular" w:hAnsi="Muller Regular" w:cs="Tahoma"/>
                <w:color w:val="000000" w:themeColor="text1" w:themeTint="FF" w:themeShade="FF"/>
                <w:sz w:val="20"/>
                <w:szCs w:val="20"/>
                <w:lang w:val="es-ES"/>
              </w:rPr>
              <w:t xml:space="preserve"> en el sistema.</w:t>
            </w:r>
          </w:p>
        </w:tc>
      </w:tr>
      <w:tr w:rsidRPr="00C86A99" w:rsidR="00CD009F" w:rsidTr="5C47982B" w14:paraId="4674B9C9" w14:textId="77777777">
        <w:trPr>
          <w:trHeight w:val="3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6" w:type="dxa"/>
            <w:tcMar/>
          </w:tcPr>
          <w:p w:rsidRPr="00C86A99" w:rsidR="00CD009F" w:rsidP="00181660" w:rsidRDefault="00CD009F" w14:paraId="2037B4E9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05" w:type="dxa"/>
            <w:tcMar/>
          </w:tcPr>
          <w:p w:rsidR="00CD009F" w:rsidP="00181660" w:rsidRDefault="00CD009F" w14:paraId="14240F89" w14:textId="4C35D8FA">
            <w:pPr>
              <w:ind w:left="64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La cotización fue generada</w:t>
            </w:r>
          </w:p>
        </w:tc>
      </w:tr>
      <w:tr w:rsidRPr="00C86A99" w:rsidR="00CD009F" w:rsidTr="5C47982B" w14:paraId="45A5FB07" w14:textId="77777777">
        <w:trPr>
          <w:trHeight w:val="3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6" w:type="dxa"/>
            <w:tcMar/>
          </w:tcPr>
          <w:p w:rsidRPr="00C86A99" w:rsidR="00CD009F" w:rsidP="00181660" w:rsidRDefault="00CD009F" w14:paraId="25D36C89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05" w:type="dxa"/>
            <w:tcMar/>
          </w:tcPr>
          <w:p w:rsidR="00CD009F" w:rsidP="00181660" w:rsidRDefault="00CD009F" w14:paraId="3AF78B40" w14:textId="2A7F4227">
            <w:pPr>
              <w:ind w:left="64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El cliente fue registrado en el sistema.</w:t>
            </w:r>
          </w:p>
        </w:tc>
      </w:tr>
    </w:tbl>
    <w:p w:rsidRPr="00C86A99" w:rsidR="00A67974" w:rsidP="00A9427C" w:rsidRDefault="00A67974" w14:paraId="15C381ED" w14:textId="77777777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A67974" w:rsidP="00A67974" w:rsidRDefault="00A67974" w14:paraId="2C39F69F" w14:textId="154BBD8F">
      <w:pPr>
        <w:pStyle w:val="Subttulo"/>
        <w:numPr>
          <w:ilvl w:val="1"/>
          <w:numId w:val="15"/>
        </w:numPr>
        <w:ind w:left="544" w:hanging="431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Mensajes de Error Aplicación Móvil</w:t>
      </w:r>
    </w:p>
    <w:p w:rsidRPr="00C86A99" w:rsidR="005C469C" w:rsidP="005C469C" w:rsidRDefault="005C469C" w14:paraId="56C88DEA" w14:textId="77777777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profesional"/>
        <w:tblW w:w="9631" w:type="dxa"/>
        <w:tblLayout w:type="fixed"/>
        <w:tblLook w:val="04A0" w:firstRow="1" w:lastRow="0" w:firstColumn="1" w:lastColumn="0" w:noHBand="0" w:noVBand="1"/>
      </w:tblPr>
      <w:tblGrid>
        <w:gridCol w:w="1126"/>
        <w:gridCol w:w="8505"/>
      </w:tblGrid>
      <w:tr w:rsidRPr="00C86A99" w:rsidR="005C469C" w:rsidTr="00181660" w14:paraId="21F214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tcW w:w="1126" w:type="dxa"/>
          </w:tcPr>
          <w:p w:rsidRPr="00C86A99" w:rsidR="005C469C" w:rsidP="00181660" w:rsidRDefault="005C469C" w14:paraId="3BD9ABE0" w14:textId="77777777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Clave</w:t>
            </w:r>
          </w:p>
        </w:tc>
        <w:tc>
          <w:tcPr>
            <w:tcW w:w="8505" w:type="dxa"/>
          </w:tcPr>
          <w:p w:rsidRPr="00C86A99" w:rsidR="005C469C" w:rsidP="00181660" w:rsidRDefault="005C469C" w14:paraId="28A375FC" w14:textId="77777777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Nombre</w:t>
            </w:r>
          </w:p>
        </w:tc>
      </w:tr>
      <w:tr w:rsidRPr="00C86A99" w:rsidR="005C469C" w:rsidTr="00181660" w14:paraId="273120F9" w14:textId="77777777">
        <w:trPr>
          <w:trHeight w:val="310"/>
        </w:trPr>
        <w:tc>
          <w:tcPr>
            <w:tcW w:w="1126" w:type="dxa"/>
          </w:tcPr>
          <w:p w:rsidRPr="00C86A99" w:rsidR="005C469C" w:rsidP="00181660" w:rsidRDefault="005C469C" w14:paraId="5F0BFE94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RN002</w:t>
            </w:r>
          </w:p>
        </w:tc>
        <w:tc>
          <w:tcPr>
            <w:tcW w:w="8505" w:type="dxa"/>
          </w:tcPr>
          <w:p w:rsidRPr="00C86A99" w:rsidR="005C469C" w:rsidP="00181660" w:rsidRDefault="00CD009F" w14:paraId="6A324FED" w14:textId="25A8AA91">
            <w:pPr>
              <w:ind w:left="64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El inventario no fue grabado por problemas de comunicación con el servidor.</w:t>
            </w:r>
          </w:p>
        </w:tc>
      </w:tr>
      <w:tr w:rsidRPr="00C86A99" w:rsidR="00CD009F" w:rsidTr="00181660" w14:paraId="253D3916" w14:textId="77777777">
        <w:trPr>
          <w:trHeight w:val="310"/>
        </w:trPr>
        <w:tc>
          <w:tcPr>
            <w:tcW w:w="1126" w:type="dxa"/>
          </w:tcPr>
          <w:p w:rsidRPr="00C86A99" w:rsidR="00CD009F" w:rsidP="00181660" w:rsidRDefault="00CD009F" w14:paraId="0FB7A8B4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8505" w:type="dxa"/>
          </w:tcPr>
          <w:p w:rsidR="00CD009F" w:rsidP="00181660" w:rsidRDefault="00CD009F" w14:paraId="13CFC820" w14:textId="77777777">
            <w:pPr>
              <w:ind w:left="64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</w:tbl>
    <w:p w:rsidRPr="00C86A99" w:rsidR="005C469C" w:rsidP="005C469C" w:rsidRDefault="005C469C" w14:paraId="79B55062" w14:textId="2818E795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5C469C" w:rsidP="005C469C" w:rsidRDefault="005C469C" w14:paraId="5E79143F" w14:textId="660A9BE9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5C469C" w:rsidP="005C469C" w:rsidRDefault="005C469C" w14:paraId="400C307B" w14:textId="77777777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A67974" w:rsidP="00A67974" w:rsidRDefault="00A67974" w14:paraId="7C8D1199" w14:textId="2EACBBAC">
      <w:pPr>
        <w:pStyle w:val="Subttulo"/>
        <w:numPr>
          <w:ilvl w:val="1"/>
          <w:numId w:val="15"/>
        </w:numPr>
        <w:ind w:left="544" w:hanging="431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Mensajes de Error Aplicación Web</w:t>
      </w:r>
    </w:p>
    <w:p w:rsidRPr="00C86A99" w:rsidR="005C469C" w:rsidP="005C469C" w:rsidRDefault="005C469C" w14:paraId="33A878EC" w14:textId="77777777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profesional"/>
        <w:tblW w:w="9631" w:type="dxa"/>
        <w:tblLayout w:type="fixed"/>
        <w:tblLook w:val="04A0" w:firstRow="1" w:lastRow="0" w:firstColumn="1" w:lastColumn="0" w:noHBand="0" w:noVBand="1"/>
      </w:tblPr>
      <w:tblGrid>
        <w:gridCol w:w="1126"/>
        <w:gridCol w:w="8505"/>
      </w:tblGrid>
      <w:tr w:rsidRPr="00C86A99" w:rsidR="00A67974" w:rsidTr="00181660" w14:paraId="1528421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tcW w:w="1126" w:type="dxa"/>
          </w:tcPr>
          <w:p w:rsidRPr="00C86A99" w:rsidR="00A67974" w:rsidP="00181660" w:rsidRDefault="00A67974" w14:paraId="5F524F8E" w14:textId="309E26D0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Clave</w:t>
            </w:r>
          </w:p>
        </w:tc>
        <w:tc>
          <w:tcPr>
            <w:tcW w:w="8505" w:type="dxa"/>
          </w:tcPr>
          <w:p w:rsidRPr="00C86A99" w:rsidR="00A67974" w:rsidP="00181660" w:rsidRDefault="00A67974" w14:paraId="73C2D9BE" w14:textId="35898DB4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Nombre</w:t>
            </w:r>
          </w:p>
        </w:tc>
      </w:tr>
      <w:tr w:rsidRPr="00C86A99" w:rsidR="00A67974" w:rsidTr="00181660" w14:paraId="46DDBBC6" w14:textId="77777777">
        <w:trPr>
          <w:trHeight w:val="310"/>
        </w:trPr>
        <w:tc>
          <w:tcPr>
            <w:tcW w:w="1126" w:type="dxa"/>
          </w:tcPr>
          <w:p w:rsidRPr="00C86A99" w:rsidR="00A67974" w:rsidP="00181660" w:rsidRDefault="00A67974" w14:paraId="447C2DC5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RN002</w:t>
            </w:r>
          </w:p>
        </w:tc>
        <w:tc>
          <w:tcPr>
            <w:tcW w:w="8505" w:type="dxa"/>
          </w:tcPr>
          <w:p w:rsidRPr="00C86A99" w:rsidR="00A67974" w:rsidP="00181660" w:rsidRDefault="00CD009F" w14:paraId="6AF4A7FE" w14:textId="0B99F594">
            <w:pPr>
              <w:ind w:left="64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La venta no fue terminada por problemas de conectividad</w:t>
            </w:r>
          </w:p>
        </w:tc>
      </w:tr>
    </w:tbl>
    <w:p w:rsidRPr="00C86A99" w:rsidR="00A67974" w:rsidP="00A67974" w:rsidRDefault="00A67974" w14:paraId="516D0B2B" w14:textId="77777777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A67974" w:rsidP="00A67974" w:rsidRDefault="00A67974" w14:paraId="1B2FA28F" w14:textId="77777777">
      <w:pPr>
        <w:pStyle w:val="Subttulo"/>
        <w:ind w:left="122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A67974" w:rsidP="005C469C" w:rsidRDefault="00823DEC" w14:paraId="04AA6859" w14:textId="5CB696CA">
      <w:pPr>
        <w:pStyle w:val="Subttulo"/>
        <w:numPr>
          <w:ilvl w:val="0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Requisitos</w:t>
      </w:r>
      <w:r w:rsidRPr="00C86A99" w:rsidR="005C469C">
        <w:rPr>
          <w:rFonts w:ascii="Muller Regular" w:hAnsi="Muller Regular" w:cs="Tahoma"/>
          <w:b w:val="0"/>
          <w:bCs w:val="0"/>
          <w:color w:val="000000" w:themeColor="text1"/>
          <w:sz w:val="20"/>
        </w:rPr>
        <w:t xml:space="preserve"> no Funcionales</w:t>
      </w:r>
    </w:p>
    <w:p w:rsidRPr="00C86A99" w:rsidR="00823DEC" w:rsidP="00823DEC" w:rsidRDefault="00823DEC" w14:paraId="63C39DF8" w14:textId="77777777">
      <w:pPr>
        <w:pStyle w:val="Subttulo"/>
        <w:ind w:left="36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9497" w:type="dxa"/>
        <w:tblInd w:w="137" w:type="dxa"/>
        <w:tblLook w:val="04A0" w:firstRow="1" w:lastRow="0" w:firstColumn="1" w:lastColumn="0" w:noHBand="0" w:noVBand="1"/>
      </w:tblPr>
      <w:tblGrid>
        <w:gridCol w:w="9497"/>
      </w:tblGrid>
      <w:tr w:rsidRPr="00C86A99" w:rsidR="00823DEC" w:rsidTr="00823DEC" w14:paraId="136B63F9" w14:textId="77777777">
        <w:tc>
          <w:tcPr>
            <w:tcW w:w="9497" w:type="dxa"/>
          </w:tcPr>
          <w:p w:rsidR="00823DEC" w:rsidP="00823DEC" w:rsidRDefault="00CD009F" w14:paraId="253202ED" w14:textId="2EB2A3A6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  <w:t>Los reportes del sistema se deben generar en máximo 10 segundos.</w:t>
            </w:r>
          </w:p>
          <w:p w:rsidRPr="00C86A99" w:rsidR="00CD009F" w:rsidP="00823DEC" w:rsidRDefault="00CD009F" w14:paraId="3641C08F" w14:textId="75074D5A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  <w:t>La grabación de la información en el sistema debe durar máximo 5 segundos.</w:t>
            </w:r>
          </w:p>
          <w:p w:rsidRPr="00C86A99" w:rsidR="00823DEC" w:rsidP="00823DEC" w:rsidRDefault="00823DEC" w14:paraId="1A88F6A9" w14:textId="7EC9F7BD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</w:tc>
      </w:tr>
    </w:tbl>
    <w:p w:rsidR="00823DEC" w:rsidP="00823DEC" w:rsidRDefault="00823DEC" w14:paraId="07462F50" w14:textId="500A773D">
      <w:pPr>
        <w:pStyle w:val="Subttulo"/>
        <w:ind w:left="36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C86A99" w:rsidP="00823DEC" w:rsidRDefault="00C86A99" w14:paraId="3C8D3BEC" w14:textId="77777777">
      <w:pPr>
        <w:pStyle w:val="Subttulo"/>
        <w:ind w:left="36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823DEC" w:rsidP="00823DEC" w:rsidRDefault="00823DEC" w14:paraId="09E10DF6" w14:textId="17390064">
      <w:pPr>
        <w:pStyle w:val="Subttulo"/>
        <w:numPr>
          <w:ilvl w:val="1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Atributos de Calidad</w:t>
      </w:r>
    </w:p>
    <w:p w:rsidRPr="00C86A99" w:rsidR="00823DEC" w:rsidP="00823DEC" w:rsidRDefault="00823DEC" w14:paraId="00D0C17E" w14:textId="77777777">
      <w:pPr>
        <w:pStyle w:val="Subttulo"/>
        <w:ind w:left="792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7229"/>
      </w:tblGrid>
      <w:tr w:rsidRPr="00C86A99" w:rsidR="00823DEC" w:rsidTr="00823DEC" w14:paraId="39A8CDB9" w14:textId="77777777">
        <w:tc>
          <w:tcPr>
            <w:tcW w:w="2405" w:type="dxa"/>
            <w:shd w:val="clear" w:color="auto" w:fill="000000" w:themeFill="text1"/>
          </w:tcPr>
          <w:p w:rsidRPr="00C86A99" w:rsidR="00823DEC" w:rsidP="00181660" w:rsidRDefault="00823DEC" w14:paraId="5779DA47" w14:textId="77777777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color w:val="FFFFFF" w:themeColor="background1"/>
                <w:sz w:val="20"/>
              </w:rPr>
              <w:t>Requerimiento No Funcional</w:t>
            </w:r>
          </w:p>
        </w:tc>
        <w:tc>
          <w:tcPr>
            <w:tcW w:w="7229" w:type="dxa"/>
            <w:shd w:val="clear" w:color="auto" w:fill="000000" w:themeFill="text1"/>
          </w:tcPr>
          <w:p w:rsidRPr="00C86A99" w:rsidR="00823DEC" w:rsidP="00181660" w:rsidRDefault="00823DEC" w14:paraId="78B7AE5B" w14:textId="77777777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color w:val="FFFFFF" w:themeColor="background1"/>
                <w:sz w:val="20"/>
              </w:rPr>
              <w:t>Descripción</w:t>
            </w:r>
          </w:p>
        </w:tc>
      </w:tr>
      <w:tr w:rsidRPr="00C86A99" w:rsidR="00823DEC" w:rsidTr="00823DEC" w14:paraId="3B0264C6" w14:textId="77777777">
        <w:tc>
          <w:tcPr>
            <w:tcW w:w="2405" w:type="dxa"/>
          </w:tcPr>
          <w:p w:rsidRPr="00C86A99" w:rsidR="00823DEC" w:rsidP="00181660" w:rsidRDefault="00823DEC" w14:paraId="1BE90501" w14:textId="65D0C28D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bookmarkStart w:name="_Toc141517348" w:id="3"/>
            <w:bookmarkStart w:name="_Toc164168176" w:id="4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Desempeño</w:t>
            </w:r>
            <w:bookmarkEnd w:id="3"/>
            <w:bookmarkEnd w:id="4"/>
          </w:p>
        </w:tc>
        <w:tc>
          <w:tcPr>
            <w:tcW w:w="7229" w:type="dxa"/>
          </w:tcPr>
          <w:p w:rsidRPr="00C86A99" w:rsidR="00823DEC" w:rsidP="00845D8C" w:rsidRDefault="00845D8C" w14:paraId="08CCFC94" w14:textId="17336A03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El sistema de información</w:t>
            </w:r>
            <w:r w:rsidR="00E34C17">
              <w:rPr>
                <w:rFonts w:ascii="Muller Regular" w:hAnsi="Muller Regular" w:cs="Tahoma"/>
                <w:color w:val="000000" w:themeColor="text1"/>
                <w:sz w:val="20"/>
              </w:rPr>
              <w:t xml:space="preserve"> debe funcionar en un régimen 24x7</w:t>
            </w:r>
          </w:p>
        </w:tc>
      </w:tr>
      <w:tr w:rsidRPr="00C86A99" w:rsidR="00823DEC" w:rsidTr="00823DEC" w14:paraId="5FFC66E6" w14:textId="77777777">
        <w:tc>
          <w:tcPr>
            <w:tcW w:w="2405" w:type="dxa"/>
          </w:tcPr>
          <w:p w:rsidRPr="00C86A99" w:rsidR="00823DEC" w:rsidP="00181660" w:rsidRDefault="00823DEC" w14:paraId="65E0E3CF" w14:textId="0E73A565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bookmarkStart w:name="_Toc141517347" w:id="5"/>
            <w:bookmarkStart w:name="_Toc164168177" w:id="6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Confiabilidad</w:t>
            </w:r>
            <w:bookmarkEnd w:id="5"/>
            <w:bookmarkEnd w:id="6"/>
          </w:p>
        </w:tc>
        <w:tc>
          <w:tcPr>
            <w:tcW w:w="7229" w:type="dxa"/>
          </w:tcPr>
          <w:p w:rsidRPr="00C86A99" w:rsidR="00823DEC" w:rsidP="00823DEC" w:rsidRDefault="00E34C17" w14:paraId="7F905AE8" w14:textId="70F0AC43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Los cálculos realizados por el sistema de información son los correctos.</w:t>
            </w:r>
          </w:p>
        </w:tc>
      </w:tr>
      <w:tr w:rsidRPr="00C86A99" w:rsidR="00823DEC" w:rsidTr="00823DEC" w14:paraId="2B25ABE4" w14:textId="77777777">
        <w:tc>
          <w:tcPr>
            <w:tcW w:w="2405" w:type="dxa"/>
          </w:tcPr>
          <w:p w:rsidRPr="00C86A99" w:rsidR="00823DEC" w:rsidP="00181660" w:rsidRDefault="00823DEC" w14:paraId="71045FB1" w14:textId="03A68558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bookmarkStart w:name="_Toc164168178" w:id="7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Disponibilidad</w:t>
            </w:r>
            <w:bookmarkEnd w:id="7"/>
          </w:p>
        </w:tc>
        <w:tc>
          <w:tcPr>
            <w:tcW w:w="7229" w:type="dxa"/>
          </w:tcPr>
          <w:p w:rsidRPr="00C86A99" w:rsidR="00823DEC" w:rsidP="00E34C17" w:rsidRDefault="00E34C17" w14:paraId="4FD7F6D8" w14:textId="1EB7AE2D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 xml:space="preserve">El sistema de información estará disponible para las siguientes áreas de la empresa: ventas, </w:t>
            </w:r>
            <w:r w:rsidR="009A4450">
              <w:rPr>
                <w:rFonts w:ascii="Muller Regular" w:hAnsi="Muller Regular" w:cs="Tahoma"/>
                <w:color w:val="000000" w:themeColor="text1"/>
                <w:sz w:val="20"/>
              </w:rPr>
              <w:t>almacén</w:t>
            </w:r>
            <w:r>
              <w:rPr>
                <w:rFonts w:ascii="Muller Regular" w:hAnsi="Muller Regular" w:cs="Tahoma"/>
                <w:color w:val="000000" w:themeColor="text1"/>
                <w:sz w:val="20"/>
              </w:rPr>
              <w:t>, compras, soporte técnico y administración.</w:t>
            </w:r>
          </w:p>
        </w:tc>
      </w:tr>
      <w:tr w:rsidRPr="00C86A99" w:rsidR="00823DEC" w:rsidTr="00823DEC" w14:paraId="47D01877" w14:textId="77777777">
        <w:tc>
          <w:tcPr>
            <w:tcW w:w="2405" w:type="dxa"/>
          </w:tcPr>
          <w:p w:rsidRPr="00C86A99" w:rsidR="00823DEC" w:rsidP="00181660" w:rsidRDefault="00823DEC" w14:paraId="5F400120" w14:textId="743A48EC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bookmarkStart w:name="_Toc164168179" w:id="8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Escalabilidad</w:t>
            </w:r>
            <w:bookmarkEnd w:id="8"/>
          </w:p>
        </w:tc>
        <w:tc>
          <w:tcPr>
            <w:tcW w:w="7229" w:type="dxa"/>
          </w:tcPr>
          <w:p w:rsidRPr="00C86A99" w:rsidR="00823DEC" w:rsidP="00845D8C" w:rsidRDefault="00283CE2" w14:paraId="584E1D8A" w14:textId="2B14831B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El sistema de información funcionara con un índice de concurrencia máximo de 30 personas.</w:t>
            </w:r>
          </w:p>
        </w:tc>
      </w:tr>
      <w:tr w:rsidRPr="00C86A99" w:rsidR="00823DEC" w:rsidTr="00823DEC" w14:paraId="2FA2AA2B" w14:textId="77777777">
        <w:tc>
          <w:tcPr>
            <w:tcW w:w="2405" w:type="dxa"/>
          </w:tcPr>
          <w:p w:rsidRPr="00C86A99" w:rsidR="00823DEC" w:rsidP="00181660" w:rsidRDefault="00823DEC" w14:paraId="6F021271" w14:textId="04109344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bookmarkStart w:name="_Toc141517345" w:id="9"/>
            <w:bookmarkStart w:name="_Toc164168180" w:id="10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Facilidad de Uso</w:t>
            </w:r>
            <w:bookmarkEnd w:id="9"/>
            <w:bookmarkEnd w:id="10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7229" w:type="dxa"/>
          </w:tcPr>
          <w:p w:rsidRPr="00C86A99" w:rsidR="00823DEC" w:rsidP="009A4450" w:rsidRDefault="00823DEC" w14:paraId="027A79E3" w14:textId="5D0762EC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Pr="00C86A99" w:rsidR="00823DEC" w:rsidTr="00823DEC" w14:paraId="6F8A523B" w14:textId="77777777">
        <w:tc>
          <w:tcPr>
            <w:tcW w:w="2405" w:type="dxa"/>
          </w:tcPr>
          <w:p w:rsidRPr="00C86A99" w:rsidR="00823DEC" w:rsidP="00181660" w:rsidRDefault="00823DEC" w14:paraId="22DE0C26" w14:textId="7F7A0E7B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bookmarkStart w:name="_Toc164168181" w:id="11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Flexibilidad</w:t>
            </w:r>
            <w:bookmarkEnd w:id="11"/>
          </w:p>
        </w:tc>
        <w:tc>
          <w:tcPr>
            <w:tcW w:w="7229" w:type="dxa"/>
          </w:tcPr>
          <w:p w:rsidRPr="00C86A99" w:rsidR="00823DEC" w:rsidP="009A4450" w:rsidRDefault="00823DEC" w14:paraId="3B84C51A" w14:textId="7F6ACEDF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Pr="00C86A99" w:rsidR="00823DEC" w:rsidTr="00823DEC" w14:paraId="0084FA4D" w14:textId="77777777">
        <w:tc>
          <w:tcPr>
            <w:tcW w:w="2405" w:type="dxa"/>
          </w:tcPr>
          <w:p w:rsidRPr="00C86A99" w:rsidR="00823DEC" w:rsidP="00181660" w:rsidRDefault="00823DEC" w14:paraId="28818ED5" w14:textId="45F2218C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bookmarkStart w:name="_Toc164168182" w:id="12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Instalación</w:t>
            </w:r>
            <w:bookmarkEnd w:id="12"/>
          </w:p>
        </w:tc>
        <w:tc>
          <w:tcPr>
            <w:tcW w:w="7229" w:type="dxa"/>
          </w:tcPr>
          <w:p w:rsidRPr="00C86A99" w:rsidR="00823DEC" w:rsidP="00845D8C" w:rsidRDefault="00823DEC" w14:paraId="0D513C5A" w14:textId="3F8F4ABB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Pr="00C86A99" w:rsidR="00823DEC" w:rsidTr="00823DEC" w14:paraId="20CDAF42" w14:textId="77777777">
        <w:trPr>
          <w:trHeight w:val="60"/>
        </w:trPr>
        <w:tc>
          <w:tcPr>
            <w:tcW w:w="2405" w:type="dxa"/>
          </w:tcPr>
          <w:p w:rsidRPr="00C86A99" w:rsidR="00823DEC" w:rsidP="00823DEC" w:rsidRDefault="00823DEC" w14:paraId="088318E5" w14:textId="5725F7AC">
            <w:pPr>
              <w:pStyle w:val="Textoindependiente"/>
              <w:jc w:val="left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bookmarkStart w:name="_Toc164168183" w:id="13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Facilidad de Mantenimiento</w:t>
            </w:r>
            <w:bookmarkEnd w:id="13"/>
          </w:p>
        </w:tc>
        <w:tc>
          <w:tcPr>
            <w:tcW w:w="7229" w:type="dxa"/>
          </w:tcPr>
          <w:p w:rsidRPr="00C86A99" w:rsidR="00823DEC" w:rsidP="00845D8C" w:rsidRDefault="00823DEC" w14:paraId="25E0168C" w14:textId="7732BC60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Pr="00C86A99" w:rsidR="00823DEC" w:rsidTr="00823DEC" w14:paraId="66B34267" w14:textId="77777777">
        <w:tc>
          <w:tcPr>
            <w:tcW w:w="2405" w:type="dxa"/>
          </w:tcPr>
          <w:p w:rsidRPr="00C86A99" w:rsidR="00823DEC" w:rsidP="00181660" w:rsidRDefault="00823DEC" w14:paraId="0DC94BE0" w14:textId="1E01983E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bookmarkStart w:name="_Toc141517346" w:id="14"/>
            <w:bookmarkStart w:name="_Toc164168184" w:id="15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Seguridad</w:t>
            </w:r>
            <w:bookmarkEnd w:id="14"/>
            <w:bookmarkEnd w:id="15"/>
          </w:p>
        </w:tc>
        <w:tc>
          <w:tcPr>
            <w:tcW w:w="7229" w:type="dxa"/>
          </w:tcPr>
          <w:p w:rsidRPr="00C86A99" w:rsidR="00823DEC" w:rsidP="00845D8C" w:rsidRDefault="00823DEC" w14:paraId="3B0C6CB5" w14:textId="7071A3E9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</w:tbl>
    <w:p w:rsidRPr="00C86A99" w:rsidR="00823DEC" w:rsidP="00823DEC" w:rsidRDefault="00823DEC" w14:paraId="26186C80" w14:textId="77777777">
      <w:pPr>
        <w:pStyle w:val="Subttulo"/>
        <w:ind w:left="792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823DEC" w:rsidP="00823DEC" w:rsidRDefault="00823DEC" w14:paraId="68780670" w14:textId="5BE4F720">
      <w:pPr>
        <w:pStyle w:val="Subttulo"/>
        <w:numPr>
          <w:ilvl w:val="1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Otros Requerimientos No Funcionales</w:t>
      </w:r>
    </w:p>
    <w:p w:rsidRPr="00C86A99" w:rsidR="00A67974" w:rsidP="00A67974" w:rsidRDefault="00A67974" w14:paraId="72602BD3" w14:textId="5B3C2564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2263"/>
        <w:gridCol w:w="7513"/>
      </w:tblGrid>
      <w:tr w:rsidRPr="00C86A99" w:rsidR="00572FC2" w:rsidTr="00572FC2" w14:paraId="4488F6EE" w14:textId="77777777">
        <w:tc>
          <w:tcPr>
            <w:tcW w:w="2263" w:type="dxa"/>
            <w:shd w:val="clear" w:color="auto" w:fill="000000" w:themeFill="text1"/>
          </w:tcPr>
          <w:p w:rsidRPr="00C86A99" w:rsidR="00572FC2" w:rsidP="00B90DD9" w:rsidRDefault="00572FC2" w14:paraId="548485B2" w14:textId="77777777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color w:val="FFFFFF" w:themeColor="background1"/>
                <w:sz w:val="20"/>
              </w:rPr>
              <w:t>Requerimiento No Funcional</w:t>
            </w:r>
          </w:p>
        </w:tc>
        <w:tc>
          <w:tcPr>
            <w:tcW w:w="7513" w:type="dxa"/>
            <w:shd w:val="clear" w:color="auto" w:fill="000000" w:themeFill="text1"/>
          </w:tcPr>
          <w:p w:rsidRPr="00C86A99" w:rsidR="00572FC2" w:rsidP="00B90DD9" w:rsidRDefault="00572FC2" w14:paraId="7B09DDA5" w14:textId="77777777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color w:val="FFFFFF" w:themeColor="background1"/>
                <w:sz w:val="20"/>
              </w:rPr>
              <w:t>Descripción</w:t>
            </w:r>
          </w:p>
        </w:tc>
      </w:tr>
      <w:tr w:rsidRPr="00C86A99" w:rsidR="00572FC2" w:rsidTr="00572FC2" w14:paraId="6B2AA1C2" w14:textId="77777777">
        <w:tc>
          <w:tcPr>
            <w:tcW w:w="2263" w:type="dxa"/>
          </w:tcPr>
          <w:p w:rsidRPr="00C86A99" w:rsidR="00572FC2" w:rsidP="00B90DD9" w:rsidRDefault="00572FC2" w14:paraId="5575E931" w14:textId="5FCE2748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bookmarkStart w:name="_Toc164168186" w:id="16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Arquitectura</w:t>
            </w:r>
            <w:bookmarkEnd w:id="16"/>
          </w:p>
        </w:tc>
        <w:tc>
          <w:tcPr>
            <w:tcW w:w="7513" w:type="dxa"/>
          </w:tcPr>
          <w:p w:rsidRPr="00C86A99" w:rsidR="00572FC2" w:rsidP="00EA5CE2" w:rsidRDefault="00572FC2" w14:paraId="71372245" w14:textId="7CC0D99F">
            <w:pPr>
              <w:spacing w:line="240" w:lineRule="auto"/>
              <w:ind w:left="175"/>
              <w:rPr>
                <w:rFonts w:ascii="Muller Regular" w:hAnsi="Muller Regular" w:cs="Arial"/>
                <w:color w:val="000000"/>
                <w:sz w:val="20"/>
              </w:rPr>
            </w:pPr>
          </w:p>
        </w:tc>
      </w:tr>
      <w:tr w:rsidRPr="00C86A99" w:rsidR="00572FC2" w:rsidTr="00572FC2" w14:paraId="20DA0FB1" w14:textId="77777777">
        <w:tc>
          <w:tcPr>
            <w:tcW w:w="2263" w:type="dxa"/>
          </w:tcPr>
          <w:p w:rsidRPr="00C86A99" w:rsidR="00572FC2" w:rsidP="00B90DD9" w:rsidRDefault="00572FC2" w14:paraId="5D8C7082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Integración</w:t>
            </w:r>
          </w:p>
          <w:p w:rsidRPr="00C86A99" w:rsidR="00572FC2" w:rsidP="00B90DD9" w:rsidRDefault="00572FC2" w14:paraId="6FC50DC1" w14:textId="77777777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7513" w:type="dxa"/>
          </w:tcPr>
          <w:p w:rsidRPr="00C86A99" w:rsidR="00572FC2" w:rsidP="00EA5CE2" w:rsidRDefault="00572FC2" w14:paraId="75AD9FD8" w14:textId="0D6996AF">
            <w:pPr>
              <w:spacing w:line="240" w:lineRule="auto"/>
              <w:ind w:left="175"/>
              <w:rPr>
                <w:rFonts w:ascii="Muller Regular" w:hAnsi="Muller Regular" w:cs="Arial"/>
                <w:color w:val="000000"/>
                <w:sz w:val="20"/>
              </w:rPr>
            </w:pPr>
          </w:p>
        </w:tc>
      </w:tr>
      <w:tr w:rsidRPr="00C86A99" w:rsidR="00572FC2" w:rsidTr="00572FC2" w14:paraId="0C3D7D31" w14:textId="77777777">
        <w:tc>
          <w:tcPr>
            <w:tcW w:w="2263" w:type="dxa"/>
          </w:tcPr>
          <w:p w:rsidRPr="00C86A99" w:rsidR="00572FC2" w:rsidP="00B90DD9" w:rsidRDefault="00572FC2" w14:paraId="6898B444" w14:textId="7FA404B7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bookmarkStart w:name="_Toc164168188" w:id="17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 xml:space="preserve">Otros </w:t>
            </w:r>
            <w:bookmarkEnd w:id="17"/>
          </w:p>
        </w:tc>
        <w:tc>
          <w:tcPr>
            <w:tcW w:w="7513" w:type="dxa"/>
          </w:tcPr>
          <w:p w:rsidRPr="00C86A99" w:rsidR="00572FC2" w:rsidP="00EA5CE2" w:rsidRDefault="00572FC2" w14:paraId="45489308" w14:textId="26C67D09">
            <w:pPr>
              <w:spacing w:line="240" w:lineRule="auto"/>
              <w:ind w:left="175"/>
              <w:rPr>
                <w:rFonts w:ascii="Muller Regular" w:hAnsi="Muller Regular" w:cs="Arial"/>
                <w:color w:val="000000"/>
                <w:sz w:val="20"/>
              </w:rPr>
            </w:pPr>
          </w:p>
        </w:tc>
      </w:tr>
    </w:tbl>
    <w:p w:rsidRPr="00C86A99" w:rsidR="00A67974" w:rsidP="00A67974" w:rsidRDefault="00A67974" w14:paraId="2D73521C" w14:textId="77777777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Pr="00C86A99" w:rsidR="00371540" w:rsidP="00371540" w:rsidRDefault="00371540" w14:paraId="5AA995D2" w14:textId="5A1893C3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:rsidR="00D863D0" w:rsidP="00D863D0" w:rsidRDefault="00D863D0" w14:paraId="4A4EC77D" w14:textId="79F1581A">
      <w:pPr>
        <w:pStyle w:val="Subttulo"/>
        <w:ind w:left="360"/>
        <w:jc w:val="both"/>
        <w:rPr>
          <w:rFonts w:ascii="Tahoma" w:hAnsi="Tahoma" w:cs="Tahoma"/>
          <w:b w:val="0"/>
          <w:bCs w:val="0"/>
          <w:color w:val="000000" w:themeColor="text1"/>
        </w:rPr>
      </w:pPr>
    </w:p>
    <w:p w:rsidRPr="005F4964" w:rsidR="005F4964" w:rsidP="005F4964" w:rsidRDefault="005F4964" w14:paraId="39E0271B" w14:textId="77777777"/>
    <w:sectPr w:rsidRPr="005F4964" w:rsidR="005F4964" w:rsidSect="00A34900">
      <w:footerReference w:type="even" r:id="rId16"/>
      <w:footerReference w:type="default" r:id="rId17"/>
      <w:pgSz w:w="11907" w:h="16840" w:orient="portrait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B12A3" w:rsidRDefault="00CB12A3" w14:paraId="57199848" w14:textId="77777777">
      <w:r>
        <w:separator/>
      </w:r>
    </w:p>
  </w:endnote>
  <w:endnote w:type="continuationSeparator" w:id="0">
    <w:p w:rsidR="00CB12A3" w:rsidRDefault="00CB12A3" w14:paraId="260C2EA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5E09" w:rsidRDefault="00785E09" w14:paraId="2596B782" w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5E09" w:rsidRDefault="00785E09" w14:paraId="220ABD30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Pr="0077303B" w:rsidR="00785E09" w:rsidTr="00206681" w14:paraId="612B0297" w14:textId="77777777">
      <w:trPr>
        <w:cantSplit/>
      </w:trPr>
      <w:tc>
        <w:tcPr>
          <w:tcW w:w="3130" w:type="dxa"/>
        </w:tcPr>
        <w:p w:rsidRPr="0077303B" w:rsidR="00785E09" w:rsidP="00785E09" w:rsidRDefault="00785E09" w14:paraId="104D3AC7" w14:textId="26200F21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762B7B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25/06/2024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:rsidRPr="0077303B" w:rsidR="00785E09" w:rsidP="00785E09" w:rsidRDefault="00785E09" w14:paraId="7DD4A0D5" w14:textId="77777777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Pr="0077303B" w:rsidR="00785E09" w:rsidTr="00206681" w14:paraId="4760AF12" w14:textId="77777777">
      <w:trPr>
        <w:trHeight w:val="230"/>
      </w:trPr>
      <w:tc>
        <w:tcPr>
          <w:tcW w:w="3130" w:type="dxa"/>
        </w:tcPr>
        <w:p w:rsidRPr="0077303B" w:rsidR="00785E09" w:rsidP="00D73B1B" w:rsidRDefault="00785E09" w14:paraId="4A0F3465" w14:textId="77777777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:rsidRPr="0077303B" w:rsidR="00785E09" w:rsidP="00785E09" w:rsidRDefault="00785E09" w14:paraId="4459E2DA" w14:textId="77777777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593C67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2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593C67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3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:rsidRPr="0077303B" w:rsidR="00785E09" w:rsidP="00395F94" w:rsidRDefault="00785E09" w14:paraId="63291244" w14:textId="77777777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B12A3" w:rsidRDefault="00CB12A3" w14:paraId="2849DC7B" w14:textId="77777777">
      <w:r>
        <w:separator/>
      </w:r>
    </w:p>
  </w:footnote>
  <w:footnote w:type="continuationSeparator" w:id="0">
    <w:p w:rsidR="00CB12A3" w:rsidRDefault="00CB12A3" w14:paraId="670AF0B0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hint="default" w:ascii="Muller Bold" w:hAnsi="Muller Bold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51622A0"/>
    <w:multiLevelType w:val="hybridMultilevel"/>
    <w:tmpl w:val="C44C2F0C"/>
    <w:lvl w:ilvl="0" w:tplc="21D42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66C5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7A5456"/>
    <w:multiLevelType w:val="multilevel"/>
    <w:tmpl w:val="28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27B57E99"/>
    <w:multiLevelType w:val="hybridMultilevel"/>
    <w:tmpl w:val="F15AB59A"/>
    <w:lvl w:ilvl="0" w:tplc="55622B2A">
      <w:numFmt w:val="bullet"/>
      <w:lvlText w:val="-"/>
      <w:lvlJc w:val="left"/>
      <w:pPr>
        <w:ind w:left="500" w:hanging="360"/>
      </w:pPr>
      <w:rPr>
        <w:rFonts w:hint="default" w:ascii="Arial" w:hAnsi="Arial" w:eastAsia="Times New Roman" w:cs="Arial"/>
      </w:rPr>
    </w:lvl>
    <w:lvl w:ilvl="1" w:tplc="0C0A0003">
      <w:start w:val="1"/>
      <w:numFmt w:val="bullet"/>
      <w:lvlText w:val="o"/>
      <w:lvlJc w:val="left"/>
      <w:pPr>
        <w:ind w:left="122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94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6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38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1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8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54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260" w:hanging="360"/>
      </w:pPr>
      <w:rPr>
        <w:rFonts w:hint="default" w:ascii="Wingdings" w:hAnsi="Wingdings"/>
      </w:rPr>
    </w:lvl>
  </w:abstractNum>
  <w:abstractNum w:abstractNumId="5" w15:restartNumberingAfterBreak="0">
    <w:nsid w:val="2F5E592F"/>
    <w:multiLevelType w:val="hybridMultilevel"/>
    <w:tmpl w:val="331E67D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23D7EBC"/>
    <w:multiLevelType w:val="hybridMultilevel"/>
    <w:tmpl w:val="821040F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9635C7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F4597D"/>
    <w:multiLevelType w:val="multilevel"/>
    <w:tmpl w:val="A6CC4F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57552CB0"/>
    <w:multiLevelType w:val="hybridMultilevel"/>
    <w:tmpl w:val="2F6E0DD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1D6212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16"/>
      </w:rPr>
    </w:lvl>
  </w:abstractNum>
  <w:num w:numId="1" w16cid:durableId="2083600394">
    <w:abstractNumId w:val="11"/>
  </w:num>
  <w:num w:numId="2" w16cid:durableId="177040478">
    <w:abstractNumId w:val="0"/>
  </w:num>
  <w:num w:numId="3" w16cid:durableId="776558174">
    <w:abstractNumId w:val="0"/>
  </w:num>
  <w:num w:numId="4" w16cid:durableId="932207494">
    <w:abstractNumId w:val="0"/>
  </w:num>
  <w:num w:numId="5" w16cid:durableId="1869022003">
    <w:abstractNumId w:val="0"/>
  </w:num>
  <w:num w:numId="6" w16cid:durableId="868836273">
    <w:abstractNumId w:val="0"/>
  </w:num>
  <w:num w:numId="7" w16cid:durableId="51201834">
    <w:abstractNumId w:val="0"/>
  </w:num>
  <w:num w:numId="8" w16cid:durableId="1972199931">
    <w:abstractNumId w:val="0"/>
  </w:num>
  <w:num w:numId="9" w16cid:durableId="1955556401">
    <w:abstractNumId w:val="0"/>
  </w:num>
  <w:num w:numId="10" w16cid:durableId="520438029">
    <w:abstractNumId w:val="0"/>
  </w:num>
  <w:num w:numId="11" w16cid:durableId="1436511523">
    <w:abstractNumId w:val="0"/>
  </w:num>
  <w:num w:numId="12" w16cid:durableId="1524630235">
    <w:abstractNumId w:val="1"/>
  </w:num>
  <w:num w:numId="13" w16cid:durableId="435250306">
    <w:abstractNumId w:val="3"/>
  </w:num>
  <w:num w:numId="14" w16cid:durableId="1568761656">
    <w:abstractNumId w:val="10"/>
  </w:num>
  <w:num w:numId="15" w16cid:durableId="1706825608">
    <w:abstractNumId w:val="7"/>
  </w:num>
  <w:num w:numId="16" w16cid:durableId="1140074120">
    <w:abstractNumId w:val="2"/>
  </w:num>
  <w:num w:numId="17" w16cid:durableId="319433875">
    <w:abstractNumId w:val="8"/>
  </w:num>
  <w:num w:numId="18" w16cid:durableId="1914007595">
    <w:abstractNumId w:val="5"/>
  </w:num>
  <w:num w:numId="19" w16cid:durableId="1612473442">
    <w:abstractNumId w:val="9"/>
  </w:num>
  <w:num w:numId="20" w16cid:durableId="52394956">
    <w:abstractNumId w:val="6"/>
  </w:num>
  <w:num w:numId="21" w16cid:durableId="61676392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lang="es-MX" w:vendorID="64" w:dllVersion="0" w:nlCheck="1" w:checkStyle="0" w:appName="MSWord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90324"/>
    <w:rsid w:val="000A4D57"/>
    <w:rsid w:val="000B34E4"/>
    <w:rsid w:val="000B7261"/>
    <w:rsid w:val="000C1012"/>
    <w:rsid w:val="000C65DB"/>
    <w:rsid w:val="000D5BCA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1E1"/>
    <w:rsid w:val="0012384F"/>
    <w:rsid w:val="001269F8"/>
    <w:rsid w:val="00126AA4"/>
    <w:rsid w:val="00133E77"/>
    <w:rsid w:val="0014772D"/>
    <w:rsid w:val="00160011"/>
    <w:rsid w:val="00161401"/>
    <w:rsid w:val="0016739D"/>
    <w:rsid w:val="0016767E"/>
    <w:rsid w:val="00167E98"/>
    <w:rsid w:val="00175B4A"/>
    <w:rsid w:val="00181660"/>
    <w:rsid w:val="00183BE6"/>
    <w:rsid w:val="00184E08"/>
    <w:rsid w:val="00190973"/>
    <w:rsid w:val="00192E23"/>
    <w:rsid w:val="001A6C89"/>
    <w:rsid w:val="001C1FBF"/>
    <w:rsid w:val="001C7209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24A31"/>
    <w:rsid w:val="00230FEC"/>
    <w:rsid w:val="002330B5"/>
    <w:rsid w:val="00235DAD"/>
    <w:rsid w:val="002438C6"/>
    <w:rsid w:val="00250B9C"/>
    <w:rsid w:val="00261A62"/>
    <w:rsid w:val="00261FA8"/>
    <w:rsid w:val="002627D0"/>
    <w:rsid w:val="00265F1C"/>
    <w:rsid w:val="00267B75"/>
    <w:rsid w:val="00272649"/>
    <w:rsid w:val="002731A3"/>
    <w:rsid w:val="00276C4A"/>
    <w:rsid w:val="00277CE0"/>
    <w:rsid w:val="002825C2"/>
    <w:rsid w:val="00282651"/>
    <w:rsid w:val="00283CE2"/>
    <w:rsid w:val="00287B04"/>
    <w:rsid w:val="00292234"/>
    <w:rsid w:val="00296211"/>
    <w:rsid w:val="00296C20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4533D"/>
    <w:rsid w:val="00350DCB"/>
    <w:rsid w:val="003640B5"/>
    <w:rsid w:val="00371540"/>
    <w:rsid w:val="00372691"/>
    <w:rsid w:val="00374716"/>
    <w:rsid w:val="00374C6C"/>
    <w:rsid w:val="00382141"/>
    <w:rsid w:val="00392EB0"/>
    <w:rsid w:val="00395F94"/>
    <w:rsid w:val="003A00A6"/>
    <w:rsid w:val="003A3A43"/>
    <w:rsid w:val="003A6B92"/>
    <w:rsid w:val="003B0F4C"/>
    <w:rsid w:val="003B2447"/>
    <w:rsid w:val="003B7110"/>
    <w:rsid w:val="003C3F20"/>
    <w:rsid w:val="003C407D"/>
    <w:rsid w:val="003D2059"/>
    <w:rsid w:val="003D6293"/>
    <w:rsid w:val="003D6553"/>
    <w:rsid w:val="003E5911"/>
    <w:rsid w:val="00400C67"/>
    <w:rsid w:val="00401AAB"/>
    <w:rsid w:val="00401C94"/>
    <w:rsid w:val="00407154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6585"/>
    <w:rsid w:val="00477CE1"/>
    <w:rsid w:val="0048045D"/>
    <w:rsid w:val="00480D67"/>
    <w:rsid w:val="004820E1"/>
    <w:rsid w:val="00484637"/>
    <w:rsid w:val="00487C83"/>
    <w:rsid w:val="004951A3"/>
    <w:rsid w:val="00495EFD"/>
    <w:rsid w:val="004961CA"/>
    <w:rsid w:val="00496791"/>
    <w:rsid w:val="00497AED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8A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7DC9"/>
    <w:rsid w:val="00552954"/>
    <w:rsid w:val="0056042D"/>
    <w:rsid w:val="005612E5"/>
    <w:rsid w:val="00563C92"/>
    <w:rsid w:val="005668D3"/>
    <w:rsid w:val="00572FC2"/>
    <w:rsid w:val="00575068"/>
    <w:rsid w:val="005827F1"/>
    <w:rsid w:val="00591017"/>
    <w:rsid w:val="00593C67"/>
    <w:rsid w:val="005A05CA"/>
    <w:rsid w:val="005B0515"/>
    <w:rsid w:val="005B1B27"/>
    <w:rsid w:val="005C2D8C"/>
    <w:rsid w:val="005C469C"/>
    <w:rsid w:val="005C4D2B"/>
    <w:rsid w:val="005E00CE"/>
    <w:rsid w:val="005E6469"/>
    <w:rsid w:val="005F4939"/>
    <w:rsid w:val="005F4964"/>
    <w:rsid w:val="00605BBE"/>
    <w:rsid w:val="006324A8"/>
    <w:rsid w:val="006373C1"/>
    <w:rsid w:val="00645806"/>
    <w:rsid w:val="00655AB8"/>
    <w:rsid w:val="00664C22"/>
    <w:rsid w:val="0067146C"/>
    <w:rsid w:val="0069646A"/>
    <w:rsid w:val="006978A8"/>
    <w:rsid w:val="006A249C"/>
    <w:rsid w:val="006B70A5"/>
    <w:rsid w:val="006C71B8"/>
    <w:rsid w:val="006D1AA6"/>
    <w:rsid w:val="006D3394"/>
    <w:rsid w:val="006E0C6B"/>
    <w:rsid w:val="006E4E33"/>
    <w:rsid w:val="006E7B54"/>
    <w:rsid w:val="007007E5"/>
    <w:rsid w:val="007041D9"/>
    <w:rsid w:val="00705F30"/>
    <w:rsid w:val="00713B80"/>
    <w:rsid w:val="00714767"/>
    <w:rsid w:val="007153AD"/>
    <w:rsid w:val="00715611"/>
    <w:rsid w:val="00720C79"/>
    <w:rsid w:val="007239E8"/>
    <w:rsid w:val="00724756"/>
    <w:rsid w:val="007354C4"/>
    <w:rsid w:val="00761269"/>
    <w:rsid w:val="00762169"/>
    <w:rsid w:val="00762B7B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398"/>
    <w:rsid w:val="007A75C4"/>
    <w:rsid w:val="007B32A8"/>
    <w:rsid w:val="007B35AE"/>
    <w:rsid w:val="007C733F"/>
    <w:rsid w:val="007D0E61"/>
    <w:rsid w:val="007D4B41"/>
    <w:rsid w:val="007E23BA"/>
    <w:rsid w:val="007E4601"/>
    <w:rsid w:val="007F0B00"/>
    <w:rsid w:val="007F3310"/>
    <w:rsid w:val="008161F6"/>
    <w:rsid w:val="00823DEC"/>
    <w:rsid w:val="00826BEC"/>
    <w:rsid w:val="00833708"/>
    <w:rsid w:val="00837343"/>
    <w:rsid w:val="00842E97"/>
    <w:rsid w:val="00845D8C"/>
    <w:rsid w:val="00850EE9"/>
    <w:rsid w:val="00851FED"/>
    <w:rsid w:val="00854FF4"/>
    <w:rsid w:val="008622C9"/>
    <w:rsid w:val="00864DCC"/>
    <w:rsid w:val="00872064"/>
    <w:rsid w:val="008747D2"/>
    <w:rsid w:val="0087661B"/>
    <w:rsid w:val="00886957"/>
    <w:rsid w:val="00892EC4"/>
    <w:rsid w:val="00896D2A"/>
    <w:rsid w:val="008A2476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52ACD"/>
    <w:rsid w:val="009540BD"/>
    <w:rsid w:val="00960DCC"/>
    <w:rsid w:val="0096639C"/>
    <w:rsid w:val="00966922"/>
    <w:rsid w:val="0096708B"/>
    <w:rsid w:val="00971522"/>
    <w:rsid w:val="0097190A"/>
    <w:rsid w:val="009736F9"/>
    <w:rsid w:val="0097748B"/>
    <w:rsid w:val="0097749F"/>
    <w:rsid w:val="00987A05"/>
    <w:rsid w:val="009A3EA8"/>
    <w:rsid w:val="009A4296"/>
    <w:rsid w:val="009A4450"/>
    <w:rsid w:val="009A5089"/>
    <w:rsid w:val="009A673F"/>
    <w:rsid w:val="009A6E6A"/>
    <w:rsid w:val="009B4812"/>
    <w:rsid w:val="009C0F76"/>
    <w:rsid w:val="009D332A"/>
    <w:rsid w:val="009D5130"/>
    <w:rsid w:val="009F39F0"/>
    <w:rsid w:val="00A002BD"/>
    <w:rsid w:val="00A06191"/>
    <w:rsid w:val="00A06473"/>
    <w:rsid w:val="00A07EA6"/>
    <w:rsid w:val="00A141A0"/>
    <w:rsid w:val="00A20B49"/>
    <w:rsid w:val="00A20D94"/>
    <w:rsid w:val="00A24AB4"/>
    <w:rsid w:val="00A25A75"/>
    <w:rsid w:val="00A30D29"/>
    <w:rsid w:val="00A34265"/>
    <w:rsid w:val="00A34900"/>
    <w:rsid w:val="00A34F6D"/>
    <w:rsid w:val="00A464C8"/>
    <w:rsid w:val="00A46743"/>
    <w:rsid w:val="00A50316"/>
    <w:rsid w:val="00A64BBF"/>
    <w:rsid w:val="00A64D16"/>
    <w:rsid w:val="00A67974"/>
    <w:rsid w:val="00A84DBF"/>
    <w:rsid w:val="00A87551"/>
    <w:rsid w:val="00A90DA9"/>
    <w:rsid w:val="00A91C1B"/>
    <w:rsid w:val="00A928EE"/>
    <w:rsid w:val="00A9427C"/>
    <w:rsid w:val="00A95E63"/>
    <w:rsid w:val="00AA7B59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4AD5"/>
    <w:rsid w:val="00B25506"/>
    <w:rsid w:val="00B323FE"/>
    <w:rsid w:val="00B41692"/>
    <w:rsid w:val="00B41E98"/>
    <w:rsid w:val="00B5029E"/>
    <w:rsid w:val="00B74BEE"/>
    <w:rsid w:val="00B83375"/>
    <w:rsid w:val="00B8492A"/>
    <w:rsid w:val="00B9031C"/>
    <w:rsid w:val="00B92AF5"/>
    <w:rsid w:val="00BA262A"/>
    <w:rsid w:val="00BA3A14"/>
    <w:rsid w:val="00BB1AED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C02785"/>
    <w:rsid w:val="00C16ECF"/>
    <w:rsid w:val="00C26FD3"/>
    <w:rsid w:val="00C27BEC"/>
    <w:rsid w:val="00C3471D"/>
    <w:rsid w:val="00C41664"/>
    <w:rsid w:val="00C516C7"/>
    <w:rsid w:val="00C57A46"/>
    <w:rsid w:val="00C72D8C"/>
    <w:rsid w:val="00C73CF3"/>
    <w:rsid w:val="00C809EB"/>
    <w:rsid w:val="00C86A99"/>
    <w:rsid w:val="00C94497"/>
    <w:rsid w:val="00C95FE2"/>
    <w:rsid w:val="00C96839"/>
    <w:rsid w:val="00CA438E"/>
    <w:rsid w:val="00CA6367"/>
    <w:rsid w:val="00CA701E"/>
    <w:rsid w:val="00CB12A3"/>
    <w:rsid w:val="00CC18F3"/>
    <w:rsid w:val="00CD009F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09A4"/>
    <w:rsid w:val="00D71DB1"/>
    <w:rsid w:val="00D73B1B"/>
    <w:rsid w:val="00D863D0"/>
    <w:rsid w:val="00DA1521"/>
    <w:rsid w:val="00DA2B23"/>
    <w:rsid w:val="00DA63B3"/>
    <w:rsid w:val="00DA64B4"/>
    <w:rsid w:val="00DB2740"/>
    <w:rsid w:val="00DB3833"/>
    <w:rsid w:val="00DB4916"/>
    <w:rsid w:val="00DC37CD"/>
    <w:rsid w:val="00DE28F6"/>
    <w:rsid w:val="00DE3032"/>
    <w:rsid w:val="00DF1199"/>
    <w:rsid w:val="00E01CC3"/>
    <w:rsid w:val="00E02765"/>
    <w:rsid w:val="00E051A5"/>
    <w:rsid w:val="00E155BA"/>
    <w:rsid w:val="00E16BBA"/>
    <w:rsid w:val="00E20EED"/>
    <w:rsid w:val="00E22A32"/>
    <w:rsid w:val="00E25EE3"/>
    <w:rsid w:val="00E34C17"/>
    <w:rsid w:val="00E47723"/>
    <w:rsid w:val="00E47FE7"/>
    <w:rsid w:val="00E50F5E"/>
    <w:rsid w:val="00E5219D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A5CE2"/>
    <w:rsid w:val="00EB3FA7"/>
    <w:rsid w:val="00EB6DC3"/>
    <w:rsid w:val="00EC5817"/>
    <w:rsid w:val="00EE276E"/>
    <w:rsid w:val="00EE48ED"/>
    <w:rsid w:val="00EE6C80"/>
    <w:rsid w:val="00EF2675"/>
    <w:rsid w:val="00EF6BCA"/>
    <w:rsid w:val="00F00C84"/>
    <w:rsid w:val="00F0145B"/>
    <w:rsid w:val="00F25AC4"/>
    <w:rsid w:val="00F27229"/>
    <w:rsid w:val="00F27D41"/>
    <w:rsid w:val="00F36F16"/>
    <w:rsid w:val="00F3719E"/>
    <w:rsid w:val="00F41F88"/>
    <w:rsid w:val="00F452B3"/>
    <w:rsid w:val="00F452D7"/>
    <w:rsid w:val="00F47F36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  <w:rsid w:val="01603D1D"/>
    <w:rsid w:val="4B6837AB"/>
    <w:rsid w:val="5C479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D33BA64"/>
  <w15:docId w15:val="{69554CAF-ECBB-4FFE-86EB-21B1C574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CE1233"/>
    <w:pPr>
      <w:framePr w:wrap="notBeside" w:hAnchor="text" w:v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styleId="ADR1" w:customStyle="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color="auto" w:sz="6" w:space="1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color="auto" w:sz="6" w:space="1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styleId="Prra1" w:customStyle="1">
    <w:name w:val="Párra. 1"/>
    <w:basedOn w:val="Normal"/>
    <w:next w:val="Normal"/>
    <w:pPr>
      <w:ind w:left="425" w:hanging="425"/>
    </w:pPr>
    <w:rPr>
      <w:b/>
      <w:i/>
    </w:rPr>
  </w:style>
  <w:style w:type="paragraph" w:styleId="Prra2" w:customStyle="1">
    <w:name w:val="Párra. 2"/>
    <w:basedOn w:val="Normal"/>
    <w:next w:val="Normal"/>
    <w:pPr>
      <w:ind w:left="850" w:hanging="425"/>
    </w:pPr>
    <w:rPr>
      <w:b/>
    </w:rPr>
  </w:style>
  <w:style w:type="paragraph" w:styleId="Prra4" w:customStyle="1">
    <w:name w:val="Párra. 4"/>
    <w:basedOn w:val="Prra2"/>
    <w:next w:val="Normal"/>
    <w:pPr>
      <w:ind w:left="1701"/>
    </w:pPr>
    <w:rPr>
      <w:b w:val="0"/>
    </w:rPr>
  </w:style>
  <w:style w:type="paragraph" w:styleId="Prra3" w:customStyle="1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styleId="TableText" w:customStyle="1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styleId="Epgrafe" w:customStyle="1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styleId="TITULO4" w:customStyle="1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styleId="xl35" w:customStyle="1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character" w:styleId="EncabezadoCar" w:customStyle="1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styleId="Ttulo1Car" w:customStyle="1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styleId="Ttulo2Car" w:customStyle="1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styleId="Ttulo3Car" w:customStyle="1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styleId="Default" w:customStyle="1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D5130"/>
    <w:pPr>
      <w:keepNext/>
      <w:keepLines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aps w:val="0"/>
      <w:color w:val="2E74B5" w:themeColor="accent1" w:themeShade="BF"/>
      <w:sz w:val="32"/>
      <w:szCs w:val="32"/>
      <w:lang w:val="es-PE" w:eastAsia="es-PE"/>
    </w:rPr>
  </w:style>
  <w:style w:type="paragraph" w:styleId="Prrafodelista">
    <w:name w:val="List Paragraph"/>
    <w:basedOn w:val="Normal"/>
    <w:uiPriority w:val="34"/>
    <w:qFormat/>
    <w:rsid w:val="00D86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oleObject" Target="embeddings/oleObject1.bin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770EE8B153D9439E250E2B0E66AFB9" ma:contentTypeVersion="14" ma:contentTypeDescription="Crear nuevo documento." ma:contentTypeScope="" ma:versionID="74387d2a0bdd642f06d6b5741c5f487e">
  <xsd:schema xmlns:xsd="http://www.w3.org/2001/XMLSchema" xmlns:xs="http://www.w3.org/2001/XMLSchema" xmlns:p="http://schemas.microsoft.com/office/2006/metadata/properties" xmlns:ns2="173f7d22-cdf7-4719-914e-81fb0cae3fd7" xmlns:ns3="e9d31ade-381b-45ca-b540-3201aeffa122" targetNamespace="http://schemas.microsoft.com/office/2006/metadata/properties" ma:root="true" ma:fieldsID="5925b0e999850ebdf1501b7a9ef61605" ns2:_="" ns3:_="">
    <xsd:import namespace="173f7d22-cdf7-4719-914e-81fb0cae3fd7"/>
    <xsd:import namespace="e9d31ade-381b-45ca-b540-3201aeffa1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f7d22-cdf7-4719-914e-81fb0cae3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31ade-381b-45ca-b540-3201aeffa1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4fc8c01-d664-40f4-a20f-188396bae368}" ma:internalName="TaxCatchAll" ma:showField="CatchAllData" ma:web="e9d31ade-381b-45ca-b540-3201aeffa1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3f7d22-cdf7-4719-914e-81fb0cae3fd7">
      <Terms xmlns="http://schemas.microsoft.com/office/infopath/2007/PartnerControls"/>
    </lcf76f155ced4ddcb4097134ff3c332f>
    <TaxCatchAll xmlns="e9d31ade-381b-45ca-b540-3201aeffa12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4831D-F56C-418D-BBA8-0A562818809F}"/>
</file>

<file path=customXml/itemProps2.xml><?xml version="1.0" encoding="utf-8"?>
<ds:datastoreItem xmlns:ds="http://schemas.openxmlformats.org/officeDocument/2006/customXml" ds:itemID="{93C60E9F-5D54-439C-B41A-8AB6182A6F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659009-B637-43AA-A54C-7F682D4115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FA5677-4D0C-41C7-AF31-C7BF77C814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plantilla1</ap:Template>
  <ap:Application>Microsoft Word for the web</ap:Application>
  <ap:DocSecurity>0</ap:DocSecurity>
  <ap:ScaleCrop>false</ap:ScaleCrop>
  <ap:Company>M&amp;T Consulting www.mytconsulting.com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MIG-TI-2111 Definición Inicial de Requerimientos</dc:title>
  <dc:subject/>
  <dc:creator>Eric Morán Añazco</dc:creator>
  <keywords/>
  <dc:description/>
  <lastModifiedBy>AT75011197 (Quispe Cardenas, Alvaro Rafael)</lastModifiedBy>
  <revision>21</revision>
  <lastPrinted>2019-06-21T22:14:00.0000000Z</lastPrinted>
  <dcterms:created xsi:type="dcterms:W3CDTF">2021-07-19T00:32:00.0000000Z</dcterms:created>
  <dcterms:modified xsi:type="dcterms:W3CDTF">2024-06-26T04:32:50.2441022Z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0x010100996192B6A74FF94C9666C359A9C6AF84</vt:lpwstr>
  </property>
</Properties>
</file>