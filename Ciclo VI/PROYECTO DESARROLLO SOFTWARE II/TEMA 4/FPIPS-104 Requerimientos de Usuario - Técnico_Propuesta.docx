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CC4F" w14:textId="77777777" w:rsidR="00395F94" w:rsidRDefault="006B06D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007C7A89" wp14:editId="42757977">
            <wp:extent cx="1028700" cy="1057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E8F0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950ACA" w14:textId="77777777" w:rsidR="00184E08" w:rsidRPr="00964875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/>
          <w:sz w:val="24"/>
        </w:rPr>
      </w:pPr>
    </w:p>
    <w:p w14:paraId="0ACBCBCA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/>
          <w:sz w:val="44"/>
          <w:szCs w:val="44"/>
        </w:rPr>
      </w:pPr>
      <w:bookmarkStart w:id="0" w:name="OLE_LINK13"/>
      <w:bookmarkStart w:id="1" w:name="OLE_LINK14"/>
      <w:bookmarkStart w:id="2" w:name="OLE_LINK17"/>
      <w:r w:rsidRPr="00964875">
        <w:rPr>
          <w:rFonts w:ascii="Tahoma" w:hAnsi="Tahoma" w:cs="Tahoma"/>
          <w:b/>
          <w:bCs/>
          <w:color w:val="000000"/>
          <w:sz w:val="40"/>
          <w:szCs w:val="40"/>
        </w:rPr>
        <w:t xml:space="preserve"> </w:t>
      </w:r>
      <w:r w:rsidRPr="00964875">
        <w:rPr>
          <w:rFonts w:ascii="Stag Book" w:hAnsi="Stag Book" w:cs="Tahoma"/>
          <w:bCs/>
          <w:color w:val="000000"/>
          <w:sz w:val="44"/>
          <w:szCs w:val="44"/>
        </w:rPr>
        <w:t>Desarrollo de Sistemas de Información</w:t>
      </w:r>
    </w:p>
    <w:p w14:paraId="4755C725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14:paraId="40C5AA36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14:paraId="7A1FB64D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/>
        </w:rPr>
      </w:pPr>
    </w:p>
    <w:p w14:paraId="2DA19C43" w14:textId="77777777" w:rsidR="00CA438E" w:rsidRPr="00964875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/>
        </w:rPr>
      </w:pPr>
      <w:r w:rsidRPr="00964875">
        <w:rPr>
          <w:rFonts w:ascii="Muller Bold" w:hAnsi="Muller Bold" w:cs="Arial"/>
          <w:color w:val="000000"/>
          <w:sz w:val="36"/>
          <w:szCs w:val="36"/>
        </w:rPr>
        <w:t>(</w:t>
      </w:r>
      <w:r w:rsidRPr="00964875">
        <w:rPr>
          <w:rFonts w:ascii="Muller Bold" w:hAnsi="Muller Bold" w:cs="Tahoma"/>
          <w:color w:val="000000"/>
          <w:sz w:val="36"/>
          <w:szCs w:val="36"/>
        </w:rPr>
        <w:t>Nombre del Proyecto</w:t>
      </w:r>
      <w:r w:rsidRPr="00964875">
        <w:rPr>
          <w:rFonts w:ascii="Muller Bold" w:hAnsi="Muller Bold" w:cs="Arial"/>
          <w:color w:val="000000"/>
          <w:sz w:val="36"/>
          <w:szCs w:val="36"/>
        </w:rPr>
        <w:t>)</w:t>
      </w:r>
    </w:p>
    <w:p w14:paraId="2BF48C95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/>
        </w:rPr>
      </w:pPr>
    </w:p>
    <w:p w14:paraId="5FC20C97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3269DC3E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2232F2C5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1798248B" w14:textId="1F26D875" w:rsidR="00547DC9" w:rsidRPr="00964875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/>
          <w:szCs w:val="22"/>
        </w:rPr>
      </w:pPr>
      <w:r w:rsidRPr="00964875">
        <w:rPr>
          <w:rFonts w:ascii="Muller Regular" w:hAnsi="Muller Regular" w:cs="Tahoma"/>
          <w:bCs/>
          <w:color w:val="000000"/>
          <w:szCs w:val="22"/>
          <w:lang w:val="es-ES"/>
        </w:rPr>
        <w:t>FPIPS</w:t>
      </w:r>
      <w:r w:rsidRPr="00964875">
        <w:rPr>
          <w:rFonts w:ascii="Muller Regular" w:hAnsi="Muller Regular" w:cs="Tahoma"/>
          <w:bCs/>
          <w:color w:val="000000"/>
          <w:szCs w:val="22"/>
        </w:rPr>
        <w:t xml:space="preserve"> </w:t>
      </w:r>
      <w:r w:rsidR="00547DC9" w:rsidRPr="00964875">
        <w:rPr>
          <w:rFonts w:ascii="Muller Regular" w:hAnsi="Muller Regular" w:cs="Tahoma"/>
          <w:bCs/>
          <w:color w:val="000000"/>
          <w:szCs w:val="22"/>
        </w:rPr>
        <w:t>-</w:t>
      </w:r>
      <w:r w:rsidR="002330B5" w:rsidRPr="00964875">
        <w:rPr>
          <w:rFonts w:ascii="Muller Regular" w:hAnsi="Muller Regular" w:cs="Tahoma"/>
          <w:bCs/>
          <w:color w:val="000000"/>
          <w:szCs w:val="22"/>
        </w:rPr>
        <w:t>10</w:t>
      </w:r>
      <w:r w:rsidR="00CB1534">
        <w:rPr>
          <w:rFonts w:ascii="Muller Regular" w:hAnsi="Muller Regular" w:cs="Tahoma"/>
          <w:bCs/>
          <w:color w:val="000000"/>
          <w:szCs w:val="22"/>
        </w:rPr>
        <w:t>4</w:t>
      </w:r>
      <w:r w:rsidR="00253E4C">
        <w:rPr>
          <w:rFonts w:ascii="Muller Regular" w:hAnsi="Muller Regular" w:cs="Tahoma"/>
          <w:bCs/>
          <w:color w:val="000000"/>
          <w:szCs w:val="22"/>
        </w:rPr>
        <w:t xml:space="preserve"> </w:t>
      </w:r>
      <w:r w:rsidR="00CB1534">
        <w:rPr>
          <w:rFonts w:ascii="Muller Regular" w:hAnsi="Muller Regular" w:cs="Tahoma"/>
          <w:bCs/>
          <w:color w:val="000000"/>
          <w:szCs w:val="22"/>
        </w:rPr>
        <w:t>Requerimientos</w:t>
      </w:r>
    </w:p>
    <w:p w14:paraId="42BEAC15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27DC7553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4F8DC6DF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0D132B10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 w:rsidRPr="00964875">
        <w:rPr>
          <w:rFonts w:ascii="Muller Regular" w:hAnsi="Muller Regular" w:cs="Tahoma"/>
          <w:color w:val="000000"/>
          <w:szCs w:val="22"/>
        </w:rPr>
        <w:t>Versión 1.0</w:t>
      </w:r>
    </w:p>
    <w:p w14:paraId="3367B451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2C7D6769" w14:textId="77777777" w:rsidR="006E0C6B" w:rsidRPr="00964875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61F4F4C5" w14:textId="77777777" w:rsidR="00547DC9" w:rsidRPr="00964875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 w:rsidRPr="00964875">
        <w:rPr>
          <w:rFonts w:ascii="Muller Regular" w:hAnsi="Muller Regular" w:cs="Tahoma"/>
          <w:color w:val="000000"/>
          <w:szCs w:val="22"/>
        </w:rPr>
        <w:t>Marzo</w:t>
      </w:r>
      <w:r w:rsidR="00CA438E" w:rsidRPr="00964875">
        <w:rPr>
          <w:rFonts w:ascii="Muller Regular" w:hAnsi="Muller Regular" w:cs="Tahoma"/>
          <w:color w:val="000000"/>
          <w:szCs w:val="22"/>
        </w:rPr>
        <w:t xml:space="preserve"> del 2019 </w:t>
      </w:r>
      <w:r w:rsidR="00C02785" w:rsidRPr="00964875">
        <w:rPr>
          <w:rFonts w:ascii="Muller Regular" w:hAnsi="Muller Regular" w:cs="Tahoma"/>
          <w:color w:val="000000"/>
          <w:szCs w:val="22"/>
        </w:rPr>
        <w:t xml:space="preserve">– </w:t>
      </w:r>
      <w:r w:rsidR="002438C6" w:rsidRPr="00964875">
        <w:rPr>
          <w:rFonts w:ascii="Muller Regular" w:hAnsi="Muller Regular" w:cs="Tahoma"/>
          <w:color w:val="000000"/>
          <w:szCs w:val="22"/>
        </w:rPr>
        <w:t>I</w:t>
      </w:r>
    </w:p>
    <w:p w14:paraId="0D5F0A4D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121AF28F" w14:textId="77777777" w:rsidR="00547DC9" w:rsidRPr="00964875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/>
          <w:sz w:val="28"/>
          <w:szCs w:val="28"/>
          <w:u w:val="single"/>
        </w:rPr>
      </w:pPr>
      <w:r w:rsidRPr="00964875">
        <w:rPr>
          <w:rFonts w:ascii="Tahoma" w:hAnsi="Tahoma" w:cs="Tahoma"/>
          <w:b/>
          <w:color w:val="000000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C02785" w:rsidRPr="00964875" w14:paraId="0812548E" w14:textId="77777777" w:rsidTr="008F4192">
        <w:tc>
          <w:tcPr>
            <w:tcW w:w="239" w:type="dxa"/>
            <w:shd w:val="clear" w:color="auto" w:fill="auto"/>
          </w:tcPr>
          <w:bookmarkEnd w:id="0"/>
          <w:bookmarkEnd w:id="1"/>
          <w:bookmarkEnd w:id="2"/>
          <w:p w14:paraId="2ED80F79" w14:textId="77777777" w:rsidR="00C02785" w:rsidRPr="00964875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b/>
                <w:color w:val="000000"/>
                <w:sz w:val="24"/>
                <w:szCs w:val="24"/>
              </w:rPr>
              <w:t>Nú</w:t>
            </w:r>
            <w:r w:rsidR="00C02785" w:rsidRPr="00964875">
              <w:rPr>
                <w:rFonts w:cs="Arial"/>
                <w:b/>
                <w:color w:val="000000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31D65F49" w14:textId="77777777" w:rsidR="00E63DF8" w:rsidRPr="00964875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b/>
                <w:color w:val="000000"/>
                <w:sz w:val="24"/>
                <w:szCs w:val="24"/>
              </w:rPr>
              <w:t>Apellidos y Nombres</w:t>
            </w:r>
          </w:p>
        </w:tc>
      </w:tr>
      <w:tr w:rsidR="00C02785" w:rsidRPr="00964875" w14:paraId="1A6AB1DD" w14:textId="77777777" w:rsidTr="008F4192">
        <w:tc>
          <w:tcPr>
            <w:tcW w:w="239" w:type="dxa"/>
            <w:shd w:val="clear" w:color="auto" w:fill="auto"/>
          </w:tcPr>
          <w:p w14:paraId="424287AE" w14:textId="77777777" w:rsidR="00C02785" w:rsidRPr="00964875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0D5BEB9E" w14:textId="77777777" w:rsidR="00C02785" w:rsidRPr="00964875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02785" w:rsidRPr="00964875" w14:paraId="7D0B650E" w14:textId="77777777" w:rsidTr="008F4192">
        <w:tc>
          <w:tcPr>
            <w:tcW w:w="239" w:type="dxa"/>
            <w:shd w:val="clear" w:color="auto" w:fill="auto"/>
          </w:tcPr>
          <w:p w14:paraId="0A363E3C" w14:textId="77777777" w:rsidR="00C02785" w:rsidRPr="00964875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5DFE3A31" w14:textId="77777777" w:rsidR="00C02785" w:rsidRPr="00964875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02785" w:rsidRPr="00964875" w14:paraId="435D683D" w14:textId="77777777" w:rsidTr="008F4192">
        <w:tc>
          <w:tcPr>
            <w:tcW w:w="239" w:type="dxa"/>
            <w:shd w:val="clear" w:color="auto" w:fill="auto"/>
          </w:tcPr>
          <w:p w14:paraId="3930C292" w14:textId="77777777" w:rsidR="00C02785" w:rsidRPr="00964875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1EA537E1" w14:textId="77777777" w:rsidR="00C02785" w:rsidRPr="00964875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="00CA438E"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174BA28" w14:textId="77777777" w:rsidR="002F6FDA" w:rsidRPr="00964875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2616941B" w14:textId="77777777" w:rsidR="002F6FDA" w:rsidRPr="00964875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4B3CA826" w14:textId="77777777" w:rsidR="00047801" w:rsidRPr="00964875" w:rsidRDefault="00047801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710B998F" w14:textId="77777777" w:rsidR="00833708" w:rsidRPr="00964875" w:rsidRDefault="00833708" w:rsidP="009A4296">
      <w:pPr>
        <w:pStyle w:val="Encabezado"/>
        <w:tabs>
          <w:tab w:val="clear" w:pos="4252"/>
          <w:tab w:val="clear" w:pos="8504"/>
        </w:tabs>
        <w:ind w:left="720"/>
        <w:rPr>
          <w:rFonts w:ascii="Tahoma" w:hAnsi="Tahoma" w:cs="Tahoma"/>
          <w:color w:val="000000"/>
        </w:rPr>
      </w:pPr>
    </w:p>
    <w:p w14:paraId="650F0865" w14:textId="77777777" w:rsidR="00833708" w:rsidRPr="00964875" w:rsidRDefault="00833708" w:rsidP="00184E08">
      <w:pPr>
        <w:pStyle w:val="Ttulo"/>
        <w:jc w:val="both"/>
        <w:rPr>
          <w:rFonts w:ascii="Tahoma" w:hAnsi="Tahoma" w:cs="Tahoma"/>
          <w:color w:val="000000"/>
        </w:rPr>
      </w:pPr>
      <w:r w:rsidRPr="00964875">
        <w:rPr>
          <w:rFonts w:ascii="Tahoma" w:hAnsi="Tahoma" w:cs="Tahoma"/>
          <w:color w:val="000000"/>
        </w:rPr>
        <w:br w:type="page"/>
      </w:r>
      <w:r w:rsidR="007B32A8" w:rsidRPr="00964875">
        <w:rPr>
          <w:rFonts w:ascii="Tahoma" w:hAnsi="Tahoma" w:cs="Tahoma"/>
          <w:color w:val="000000"/>
        </w:rPr>
        <w:lastRenderedPageBreak/>
        <w:t>Í</w:t>
      </w:r>
      <w:r w:rsidRPr="00964875">
        <w:rPr>
          <w:rFonts w:ascii="Tahoma" w:hAnsi="Tahoma" w:cs="Tahoma"/>
          <w:color w:val="000000"/>
        </w:rPr>
        <w:t>NDICE</w:t>
      </w:r>
    </w:p>
    <w:p w14:paraId="0CC1F7DE" w14:textId="77777777" w:rsidR="00184E08" w:rsidRPr="00964875" w:rsidRDefault="00184E08" w:rsidP="00184E08">
      <w:pPr>
        <w:pStyle w:val="Ttulo"/>
        <w:ind w:left="720"/>
        <w:rPr>
          <w:rFonts w:ascii="Tahoma" w:hAnsi="Tahoma" w:cs="Tahoma"/>
          <w:color w:val="000000"/>
        </w:rPr>
      </w:pPr>
    </w:p>
    <w:p w14:paraId="084EA5B7" w14:textId="77777777" w:rsidR="000E46CA" w:rsidRPr="00964875" w:rsidRDefault="000E46CA" w:rsidP="000E46CA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>1</w:t>
      </w:r>
      <w:r w:rsidRPr="00964875">
        <w:rPr>
          <w:rFonts w:ascii="Muller Light" w:hAnsi="Muller Light" w:cs="Tahoma"/>
          <w:b/>
          <w:caps/>
          <w:color w:val="000000"/>
          <w:sz w:val="20"/>
        </w:rPr>
        <w:t xml:space="preserve">. </w:t>
      </w: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HISTORIAL DEL DOCUMENTO </w:t>
      </w:r>
    </w:p>
    <w:p w14:paraId="4C381B72" w14:textId="77777777" w:rsidR="000E46CA" w:rsidRPr="00964875" w:rsidRDefault="000E46CA" w:rsidP="000E46CA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2. INFORMACIÓN DEL PROYECTO </w:t>
      </w:r>
    </w:p>
    <w:p w14:paraId="1F81C693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2.1 Situación actual </w:t>
      </w:r>
    </w:p>
    <w:p w14:paraId="50ABA6EE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2.2 Relación con otros sistemas</w:t>
      </w: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</w:t>
      </w:r>
    </w:p>
    <w:p w14:paraId="642FD4C5" w14:textId="77777777" w:rsidR="000E46CA" w:rsidRPr="00964875" w:rsidRDefault="000E46CA" w:rsidP="000E46CA">
      <w:pPr>
        <w:rPr>
          <w:rFonts w:ascii="Muller Bold" w:hAnsi="Muller Bold" w:cs="Tahoma"/>
          <w:caps/>
          <w:color w:val="000000"/>
          <w:sz w:val="20"/>
        </w:rPr>
      </w:pPr>
      <w:r w:rsidRPr="00964875">
        <w:rPr>
          <w:rFonts w:ascii="Muller Bold" w:hAnsi="Muller Bold" w:cs="Tahoma"/>
          <w:caps/>
          <w:color w:val="000000"/>
          <w:sz w:val="20"/>
        </w:rPr>
        <w:t>3. DEFINICIÓN DE REQUERIMIENTOS</w:t>
      </w:r>
    </w:p>
    <w:p w14:paraId="1A02816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 Requerimiento de Usuario </w:t>
      </w:r>
    </w:p>
    <w:p w14:paraId="6D2A2AB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3.1.1 Requerimientos funcionales </w:t>
      </w:r>
    </w:p>
    <w:p w14:paraId="05B5D5CD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3.1.1.1 &lt;RF-0001 Requerimiento funcional uno (nivel 1..5)&gt; </w:t>
      </w:r>
    </w:p>
    <w:p w14:paraId="2BD7BDD0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3.1.1.2 &lt;RF-0002 Requerimiento funcional dos (nivel 1..5)&gt; </w:t>
      </w:r>
    </w:p>
    <w:p w14:paraId="0E99B214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3.2 Requerimientos de validación </w:t>
      </w:r>
    </w:p>
    <w:p w14:paraId="395150C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3.2.1 &lt;RV-0001 Requerimiento de validación uno (nivel 1..5)&gt; </w:t>
      </w:r>
    </w:p>
    <w:p w14:paraId="7F93CB62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3.2.2 &lt;RV-0002 Requerimiento de validación dos (nivel 1..5)&gt; </w:t>
      </w:r>
    </w:p>
    <w:p w14:paraId="63EE758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3.3 Requerimientos de entrenamiento al usuario </w:t>
      </w:r>
    </w:p>
    <w:p w14:paraId="4E205AF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3.3.1 &lt;RC-0001 Requerimiento de entrenamiento uno (nivel 1..5)&gt; </w:t>
      </w:r>
    </w:p>
    <w:p w14:paraId="4A4DBCA5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3.3.2 &lt;RC-0002 Requerimiento de entrenamiento dos (nivel 1..5)&gt; </w:t>
      </w:r>
    </w:p>
    <w:p w14:paraId="234AF1C4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3.4 Requerimiento Tecnico </w:t>
      </w:r>
    </w:p>
    <w:p w14:paraId="0D29AE4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3.4.1 Requerimientos de interfaz </w:t>
      </w:r>
    </w:p>
    <w:p w14:paraId="13102EA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      3.4.1.1 &lt;RX-0001 Requerimiento de interfaz  uno (nivel 1..5)&gt; </w:t>
      </w:r>
    </w:p>
    <w:p w14:paraId="6EDB0B2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3.4.1.2 &lt;RX-0002 Requerimiento de interfaz dos (nivel 1..5)&gt; </w:t>
      </w:r>
    </w:p>
    <w:p w14:paraId="64486189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3.5 Requerimientos de carga inicial de datos y/o migración de datos </w:t>
      </w:r>
    </w:p>
    <w:p w14:paraId="47D2BAC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3.5.1 &lt;RD-0001 Requerimiento de datos uno (nivel 1..5)&gt; </w:t>
      </w:r>
    </w:p>
    <w:p w14:paraId="7A5467B7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3.5.2 &lt;RD-0002 Requerimiento de datos dos (nivel 1..5)&gt; </w:t>
      </w:r>
    </w:p>
    <w:p w14:paraId="131BC840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3.6 Requerimientos de infraestructura </w:t>
      </w:r>
    </w:p>
    <w:p w14:paraId="2BDE00F7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3.6.1 &lt;RI-0001 Requerimiento de infraestructura uno (nivel 1..5)&gt; </w:t>
      </w:r>
    </w:p>
    <w:p w14:paraId="7ED7C2A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3.6.2 &lt;RI-0002 Requerimiento de infraestructura dos (nivel 1..5)&gt; </w:t>
      </w:r>
    </w:p>
    <w:p w14:paraId="36540A24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3.7 Requerimientos de seguridad </w:t>
      </w:r>
    </w:p>
    <w:p w14:paraId="5115CFD5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3.6.1 &lt;RF-0001 Requerimiento de seguridad uno (nivel 1..5)&gt; </w:t>
      </w:r>
    </w:p>
    <w:p w14:paraId="4CD30687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3.6.2 &lt;RF-0002 Requerimiento de seguridad dos (nivel 1..5)&gt; </w:t>
      </w:r>
    </w:p>
    <w:p w14:paraId="56AE5550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3.8 Requerimientos de documentación </w:t>
      </w:r>
    </w:p>
    <w:p w14:paraId="790BC9F5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3.8.1 &lt;MCVS-CY-abcd 1&gt; </w:t>
      </w:r>
    </w:p>
    <w:p w14:paraId="544FAB6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3.8.2 &lt;MCVS-XY-abcd 2&gt; </w:t>
      </w:r>
    </w:p>
    <w:p w14:paraId="0F702BF9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3.9 Requerimientos de garantía, soporte y mantenimiento </w:t>
      </w:r>
    </w:p>
    <w:p w14:paraId="5D53ABD9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3.9.1 &lt;RM-0001 Requerimiento de mantenimiento uno (nivel 1..5)&gt; </w:t>
      </w:r>
    </w:p>
    <w:p w14:paraId="6DF48D1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3.9.2 &lt;RM-0002 Requerimiento de mantenimiento dos (nivel 1..5)&gt; </w:t>
      </w:r>
    </w:p>
    <w:p w14:paraId="59D62684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3.10 Requerimientos adicionales y/o especiales del producto </w:t>
      </w:r>
    </w:p>
    <w:p w14:paraId="07906A67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3.10.1 &lt;RA-0001 Requerimiento adicional uno (nivel 1..5)&gt; </w:t>
      </w:r>
    </w:p>
    <w:p w14:paraId="4A4E99BB" w14:textId="77777777" w:rsidR="00762169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3.10.2 &lt;RA-0002 Requerimiento adicional dos (nivel 1..5)&gt;</w:t>
      </w:r>
    </w:p>
    <w:p w14:paraId="446C6A22" w14:textId="77777777" w:rsidR="00547DC9" w:rsidRPr="00964875" w:rsidRDefault="00206681" w:rsidP="00206681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</w:rPr>
      </w:pPr>
      <w:bookmarkStart w:id="3" w:name="_Toc199394968"/>
      <w:bookmarkStart w:id="4" w:name="_Toc199655577"/>
      <w:r w:rsidRPr="00964875">
        <w:rPr>
          <w:rFonts w:ascii="Tahoma" w:hAnsi="Tahoma" w:cs="Tahoma"/>
          <w:bCs/>
          <w:color w:val="000000"/>
        </w:rPr>
        <w:br w:type="page"/>
      </w:r>
      <w:r w:rsidR="00547DC9" w:rsidRPr="00964875">
        <w:rPr>
          <w:rFonts w:ascii="Muller Bold" w:hAnsi="Muller Bold" w:cs="Tahoma"/>
          <w:b w:val="0"/>
          <w:bCs/>
          <w:color w:val="000000"/>
          <w:sz w:val="20"/>
        </w:rPr>
        <w:lastRenderedPageBreak/>
        <w:t>Historial del Documento</w:t>
      </w:r>
      <w:bookmarkEnd w:id="3"/>
      <w:bookmarkEnd w:id="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040"/>
        <w:gridCol w:w="1731"/>
        <w:gridCol w:w="1586"/>
      </w:tblGrid>
      <w:tr w:rsidR="00206681" w:rsidRPr="00964875" w14:paraId="1A63B6AD" w14:textId="77777777" w:rsidTr="00964875">
        <w:tc>
          <w:tcPr>
            <w:tcW w:w="8357" w:type="dxa"/>
            <w:gridSpan w:val="3"/>
            <w:shd w:val="solid" w:color="000000" w:fill="FFFFFF"/>
          </w:tcPr>
          <w:p w14:paraId="0E3073F8" w14:textId="77777777" w:rsidR="00424D29" w:rsidRPr="00964875" w:rsidRDefault="00547DC9" w:rsidP="00CF363D">
            <w:pPr>
              <w:rPr>
                <w:rFonts w:ascii="Muller Bold" w:hAnsi="Muller Bold" w:cs="Tahoma"/>
                <w:color w:val="FFFFFF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</w:rPr>
              <w:t xml:space="preserve">   </w:t>
            </w:r>
            <w:r w:rsidR="00424D29" w:rsidRPr="00964875">
              <w:rPr>
                <w:rFonts w:ascii="Muller Bold" w:hAnsi="Muller Bold" w:cs="Tahoma"/>
                <w:color w:val="FFFFFF"/>
                <w:sz w:val="20"/>
                <w:szCs w:val="18"/>
              </w:rPr>
              <w:t>Información del Documento</w:t>
            </w:r>
          </w:p>
          <w:p w14:paraId="73DDADDC" w14:textId="77777777" w:rsidR="00424D29" w:rsidRPr="00964875" w:rsidRDefault="00424D29" w:rsidP="00CF363D">
            <w:pPr>
              <w:rPr>
                <w:rFonts w:ascii="Muller Light" w:hAnsi="Muller Light" w:cs="Tahoma"/>
                <w:color w:val="000000"/>
                <w:sz w:val="20"/>
                <w:szCs w:val="18"/>
              </w:rPr>
            </w:pPr>
          </w:p>
        </w:tc>
      </w:tr>
      <w:tr w:rsidR="00206681" w:rsidRPr="00964875" w14:paraId="6BCB50B6" w14:textId="77777777" w:rsidTr="00964875">
        <w:trPr>
          <w:trHeight w:val="57"/>
        </w:trPr>
        <w:tc>
          <w:tcPr>
            <w:tcW w:w="5040" w:type="dxa"/>
            <w:shd w:val="clear" w:color="auto" w:fill="auto"/>
          </w:tcPr>
          <w:p w14:paraId="7E63D818" w14:textId="77777777" w:rsidR="00424D29" w:rsidRPr="00964875" w:rsidRDefault="00424D29" w:rsidP="00964875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Observaciones</w:t>
            </w:r>
          </w:p>
        </w:tc>
        <w:tc>
          <w:tcPr>
            <w:tcW w:w="1731" w:type="dxa"/>
            <w:shd w:val="clear" w:color="auto" w:fill="auto"/>
          </w:tcPr>
          <w:p w14:paraId="57661B56" w14:textId="77777777" w:rsidR="00424D29" w:rsidRPr="00964875" w:rsidRDefault="00184E08" w:rsidP="00CF363D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Modificado por</w:t>
            </w:r>
          </w:p>
        </w:tc>
        <w:tc>
          <w:tcPr>
            <w:tcW w:w="1586" w:type="dxa"/>
            <w:shd w:val="clear" w:color="auto" w:fill="auto"/>
          </w:tcPr>
          <w:p w14:paraId="03338D95" w14:textId="77777777" w:rsidR="00424D29" w:rsidRPr="00964875" w:rsidRDefault="00424D29" w:rsidP="00CF363D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Fecha</w:t>
            </w:r>
          </w:p>
        </w:tc>
      </w:tr>
      <w:tr w:rsidR="00206681" w:rsidRPr="00964875" w14:paraId="60FF6186" w14:textId="77777777" w:rsidTr="00964875">
        <w:tc>
          <w:tcPr>
            <w:tcW w:w="5040" w:type="dxa"/>
            <w:shd w:val="clear" w:color="auto" w:fill="auto"/>
          </w:tcPr>
          <w:p w14:paraId="71E4502D" w14:textId="77777777" w:rsidR="00424D29" w:rsidRPr="00964875" w:rsidRDefault="006E0C6B" w:rsidP="00964875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Cs/>
                <w:color w:val="000000"/>
                <w:sz w:val="20"/>
              </w:rPr>
              <w:t xml:space="preserve"> </w:t>
            </w:r>
          </w:p>
          <w:p w14:paraId="5EE4BB11" w14:textId="77777777" w:rsidR="00424D29" w:rsidRPr="00964875" w:rsidRDefault="00424D29" w:rsidP="00964875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731" w:type="dxa"/>
            <w:shd w:val="clear" w:color="auto" w:fill="auto"/>
          </w:tcPr>
          <w:p w14:paraId="07E96A99" w14:textId="77777777" w:rsidR="00424D29" w:rsidRPr="00964875" w:rsidRDefault="00424D29" w:rsidP="00CF363D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586" w:type="dxa"/>
            <w:shd w:val="clear" w:color="auto" w:fill="auto"/>
          </w:tcPr>
          <w:p w14:paraId="20AB26E2" w14:textId="77777777" w:rsidR="00424D29" w:rsidRPr="00964875" w:rsidRDefault="00424D29" w:rsidP="00CF363D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</w:tr>
    </w:tbl>
    <w:p w14:paraId="404D3F13" w14:textId="77777777" w:rsidR="00B019F9" w:rsidRPr="00964875" w:rsidRDefault="008D0DF3" w:rsidP="004B5AD4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  <w:sz w:val="20"/>
        </w:rPr>
      </w:pPr>
      <w:bookmarkStart w:id="5" w:name="_Toc199655578"/>
      <w:r w:rsidRPr="00964875">
        <w:rPr>
          <w:rFonts w:ascii="Muller Bold" w:hAnsi="Muller Bold" w:cs="Tahoma"/>
          <w:b w:val="0"/>
          <w:bCs/>
          <w:color w:val="000000"/>
          <w:sz w:val="20"/>
        </w:rPr>
        <w:t>información del proyecto</w:t>
      </w:r>
      <w:bookmarkEnd w:id="5"/>
    </w:p>
    <w:p w14:paraId="6E799D3B" w14:textId="77777777" w:rsidR="00046269" w:rsidRPr="00964875" w:rsidRDefault="008D0DF3" w:rsidP="00C57A46">
      <w:pPr>
        <w:pStyle w:val="Ttulo2"/>
        <w:ind w:left="993"/>
        <w:rPr>
          <w:rFonts w:ascii="Tahoma" w:hAnsi="Tahoma" w:cs="Tahoma"/>
          <w:color w:val="000000"/>
        </w:rPr>
      </w:pPr>
      <w:bookmarkStart w:id="6" w:name="_Toc199655579"/>
      <w:r w:rsidRPr="00964875">
        <w:rPr>
          <w:rFonts w:ascii="Tahoma" w:hAnsi="Tahoma" w:cs="Tahoma"/>
          <w:color w:val="000000"/>
        </w:rPr>
        <w:t>Situación actual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859"/>
      </w:tblGrid>
      <w:tr w:rsidR="00184E08" w:rsidRPr="00964875" w14:paraId="18F8AC55" w14:textId="77777777" w:rsidTr="00964875">
        <w:tc>
          <w:tcPr>
            <w:tcW w:w="7859" w:type="dxa"/>
            <w:shd w:val="clear" w:color="auto" w:fill="FFFFFF"/>
          </w:tcPr>
          <w:p w14:paraId="4A91DEC3" w14:textId="77777777" w:rsidR="00C02785" w:rsidRPr="00964875" w:rsidRDefault="00CA438E" w:rsidP="0019097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964875">
              <w:rPr>
                <w:rFonts w:cs="Arial"/>
                <w:b/>
                <w:bCs/>
                <w:color w:val="000000"/>
                <w:sz w:val="20"/>
              </w:rPr>
              <w:t xml:space="preserve"> </w:t>
            </w:r>
          </w:p>
          <w:p w14:paraId="591BC245" w14:textId="77777777" w:rsidR="00C02785" w:rsidRPr="00964875" w:rsidRDefault="00C02785" w:rsidP="0019097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</w:tbl>
    <w:p w14:paraId="16F7F580" w14:textId="77777777" w:rsidR="00DA63B3" w:rsidRPr="00964875" w:rsidRDefault="008D0DF3" w:rsidP="00A90DA9">
      <w:pPr>
        <w:pStyle w:val="Ttulo1"/>
        <w:shd w:val="clear" w:color="auto" w:fill="auto"/>
        <w:tabs>
          <w:tab w:val="clear" w:pos="3551"/>
        </w:tabs>
        <w:ind w:hanging="3551"/>
        <w:rPr>
          <w:rFonts w:ascii="Muller Bold" w:hAnsi="Muller Bold" w:cs="Tahoma"/>
          <w:b w:val="0"/>
          <w:bCs/>
          <w:color w:val="000000"/>
          <w:sz w:val="20"/>
        </w:rPr>
      </w:pPr>
      <w:bookmarkStart w:id="7" w:name="_Toc199655582"/>
      <w:r w:rsidRPr="00964875">
        <w:rPr>
          <w:rFonts w:ascii="Muller Bold" w:hAnsi="Muller Bold" w:cs="Tahoma"/>
          <w:b w:val="0"/>
          <w:bCs/>
          <w:color w:val="000000"/>
          <w:sz w:val="20"/>
        </w:rPr>
        <w:t>definición de requerimientos</w:t>
      </w:r>
      <w:bookmarkEnd w:id="7"/>
    </w:p>
    <w:p w14:paraId="4191E0F4" w14:textId="77777777" w:rsidR="004820E1" w:rsidRPr="00964875" w:rsidRDefault="004820E1" w:rsidP="004820E1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3.1 REQUERIMIENTO DE USUARIO  </w:t>
      </w:r>
    </w:p>
    <w:p w14:paraId="146FC5FD" w14:textId="77777777" w:rsidR="008D0DF3" w:rsidRPr="00964875" w:rsidRDefault="004820E1" w:rsidP="004820E1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3.1.1 </w:t>
      </w:r>
      <w:r w:rsidR="00C02785" w:rsidRPr="00964875">
        <w:rPr>
          <w:rFonts w:ascii="Muller Light" w:hAnsi="Muller Light" w:cs="Tahoma"/>
          <w:b w:val="0"/>
          <w:color w:val="000000"/>
          <w:sz w:val="20"/>
        </w:rPr>
        <w:t>R</w:t>
      </w:r>
      <w:r w:rsidR="00EB3FA7" w:rsidRPr="00964875">
        <w:rPr>
          <w:rFonts w:ascii="Muller Light" w:hAnsi="Muller Light" w:cs="Tahoma"/>
          <w:b w:val="0"/>
          <w:color w:val="000000"/>
          <w:sz w:val="20"/>
        </w:rPr>
        <w:t>equerimiento funcional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(Desarrollo de Prototipo)  </w:t>
      </w:r>
    </w:p>
    <w:tbl>
      <w:tblPr>
        <w:tblW w:w="0" w:type="auto"/>
        <w:tblInd w:w="5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24"/>
        <w:gridCol w:w="5631"/>
      </w:tblGrid>
      <w:tr w:rsidR="004B5AD4" w:rsidRPr="00964875" w14:paraId="740A7BD5" w14:textId="77777777" w:rsidTr="00AE010A">
        <w:tc>
          <w:tcPr>
            <w:tcW w:w="2024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1F0B2A1E" w14:textId="77777777" w:rsidR="00C57A46" w:rsidRPr="00964875" w:rsidRDefault="00C57A46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Funcional</w:t>
            </w:r>
          </w:p>
        </w:tc>
        <w:tc>
          <w:tcPr>
            <w:tcW w:w="5631" w:type="dxa"/>
            <w:tcBorders>
              <w:left w:val="single" w:sz="6" w:space="0" w:color="FFFFFF"/>
            </w:tcBorders>
            <w:shd w:val="solid" w:color="000000" w:fill="FFFFFF"/>
          </w:tcPr>
          <w:p w14:paraId="0A5B8503" w14:textId="77777777" w:rsidR="00C57A46" w:rsidRPr="00964875" w:rsidRDefault="004D08CD" w:rsidP="00C57A46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4B5AD4" w:rsidRPr="00964875" w14:paraId="5C4E94DC" w14:textId="77777777" w:rsidTr="00AE010A">
        <w:tc>
          <w:tcPr>
            <w:tcW w:w="2024" w:type="dxa"/>
            <w:tcBorders>
              <w:top w:val="nil"/>
            </w:tcBorders>
            <w:shd w:val="clear" w:color="auto" w:fill="auto"/>
          </w:tcPr>
          <w:p w14:paraId="513D9FFA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RF01</w:t>
            </w:r>
          </w:p>
        </w:tc>
        <w:tc>
          <w:tcPr>
            <w:tcW w:w="5631" w:type="dxa"/>
            <w:shd w:val="clear" w:color="auto" w:fill="auto"/>
          </w:tcPr>
          <w:p w14:paraId="442F0E90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1A932595" w14:textId="77777777" w:rsidTr="00AE010A">
        <w:tc>
          <w:tcPr>
            <w:tcW w:w="2024" w:type="dxa"/>
            <w:shd w:val="clear" w:color="auto" w:fill="auto"/>
          </w:tcPr>
          <w:p w14:paraId="4DB1A100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RF02</w:t>
            </w:r>
          </w:p>
        </w:tc>
        <w:tc>
          <w:tcPr>
            <w:tcW w:w="5631" w:type="dxa"/>
            <w:shd w:val="clear" w:color="auto" w:fill="auto"/>
          </w:tcPr>
          <w:p w14:paraId="327A581D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6E34027F" w14:textId="77777777" w:rsidTr="00AE010A">
        <w:tc>
          <w:tcPr>
            <w:tcW w:w="2024" w:type="dxa"/>
            <w:shd w:val="clear" w:color="auto" w:fill="auto"/>
          </w:tcPr>
          <w:p w14:paraId="1A157ED4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RF03</w:t>
            </w:r>
          </w:p>
        </w:tc>
        <w:tc>
          <w:tcPr>
            <w:tcW w:w="5631" w:type="dxa"/>
            <w:shd w:val="clear" w:color="auto" w:fill="auto"/>
          </w:tcPr>
          <w:p w14:paraId="45AF393F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1553019C" w14:textId="77777777" w:rsidTr="00AE010A">
        <w:tc>
          <w:tcPr>
            <w:tcW w:w="2024" w:type="dxa"/>
            <w:shd w:val="clear" w:color="auto" w:fill="auto"/>
          </w:tcPr>
          <w:p w14:paraId="5C50AF75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RF04</w:t>
            </w:r>
          </w:p>
        </w:tc>
        <w:tc>
          <w:tcPr>
            <w:tcW w:w="5631" w:type="dxa"/>
            <w:shd w:val="clear" w:color="auto" w:fill="auto"/>
          </w:tcPr>
          <w:p w14:paraId="1E67F5F2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12F0BE7F" w14:textId="77777777" w:rsidTr="00AE010A">
        <w:tc>
          <w:tcPr>
            <w:tcW w:w="2024" w:type="dxa"/>
            <w:shd w:val="clear" w:color="auto" w:fill="auto"/>
          </w:tcPr>
          <w:p w14:paraId="2C717618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RF05</w:t>
            </w:r>
          </w:p>
        </w:tc>
        <w:tc>
          <w:tcPr>
            <w:tcW w:w="5631" w:type="dxa"/>
            <w:shd w:val="clear" w:color="auto" w:fill="auto"/>
          </w:tcPr>
          <w:p w14:paraId="17CC47F2" w14:textId="77777777" w:rsidR="00E155BA" w:rsidRPr="00964875" w:rsidRDefault="00CA438E" w:rsidP="00AE010A">
            <w:pPr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</w:tbl>
    <w:p w14:paraId="38C8CEBA" w14:textId="77777777" w:rsidR="008D0DF3" w:rsidRPr="00964875" w:rsidRDefault="004820E1" w:rsidP="004820E1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b w:val="0"/>
          <w:color w:val="000000"/>
          <w:sz w:val="20"/>
        </w:rPr>
      </w:pPr>
      <w:bookmarkStart w:id="8" w:name="_Toc89508892"/>
      <w:bookmarkStart w:id="9" w:name="_Toc199655586"/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3.1.2 </w:t>
      </w:r>
      <w:r w:rsidR="00C57A46" w:rsidRPr="00964875">
        <w:rPr>
          <w:rFonts w:ascii="Muller Light" w:hAnsi="Muller Light" w:cs="Tahoma"/>
          <w:b w:val="0"/>
          <w:color w:val="000000"/>
          <w:sz w:val="20"/>
        </w:rPr>
        <w:t>Requerimientos de V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>alidación</w:t>
      </w:r>
      <w:bookmarkEnd w:id="8"/>
      <w:bookmarkEnd w:id="9"/>
      <w:r w:rsidR="00EB3FA7" w:rsidRPr="00964875">
        <w:rPr>
          <w:rFonts w:ascii="Muller Light" w:hAnsi="Muller Light" w:cs="Tahoma"/>
          <w:b w:val="0"/>
          <w:color w:val="000000"/>
          <w:sz w:val="20"/>
        </w:rPr>
        <w:t xml:space="preserve"> (Pruebas)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 xml:space="preserve"> </w:t>
      </w:r>
    </w:p>
    <w:tbl>
      <w:tblPr>
        <w:tblpPr w:leftFromText="141" w:rightFromText="141" w:vertAnchor="text" w:horzAnchor="margin" w:tblpXSpec="center" w:tblpY="5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33"/>
        <w:gridCol w:w="6379"/>
      </w:tblGrid>
      <w:tr w:rsidR="00AE2CB7" w:rsidRPr="00964875" w14:paraId="51043C21" w14:textId="77777777" w:rsidTr="00AE010A"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0AAF7F14" w14:textId="77777777" w:rsidR="00AE2CB7" w:rsidRPr="00964875" w:rsidRDefault="00AE2CB7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 xml:space="preserve">Requerimiento </w:t>
            </w:r>
          </w:p>
          <w:p w14:paraId="09AADD03" w14:textId="77777777" w:rsidR="00AE2CB7" w:rsidRPr="00964875" w:rsidRDefault="00AE2CB7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 Validación</w:t>
            </w:r>
          </w:p>
        </w:tc>
        <w:tc>
          <w:tcPr>
            <w:tcW w:w="6379" w:type="dxa"/>
            <w:tcBorders>
              <w:left w:val="single" w:sz="6" w:space="0" w:color="FFFFFF"/>
            </w:tcBorders>
            <w:shd w:val="solid" w:color="000000" w:fill="FFFFFF"/>
          </w:tcPr>
          <w:p w14:paraId="7AED7F26" w14:textId="77777777" w:rsidR="00AE2CB7" w:rsidRPr="00964875" w:rsidRDefault="00AE2CB7" w:rsidP="00964875">
            <w:pPr>
              <w:rPr>
                <w:rFonts w:ascii="Muller Bold" w:hAnsi="Muller Bold" w:cs="Tahoma"/>
                <w:b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  <w:p w14:paraId="0433C474" w14:textId="77777777" w:rsidR="00AE2CB7" w:rsidRPr="00964875" w:rsidRDefault="00AE2CB7" w:rsidP="00964875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</w:p>
        </w:tc>
      </w:tr>
      <w:tr w:rsidR="00AE2CB7" w:rsidRPr="00964875" w14:paraId="0857B731" w14:textId="77777777" w:rsidTr="00AE010A">
        <w:tc>
          <w:tcPr>
            <w:tcW w:w="1417" w:type="dxa"/>
            <w:tcBorders>
              <w:top w:val="nil"/>
            </w:tcBorders>
            <w:shd w:val="clear" w:color="auto" w:fill="auto"/>
          </w:tcPr>
          <w:p w14:paraId="2A839B5A" w14:textId="77777777" w:rsidR="00AE2CB7" w:rsidRPr="00964875" w:rsidRDefault="00AE2CB7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RV01</w:t>
            </w:r>
          </w:p>
        </w:tc>
        <w:tc>
          <w:tcPr>
            <w:tcW w:w="6379" w:type="dxa"/>
            <w:shd w:val="clear" w:color="auto" w:fill="auto"/>
          </w:tcPr>
          <w:p w14:paraId="15EB8B9D" w14:textId="77777777" w:rsidR="00AE2CB7" w:rsidRPr="00964875" w:rsidRDefault="00AE2CB7" w:rsidP="00964875">
            <w:pPr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2D8D7CE0" w14:textId="77777777" w:rsidTr="00AE010A">
        <w:tc>
          <w:tcPr>
            <w:tcW w:w="1417" w:type="dxa"/>
            <w:shd w:val="clear" w:color="auto" w:fill="auto"/>
          </w:tcPr>
          <w:p w14:paraId="281B8C46" w14:textId="77777777" w:rsidR="00AE2CB7" w:rsidRPr="00964875" w:rsidRDefault="00AE2CB7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RV02</w:t>
            </w:r>
          </w:p>
        </w:tc>
        <w:tc>
          <w:tcPr>
            <w:tcW w:w="6379" w:type="dxa"/>
            <w:shd w:val="clear" w:color="auto" w:fill="auto"/>
          </w:tcPr>
          <w:p w14:paraId="43E1191E" w14:textId="77777777" w:rsidR="00AE2CB7" w:rsidRPr="00964875" w:rsidRDefault="00AE2CB7" w:rsidP="00964875">
            <w:pPr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</w:tbl>
    <w:p w14:paraId="27FC6336" w14:textId="77777777" w:rsidR="004B5AD4" w:rsidRPr="004B5AD4" w:rsidRDefault="004B5AD4" w:rsidP="004B5AD4"/>
    <w:p w14:paraId="1876CD2F" w14:textId="69FBFBB1" w:rsidR="00AE2CB7" w:rsidRDefault="00AE2CB7" w:rsidP="00AE010A">
      <w:pPr>
        <w:pStyle w:val="Ttulo2"/>
        <w:numPr>
          <w:ilvl w:val="0"/>
          <w:numId w:val="0"/>
        </w:numPr>
        <w:tabs>
          <w:tab w:val="num" w:pos="3551"/>
        </w:tabs>
        <w:rPr>
          <w:rFonts w:ascii="Muller Light" w:hAnsi="Muller Light" w:cs="Tahoma"/>
          <w:b w:val="0"/>
          <w:color w:val="000000"/>
          <w:sz w:val="20"/>
        </w:rPr>
      </w:pPr>
      <w:bookmarkStart w:id="10" w:name="_Toc89508897"/>
      <w:bookmarkStart w:id="11" w:name="_Toc199655589"/>
    </w:p>
    <w:p w14:paraId="3BF57E74" w14:textId="5400F64A" w:rsidR="00AE010A" w:rsidRDefault="00AE010A" w:rsidP="00AE010A"/>
    <w:p w14:paraId="43F56008" w14:textId="3771E301" w:rsidR="00AE010A" w:rsidRDefault="00AE010A" w:rsidP="00AE010A"/>
    <w:p w14:paraId="271E7DDF" w14:textId="57CFAC0D" w:rsidR="00AE010A" w:rsidRDefault="00AE010A" w:rsidP="00AE010A"/>
    <w:p w14:paraId="550858F8" w14:textId="77777777" w:rsidR="00AE010A" w:rsidRPr="00AE010A" w:rsidRDefault="00AE010A" w:rsidP="00AE010A"/>
    <w:p w14:paraId="20AA5141" w14:textId="4A02D487" w:rsidR="008D0DF3" w:rsidRPr="00964875" w:rsidRDefault="00AE2CB7" w:rsidP="00AE2CB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br w:type="page"/>
      </w:r>
      <w:r w:rsidR="00AE010A">
        <w:rPr>
          <w:rFonts w:ascii="Muller Light" w:hAnsi="Muller Light" w:cs="Tahoma"/>
          <w:b w:val="0"/>
          <w:color w:val="000000"/>
          <w:sz w:val="20"/>
        </w:rPr>
        <w:lastRenderedPageBreak/>
        <w:t xml:space="preserve">3.1.3 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 xml:space="preserve">Requerimientos de </w:t>
      </w:r>
      <w:bookmarkEnd w:id="10"/>
      <w:r w:rsidR="00C57A46" w:rsidRPr="00964875">
        <w:rPr>
          <w:rFonts w:ascii="Muller Light" w:hAnsi="Muller Light" w:cs="Tahoma"/>
          <w:b w:val="0"/>
          <w:color w:val="000000"/>
          <w:sz w:val="20"/>
        </w:rPr>
        <w:t>E</w:t>
      </w:r>
      <w:r w:rsidR="00133E77" w:rsidRPr="00964875">
        <w:rPr>
          <w:rFonts w:ascii="Muller Light" w:hAnsi="Muller Light" w:cs="Tahoma"/>
          <w:b w:val="0"/>
          <w:color w:val="000000"/>
          <w:sz w:val="20"/>
        </w:rPr>
        <w:t>ntrenamiento</w:t>
      </w:r>
      <w:r w:rsidR="00C57A46" w:rsidRPr="00964875">
        <w:rPr>
          <w:rFonts w:ascii="Muller Light" w:hAnsi="Muller Light" w:cs="Tahoma"/>
          <w:b w:val="0"/>
          <w:color w:val="000000"/>
          <w:sz w:val="20"/>
        </w:rPr>
        <w:t xml:space="preserve"> al U</w:t>
      </w:r>
      <w:r w:rsidR="00D11EF4" w:rsidRPr="00964875">
        <w:rPr>
          <w:rFonts w:ascii="Muller Light" w:hAnsi="Muller Light" w:cs="Tahoma"/>
          <w:b w:val="0"/>
          <w:color w:val="000000"/>
          <w:sz w:val="20"/>
        </w:rPr>
        <w:t>suario</w:t>
      </w:r>
      <w:bookmarkEnd w:id="11"/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836"/>
      </w:tblGrid>
      <w:tr w:rsidR="00AE2CB7" w:rsidRPr="00964875" w14:paraId="455CEEE7" w14:textId="77777777" w:rsidTr="00964875">
        <w:tc>
          <w:tcPr>
            <w:tcW w:w="7859" w:type="dxa"/>
            <w:shd w:val="clear" w:color="auto" w:fill="FFFFFF"/>
          </w:tcPr>
          <w:p w14:paraId="40FBE189" w14:textId="77777777" w:rsidR="00AE2CB7" w:rsidRPr="00964875" w:rsidRDefault="00AE2CB7" w:rsidP="0096487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  <w:p w14:paraId="1A082415" w14:textId="77777777" w:rsidR="00AE2CB7" w:rsidRPr="00964875" w:rsidRDefault="00AE2CB7" w:rsidP="0096487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</w:tbl>
    <w:p w14:paraId="1945F361" w14:textId="77777777" w:rsidR="004820E1" w:rsidRPr="00AE2CB7" w:rsidRDefault="004820E1" w:rsidP="00AE2CB7">
      <w:pPr>
        <w:rPr>
          <w:rFonts w:ascii="Tahoma" w:hAnsi="Tahoma" w:cs="Tahoma"/>
          <w:color w:val="000000"/>
        </w:rPr>
      </w:pPr>
    </w:p>
    <w:p w14:paraId="2B969373" w14:textId="77777777" w:rsidR="004820E1" w:rsidRPr="00964875" w:rsidRDefault="004820E1" w:rsidP="004820E1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3.2 REQUERIMIENTO TECNICO  </w:t>
      </w:r>
    </w:p>
    <w:p w14:paraId="4AA379FE" w14:textId="77777777" w:rsidR="000E46CA" w:rsidRPr="00964875" w:rsidRDefault="004820E1" w:rsidP="004820E1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color w:val="000000"/>
          <w:sz w:val="20"/>
        </w:rPr>
      </w:pPr>
      <w:bookmarkStart w:id="12" w:name="_Toc89508889"/>
      <w:bookmarkStart w:id="13" w:name="_Toc199655304"/>
      <w:r w:rsidRPr="00964875">
        <w:rPr>
          <w:rFonts w:ascii="Muller Light" w:hAnsi="Muller Light"/>
          <w:color w:val="000000"/>
          <w:sz w:val="20"/>
        </w:rPr>
        <w:t xml:space="preserve">  </w:t>
      </w:r>
      <w:r w:rsidRPr="00964875">
        <w:rPr>
          <w:rFonts w:ascii="Muller Light" w:hAnsi="Muller Light" w:cs="Tahoma"/>
          <w:color w:val="000000"/>
          <w:sz w:val="20"/>
        </w:rPr>
        <w:t xml:space="preserve">3.2.1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interfaz</w:t>
      </w:r>
      <w:bookmarkEnd w:id="12"/>
      <w:bookmarkEnd w:id="13"/>
    </w:p>
    <w:tbl>
      <w:tblPr>
        <w:tblW w:w="0" w:type="auto"/>
        <w:tblInd w:w="7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26"/>
        <w:gridCol w:w="5455"/>
      </w:tblGrid>
      <w:tr w:rsidR="00AE2CB7" w:rsidRPr="00964875" w14:paraId="2F8523BE" w14:textId="77777777" w:rsidTr="00964875">
        <w:tc>
          <w:tcPr>
            <w:tcW w:w="162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7C8BEF98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interfaz</w:t>
            </w:r>
          </w:p>
        </w:tc>
        <w:tc>
          <w:tcPr>
            <w:tcW w:w="5455" w:type="dxa"/>
            <w:tcBorders>
              <w:left w:val="single" w:sz="6" w:space="0" w:color="FFFFFF"/>
            </w:tcBorders>
            <w:shd w:val="solid" w:color="000000" w:fill="FFFFFF"/>
          </w:tcPr>
          <w:p w14:paraId="1F7390C2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AE2CB7" w:rsidRPr="00964875" w14:paraId="23E2EEAD" w14:textId="77777777" w:rsidTr="00964875">
        <w:tc>
          <w:tcPr>
            <w:tcW w:w="1626" w:type="dxa"/>
            <w:tcBorders>
              <w:top w:val="nil"/>
            </w:tcBorders>
            <w:shd w:val="clear" w:color="auto" w:fill="auto"/>
          </w:tcPr>
          <w:p w14:paraId="21B8EB85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RI01</w:t>
            </w:r>
          </w:p>
        </w:tc>
        <w:tc>
          <w:tcPr>
            <w:tcW w:w="5455" w:type="dxa"/>
            <w:shd w:val="clear" w:color="auto" w:fill="auto"/>
          </w:tcPr>
          <w:p w14:paraId="4E300955" w14:textId="77777777" w:rsidR="000E46CA" w:rsidRPr="00964875" w:rsidRDefault="00F5754A" w:rsidP="00964875">
            <w:pPr>
              <w:spacing w:before="2" w:line="240" w:lineRule="auto"/>
              <w:ind w:right="-43"/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4056897E" w14:textId="77777777" w:rsidTr="00964875">
        <w:tc>
          <w:tcPr>
            <w:tcW w:w="1626" w:type="dxa"/>
            <w:shd w:val="clear" w:color="auto" w:fill="auto"/>
          </w:tcPr>
          <w:p w14:paraId="53EB32CC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RI02</w:t>
            </w:r>
          </w:p>
        </w:tc>
        <w:tc>
          <w:tcPr>
            <w:tcW w:w="5455" w:type="dxa"/>
            <w:shd w:val="clear" w:color="auto" w:fill="auto"/>
          </w:tcPr>
          <w:p w14:paraId="01088EAF" w14:textId="77777777" w:rsidR="000E46CA" w:rsidRPr="00964875" w:rsidRDefault="00F5754A" w:rsidP="00964875">
            <w:pPr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6B51B081" w14:textId="77777777" w:rsidTr="00964875">
        <w:tc>
          <w:tcPr>
            <w:tcW w:w="1626" w:type="dxa"/>
            <w:shd w:val="clear" w:color="auto" w:fill="auto"/>
          </w:tcPr>
          <w:p w14:paraId="52E59046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RI03</w:t>
            </w:r>
          </w:p>
        </w:tc>
        <w:tc>
          <w:tcPr>
            <w:tcW w:w="5455" w:type="dxa"/>
            <w:shd w:val="clear" w:color="auto" w:fill="auto"/>
          </w:tcPr>
          <w:p w14:paraId="4BDCA924" w14:textId="77777777" w:rsidR="000E46CA" w:rsidRPr="00964875" w:rsidRDefault="00F5754A" w:rsidP="00964875">
            <w:pPr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7FA068FE" w14:textId="77777777" w:rsidTr="00964875">
        <w:tc>
          <w:tcPr>
            <w:tcW w:w="1626" w:type="dxa"/>
            <w:shd w:val="clear" w:color="auto" w:fill="auto"/>
          </w:tcPr>
          <w:p w14:paraId="37ED2A51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RI04</w:t>
            </w:r>
          </w:p>
        </w:tc>
        <w:tc>
          <w:tcPr>
            <w:tcW w:w="5455" w:type="dxa"/>
            <w:shd w:val="clear" w:color="auto" w:fill="auto"/>
          </w:tcPr>
          <w:p w14:paraId="207D3D2B" w14:textId="77777777" w:rsidR="000E46CA" w:rsidRPr="00964875" w:rsidRDefault="00F5754A" w:rsidP="00964875">
            <w:pPr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/>
                <w:color w:val="000000"/>
                <w:sz w:val="20"/>
              </w:rPr>
              <w:t xml:space="preserve"> </w:t>
            </w:r>
          </w:p>
        </w:tc>
      </w:tr>
    </w:tbl>
    <w:p w14:paraId="47E8D853" w14:textId="77777777" w:rsidR="000E46CA" w:rsidRPr="00964875" w:rsidRDefault="000E46CA" w:rsidP="000E46CA">
      <w:pPr>
        <w:rPr>
          <w:rFonts w:ascii="Muller Light" w:hAnsi="Muller Light"/>
          <w:color w:val="000000"/>
          <w:sz w:val="20"/>
        </w:rPr>
      </w:pPr>
    </w:p>
    <w:p w14:paraId="4ABFD253" w14:textId="77777777" w:rsidR="006D3394" w:rsidRPr="00964875" w:rsidRDefault="004820E1" w:rsidP="006D3394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color w:val="000000"/>
          <w:sz w:val="20"/>
        </w:rPr>
      </w:pPr>
      <w:bookmarkStart w:id="14" w:name="_Toc89508890"/>
      <w:bookmarkStart w:id="15" w:name="_Toc199655307"/>
      <w:r w:rsidRPr="00964875">
        <w:rPr>
          <w:rFonts w:ascii="Muller Light" w:hAnsi="Muller Light"/>
          <w:color w:val="000000"/>
          <w:sz w:val="20"/>
        </w:rPr>
        <w:t xml:space="preserve">   </w:t>
      </w:r>
      <w:r w:rsidRPr="00964875">
        <w:rPr>
          <w:rFonts w:ascii="Muller Light" w:hAnsi="Muller Light" w:cs="Tahoma"/>
          <w:color w:val="000000"/>
          <w:sz w:val="20"/>
        </w:rPr>
        <w:t xml:space="preserve">3.2.2 </w:t>
      </w:r>
      <w:r w:rsidR="000E46CA" w:rsidRPr="00964875">
        <w:rPr>
          <w:rFonts w:ascii="Muller Light" w:hAnsi="Muller Light" w:cs="Tahoma"/>
          <w:color w:val="000000"/>
          <w:sz w:val="20"/>
        </w:rPr>
        <w:t xml:space="preserve">Requerimientos de carga inicial de datos y/o </w:t>
      </w:r>
    </w:p>
    <w:p w14:paraId="3BF4A2C1" w14:textId="77777777" w:rsidR="000E46CA" w:rsidRPr="00964875" w:rsidRDefault="00F5754A" w:rsidP="006D3394">
      <w:pPr>
        <w:pStyle w:val="Ttulo2"/>
        <w:numPr>
          <w:ilvl w:val="0"/>
          <w:numId w:val="0"/>
        </w:numPr>
        <w:spacing w:before="0" w:after="0"/>
        <w:ind w:left="1571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>M</w:t>
      </w:r>
      <w:r w:rsidR="000E46CA" w:rsidRPr="00964875">
        <w:rPr>
          <w:rFonts w:ascii="Muller Light" w:hAnsi="Muller Light" w:cs="Tahoma"/>
          <w:color w:val="000000"/>
          <w:sz w:val="20"/>
        </w:rPr>
        <w:t>igración</w:t>
      </w:r>
      <w:r w:rsidRPr="00964875">
        <w:rPr>
          <w:rFonts w:ascii="Muller Light" w:hAnsi="Muller Light" w:cs="Tahoma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color w:val="000000"/>
          <w:sz w:val="20"/>
        </w:rPr>
        <w:t>de Datos</w:t>
      </w:r>
      <w:bookmarkEnd w:id="14"/>
      <w:bookmarkEnd w:id="15"/>
    </w:p>
    <w:p w14:paraId="33148F78" w14:textId="77777777" w:rsidR="000E46CA" w:rsidRPr="00964875" w:rsidRDefault="000E46CA" w:rsidP="000E46CA">
      <w:pPr>
        <w:rPr>
          <w:rFonts w:ascii="Muller Light" w:hAnsi="Muller Light"/>
          <w:color w:val="000000"/>
          <w:sz w:val="20"/>
        </w:rPr>
      </w:pPr>
    </w:p>
    <w:tbl>
      <w:tblPr>
        <w:tblW w:w="0" w:type="auto"/>
        <w:tblInd w:w="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="00AE2CB7" w:rsidRPr="00964875" w14:paraId="63120EC1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36D0C1C4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 xml:space="preserve">Requerimiento de Carga </w:t>
            </w:r>
          </w:p>
        </w:tc>
        <w:tc>
          <w:tcPr>
            <w:tcW w:w="552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solid" w:color="000000" w:fill="FFFFFF"/>
          </w:tcPr>
          <w:p w14:paraId="01A64783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AE2CB7" w:rsidRPr="00964875" w14:paraId="3073914F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46CCFBB9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RCI01</w:t>
            </w:r>
          </w:p>
        </w:tc>
        <w:tc>
          <w:tcPr>
            <w:tcW w:w="5522" w:type="dxa"/>
            <w:tcBorders>
              <w:top w:val="nil"/>
            </w:tcBorders>
            <w:shd w:val="clear" w:color="auto" w:fill="auto"/>
          </w:tcPr>
          <w:p w14:paraId="40E1C5F1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2DE24DAF" w14:textId="77777777" w:rsidTr="00964875">
        <w:tc>
          <w:tcPr>
            <w:tcW w:w="1606" w:type="dxa"/>
            <w:shd w:val="clear" w:color="auto" w:fill="auto"/>
          </w:tcPr>
          <w:p w14:paraId="5C9A469C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RCI02</w:t>
            </w:r>
          </w:p>
        </w:tc>
        <w:tc>
          <w:tcPr>
            <w:tcW w:w="5522" w:type="dxa"/>
            <w:shd w:val="clear" w:color="auto" w:fill="auto"/>
          </w:tcPr>
          <w:p w14:paraId="2593B061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0885EC65" w14:textId="77777777" w:rsidTr="00964875">
        <w:tc>
          <w:tcPr>
            <w:tcW w:w="1606" w:type="dxa"/>
            <w:tcBorders>
              <w:bottom w:val="nil"/>
            </w:tcBorders>
            <w:shd w:val="clear" w:color="auto" w:fill="auto"/>
          </w:tcPr>
          <w:p w14:paraId="5DCB013F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RCI03</w:t>
            </w:r>
          </w:p>
        </w:tc>
        <w:tc>
          <w:tcPr>
            <w:tcW w:w="5522" w:type="dxa"/>
            <w:shd w:val="clear" w:color="auto" w:fill="auto"/>
          </w:tcPr>
          <w:p w14:paraId="4FFBC373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05FB5A15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000000"/>
          </w:tcPr>
          <w:p w14:paraId="14CA9B76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color w:val="FFFFFF"/>
                <w:sz w:val="20"/>
              </w:rPr>
              <w:t>Requerimiento de Migración</w:t>
            </w:r>
          </w:p>
        </w:tc>
        <w:tc>
          <w:tcPr>
            <w:tcW w:w="5522" w:type="dxa"/>
            <w:tcBorders>
              <w:left w:val="single" w:sz="6" w:space="0" w:color="FFFFFF"/>
            </w:tcBorders>
            <w:shd w:val="clear" w:color="auto" w:fill="000000"/>
          </w:tcPr>
          <w:p w14:paraId="3BBABD42" w14:textId="77777777" w:rsidR="000E46CA" w:rsidRPr="00964875" w:rsidRDefault="000E46CA" w:rsidP="00A464C8">
            <w:pPr>
              <w:rPr>
                <w:rFonts w:ascii="Muller Bold" w:hAnsi="Muller Bold" w:cs="Tahoma"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color w:val="FFFFFF"/>
                <w:sz w:val="20"/>
              </w:rPr>
              <w:t>Descripción</w:t>
            </w:r>
          </w:p>
        </w:tc>
      </w:tr>
      <w:tr w:rsidR="00AE2CB7" w:rsidRPr="00964875" w14:paraId="35FF4336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16BB8796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RM01</w:t>
            </w:r>
          </w:p>
        </w:tc>
        <w:tc>
          <w:tcPr>
            <w:tcW w:w="5522" w:type="dxa"/>
            <w:shd w:val="clear" w:color="auto" w:fill="auto"/>
          </w:tcPr>
          <w:p w14:paraId="334D428F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3FB74866" w14:textId="77777777" w:rsidTr="00964875">
        <w:tc>
          <w:tcPr>
            <w:tcW w:w="1606" w:type="dxa"/>
            <w:shd w:val="clear" w:color="auto" w:fill="auto"/>
          </w:tcPr>
          <w:p w14:paraId="1CC2519A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RM02</w:t>
            </w:r>
          </w:p>
        </w:tc>
        <w:tc>
          <w:tcPr>
            <w:tcW w:w="5522" w:type="dxa"/>
            <w:shd w:val="clear" w:color="auto" w:fill="auto"/>
          </w:tcPr>
          <w:p w14:paraId="65C13265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1FB0D7FC" w14:textId="77777777" w:rsidTr="00964875">
        <w:tc>
          <w:tcPr>
            <w:tcW w:w="1606" w:type="dxa"/>
            <w:shd w:val="clear" w:color="auto" w:fill="auto"/>
          </w:tcPr>
          <w:p w14:paraId="7561469F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RM03</w:t>
            </w:r>
          </w:p>
        </w:tc>
        <w:tc>
          <w:tcPr>
            <w:tcW w:w="5522" w:type="dxa"/>
            <w:shd w:val="clear" w:color="auto" w:fill="auto"/>
          </w:tcPr>
          <w:p w14:paraId="2FDF2C3C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</w:tbl>
    <w:p w14:paraId="5E5A9E62" w14:textId="77777777" w:rsidR="000E46CA" w:rsidRPr="00964875" w:rsidRDefault="000E46CA" w:rsidP="000E46CA">
      <w:pPr>
        <w:rPr>
          <w:color w:val="000000"/>
        </w:rPr>
      </w:pPr>
    </w:p>
    <w:p w14:paraId="557B0C83" w14:textId="77777777" w:rsidR="000E46CA" w:rsidRPr="00964875" w:rsidRDefault="00F5754A" w:rsidP="00F5754A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b w:val="0"/>
          <w:color w:val="000000"/>
          <w:sz w:val="20"/>
        </w:rPr>
      </w:pPr>
      <w:bookmarkStart w:id="16" w:name="_Toc89508891"/>
      <w:bookmarkStart w:id="17" w:name="_Toc199655310"/>
      <w:r w:rsidRPr="00964875">
        <w:rPr>
          <w:rFonts w:ascii="Tahoma" w:hAnsi="Tahoma" w:cs="Tahoma"/>
          <w:b w:val="0"/>
          <w:color w:val="000000"/>
        </w:rPr>
        <w:t xml:space="preserve">   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3.2.3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de infraestructura</w:t>
      </w:r>
      <w:bookmarkEnd w:id="16"/>
      <w:bookmarkEnd w:id="17"/>
    </w:p>
    <w:tbl>
      <w:tblPr>
        <w:tblW w:w="0" w:type="auto"/>
        <w:tblInd w:w="7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38"/>
        <w:gridCol w:w="5504"/>
      </w:tblGrid>
      <w:tr w:rsidR="00350DCB" w:rsidRPr="00964875" w14:paraId="3270BF8E" w14:textId="77777777" w:rsidTr="00964875">
        <w:tc>
          <w:tcPr>
            <w:tcW w:w="1638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6C9BE18B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Infraestructura</w:t>
            </w:r>
          </w:p>
        </w:tc>
        <w:tc>
          <w:tcPr>
            <w:tcW w:w="5504" w:type="dxa"/>
            <w:tcBorders>
              <w:left w:val="single" w:sz="6" w:space="0" w:color="FFFFFF"/>
            </w:tcBorders>
            <w:shd w:val="solid" w:color="000000" w:fill="FFFFFF"/>
          </w:tcPr>
          <w:p w14:paraId="3328772D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67D4C669" w14:textId="77777777" w:rsidTr="00964875">
        <w:tc>
          <w:tcPr>
            <w:tcW w:w="1638" w:type="dxa"/>
            <w:tcBorders>
              <w:top w:val="nil"/>
            </w:tcBorders>
            <w:shd w:val="clear" w:color="auto" w:fill="auto"/>
          </w:tcPr>
          <w:p w14:paraId="2A718BFF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RIF01</w:t>
            </w:r>
          </w:p>
        </w:tc>
        <w:tc>
          <w:tcPr>
            <w:tcW w:w="5504" w:type="dxa"/>
            <w:shd w:val="clear" w:color="auto" w:fill="auto"/>
          </w:tcPr>
          <w:p w14:paraId="61146E35" w14:textId="77777777" w:rsidR="000E46CA" w:rsidRPr="00964875" w:rsidRDefault="00D257AB" w:rsidP="00964875">
            <w:pPr>
              <w:pStyle w:val="Default"/>
              <w:spacing w:after="17"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00964875">
              <w:rPr>
                <w:rFonts w:ascii="Muller Light" w:hAnsi="Muller Light"/>
                <w:sz w:val="20"/>
                <w:szCs w:val="20"/>
              </w:rPr>
              <w:t xml:space="preserve"> </w:t>
            </w:r>
          </w:p>
        </w:tc>
      </w:tr>
      <w:tr w:rsidR="00350DCB" w:rsidRPr="00964875" w14:paraId="4521FF77" w14:textId="77777777" w:rsidTr="00964875">
        <w:tc>
          <w:tcPr>
            <w:tcW w:w="1638" w:type="dxa"/>
            <w:shd w:val="clear" w:color="auto" w:fill="auto"/>
          </w:tcPr>
          <w:p w14:paraId="68CC9E35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RIF02</w:t>
            </w:r>
          </w:p>
        </w:tc>
        <w:tc>
          <w:tcPr>
            <w:tcW w:w="5504" w:type="dxa"/>
            <w:shd w:val="clear" w:color="auto" w:fill="auto"/>
          </w:tcPr>
          <w:p w14:paraId="0CDE3EF5" w14:textId="77777777" w:rsidR="000E46CA" w:rsidRPr="00964875" w:rsidRDefault="00D257AB" w:rsidP="00964875">
            <w:pPr>
              <w:pStyle w:val="Default"/>
              <w:spacing w:after="17"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00964875">
              <w:rPr>
                <w:rFonts w:ascii="Muller Light" w:hAnsi="Muller Light"/>
                <w:sz w:val="20"/>
                <w:szCs w:val="20"/>
              </w:rPr>
              <w:t xml:space="preserve"> </w:t>
            </w:r>
          </w:p>
        </w:tc>
      </w:tr>
      <w:tr w:rsidR="00350DCB" w:rsidRPr="00964875" w14:paraId="40B6AE8E" w14:textId="77777777" w:rsidTr="00964875">
        <w:tc>
          <w:tcPr>
            <w:tcW w:w="1638" w:type="dxa"/>
            <w:shd w:val="clear" w:color="auto" w:fill="auto"/>
          </w:tcPr>
          <w:p w14:paraId="4452567E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RIF03</w:t>
            </w:r>
          </w:p>
        </w:tc>
        <w:tc>
          <w:tcPr>
            <w:tcW w:w="5504" w:type="dxa"/>
            <w:shd w:val="clear" w:color="auto" w:fill="auto"/>
          </w:tcPr>
          <w:p w14:paraId="25CCE695" w14:textId="77777777" w:rsidR="000E46CA" w:rsidRPr="00964875" w:rsidRDefault="00D257AB" w:rsidP="00964875">
            <w:pPr>
              <w:pStyle w:val="Default"/>
              <w:spacing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00964875">
              <w:rPr>
                <w:rFonts w:ascii="Muller Light" w:hAnsi="Muller Light"/>
                <w:sz w:val="20"/>
                <w:szCs w:val="20"/>
              </w:rPr>
              <w:t xml:space="preserve"> </w:t>
            </w:r>
          </w:p>
        </w:tc>
      </w:tr>
      <w:tr w:rsidR="00350DCB" w:rsidRPr="00964875" w14:paraId="1BA49327" w14:textId="77777777" w:rsidTr="00964875">
        <w:tc>
          <w:tcPr>
            <w:tcW w:w="1638" w:type="dxa"/>
            <w:shd w:val="clear" w:color="auto" w:fill="auto"/>
          </w:tcPr>
          <w:p w14:paraId="3B5361EA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RIF04</w:t>
            </w:r>
          </w:p>
        </w:tc>
        <w:tc>
          <w:tcPr>
            <w:tcW w:w="5504" w:type="dxa"/>
            <w:shd w:val="clear" w:color="auto" w:fill="auto"/>
          </w:tcPr>
          <w:p w14:paraId="08E0302B" w14:textId="77777777" w:rsidR="000E46CA" w:rsidRPr="00964875" w:rsidRDefault="00D257AB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2EBA87D1" w14:textId="77777777" w:rsidTr="00964875">
        <w:tc>
          <w:tcPr>
            <w:tcW w:w="1638" w:type="dxa"/>
            <w:shd w:val="clear" w:color="auto" w:fill="auto"/>
          </w:tcPr>
          <w:p w14:paraId="13ADF51F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RIF05</w:t>
            </w:r>
          </w:p>
        </w:tc>
        <w:tc>
          <w:tcPr>
            <w:tcW w:w="5504" w:type="dxa"/>
            <w:shd w:val="clear" w:color="auto" w:fill="auto"/>
          </w:tcPr>
          <w:p w14:paraId="13A15159" w14:textId="77777777" w:rsidR="000E46CA" w:rsidRPr="00964875" w:rsidRDefault="00D257AB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79EB63AB" w14:textId="77777777" w:rsidTr="00964875">
        <w:tc>
          <w:tcPr>
            <w:tcW w:w="1638" w:type="dxa"/>
            <w:shd w:val="clear" w:color="auto" w:fill="auto"/>
          </w:tcPr>
          <w:p w14:paraId="44F93784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RIF06</w:t>
            </w:r>
          </w:p>
        </w:tc>
        <w:tc>
          <w:tcPr>
            <w:tcW w:w="5504" w:type="dxa"/>
            <w:shd w:val="clear" w:color="auto" w:fill="auto"/>
          </w:tcPr>
          <w:p w14:paraId="27D38D95" w14:textId="77777777" w:rsidR="000E46CA" w:rsidRPr="00964875" w:rsidRDefault="00D257AB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</w:tbl>
    <w:p w14:paraId="565B8F74" w14:textId="77777777" w:rsidR="00F5754A" w:rsidRPr="00964875" w:rsidRDefault="00F5754A" w:rsidP="00F5754A">
      <w:pPr>
        <w:rPr>
          <w:rFonts w:ascii="Muller Light" w:hAnsi="Muller Light"/>
          <w:color w:val="000000"/>
          <w:sz w:val="20"/>
        </w:rPr>
      </w:pPr>
      <w:bookmarkStart w:id="18" w:name="_Toc89508893"/>
      <w:bookmarkStart w:id="19" w:name="_Toc199655313"/>
    </w:p>
    <w:p w14:paraId="119B4A8E" w14:textId="77777777" w:rsidR="000E46CA" w:rsidRPr="00964875" w:rsidRDefault="00F5754A" w:rsidP="00F5754A">
      <w:pPr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                3.2.4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seguridad</w:t>
      </w:r>
      <w:bookmarkEnd w:id="18"/>
      <w:bookmarkEnd w:id="19"/>
    </w:p>
    <w:tbl>
      <w:tblPr>
        <w:tblW w:w="0" w:type="auto"/>
        <w:tblInd w:w="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="00350DCB" w:rsidRPr="00964875" w14:paraId="257D891F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0D87F544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Seguridad</w:t>
            </w:r>
          </w:p>
        </w:tc>
        <w:tc>
          <w:tcPr>
            <w:tcW w:w="5522" w:type="dxa"/>
            <w:tcBorders>
              <w:left w:val="single" w:sz="6" w:space="0" w:color="FFFFFF"/>
            </w:tcBorders>
            <w:shd w:val="solid" w:color="000000" w:fill="FFFFFF"/>
          </w:tcPr>
          <w:p w14:paraId="33D8F6B7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5461C799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5C023E68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RS01</w:t>
            </w:r>
          </w:p>
        </w:tc>
        <w:tc>
          <w:tcPr>
            <w:tcW w:w="5522" w:type="dxa"/>
            <w:shd w:val="clear" w:color="auto" w:fill="auto"/>
          </w:tcPr>
          <w:p w14:paraId="5D20F4F2" w14:textId="77777777" w:rsidR="000E46CA" w:rsidRPr="00964875" w:rsidRDefault="00D257AB" w:rsidP="00964875">
            <w:pPr>
              <w:spacing w:line="240" w:lineRule="auto"/>
              <w:ind w:left="-29" w:right="-152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1AC83C30" w14:textId="77777777" w:rsidTr="00964875">
        <w:tc>
          <w:tcPr>
            <w:tcW w:w="1606" w:type="dxa"/>
            <w:shd w:val="clear" w:color="auto" w:fill="auto"/>
          </w:tcPr>
          <w:p w14:paraId="463310B3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RS02</w:t>
            </w:r>
          </w:p>
        </w:tc>
        <w:tc>
          <w:tcPr>
            <w:tcW w:w="5522" w:type="dxa"/>
            <w:shd w:val="clear" w:color="auto" w:fill="auto"/>
          </w:tcPr>
          <w:p w14:paraId="30146DE2" w14:textId="77777777" w:rsidR="000E46CA" w:rsidRPr="00964875" w:rsidRDefault="00D257AB" w:rsidP="00964875">
            <w:pPr>
              <w:spacing w:before="1" w:line="240" w:lineRule="auto"/>
              <w:ind w:right="-152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  <w:t xml:space="preserve"> </w:t>
            </w:r>
          </w:p>
        </w:tc>
      </w:tr>
      <w:tr w:rsidR="00350DCB" w:rsidRPr="00964875" w14:paraId="4C635024" w14:textId="77777777" w:rsidTr="00964875">
        <w:tc>
          <w:tcPr>
            <w:tcW w:w="1606" w:type="dxa"/>
            <w:shd w:val="clear" w:color="auto" w:fill="auto"/>
          </w:tcPr>
          <w:p w14:paraId="0EB9C30D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RS03</w:t>
            </w:r>
          </w:p>
        </w:tc>
        <w:tc>
          <w:tcPr>
            <w:tcW w:w="5522" w:type="dxa"/>
            <w:shd w:val="clear" w:color="auto" w:fill="auto"/>
          </w:tcPr>
          <w:p w14:paraId="077C7363" w14:textId="77777777" w:rsidR="000E46CA" w:rsidRPr="00964875" w:rsidRDefault="00D257AB" w:rsidP="00964875">
            <w:pPr>
              <w:spacing w:before="2" w:line="240" w:lineRule="auto"/>
              <w:ind w:left="-29" w:right="-20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  <w:t xml:space="preserve"> </w:t>
            </w:r>
          </w:p>
        </w:tc>
      </w:tr>
      <w:tr w:rsidR="00350DCB" w:rsidRPr="00964875" w14:paraId="76E7D4FE" w14:textId="77777777" w:rsidTr="00964875">
        <w:tc>
          <w:tcPr>
            <w:tcW w:w="1606" w:type="dxa"/>
            <w:shd w:val="clear" w:color="auto" w:fill="auto"/>
          </w:tcPr>
          <w:p w14:paraId="1906513E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RS04</w:t>
            </w:r>
          </w:p>
        </w:tc>
        <w:tc>
          <w:tcPr>
            <w:tcW w:w="5522" w:type="dxa"/>
            <w:shd w:val="clear" w:color="auto" w:fill="auto"/>
          </w:tcPr>
          <w:p w14:paraId="22677B09" w14:textId="77777777" w:rsidR="000E46CA" w:rsidRPr="00964875" w:rsidRDefault="00D257AB" w:rsidP="00964875">
            <w:pPr>
              <w:spacing w:before="2" w:line="240" w:lineRule="auto"/>
              <w:ind w:left="-29" w:right="-20"/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  <w:t xml:space="preserve"> </w:t>
            </w:r>
          </w:p>
        </w:tc>
      </w:tr>
    </w:tbl>
    <w:p w14:paraId="36E3147A" w14:textId="77777777" w:rsidR="000E46CA" w:rsidRPr="00964875" w:rsidRDefault="00F5754A" w:rsidP="004B2497">
      <w:pPr>
        <w:ind w:left="720"/>
        <w:rPr>
          <w:rFonts w:ascii="Muller Light" w:hAnsi="Muller Light" w:cs="Tahoma"/>
          <w:color w:val="000000"/>
          <w:sz w:val="20"/>
        </w:rPr>
      </w:pPr>
      <w:bookmarkStart w:id="20" w:name="_Toc89508894"/>
      <w:bookmarkStart w:id="21" w:name="_Toc199655316"/>
      <w:r w:rsidRPr="00964875">
        <w:rPr>
          <w:rFonts w:ascii="Muller Light" w:hAnsi="Muller Light" w:cs="Tahoma"/>
          <w:color w:val="000000"/>
          <w:sz w:val="20"/>
        </w:rPr>
        <w:t xml:space="preserve">                  </w:t>
      </w:r>
      <w:r w:rsidR="004B2497" w:rsidRPr="00964875">
        <w:rPr>
          <w:rFonts w:ascii="Muller Light" w:hAnsi="Muller Light" w:cs="Tahoma"/>
          <w:color w:val="000000"/>
          <w:sz w:val="20"/>
        </w:rPr>
        <w:br w:type="page"/>
      </w:r>
      <w:r w:rsidRPr="00964875">
        <w:rPr>
          <w:rFonts w:ascii="Muller Light" w:hAnsi="Muller Light" w:cs="Tahoma"/>
          <w:color w:val="000000"/>
          <w:sz w:val="20"/>
        </w:rPr>
        <w:lastRenderedPageBreak/>
        <w:t xml:space="preserve">3.2.5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documentación</w:t>
      </w:r>
      <w:bookmarkEnd w:id="20"/>
      <w:bookmarkEnd w:id="21"/>
    </w:p>
    <w:tbl>
      <w:tblPr>
        <w:tblW w:w="6804" w:type="dxa"/>
        <w:tblInd w:w="9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59"/>
        <w:gridCol w:w="5145"/>
      </w:tblGrid>
      <w:tr w:rsidR="00350DCB" w:rsidRPr="00964875" w14:paraId="57705BDF" w14:textId="77777777" w:rsidTr="00964875">
        <w:tc>
          <w:tcPr>
            <w:tcW w:w="1659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40955E11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documentación</w:t>
            </w:r>
          </w:p>
        </w:tc>
        <w:tc>
          <w:tcPr>
            <w:tcW w:w="5145" w:type="dxa"/>
            <w:tcBorders>
              <w:left w:val="single" w:sz="6" w:space="0" w:color="FFFFFF"/>
            </w:tcBorders>
            <w:shd w:val="solid" w:color="000000" w:fill="FFFFFF"/>
          </w:tcPr>
          <w:p w14:paraId="3D469289" w14:textId="77777777" w:rsidR="000E46CA" w:rsidRPr="00964875" w:rsidRDefault="000E46CA" w:rsidP="00964875">
            <w:pPr>
              <w:jc w:val="left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2C6B6B11" w14:textId="77777777" w:rsidTr="00964875">
        <w:tc>
          <w:tcPr>
            <w:tcW w:w="1659" w:type="dxa"/>
            <w:tcBorders>
              <w:top w:val="nil"/>
            </w:tcBorders>
            <w:shd w:val="clear" w:color="auto" w:fill="auto"/>
          </w:tcPr>
          <w:p w14:paraId="0C816C81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RD01</w:t>
            </w:r>
          </w:p>
        </w:tc>
        <w:tc>
          <w:tcPr>
            <w:tcW w:w="5145" w:type="dxa"/>
            <w:shd w:val="clear" w:color="auto" w:fill="auto"/>
          </w:tcPr>
          <w:p w14:paraId="5C2C5951" w14:textId="77777777" w:rsidR="000E46CA" w:rsidRPr="00964875" w:rsidRDefault="007D0E61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4E42AA0B" w14:textId="77777777" w:rsidTr="00964875">
        <w:tc>
          <w:tcPr>
            <w:tcW w:w="1659" w:type="dxa"/>
            <w:shd w:val="clear" w:color="auto" w:fill="auto"/>
          </w:tcPr>
          <w:p w14:paraId="2FF7419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RD02</w:t>
            </w:r>
          </w:p>
        </w:tc>
        <w:tc>
          <w:tcPr>
            <w:tcW w:w="5145" w:type="dxa"/>
            <w:shd w:val="clear" w:color="auto" w:fill="auto"/>
          </w:tcPr>
          <w:p w14:paraId="3B9B4213" w14:textId="77777777" w:rsidR="000E46CA" w:rsidRPr="00964875" w:rsidRDefault="000E46C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</w:tbl>
    <w:p w14:paraId="6E824B59" w14:textId="77777777" w:rsidR="004B2497" w:rsidRPr="00964875" w:rsidRDefault="004B2497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id="22" w:name="_Toc89508896"/>
      <w:bookmarkStart w:id="23" w:name="_Toc199655319"/>
    </w:p>
    <w:p w14:paraId="17918FFE" w14:textId="77777777" w:rsidR="000E46CA" w:rsidRPr="00964875" w:rsidRDefault="00F5754A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               3.2.6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de garantía, soporte y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mantenimiento</w:t>
      </w:r>
      <w:bookmarkEnd w:id="22"/>
      <w:bookmarkEnd w:id="23"/>
    </w:p>
    <w:tbl>
      <w:tblPr>
        <w:tblW w:w="0" w:type="auto"/>
        <w:tblInd w:w="8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28"/>
        <w:gridCol w:w="5522"/>
      </w:tblGrid>
      <w:tr w:rsidR="004B2497" w:rsidRPr="00964875" w14:paraId="2EFA6A2A" w14:textId="77777777" w:rsidTr="00964875">
        <w:tc>
          <w:tcPr>
            <w:tcW w:w="1504" w:type="dxa"/>
            <w:shd w:val="solid" w:color="000000" w:fill="FFFFFF"/>
          </w:tcPr>
          <w:p w14:paraId="464DC416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</w:t>
            </w:r>
          </w:p>
        </w:tc>
        <w:tc>
          <w:tcPr>
            <w:tcW w:w="5522" w:type="dxa"/>
            <w:shd w:val="solid" w:color="000000" w:fill="FFFFFF"/>
          </w:tcPr>
          <w:p w14:paraId="30685E67" w14:textId="77777777" w:rsidR="000E46CA" w:rsidRPr="00964875" w:rsidRDefault="000E46CA" w:rsidP="00964875">
            <w:pPr>
              <w:spacing w:before="13" w:line="240" w:lineRule="exact"/>
              <w:ind w:right="-111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531DAA1A" w14:textId="77777777" w:rsidTr="00964875">
        <w:tc>
          <w:tcPr>
            <w:tcW w:w="1504" w:type="dxa"/>
            <w:shd w:val="clear" w:color="auto" w:fill="auto"/>
          </w:tcPr>
          <w:p w14:paraId="57C79171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Garantía</w:t>
            </w:r>
          </w:p>
        </w:tc>
        <w:tc>
          <w:tcPr>
            <w:tcW w:w="5522" w:type="dxa"/>
            <w:shd w:val="clear" w:color="auto" w:fill="auto"/>
          </w:tcPr>
          <w:p w14:paraId="1E238122" w14:textId="77777777" w:rsidR="000E46CA" w:rsidRPr="00964875" w:rsidRDefault="007D0E61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70747B2F" w14:textId="77777777" w:rsidTr="00964875">
        <w:tc>
          <w:tcPr>
            <w:tcW w:w="1504" w:type="dxa"/>
            <w:shd w:val="clear" w:color="auto" w:fill="auto"/>
          </w:tcPr>
          <w:p w14:paraId="34137C7D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Soporte</w:t>
            </w:r>
          </w:p>
        </w:tc>
        <w:tc>
          <w:tcPr>
            <w:tcW w:w="5522" w:type="dxa"/>
            <w:shd w:val="clear" w:color="auto" w:fill="auto"/>
          </w:tcPr>
          <w:p w14:paraId="6A9BA777" w14:textId="77777777" w:rsidR="000E46CA" w:rsidRPr="00964875" w:rsidRDefault="007D0E61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35698793" w14:textId="77777777" w:rsidTr="00964875">
        <w:tc>
          <w:tcPr>
            <w:tcW w:w="1504" w:type="dxa"/>
            <w:shd w:val="clear" w:color="auto" w:fill="auto"/>
          </w:tcPr>
          <w:p w14:paraId="3FA6BD0D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Mantenimiento</w:t>
            </w:r>
          </w:p>
        </w:tc>
        <w:tc>
          <w:tcPr>
            <w:tcW w:w="5522" w:type="dxa"/>
            <w:shd w:val="clear" w:color="auto" w:fill="auto"/>
          </w:tcPr>
          <w:p w14:paraId="7AAF62AD" w14:textId="77777777" w:rsidR="000E46CA" w:rsidRPr="00964875" w:rsidRDefault="007D0E61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</w:tbl>
    <w:p w14:paraId="2C82EEA4" w14:textId="77777777" w:rsidR="004B2497" w:rsidRPr="00964875" w:rsidRDefault="004B2497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id="24" w:name="_Toc89508898"/>
      <w:bookmarkStart w:id="25" w:name="_Toc199655322"/>
    </w:p>
    <w:p w14:paraId="3609D40F" w14:textId="77777777" w:rsidR="000E46CA" w:rsidRPr="00964875" w:rsidRDefault="00F5754A" w:rsidP="004B2497">
      <w:pPr>
        <w:pStyle w:val="Ttulo2"/>
        <w:numPr>
          <w:ilvl w:val="0"/>
          <w:numId w:val="0"/>
        </w:numPr>
        <w:spacing w:before="0" w:after="0"/>
        <w:ind w:left="72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3.2.7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adicionales y/o espec</w:t>
      </w:r>
      <w:r w:rsidR="004B2497" w:rsidRPr="00964875">
        <w:rPr>
          <w:rFonts w:ascii="Muller Light" w:hAnsi="Muller Light" w:cs="Tahoma"/>
          <w:b w:val="0"/>
          <w:color w:val="000000"/>
          <w:sz w:val="20"/>
        </w:rPr>
        <w:t>iales de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producto</w:t>
      </w:r>
      <w:bookmarkEnd w:id="24"/>
      <w:bookmarkEnd w:id="25"/>
    </w:p>
    <w:tbl>
      <w:tblPr>
        <w:tblW w:w="6663" w:type="dxa"/>
        <w:tblInd w:w="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96"/>
        <w:gridCol w:w="4767"/>
      </w:tblGrid>
      <w:tr w:rsidR="00350DCB" w:rsidRPr="00964875" w14:paraId="6F1F0B1F" w14:textId="77777777" w:rsidTr="00964875">
        <w:tc>
          <w:tcPr>
            <w:tcW w:w="1896" w:type="dxa"/>
            <w:shd w:val="solid" w:color="000000" w:fill="FFFFFF"/>
          </w:tcPr>
          <w:p w14:paraId="32190C0E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adicional/especial</w:t>
            </w:r>
          </w:p>
        </w:tc>
        <w:tc>
          <w:tcPr>
            <w:tcW w:w="4767" w:type="dxa"/>
            <w:shd w:val="solid" w:color="000000" w:fill="FFFFFF"/>
          </w:tcPr>
          <w:p w14:paraId="05F04F4E" w14:textId="77777777" w:rsidR="000E46CA" w:rsidRPr="00964875" w:rsidRDefault="000E46CA" w:rsidP="00964875">
            <w:pPr>
              <w:spacing w:before="13" w:line="240" w:lineRule="exact"/>
              <w:ind w:right="-111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56900DC5" w14:textId="77777777" w:rsidTr="00964875">
        <w:tc>
          <w:tcPr>
            <w:tcW w:w="1896" w:type="dxa"/>
            <w:shd w:val="clear" w:color="auto" w:fill="auto"/>
          </w:tcPr>
          <w:p w14:paraId="14FA8F6A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RA-E01</w:t>
            </w:r>
          </w:p>
        </w:tc>
        <w:tc>
          <w:tcPr>
            <w:tcW w:w="4767" w:type="dxa"/>
            <w:shd w:val="clear" w:color="auto" w:fill="auto"/>
          </w:tcPr>
          <w:p w14:paraId="6B5C7F64" w14:textId="77777777" w:rsidR="000E46CA" w:rsidRPr="00964875" w:rsidRDefault="000E46C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  <w:tr w:rsidR="00350DCB" w:rsidRPr="00964875" w14:paraId="4B9EAD22" w14:textId="77777777" w:rsidTr="00964875">
        <w:tc>
          <w:tcPr>
            <w:tcW w:w="1896" w:type="dxa"/>
            <w:shd w:val="clear" w:color="auto" w:fill="auto"/>
          </w:tcPr>
          <w:p w14:paraId="6F6D34E0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RA-E02</w:t>
            </w:r>
          </w:p>
        </w:tc>
        <w:tc>
          <w:tcPr>
            <w:tcW w:w="4767" w:type="dxa"/>
            <w:shd w:val="clear" w:color="auto" w:fill="auto"/>
          </w:tcPr>
          <w:p w14:paraId="4B926E4F" w14:textId="77777777" w:rsidR="000E46CA" w:rsidRPr="00964875" w:rsidRDefault="000E46C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  <w:tr w:rsidR="004B2497" w:rsidRPr="00964875" w14:paraId="205BDE24" w14:textId="77777777" w:rsidTr="00964875">
        <w:tc>
          <w:tcPr>
            <w:tcW w:w="1896" w:type="dxa"/>
            <w:shd w:val="clear" w:color="auto" w:fill="auto"/>
          </w:tcPr>
          <w:p w14:paraId="2164C26D" w14:textId="77777777" w:rsidR="004B2497" w:rsidRPr="00964875" w:rsidRDefault="004B2497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</w:p>
        </w:tc>
        <w:tc>
          <w:tcPr>
            <w:tcW w:w="4767" w:type="dxa"/>
            <w:shd w:val="clear" w:color="auto" w:fill="auto"/>
          </w:tcPr>
          <w:p w14:paraId="3183979B" w14:textId="77777777" w:rsidR="004B2497" w:rsidRPr="00964875" w:rsidRDefault="004B2497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</w:tbl>
    <w:p w14:paraId="7F65D3D4" w14:textId="77777777" w:rsidR="000E46CA" w:rsidRPr="00964875" w:rsidRDefault="000E46CA" w:rsidP="00E63DF8">
      <w:pPr>
        <w:rPr>
          <w:rFonts w:ascii="Tahoma" w:hAnsi="Tahoma" w:cs="Tahoma"/>
          <w:color w:val="000000"/>
        </w:rPr>
      </w:pPr>
    </w:p>
    <w:sectPr w:rsidR="000E46CA" w:rsidRPr="00964875" w:rsidSect="00A34900">
      <w:footerReference w:type="even" r:id="rId8"/>
      <w:footerReference w:type="default" r:id="rId9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F0CC" w14:textId="77777777" w:rsidR="00A86E35" w:rsidRDefault="00A86E35">
      <w:r>
        <w:separator/>
      </w:r>
    </w:p>
  </w:endnote>
  <w:endnote w:type="continuationSeparator" w:id="0">
    <w:p w14:paraId="46954DFB" w14:textId="77777777" w:rsidR="00A86E35" w:rsidRDefault="00A86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6B7F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D33AD5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2DDD1D20" w14:textId="77777777" w:rsidTr="00206681">
      <w:trPr>
        <w:cantSplit/>
      </w:trPr>
      <w:tc>
        <w:tcPr>
          <w:tcW w:w="3130" w:type="dxa"/>
        </w:tcPr>
        <w:p w14:paraId="196543D0" w14:textId="6D6FB16C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E71420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18/07/2021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5CE73B5C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01355C50" w14:textId="77777777" w:rsidTr="00206681">
      <w:trPr>
        <w:trHeight w:val="230"/>
      </w:trPr>
      <w:tc>
        <w:tcPr>
          <w:tcW w:w="3130" w:type="dxa"/>
        </w:tcPr>
        <w:p w14:paraId="16B33343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73C2549F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F16496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F16496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72328F9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B179" w14:textId="77777777" w:rsidR="00A86E35" w:rsidRDefault="00A86E35">
      <w:r>
        <w:separator/>
      </w:r>
    </w:p>
  </w:footnote>
  <w:footnote w:type="continuationSeparator" w:id="0">
    <w:p w14:paraId="5FF74322" w14:textId="77777777" w:rsidR="00A86E35" w:rsidRDefault="00A86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4EC892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83BE6"/>
    <w:rsid w:val="00184E08"/>
    <w:rsid w:val="00187D23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B9C"/>
    <w:rsid w:val="00253E4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92234"/>
    <w:rsid w:val="00296211"/>
    <w:rsid w:val="00296C20"/>
    <w:rsid w:val="002D3379"/>
    <w:rsid w:val="002D43BA"/>
    <w:rsid w:val="002E0DFC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0F2"/>
    <w:rsid w:val="00392EB0"/>
    <w:rsid w:val="00395F94"/>
    <w:rsid w:val="003A3A43"/>
    <w:rsid w:val="003A6B92"/>
    <w:rsid w:val="003B0F4C"/>
    <w:rsid w:val="003B2447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5594"/>
    <w:rsid w:val="006373C1"/>
    <w:rsid w:val="00645806"/>
    <w:rsid w:val="00655AB8"/>
    <w:rsid w:val="0067146C"/>
    <w:rsid w:val="0069646A"/>
    <w:rsid w:val="006A249C"/>
    <w:rsid w:val="006A428C"/>
    <w:rsid w:val="006B06D8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B32A8"/>
    <w:rsid w:val="007C733F"/>
    <w:rsid w:val="007D0E61"/>
    <w:rsid w:val="007D4B41"/>
    <w:rsid w:val="007E23BA"/>
    <w:rsid w:val="007E4601"/>
    <w:rsid w:val="007F0B00"/>
    <w:rsid w:val="007F3310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60DCC"/>
    <w:rsid w:val="00964875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64D16"/>
    <w:rsid w:val="00A84DBF"/>
    <w:rsid w:val="00A86E35"/>
    <w:rsid w:val="00A87551"/>
    <w:rsid w:val="00A90DA9"/>
    <w:rsid w:val="00A91C1B"/>
    <w:rsid w:val="00A928EE"/>
    <w:rsid w:val="00A95E63"/>
    <w:rsid w:val="00AA7B59"/>
    <w:rsid w:val="00AE010A"/>
    <w:rsid w:val="00AE0234"/>
    <w:rsid w:val="00AE2CB7"/>
    <w:rsid w:val="00AF2485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C02785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B1534"/>
    <w:rsid w:val="00CC18F3"/>
    <w:rsid w:val="00CD60B2"/>
    <w:rsid w:val="00CE1233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4C7B"/>
    <w:rsid w:val="00D257AB"/>
    <w:rsid w:val="00D425B0"/>
    <w:rsid w:val="00D42E13"/>
    <w:rsid w:val="00D60410"/>
    <w:rsid w:val="00D62C02"/>
    <w:rsid w:val="00D648A9"/>
    <w:rsid w:val="00D65B0D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1420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16496"/>
    <w:rsid w:val="00F25AC4"/>
    <w:rsid w:val="00F27229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617BC6"/>
  <w15:chartTrackingRefBased/>
  <w15:docId w15:val="{B0CF741E-EBEA-48FD-A0CA-F7AC1831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1</TotalTime>
  <Pages>5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DOCENTE - LUIS  LOZANO  RODAS</cp:lastModifiedBy>
  <cp:revision>2</cp:revision>
  <cp:lastPrinted>2019-06-21T21:50:00Z</cp:lastPrinted>
  <dcterms:created xsi:type="dcterms:W3CDTF">2021-07-19T00:31:00Z</dcterms:created>
  <dcterms:modified xsi:type="dcterms:W3CDTF">2021-07-19T00:31:00Z</dcterms:modified>
</cp:coreProperties>
</file>