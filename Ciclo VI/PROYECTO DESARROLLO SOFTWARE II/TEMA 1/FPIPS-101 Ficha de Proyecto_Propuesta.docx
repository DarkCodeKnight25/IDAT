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7890" w14:textId="77777777" w:rsidR="00804E83" w:rsidRDefault="00804E8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CEF17A" wp14:editId="6712BB12">
                <wp:simplePos x="0" y="0"/>
                <wp:positionH relativeFrom="leftMargin">
                  <wp:align>right</wp:align>
                </wp:positionH>
                <wp:positionV relativeFrom="paragraph">
                  <wp:posOffset>-7529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712C39" id="Grupo 16" o:spid="_x0000_s1026" style="position:absolute;margin-left:-14.55pt;margin-top:-.6pt;width:36.65pt;height:34.55pt;z-index:251665408;mso-position-horizontal:right;mso-position-horizontal-relative:left-margin-area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  <w10:wrap anchorx="margin"/>
              </v:group>
            </w:pict>
          </mc:Fallback>
        </mc:AlternateContent>
      </w: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F9501" wp14:editId="09241DAF">
                <wp:simplePos x="0" y="0"/>
                <wp:positionH relativeFrom="page">
                  <wp:align>right</wp:align>
                </wp:positionH>
                <wp:positionV relativeFrom="paragraph">
                  <wp:posOffset>-1015637</wp:posOffset>
                </wp:positionV>
                <wp:extent cx="7556500" cy="10773410"/>
                <wp:effectExtent l="0" t="0" r="635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4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949B" id="Rectángulo 1" o:spid="_x0000_s1026" style="position:absolute;margin-left:543.8pt;margin-top:-79.95pt;width:595pt;height:848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" fillcolor="#6f00ed" stroked="f" strokeweight="1pt">
                <w10:wrap anchorx="page"/>
              </v:rect>
            </w:pict>
          </mc:Fallback>
        </mc:AlternateContent>
      </w:r>
    </w:p>
    <w:p w14:paraId="4AF7FDC2" w14:textId="77777777" w:rsidR="00804E83" w:rsidRDefault="00804E83">
      <w:pPr>
        <w:spacing w:line="240" w:lineRule="auto"/>
        <w:jc w:val="left"/>
        <w:rPr>
          <w:noProof/>
          <w:lang w:val="es-PE" w:eastAsia="es-PE"/>
        </w:rPr>
      </w:pPr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37FA4" wp14:editId="3A9491D7">
                <wp:simplePos x="0" y="0"/>
                <wp:positionH relativeFrom="margin">
                  <wp:align>center</wp:align>
                </wp:positionH>
                <wp:positionV relativeFrom="paragraph">
                  <wp:posOffset>637358</wp:posOffset>
                </wp:positionV>
                <wp:extent cx="4559935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935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C6504" w14:textId="77777777" w:rsidR="00804E83" w:rsidRPr="00340E0C" w:rsidRDefault="00804E83" w:rsidP="00804E83">
                            <w:pP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419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Nombre de la Unidad Didáctica</w:t>
                            </w:r>
                          </w:p>
                          <w:p w14:paraId="393C1EAC" w14:textId="77777777" w:rsidR="00804E83" w:rsidRPr="00340E0C" w:rsidRDefault="00804E83" w:rsidP="00804E83">
                            <w:pPr>
                              <w:rPr>
                                <w:rFonts w:ascii="Stag Book" w:hAnsi="Stag Book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37FA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50.2pt;width:359.05pt;height:209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" filled="f" stroked="f" strokeweight=".5pt">
                <v:textbox>
                  <w:txbxContent>
                    <w:p w14:paraId="427C6504" w14:textId="77777777" w:rsidR="00804E83" w:rsidRPr="00340E0C" w:rsidRDefault="00804E83" w:rsidP="00804E83">
                      <w:pP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419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Nombre de la Unidad Didáctica</w:t>
                      </w:r>
                    </w:p>
                    <w:p w14:paraId="393C1EAC" w14:textId="77777777" w:rsidR="00804E83" w:rsidRPr="00340E0C" w:rsidRDefault="00804E83" w:rsidP="00804E83">
                      <w:pPr>
                        <w:rPr>
                          <w:rFonts w:ascii="Stag Book" w:hAnsi="Stag Book"/>
                          <w:lang w:val="es-4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BC815" wp14:editId="0927CBD0">
                <wp:simplePos x="0" y="0"/>
                <wp:positionH relativeFrom="column">
                  <wp:posOffset>-587829</wp:posOffset>
                </wp:positionH>
                <wp:positionV relativeFrom="paragraph">
                  <wp:posOffset>7730037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C64F5" w14:textId="77777777" w:rsidR="00804E83" w:rsidRDefault="00804E83" w:rsidP="00804E8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Nombre del tema 1</w:t>
                            </w:r>
                          </w:p>
                          <w:p w14:paraId="672A09DB" w14:textId="77777777" w:rsidR="00804E83" w:rsidRPr="00132FD0" w:rsidRDefault="00804E83" w:rsidP="00804E8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52C90441" w14:textId="77777777" w:rsidR="00804E83" w:rsidRPr="006C37AD" w:rsidRDefault="00804E83" w:rsidP="00804E83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</w:rPr>
                              <w:t>Colocar aquí el indicador de logro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C815" id="Cuadro de texto 10" o:spid="_x0000_s1027" type="#_x0000_t202" style="position:absolute;margin-left:-46.3pt;margin-top:608.6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" filled="f" stroked="f" strokeweight=".5pt">
                <v:textbox>
                  <w:txbxContent>
                    <w:p w14:paraId="692C64F5" w14:textId="77777777" w:rsidR="00804E83" w:rsidRDefault="00804E83" w:rsidP="00804E83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bookmarkEnd w:id="1"/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  <w:lang w:val="es-ES"/>
                        </w:rPr>
                        <w:t>Nombre del tema 1</w:t>
                      </w:r>
                    </w:p>
                    <w:p w14:paraId="672A09DB" w14:textId="77777777" w:rsidR="00804E83" w:rsidRPr="00132FD0" w:rsidRDefault="00804E83" w:rsidP="00804E83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52C90441" w14:textId="77777777" w:rsidR="00804E83" w:rsidRPr="006C37AD" w:rsidRDefault="00804E83" w:rsidP="00804E83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</w:rPr>
                        <w:t>Colocar aquí el indicador de logro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br w:type="page"/>
      </w:r>
    </w:p>
    <w:p w14:paraId="26CEE653" w14:textId="777777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56C2998B" wp14:editId="02893F11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D8BD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95BBA8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94CCC36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52430597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703A40C1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5D3103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0D220199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CA4087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6BE5E524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D949887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78AC5605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66CFC13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2E2DB0">
        <w:rPr>
          <w:rFonts w:ascii="Muller Regular" w:hAnsi="Muller Regular" w:cs="Tahoma"/>
          <w:bCs/>
          <w:color w:val="000000" w:themeColor="text1"/>
          <w:szCs w:val="22"/>
        </w:rPr>
        <w:t>101 Ficha de Proyecto</w:t>
      </w:r>
    </w:p>
    <w:p w14:paraId="1E0F1AE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488CE8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F675E5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B9A24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7372D76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7BFA5A1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E41BEF9" w14:textId="3CF1292E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535903">
        <w:rPr>
          <w:rFonts w:ascii="Muller Regular" w:hAnsi="Muller Regular" w:cs="Tahoma"/>
          <w:color w:val="000000" w:themeColor="text1"/>
          <w:szCs w:val="22"/>
        </w:rPr>
        <w:t>21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2B4813C0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72A768F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73D1C928" w14:textId="77777777" w:rsidTr="008F4192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0312FC35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0A622FD6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7A75C4" w:rsidRPr="00206681" w14:paraId="7A1C16EC" w14:textId="77777777" w:rsidTr="008F4192">
        <w:tc>
          <w:tcPr>
            <w:tcW w:w="239" w:type="dxa"/>
            <w:shd w:val="clear" w:color="auto" w:fill="auto"/>
          </w:tcPr>
          <w:p w14:paraId="521EFF01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0A29A142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6129786D" w14:textId="77777777" w:rsidTr="008F4192">
        <w:tc>
          <w:tcPr>
            <w:tcW w:w="239" w:type="dxa"/>
            <w:shd w:val="clear" w:color="auto" w:fill="auto"/>
          </w:tcPr>
          <w:p w14:paraId="22A8538C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2E99E66C" w14:textId="77777777" w:rsidR="00C02785" w:rsidRPr="00206681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A75C4" w:rsidRPr="00206681" w14:paraId="5DC0E40A" w14:textId="77777777" w:rsidTr="008F4192">
        <w:tc>
          <w:tcPr>
            <w:tcW w:w="239" w:type="dxa"/>
            <w:shd w:val="clear" w:color="auto" w:fill="auto"/>
          </w:tcPr>
          <w:p w14:paraId="0EFDDA79" w14:textId="77777777" w:rsidR="00C02785" w:rsidRPr="00206681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3BB30483" w14:textId="77777777" w:rsidR="00C02785" w:rsidRPr="00206681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CA438E" w:rsidRPr="0020668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BF9344A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480D67">
        <w:rPr>
          <w:rFonts w:ascii="Muller Bold" w:hAnsi="Muller Bold"/>
          <w:b w:val="0"/>
          <w:sz w:val="24"/>
        </w:rPr>
        <w:lastRenderedPageBreak/>
        <w:t>ÍNDICE</w:t>
      </w:r>
    </w:p>
    <w:p w14:paraId="3257E0DD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705A39ED" w14:textId="77777777" w:rsidR="00480D67" w:rsidRPr="00480D67" w:rsidRDefault="00480D67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"1-2" \h \z \u </w:instrText>
      </w:r>
      <w:r>
        <w:rPr>
          <w:rFonts w:cs="Arial"/>
          <w:caps w:val="0"/>
        </w:rPr>
        <w:fldChar w:fldCharType="separate"/>
      </w:r>
      <w:hyperlink w:anchor="_Toc199424689" w:history="1"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1.</w:t>
        </w:r>
        <w:r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Pr="00480D67">
          <w:rPr>
            <w:rStyle w:val="Hipervnculo"/>
            <w:rFonts w:ascii="Muller Bold" w:hAnsi="Muller Bold"/>
            <w:b w:val="0"/>
            <w:noProof/>
            <w:sz w:val="20"/>
          </w:rPr>
          <w:t>Historial del Documento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_Toc199424689 \h </w:instrText>
        </w:r>
        <w:r w:rsidRPr="00480D67">
          <w:rPr>
            <w:rFonts w:ascii="Muller Bold" w:hAnsi="Muller Bold"/>
            <w:b w:val="0"/>
            <w:noProof/>
            <w:webHidden/>
            <w:sz w:val="20"/>
          </w:rPr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506D296A" w14:textId="77777777" w:rsidR="00480D67" w:rsidRPr="00480D67" w:rsidRDefault="00230FD6" w:rsidP="002C20F2">
      <w:pPr>
        <w:pStyle w:val="TDC1"/>
        <w:framePr w:wrap="notBeside"/>
        <w:tabs>
          <w:tab w:val="right" w:leader="dot" w:pos="-10"/>
          <w:tab w:val="left" w:pos="440"/>
        </w:tabs>
        <w:spacing w:line="480" w:lineRule="auto"/>
        <w:rPr>
          <w:rFonts w:ascii="Muller Bold" w:hAnsi="Muller Bold" w:cs="Vrinda"/>
          <w:b w:val="0"/>
          <w:bCs w:val="0"/>
          <w:caps w:val="0"/>
          <w:noProof/>
          <w:szCs w:val="24"/>
          <w:lang w:val="es-ES"/>
        </w:rPr>
      </w:pPr>
      <w:hyperlink w:anchor="_Toc199424690" w:history="1"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2.</w:t>
        </w:r>
        <w:r w:rsidR="00480D67" w:rsidRPr="00480D67">
          <w:rPr>
            <w:rFonts w:ascii="Muller Bold" w:hAnsi="Muller Bold" w:cs="Vrinda"/>
            <w:b w:val="0"/>
            <w:bCs w:val="0"/>
            <w:caps w:val="0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Bold" w:hAnsi="Muller Bold"/>
            <w:b w:val="0"/>
            <w:noProof/>
            <w:sz w:val="20"/>
          </w:rPr>
          <w:t>Ficha para la cartera de proyectos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tab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begin"/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instrText xml:space="preserve"> PAGEREF _Toc199424690 \h </w:instrTex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separate"/>
        </w:r>
        <w:r w:rsidR="00481313">
          <w:rPr>
            <w:rFonts w:ascii="Muller Bold" w:hAnsi="Muller Bold"/>
            <w:b w:val="0"/>
            <w:noProof/>
            <w:webHidden/>
            <w:sz w:val="20"/>
          </w:rPr>
          <w:t>3</w:t>
        </w:r>
        <w:r w:rsidR="00480D67" w:rsidRPr="00480D67">
          <w:rPr>
            <w:rFonts w:ascii="Muller Bold" w:hAnsi="Muller Bold"/>
            <w:b w:val="0"/>
            <w:noProof/>
            <w:webHidden/>
            <w:sz w:val="20"/>
          </w:rPr>
          <w:fldChar w:fldCharType="end"/>
        </w:r>
      </w:hyperlink>
    </w:p>
    <w:p w14:paraId="06DAAC24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Código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E0A9262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Nombre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69E8102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Descripción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9C80789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Dirección / Áreas involucrados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19D5FC7F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5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2.5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Objetivos Estratégicos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_Toc199424695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14452ED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6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2.6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Beneficios Esperados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_Toc199424696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3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52E302D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7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2.7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Supuestos y premisas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_Toc199424697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7FB25A3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8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2.8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Restricciones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_Toc199424698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8DF9849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699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2.9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Costos y Recursos estimados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_Toc199424699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44E1F998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0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2.10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Riesgos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_Toc199424700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2C31043A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1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2.11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Prioridad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_Toc199424701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4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6F7BEDE6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2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2.12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Tiempos iniciales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_Toc199424702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00627FAD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3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2.13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Gestor del proyecto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_Toc199424703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5DC8D1B5" w14:textId="77777777" w:rsidR="00480D67" w:rsidRPr="00480D67" w:rsidRDefault="00230FD6" w:rsidP="002C20F2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spacing w:line="480" w:lineRule="auto"/>
        <w:rPr>
          <w:rFonts w:ascii="Muller Light" w:hAnsi="Muller Light" w:cs="Vrinda"/>
          <w:noProof/>
          <w:szCs w:val="24"/>
          <w:lang w:val="es-ES"/>
        </w:rPr>
      </w:pPr>
      <w:hyperlink w:anchor="_Toc199424704" w:history="1">
        <w:r w:rsidR="00480D67" w:rsidRPr="00480D67">
          <w:rPr>
            <w:rStyle w:val="Hipervnculo"/>
            <w:rFonts w:ascii="Muller Light" w:hAnsi="Muller Light"/>
            <w:noProof/>
            <w:sz w:val="20"/>
          </w:rPr>
          <w:t>2.14</w:t>
        </w:r>
        <w:r w:rsidR="00480D67" w:rsidRPr="00480D67">
          <w:rPr>
            <w:rFonts w:ascii="Muller Light" w:hAnsi="Muller Light" w:cs="Vrinda"/>
            <w:noProof/>
            <w:szCs w:val="24"/>
            <w:lang w:val="es-ES"/>
          </w:rPr>
          <w:tab/>
        </w:r>
        <w:r w:rsidR="00480D67" w:rsidRPr="00480D67">
          <w:rPr>
            <w:rStyle w:val="Hipervnculo"/>
            <w:rFonts w:ascii="Muller Light" w:hAnsi="Muller Light"/>
            <w:noProof/>
            <w:sz w:val="20"/>
          </w:rPr>
          <w:t>Recursos humanos del usuario  y de otras áreas involucradas</w:t>
        </w:r>
        <w:r w:rsidR="00480D67" w:rsidRPr="00480D67">
          <w:rPr>
            <w:rFonts w:ascii="Muller Light" w:hAnsi="Muller Light"/>
            <w:noProof/>
            <w:webHidden/>
            <w:sz w:val="20"/>
          </w:rPr>
          <w:tab/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begin"/>
        </w:r>
        <w:r w:rsidR="00480D67" w:rsidRPr="00480D67">
          <w:rPr>
            <w:rFonts w:ascii="Muller Light" w:hAnsi="Muller Light"/>
            <w:noProof/>
            <w:webHidden/>
            <w:sz w:val="20"/>
          </w:rPr>
          <w:instrText xml:space="preserve"> PAGEREF _Toc199424704 \h </w:instrText>
        </w:r>
        <w:r w:rsidR="00480D67" w:rsidRPr="00480D67">
          <w:rPr>
            <w:rFonts w:ascii="Muller Light" w:hAnsi="Muller Light"/>
            <w:noProof/>
            <w:webHidden/>
            <w:sz w:val="20"/>
          </w:rPr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separate"/>
        </w:r>
        <w:r w:rsidR="00481313">
          <w:rPr>
            <w:rFonts w:ascii="Muller Light" w:hAnsi="Muller Light"/>
            <w:noProof/>
            <w:webHidden/>
            <w:sz w:val="20"/>
          </w:rPr>
          <w:t>5</w:t>
        </w:r>
        <w:r w:rsidR="00480D67" w:rsidRPr="00480D67">
          <w:rPr>
            <w:rFonts w:ascii="Muller Light" w:hAnsi="Muller Light"/>
            <w:noProof/>
            <w:webHidden/>
            <w:sz w:val="20"/>
          </w:rPr>
          <w:fldChar w:fldCharType="end"/>
        </w:r>
      </w:hyperlink>
    </w:p>
    <w:p w14:paraId="7C21FFFE" w14:textId="77777777" w:rsidR="002C20F2" w:rsidRDefault="00480D67" w:rsidP="002C20F2">
      <w:pPr>
        <w:spacing w:line="480" w:lineRule="auto"/>
        <w:ind w:left="720"/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fldChar w:fldCharType="end"/>
      </w:r>
    </w:p>
    <w:p w14:paraId="3F66A970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607EF265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</w:p>
    <w:p w14:paraId="0125FC30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5CBE800E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29487BB4" w14:textId="77777777" w:rsidR="00480D6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1C4F443D" w14:textId="77777777" w:rsidTr="00480D67">
        <w:tc>
          <w:tcPr>
            <w:tcW w:w="5334" w:type="dxa"/>
            <w:tcBorders>
              <w:top w:val="nil"/>
            </w:tcBorders>
          </w:tcPr>
          <w:p w14:paraId="1343925C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2252998F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55D9B706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2829FB2B" w14:textId="77777777" w:rsidTr="00480D67">
        <w:tc>
          <w:tcPr>
            <w:tcW w:w="5334" w:type="dxa"/>
          </w:tcPr>
          <w:p w14:paraId="27F99095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2C2C755A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409ED3A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6D956A20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18152EBC" w14:textId="77777777" w:rsidR="0012299B" w:rsidRPr="0012299B" w:rsidRDefault="00480D67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0" w:name="_Toc199424690"/>
      <w:bookmarkEnd w:id="7"/>
      <w:bookmarkEnd w:id="8"/>
      <w:bookmarkEnd w:id="9"/>
      <w:r w:rsidRPr="0012299B">
        <w:rPr>
          <w:rFonts w:ascii="Muller Bold" w:hAnsi="Muller Bold" w:cs="Tahoma"/>
          <w:b w:val="0"/>
          <w:bCs/>
          <w:sz w:val="20"/>
        </w:rPr>
        <w:t xml:space="preserve">Ficha para </w:t>
      </w:r>
      <w:smartTag w:uri="urn:schemas-microsoft-com:office:smarttags" w:element="PersonName">
        <w:smartTagPr>
          <w:attr w:name="ProductID" w:val="LA CARTERA DE"/>
        </w:smartTagPr>
        <w:r w:rsidRPr="0012299B">
          <w:rPr>
            <w:rFonts w:ascii="Muller Bold" w:hAnsi="Muller Bold" w:cs="Tahoma"/>
            <w:b w:val="0"/>
            <w:bCs/>
            <w:sz w:val="20"/>
          </w:rPr>
          <w:t>la cartera de</w:t>
        </w:r>
      </w:smartTag>
      <w:r w:rsidRPr="0012299B">
        <w:rPr>
          <w:rFonts w:ascii="Muller Bold" w:hAnsi="Muller Bold" w:cs="Tahoma"/>
          <w:b w:val="0"/>
          <w:bCs/>
          <w:sz w:val="20"/>
        </w:rPr>
        <w:t xml:space="preserve"> proyectos</w:t>
      </w:r>
      <w:bookmarkEnd w:id="10"/>
    </w:p>
    <w:p w14:paraId="7FAEA55B" w14:textId="77777777" w:rsidR="0012299B" w:rsidRPr="0012299B" w:rsidRDefault="00480D67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1" w:name="_Toc89224924"/>
      <w:bookmarkStart w:id="12" w:name="_Toc199424691"/>
      <w:r w:rsidRPr="0012299B">
        <w:rPr>
          <w:rFonts w:ascii="Muller Bold" w:hAnsi="Muller Bold" w:cs="Tahoma"/>
          <w:b w:val="0"/>
          <w:sz w:val="20"/>
        </w:rPr>
        <w:t>Código del Proyecto</w:t>
      </w:r>
      <w:bookmarkEnd w:id="11"/>
      <w:bookmarkEnd w:id="12"/>
      <w:r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306B5CBE" w14:textId="77777777" w:rsidTr="0071533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0A83B3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21D1C263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89224925"/>
      <w:bookmarkStart w:id="14" w:name="_Toc199424692"/>
      <w:r w:rsidRPr="0012299B">
        <w:rPr>
          <w:rFonts w:ascii="Muller Bold" w:hAnsi="Muller Bold" w:cs="Tahoma"/>
          <w:b w:val="0"/>
          <w:sz w:val="20"/>
        </w:rPr>
        <w:t>Nombre del Proyecto</w:t>
      </w:r>
      <w:bookmarkEnd w:id="13"/>
      <w:bookmarkEnd w:id="14"/>
      <w:r w:rsidRPr="0012299B">
        <w:rPr>
          <w:rFonts w:ascii="Muller Bold" w:hAnsi="Muller Bold"/>
          <w:b w:val="0"/>
          <w:sz w:val="20"/>
        </w:rPr>
        <w:t xml:space="preserve"> </w:t>
      </w:r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7138" w:type="dxa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343D0241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1B0FE2" w14:textId="77777777" w:rsidR="0012299B" w:rsidRPr="00B20FC5" w:rsidRDefault="00480D67" w:rsidP="00715337">
            <w:pPr>
              <w:ind w:left="-586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238C5773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5" w:name="_Toc89224926"/>
      <w:bookmarkStart w:id="16" w:name="_Toc199424693"/>
      <w:r w:rsidRPr="0012299B">
        <w:rPr>
          <w:rFonts w:ascii="Muller Bold" w:hAnsi="Muller Bold" w:cs="Tahoma"/>
          <w:b w:val="0"/>
          <w:sz w:val="20"/>
        </w:rPr>
        <w:t>Descripción</w:t>
      </w:r>
      <w:bookmarkEnd w:id="15"/>
      <w:bookmarkEnd w:id="16"/>
      <w:r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56B03C34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039677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42028316" w14:textId="77777777" w:rsidR="00480D67" w:rsidRPr="0012299B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89224927"/>
      <w:bookmarkStart w:id="18" w:name="_Toc199424694"/>
      <w:r w:rsidRPr="0012299B">
        <w:rPr>
          <w:rFonts w:ascii="Muller Bold" w:hAnsi="Muller Bold" w:cs="Tahoma"/>
          <w:b w:val="0"/>
          <w:sz w:val="20"/>
        </w:rPr>
        <w:t>Dirección / Áreas involucrados</w:t>
      </w:r>
      <w:bookmarkEnd w:id="17"/>
      <w:bookmarkEnd w:id="18"/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42E175E9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6BC7EB" w14:textId="77777777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  <w:tr w:rsidR="00480D67" w:rsidRPr="0008185C" w14:paraId="54817183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754914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</w:p>
        </w:tc>
      </w:tr>
      <w:tr w:rsidR="00480D67" w:rsidRPr="0008185C" w14:paraId="004380C2" w14:textId="77777777" w:rsidTr="0071533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EC81FD" w14:textId="77777777" w:rsidR="0012299B" w:rsidRPr="00B20FC5" w:rsidRDefault="0012299B" w:rsidP="00415678">
            <w:pPr>
              <w:jc w:val="left"/>
              <w:rPr>
                <w:sz w:val="20"/>
                <w:lang w:val="es-ES"/>
              </w:rPr>
            </w:pPr>
          </w:p>
        </w:tc>
      </w:tr>
    </w:tbl>
    <w:p w14:paraId="38AF4EA5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9" w:name="_Toc89224929"/>
      <w:bookmarkStart w:id="20" w:name="_Toc199424695"/>
      <w:r w:rsidRPr="002C20F2">
        <w:rPr>
          <w:rFonts w:ascii="Muller Bold" w:hAnsi="Muller Bold" w:cs="Tahoma"/>
          <w:b w:val="0"/>
          <w:sz w:val="20"/>
        </w:rPr>
        <w:t>Objetivos Estratégic</w:t>
      </w:r>
      <w:bookmarkEnd w:id="19"/>
      <w:r w:rsidRPr="002C20F2">
        <w:rPr>
          <w:rFonts w:ascii="Muller Bold" w:hAnsi="Muller Bold" w:cs="Tahoma"/>
          <w:b w:val="0"/>
          <w:sz w:val="20"/>
        </w:rPr>
        <w:t>os</w:t>
      </w:r>
      <w:bookmarkEnd w:id="20"/>
    </w:p>
    <w:p w14:paraId="3868E450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8080" w:type="dxa"/>
        <w:tblInd w:w="426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3AC298B6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B0BA728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Objetivo Estratégico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7918780E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2FA296D" w14:textId="77777777" w:rsidTr="00715337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69600C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9695B6" w14:textId="77777777" w:rsidR="00480D67" w:rsidRPr="00343A4B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422488B8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143149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38C92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2EDFBFAC" w14:textId="77777777" w:rsidTr="0071533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9DBFDB" w14:textId="77777777" w:rsidR="00480D67" w:rsidRPr="007456AD" w:rsidRDefault="00480D67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7456AD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D5F333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58C902A6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1" w:name="_Toc89224930"/>
      <w:bookmarkStart w:id="22" w:name="_Toc199424696"/>
      <w:r w:rsidRPr="002C20F2">
        <w:rPr>
          <w:rFonts w:ascii="Muller Bold" w:hAnsi="Muller Bold" w:cs="Tahoma"/>
          <w:b w:val="0"/>
          <w:sz w:val="20"/>
        </w:rPr>
        <w:t>Beneficios Esperados</w:t>
      </w:r>
      <w:bookmarkEnd w:id="21"/>
      <w:bookmarkEnd w:id="22"/>
      <w:r w:rsidRPr="002C20F2">
        <w:rPr>
          <w:rFonts w:ascii="Muller Bold" w:hAnsi="Muller Bold" w:cs="Tahoma"/>
          <w:b w:val="0"/>
          <w:sz w:val="20"/>
        </w:rPr>
        <w:t xml:space="preserve"> </w:t>
      </w:r>
    </w:p>
    <w:tbl>
      <w:tblPr>
        <w:tblW w:w="8080" w:type="dxa"/>
        <w:tblInd w:w="4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206D5266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27779FD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Beneficio Cuantitativo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C8FB707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48C09F6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1CFED824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77B6A2A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3D550C13" w14:textId="77777777" w:rsidTr="00715337">
        <w:tc>
          <w:tcPr>
            <w:tcW w:w="1701" w:type="dxa"/>
            <w:shd w:val="clear" w:color="auto" w:fill="auto"/>
          </w:tcPr>
          <w:p w14:paraId="7B66FBE7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38DACF72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02EFF2DB" w14:textId="77777777" w:rsidTr="00715337"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02BD0F92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tcBorders>
              <w:bottom w:val="nil"/>
            </w:tcBorders>
            <w:shd w:val="clear" w:color="auto" w:fill="auto"/>
          </w:tcPr>
          <w:p w14:paraId="2A0AFF4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5B30164F" w14:textId="77777777" w:rsidTr="00715337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A447E8B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Beneficio Cualitativo</w:t>
            </w:r>
          </w:p>
        </w:tc>
        <w:tc>
          <w:tcPr>
            <w:tcW w:w="6379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40B7832C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2093A439" w14:textId="77777777" w:rsidTr="00715337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5ED4C10B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1</w:t>
            </w:r>
          </w:p>
        </w:tc>
        <w:tc>
          <w:tcPr>
            <w:tcW w:w="6379" w:type="dxa"/>
            <w:tcBorders>
              <w:top w:val="nil"/>
            </w:tcBorders>
            <w:shd w:val="clear" w:color="auto" w:fill="auto"/>
          </w:tcPr>
          <w:p w14:paraId="22FEB5DD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5EE570A7" w14:textId="77777777" w:rsidTr="00715337">
        <w:tc>
          <w:tcPr>
            <w:tcW w:w="1701" w:type="dxa"/>
            <w:shd w:val="clear" w:color="auto" w:fill="auto"/>
          </w:tcPr>
          <w:p w14:paraId="5B0FD661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09A01F82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AACB146" w14:textId="77777777" w:rsidTr="00715337">
        <w:tc>
          <w:tcPr>
            <w:tcW w:w="1701" w:type="dxa"/>
            <w:shd w:val="clear" w:color="auto" w:fill="auto"/>
          </w:tcPr>
          <w:p w14:paraId="231F99E0" w14:textId="77777777" w:rsidR="00480D67" w:rsidRPr="008161F6" w:rsidRDefault="00480D67" w:rsidP="00415678">
            <w:pPr>
              <w:jc w:val="center"/>
              <w:rPr>
                <w:rFonts w:ascii="Muller Light" w:hAnsi="Muller Light" w:cs="Arial"/>
                <w:sz w:val="20"/>
                <w:lang w:val="es-ES"/>
              </w:rPr>
            </w:pPr>
            <w:r w:rsidRPr="008161F6">
              <w:rPr>
                <w:rFonts w:ascii="Muller Light" w:hAnsi="Muller Light" w:cs="Arial"/>
                <w:sz w:val="20"/>
                <w:lang w:val="es-ES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0E5EECBC" w14:textId="77777777" w:rsidR="00480D67" w:rsidRPr="00343A4B" w:rsidRDefault="00480D67" w:rsidP="00415678">
            <w:pPr>
              <w:ind w:left="1476" w:hanging="1581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7E19C77B" w14:textId="77777777" w:rsidR="00480D67" w:rsidRDefault="00480D67" w:rsidP="00480D67">
      <w:pPr>
        <w:ind w:left="1476" w:hanging="36"/>
        <w:rPr>
          <w:lang w:val="es-ES"/>
        </w:rPr>
      </w:pPr>
    </w:p>
    <w:p w14:paraId="3E06BFF5" w14:textId="77777777" w:rsidR="00B41692" w:rsidRDefault="00B41692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23FEE0AA" w14:textId="77777777" w:rsidR="00480D67" w:rsidRDefault="00480D67" w:rsidP="00480D67">
      <w:pPr>
        <w:ind w:left="1476" w:hanging="36"/>
        <w:rPr>
          <w:lang w:val="es-ES"/>
        </w:rPr>
      </w:pPr>
    </w:p>
    <w:p w14:paraId="03FD9841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3" w:name="_Toc199424697"/>
      <w:bookmarkStart w:id="24" w:name="_Toc89224931"/>
      <w:r w:rsidRPr="002C20F2">
        <w:rPr>
          <w:rFonts w:ascii="Muller Bold" w:hAnsi="Muller Bold" w:cs="Tahoma"/>
          <w:b w:val="0"/>
          <w:sz w:val="20"/>
        </w:rPr>
        <w:t>Supuestos y premisas</w:t>
      </w:r>
      <w:bookmarkEnd w:id="23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56"/>
        <w:gridCol w:w="6824"/>
      </w:tblGrid>
      <w:tr w:rsidR="002C20F2" w:rsidRPr="002C20F2" w14:paraId="1DBDEB95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2C69575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Supuestos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7608AEA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F6CE9CF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1A036BED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105030C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E9534BB" w14:textId="77777777" w:rsidTr="00715337">
        <w:tc>
          <w:tcPr>
            <w:tcW w:w="1256" w:type="dxa"/>
            <w:shd w:val="clear" w:color="auto" w:fill="auto"/>
          </w:tcPr>
          <w:p w14:paraId="40529306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3ADF2B8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6208A6EB" w14:textId="77777777" w:rsidTr="00715337">
        <w:tc>
          <w:tcPr>
            <w:tcW w:w="1256" w:type="dxa"/>
            <w:tcBorders>
              <w:bottom w:val="nil"/>
            </w:tcBorders>
            <w:shd w:val="clear" w:color="auto" w:fill="auto"/>
          </w:tcPr>
          <w:p w14:paraId="5D14B23D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tcBorders>
              <w:bottom w:val="nil"/>
            </w:tcBorders>
            <w:shd w:val="clear" w:color="auto" w:fill="auto"/>
          </w:tcPr>
          <w:p w14:paraId="7E06B2D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60BBDD18" w14:textId="77777777" w:rsidTr="00715337"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0F86F19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Premisa</w:t>
            </w:r>
          </w:p>
        </w:tc>
        <w:tc>
          <w:tcPr>
            <w:tcW w:w="682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5CAD0DF" w14:textId="77777777" w:rsidR="00480D67" w:rsidRPr="00F27D41" w:rsidRDefault="00480D67" w:rsidP="00415678">
            <w:pPr>
              <w:jc w:val="center"/>
              <w:rPr>
                <w:rFonts w:ascii="Muller Bold" w:hAnsi="Muller Bold" w:cs="Arial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72B0736E" w14:textId="77777777" w:rsidTr="00715337">
        <w:tc>
          <w:tcPr>
            <w:tcW w:w="1256" w:type="dxa"/>
            <w:tcBorders>
              <w:top w:val="nil"/>
            </w:tcBorders>
            <w:shd w:val="clear" w:color="auto" w:fill="auto"/>
          </w:tcPr>
          <w:p w14:paraId="221DBE1C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824" w:type="dxa"/>
            <w:tcBorders>
              <w:top w:val="nil"/>
            </w:tcBorders>
            <w:shd w:val="clear" w:color="auto" w:fill="auto"/>
          </w:tcPr>
          <w:p w14:paraId="6A12EA3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306C3F07" w14:textId="77777777" w:rsidTr="00715337">
        <w:tc>
          <w:tcPr>
            <w:tcW w:w="1256" w:type="dxa"/>
            <w:shd w:val="clear" w:color="auto" w:fill="auto"/>
          </w:tcPr>
          <w:p w14:paraId="76494449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824" w:type="dxa"/>
            <w:shd w:val="clear" w:color="auto" w:fill="auto"/>
          </w:tcPr>
          <w:p w14:paraId="73CD9223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39E04F51" w14:textId="77777777" w:rsidTr="00715337">
        <w:tc>
          <w:tcPr>
            <w:tcW w:w="1256" w:type="dxa"/>
            <w:shd w:val="clear" w:color="auto" w:fill="auto"/>
          </w:tcPr>
          <w:p w14:paraId="43BAC230" w14:textId="77777777" w:rsidR="00480D67" w:rsidRPr="008161F6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8161F6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824" w:type="dxa"/>
            <w:shd w:val="clear" w:color="auto" w:fill="auto"/>
          </w:tcPr>
          <w:p w14:paraId="6EB892B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6D4FA71F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5" w:name="_Toc199424698"/>
      <w:r w:rsidRPr="002C20F2">
        <w:rPr>
          <w:rFonts w:ascii="Muller Bold" w:hAnsi="Muller Bold" w:cs="Tahoma"/>
          <w:b w:val="0"/>
          <w:sz w:val="20"/>
        </w:rPr>
        <w:t>Restricciones</w:t>
      </w:r>
      <w:bookmarkEnd w:id="24"/>
      <w:bookmarkEnd w:id="25"/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36"/>
        <w:gridCol w:w="6744"/>
      </w:tblGrid>
      <w:tr w:rsidR="00480D67" w:rsidRPr="008B67EE" w14:paraId="201E9431" w14:textId="77777777" w:rsidTr="00715337"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3CB4228" w14:textId="77777777" w:rsidR="00480D67" w:rsidRPr="00F27D41" w:rsidRDefault="00480D67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Restricción</w:t>
            </w:r>
          </w:p>
        </w:tc>
        <w:tc>
          <w:tcPr>
            <w:tcW w:w="6744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47B5AF9A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342EC0B" w14:textId="77777777" w:rsidTr="00715337">
        <w:tc>
          <w:tcPr>
            <w:tcW w:w="1336" w:type="dxa"/>
            <w:tcBorders>
              <w:top w:val="nil"/>
            </w:tcBorders>
            <w:shd w:val="clear" w:color="auto" w:fill="auto"/>
          </w:tcPr>
          <w:p w14:paraId="5027EF32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14:paraId="27103160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480D67" w:rsidRPr="008B67EE" w14:paraId="31DC53E1" w14:textId="77777777" w:rsidTr="00715337">
        <w:tc>
          <w:tcPr>
            <w:tcW w:w="1336" w:type="dxa"/>
            <w:shd w:val="clear" w:color="auto" w:fill="auto"/>
          </w:tcPr>
          <w:p w14:paraId="2966365E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51407BDB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480D67" w:rsidRPr="008B67EE" w14:paraId="213D6E1B" w14:textId="77777777" w:rsidTr="00715337">
        <w:tc>
          <w:tcPr>
            <w:tcW w:w="1336" w:type="dxa"/>
            <w:shd w:val="clear" w:color="auto" w:fill="auto"/>
          </w:tcPr>
          <w:p w14:paraId="6C8AB7FA" w14:textId="77777777" w:rsidR="00480D67" w:rsidRPr="00F27D41" w:rsidRDefault="00480D67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20C0D879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4CB5B49C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6" w:name="_Toc89224932"/>
      <w:bookmarkStart w:id="27" w:name="_Toc199424699"/>
      <w:r w:rsidRPr="002C20F2">
        <w:rPr>
          <w:rFonts w:ascii="Muller Bold" w:hAnsi="Muller Bold" w:cs="Tahoma"/>
          <w:b w:val="0"/>
          <w:sz w:val="20"/>
        </w:rPr>
        <w:t>Costos y Recursos estimados</w:t>
      </w:r>
      <w:bookmarkEnd w:id="26"/>
      <w:bookmarkEnd w:id="27"/>
    </w:p>
    <w:tbl>
      <w:tblPr>
        <w:tblW w:w="0" w:type="auto"/>
        <w:tblInd w:w="557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073"/>
        <w:gridCol w:w="971"/>
        <w:gridCol w:w="930"/>
      </w:tblGrid>
      <w:tr w:rsidR="00C16ECF" w:rsidRPr="00F33FAC" w14:paraId="7F644B27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71DEA45A" w14:textId="77777777" w:rsidR="00480D67" w:rsidRPr="00C16ECF" w:rsidRDefault="00480D67" w:rsidP="00415678">
            <w:pPr>
              <w:rPr>
                <w:rFonts w:ascii="Muller Bold" w:hAnsi="Muller Bold"/>
                <w:lang w:val="es-ES"/>
              </w:rPr>
            </w:pPr>
            <w:bookmarkStart w:id="28" w:name="_Toc89224933"/>
          </w:p>
        </w:tc>
        <w:tc>
          <w:tcPr>
            <w:tcW w:w="1185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5540F2E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Cantidad</w:t>
            </w:r>
          </w:p>
          <w:p w14:paraId="04D6FC34" w14:textId="77777777" w:rsidR="00480D67" w:rsidRPr="00C16ECF" w:rsidRDefault="00480D67" w:rsidP="00415678">
            <w:pPr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(Hora)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46961BF9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Costo x Hora</w:t>
            </w:r>
          </w:p>
        </w:tc>
        <w:tc>
          <w:tcPr>
            <w:tcW w:w="1073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07BC0B6F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Subtotal</w:t>
            </w:r>
          </w:p>
        </w:tc>
        <w:tc>
          <w:tcPr>
            <w:tcW w:w="971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540F4AFC" w14:textId="77777777" w:rsidR="00480D67" w:rsidRPr="00C16ECF" w:rsidRDefault="00480D67" w:rsidP="00415678">
            <w:pPr>
              <w:jc w:val="center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Numero de Meses</w:t>
            </w:r>
          </w:p>
        </w:tc>
        <w:tc>
          <w:tcPr>
            <w:tcW w:w="93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single" w:sz="8" w:space="0" w:color="FFFFFF" w:themeColor="background1"/>
            </w:tcBorders>
            <w:shd w:val="clear" w:color="auto" w:fill="000000" w:themeFill="text1"/>
          </w:tcPr>
          <w:p w14:paraId="69BC7F15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</w:t>
            </w:r>
          </w:p>
        </w:tc>
      </w:tr>
      <w:tr w:rsidR="007A75C4" w:rsidRPr="00F33FAC" w14:paraId="26701567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45A4010B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1.-Gestión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C8CFCC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D8A5EB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61F5EC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4387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98513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51D4FD9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4F1DE45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Jefe del proyecto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E8CC57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F40631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9E3E7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E818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44C7B2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443112E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08D1904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Miembros del Equipo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05787C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EBF235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B7A7D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E6249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FD3E12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2EA1E699" w14:textId="77777777" w:rsidTr="00715337">
        <w:tc>
          <w:tcPr>
            <w:tcW w:w="1991" w:type="dxa"/>
            <w:tcBorders>
              <w:top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5BF6E6FA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07F9C9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065C41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0DE0FD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7D064D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C67A13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797FE92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1418470A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2.-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Hardware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69FABE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C4EFAA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2B1FC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F1006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8C6A44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5B26ED22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0E0048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Pc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2D8A73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250B69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33865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6D26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2B3EA0E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D79FF37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F640737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Servidores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5CF54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9F9738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7900AE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BFC0A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7A0C38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0BCDF500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14:paraId="5C40AD68" w14:textId="77777777" w:rsidR="00480D67" w:rsidRPr="00C16ECF" w:rsidRDefault="00480D67" w:rsidP="00415678">
            <w:pPr>
              <w:jc w:val="left"/>
              <w:rPr>
                <w:rFonts w:ascii="Muller Light" w:hAnsi="Muller Light"/>
                <w:b/>
                <w:sz w:val="20"/>
                <w:lang w:val="es-ES"/>
              </w:rPr>
            </w:pP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49531C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063B53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1EDD6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20BB2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BB93908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609FC992" w14:textId="77777777" w:rsidTr="00715337">
        <w:tc>
          <w:tcPr>
            <w:tcW w:w="1991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773CB5AC" w14:textId="77777777" w:rsidR="00480D67" w:rsidRPr="00F83019" w:rsidRDefault="00480D67" w:rsidP="00415678">
            <w:pPr>
              <w:jc w:val="left"/>
              <w:rPr>
                <w:rFonts w:ascii="Tahoma" w:hAnsi="Tahoma" w:cs="Tahoma"/>
                <w:b/>
                <w:sz w:val="20"/>
                <w:lang w:val="es-ES"/>
              </w:rPr>
            </w:pPr>
            <w:r w:rsidRPr="00F83019">
              <w:rPr>
                <w:rFonts w:ascii="Tahoma" w:hAnsi="Tahoma" w:cs="Tahoma"/>
                <w:b/>
                <w:sz w:val="20"/>
                <w:lang w:val="es-ES"/>
              </w:rPr>
              <w:t xml:space="preserve">3.- </w:t>
            </w:r>
            <w:r w:rsidRPr="00C16ECF">
              <w:rPr>
                <w:rFonts w:ascii="Muller Bold" w:hAnsi="Muller Bold" w:cs="Tahoma"/>
                <w:sz w:val="20"/>
                <w:lang w:val="es-ES"/>
              </w:rPr>
              <w:t>Software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F127BEC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28F111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B4D50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DE5DA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47DAB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443AAFF6" w14:textId="77777777" w:rsidTr="00715337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6D04CD5D" w14:textId="77777777" w:rsidR="00480D67" w:rsidRPr="00F27D41" w:rsidRDefault="00480D67" w:rsidP="00415678">
            <w:pPr>
              <w:jc w:val="right"/>
              <w:rPr>
                <w:rFonts w:ascii="Muller Light" w:hAnsi="Muller Light"/>
                <w:sz w:val="20"/>
                <w:lang w:val="es-ES"/>
              </w:rPr>
            </w:pPr>
            <w:r w:rsidRPr="00F27D41">
              <w:rPr>
                <w:rFonts w:ascii="Muller Light" w:hAnsi="Muller Light"/>
                <w:sz w:val="20"/>
                <w:lang w:val="es-ES"/>
              </w:rPr>
              <w:t>Licenciado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475521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99C602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14DE74F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F9E77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05EE9C3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13215D9A" w14:textId="77777777" w:rsidTr="00715337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1A7D4D35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4.- Pruebas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079FC0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887D1D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349EBE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ADDBB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D90855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7A75C4" w:rsidRPr="00F33FAC" w14:paraId="713DF8BC" w14:textId="77777777" w:rsidTr="00715337">
        <w:tc>
          <w:tcPr>
            <w:tcW w:w="199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0210A3AF" w14:textId="77777777" w:rsidR="00480D67" w:rsidRPr="00C16ECF" w:rsidRDefault="00480D67" w:rsidP="00415678">
            <w:pPr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5.- Capacitación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640FAB" w14:textId="77777777" w:rsidR="00480D67" w:rsidRPr="00F33FAC" w:rsidRDefault="00480D67" w:rsidP="00415678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B9FB93" w14:textId="77777777" w:rsidR="00480D67" w:rsidRPr="00F33FAC" w:rsidRDefault="00480D67" w:rsidP="00415678">
            <w:pPr>
              <w:jc w:val="left"/>
              <w:rPr>
                <w:sz w:val="20"/>
                <w:lang w:val="es-ES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F508D3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08605901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3432060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  <w:tr w:rsidR="00480D67" w:rsidRPr="00F33FAC" w14:paraId="1F6CF8D9" w14:textId="77777777" w:rsidTr="00715337">
        <w:tc>
          <w:tcPr>
            <w:tcW w:w="5419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717C39DB" w14:textId="77777777" w:rsidR="00480D67" w:rsidRPr="00C16ECF" w:rsidRDefault="00480D67" w:rsidP="00415678">
            <w:pPr>
              <w:jc w:val="right"/>
              <w:rPr>
                <w:rFonts w:ascii="Muller Bold" w:hAnsi="Muller Bold" w:cs="Tahoma"/>
                <w:sz w:val="20"/>
                <w:lang w:val="es-ES"/>
              </w:rPr>
            </w:pPr>
            <w:r w:rsidRPr="00C16ECF">
              <w:rPr>
                <w:rFonts w:ascii="Muller Bold" w:hAnsi="Muller Bold" w:cs="Tahoma"/>
                <w:sz w:val="20"/>
                <w:lang w:val="es-ES"/>
              </w:rPr>
              <w:t>Total de costo estimado</w:t>
            </w:r>
          </w:p>
        </w:tc>
        <w:tc>
          <w:tcPr>
            <w:tcW w:w="190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4869C" w14:textId="77777777" w:rsidR="00480D67" w:rsidRPr="00F33FAC" w:rsidRDefault="00480D67" w:rsidP="00415678">
            <w:pPr>
              <w:jc w:val="right"/>
              <w:rPr>
                <w:sz w:val="20"/>
                <w:lang w:val="es-ES"/>
              </w:rPr>
            </w:pPr>
          </w:p>
        </w:tc>
      </w:tr>
    </w:tbl>
    <w:p w14:paraId="32935F12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99424700"/>
      <w:r w:rsidRPr="002C20F2">
        <w:rPr>
          <w:rFonts w:ascii="Muller Bold" w:hAnsi="Muller Bold" w:cs="Tahoma"/>
          <w:b w:val="0"/>
          <w:sz w:val="20"/>
        </w:rPr>
        <w:t>Riesgos</w:t>
      </w:r>
      <w:bookmarkEnd w:id="28"/>
      <w:r w:rsidRPr="002C20F2">
        <w:rPr>
          <w:rFonts w:ascii="Muller Bold" w:hAnsi="Muller Bold" w:cs="Tahoma"/>
          <w:b w:val="0"/>
          <w:sz w:val="20"/>
        </w:rPr>
        <w:t xml:space="preserve"> iniciales</w:t>
      </w:r>
      <w:bookmarkEnd w:id="29"/>
    </w:p>
    <w:tbl>
      <w:tblPr>
        <w:tblW w:w="8080" w:type="dxa"/>
        <w:tblInd w:w="5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992"/>
        <w:gridCol w:w="7088"/>
      </w:tblGrid>
      <w:tr w:rsidR="00480D67" w:rsidRPr="008B67EE" w14:paraId="58A23D16" w14:textId="77777777" w:rsidTr="00715337"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5AB2FEE4" w14:textId="77777777" w:rsidR="00480D67" w:rsidRPr="00F27D41" w:rsidRDefault="00480D67" w:rsidP="00C16EC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</w:p>
        </w:tc>
        <w:tc>
          <w:tcPr>
            <w:tcW w:w="708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1FE96A5D" w14:textId="77777777" w:rsidR="00480D67" w:rsidRPr="00F27D41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178EE64" w14:textId="77777777" w:rsidTr="00715337">
        <w:tc>
          <w:tcPr>
            <w:tcW w:w="992" w:type="dxa"/>
            <w:tcBorders>
              <w:top w:val="nil"/>
            </w:tcBorders>
            <w:shd w:val="clear" w:color="auto" w:fill="auto"/>
          </w:tcPr>
          <w:p w14:paraId="630E63E2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A1ACEB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3584CCE8" w14:textId="77777777" w:rsidTr="00715337">
        <w:tc>
          <w:tcPr>
            <w:tcW w:w="992" w:type="dxa"/>
            <w:shd w:val="clear" w:color="auto" w:fill="auto"/>
          </w:tcPr>
          <w:p w14:paraId="075E36BE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4466C44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3D934D92" w14:textId="77777777" w:rsidTr="00715337">
        <w:tc>
          <w:tcPr>
            <w:tcW w:w="992" w:type="dxa"/>
            <w:shd w:val="clear" w:color="auto" w:fill="auto"/>
          </w:tcPr>
          <w:p w14:paraId="42B5B673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50252F45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5713BC45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0" w:name="_Toc199424701"/>
      <w:bookmarkStart w:id="31" w:name="_Toc89224934"/>
      <w:r w:rsidRPr="002C20F2">
        <w:rPr>
          <w:rFonts w:ascii="Muller Bold" w:hAnsi="Muller Bold" w:cs="Tahoma"/>
          <w:b w:val="0"/>
          <w:sz w:val="20"/>
        </w:rPr>
        <w:t>Prioridad</w:t>
      </w:r>
      <w:bookmarkEnd w:id="30"/>
      <w:r w:rsidRPr="002C20F2">
        <w:rPr>
          <w:rFonts w:ascii="Muller Bold" w:hAnsi="Muller Bold" w:cs="Tahoma"/>
          <w:b w:val="0"/>
          <w:sz w:val="20"/>
        </w:rPr>
        <w:t xml:space="preserve"> </w:t>
      </w:r>
      <w:bookmarkEnd w:id="31"/>
    </w:p>
    <w:p w14:paraId="2B2A81ED" w14:textId="77777777" w:rsidR="00480D67" w:rsidRDefault="00480D67" w:rsidP="00480D67">
      <w:pPr>
        <w:ind w:left="1476" w:hanging="36"/>
        <w:rPr>
          <w:lang w:val="es-ES"/>
        </w:rPr>
      </w:pPr>
      <w:r>
        <w:rPr>
          <w:lang w:val="es-ES"/>
        </w:rPr>
        <w:t>&lt;Especificar el nivel de prioridad con una X&gt;</w:t>
      </w:r>
    </w:p>
    <w:p w14:paraId="18C7394A" w14:textId="77777777" w:rsidR="00480D67" w:rsidRDefault="00480D67" w:rsidP="00480D67">
      <w:pPr>
        <w:ind w:left="1476" w:hanging="36"/>
        <w:rPr>
          <w:lang w:val="es-ES"/>
        </w:rPr>
      </w:pPr>
    </w:p>
    <w:tbl>
      <w:tblPr>
        <w:tblW w:w="4111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276"/>
      </w:tblGrid>
      <w:tr w:rsidR="00480D67" w:rsidRPr="00E57F46" w14:paraId="47DF7A84" w14:textId="77777777" w:rsidTr="00715337">
        <w:trPr>
          <w:trHeight w:val="270"/>
        </w:trPr>
        <w:tc>
          <w:tcPr>
            <w:tcW w:w="1276" w:type="dxa"/>
            <w:shd w:val="clear" w:color="auto" w:fill="000000" w:themeFill="text1"/>
          </w:tcPr>
          <w:p w14:paraId="2DED9DB5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lta</w:t>
            </w:r>
          </w:p>
        </w:tc>
        <w:tc>
          <w:tcPr>
            <w:tcW w:w="1559" w:type="dxa"/>
            <w:shd w:val="clear" w:color="auto" w:fill="000000" w:themeFill="text1"/>
          </w:tcPr>
          <w:p w14:paraId="0FC7E9B8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M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edia</w:t>
            </w:r>
          </w:p>
        </w:tc>
        <w:tc>
          <w:tcPr>
            <w:tcW w:w="1276" w:type="dxa"/>
            <w:shd w:val="clear" w:color="auto" w:fill="000000" w:themeFill="text1"/>
          </w:tcPr>
          <w:p w14:paraId="035DFDD5" w14:textId="77777777" w:rsidR="00480D67" w:rsidRPr="00F27D41" w:rsidRDefault="00F27D41" w:rsidP="00415678">
            <w:pPr>
              <w:spacing w:line="240" w:lineRule="auto"/>
              <w:jc w:val="center"/>
              <w:rPr>
                <w:rFonts w:ascii="Muller Bold" w:hAnsi="Muller Bold" w:cs="Tahoma"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B</w:t>
            </w:r>
            <w:r w:rsidRPr="00F27D41">
              <w:rPr>
                <w:rFonts w:ascii="Muller Bold" w:hAnsi="Muller Bold" w:cs="Tahoma"/>
                <w:bCs/>
                <w:color w:val="FFFFFF" w:themeColor="background1"/>
                <w:sz w:val="20"/>
                <w:lang w:val="es-PE"/>
              </w:rPr>
              <w:t>aja</w:t>
            </w:r>
          </w:p>
        </w:tc>
      </w:tr>
      <w:tr w:rsidR="00480D67" w:rsidRPr="008B67EE" w14:paraId="128595D0" w14:textId="77777777" w:rsidTr="00715337">
        <w:trPr>
          <w:trHeight w:val="345"/>
        </w:trPr>
        <w:tc>
          <w:tcPr>
            <w:tcW w:w="1276" w:type="dxa"/>
            <w:shd w:val="clear" w:color="auto" w:fill="FFFFFF" w:themeFill="background1"/>
          </w:tcPr>
          <w:p w14:paraId="636C0540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559" w:type="dxa"/>
            <w:shd w:val="clear" w:color="auto" w:fill="FFFFFF" w:themeFill="background1"/>
          </w:tcPr>
          <w:p w14:paraId="42124649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14:paraId="521F36C9" w14:textId="77777777" w:rsidR="00480D67" w:rsidRPr="008161F6" w:rsidRDefault="00480D67" w:rsidP="00415678">
            <w:pPr>
              <w:spacing w:line="240" w:lineRule="auto"/>
              <w:rPr>
                <w:rFonts w:cs="Arial"/>
                <w:color w:val="000000" w:themeColor="text1"/>
                <w:sz w:val="20"/>
                <w:lang w:val="es-ES"/>
              </w:rPr>
            </w:pPr>
            <w:r w:rsidRPr="008161F6">
              <w:rPr>
                <w:rFonts w:cs="Arial"/>
                <w:bCs/>
                <w:color w:val="000000" w:themeColor="text1"/>
                <w:sz w:val="20"/>
                <w:lang w:val="es-PE"/>
              </w:rPr>
              <w:t> </w:t>
            </w:r>
          </w:p>
        </w:tc>
      </w:tr>
    </w:tbl>
    <w:p w14:paraId="29D10968" w14:textId="77777777" w:rsidR="00F27D41" w:rsidRDefault="00F27D41" w:rsidP="00F27D41">
      <w:pPr>
        <w:pStyle w:val="Ttulo2"/>
        <w:numPr>
          <w:ilvl w:val="0"/>
          <w:numId w:val="0"/>
        </w:numPr>
        <w:rPr>
          <w:rFonts w:ascii="Muller Bold" w:hAnsi="Muller Bold" w:cs="Tahoma"/>
          <w:b w:val="0"/>
          <w:sz w:val="20"/>
        </w:rPr>
      </w:pPr>
      <w:bookmarkStart w:id="32" w:name="_Toc89224935"/>
      <w:bookmarkStart w:id="33" w:name="_Toc199424702"/>
    </w:p>
    <w:p w14:paraId="0194532B" w14:textId="5239F8CA" w:rsidR="001A3D59" w:rsidRDefault="00480D67" w:rsidP="001A3D59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 w:rsidRPr="002C20F2">
        <w:rPr>
          <w:rFonts w:ascii="Muller Bold" w:hAnsi="Muller Bold" w:cs="Tahoma"/>
          <w:b w:val="0"/>
          <w:sz w:val="20"/>
        </w:rPr>
        <w:t xml:space="preserve">Tiempos </w:t>
      </w:r>
      <w:bookmarkEnd w:id="32"/>
      <w:r w:rsidRPr="002C20F2">
        <w:rPr>
          <w:rFonts w:ascii="Muller Bold" w:hAnsi="Muller Bold" w:cs="Tahoma"/>
          <w:b w:val="0"/>
          <w:sz w:val="20"/>
        </w:rPr>
        <w:t>iniciales</w:t>
      </w:r>
      <w:bookmarkEnd w:id="33"/>
    </w:p>
    <w:p w14:paraId="150A2F48" w14:textId="2433C9A9" w:rsidR="003D27F6" w:rsidRDefault="003D27F6" w:rsidP="003D27F6">
      <w:pPr>
        <w:pStyle w:val="Prrafodelista"/>
        <w:numPr>
          <w:ilvl w:val="0"/>
          <w:numId w:val="4"/>
        </w:numPr>
        <w:rPr>
          <w:rFonts w:ascii="Muller Bold" w:hAnsi="Muller Bold" w:cs="Tahoma"/>
          <w:sz w:val="20"/>
        </w:rPr>
      </w:pPr>
      <w:r w:rsidRPr="003D27F6">
        <w:rPr>
          <w:rFonts w:ascii="Muller Bold" w:hAnsi="Muller Bold" w:cs="Tahoma"/>
          <w:sz w:val="20"/>
        </w:rPr>
        <w:t>Plan de Fases</w:t>
      </w:r>
    </w:p>
    <w:p w14:paraId="71CC1815" w14:textId="77777777" w:rsidR="003D27F6" w:rsidRDefault="003D27F6" w:rsidP="003D27F6">
      <w:pPr>
        <w:pStyle w:val="Prrafodelista"/>
        <w:ind w:left="1800"/>
        <w:rPr>
          <w:rFonts w:ascii="Muller Bold" w:hAnsi="Muller Bold" w:cs="Tahoma"/>
          <w:sz w:val="20"/>
        </w:rPr>
      </w:pPr>
    </w:p>
    <w:tbl>
      <w:tblPr>
        <w:tblStyle w:val="Tablaprofesional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935"/>
        <w:gridCol w:w="3324"/>
      </w:tblGrid>
      <w:tr w:rsidR="003D27F6" w14:paraId="147EE137" w14:textId="77777777" w:rsidTr="00E8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55" w:type="dxa"/>
          </w:tcPr>
          <w:p w14:paraId="63B2E50F" w14:textId="72766F58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</w:t>
            </w:r>
          </w:p>
        </w:tc>
        <w:tc>
          <w:tcPr>
            <w:tcW w:w="2935" w:type="dxa"/>
          </w:tcPr>
          <w:p w14:paraId="610A4F9B" w14:textId="4869B11F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Nro. Iteraciones</w:t>
            </w:r>
          </w:p>
        </w:tc>
        <w:tc>
          <w:tcPr>
            <w:tcW w:w="3324" w:type="dxa"/>
          </w:tcPr>
          <w:p w14:paraId="639CE15F" w14:textId="2B7E6CB1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Duración</w:t>
            </w:r>
          </w:p>
        </w:tc>
      </w:tr>
      <w:tr w:rsidR="003D27F6" w14:paraId="3563B471" w14:textId="77777777" w:rsidTr="00E86989">
        <w:trPr>
          <w:jc w:val="center"/>
        </w:trPr>
        <w:tc>
          <w:tcPr>
            <w:tcW w:w="1955" w:type="dxa"/>
          </w:tcPr>
          <w:p w14:paraId="6292BD71" w14:textId="546A26AF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Inicio</w:t>
            </w:r>
          </w:p>
        </w:tc>
        <w:tc>
          <w:tcPr>
            <w:tcW w:w="2935" w:type="dxa"/>
          </w:tcPr>
          <w:p w14:paraId="327A7650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1F19A1DF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4F8DB0A0" w14:textId="77777777" w:rsidTr="00E86989">
        <w:trPr>
          <w:jc w:val="center"/>
        </w:trPr>
        <w:tc>
          <w:tcPr>
            <w:tcW w:w="1955" w:type="dxa"/>
          </w:tcPr>
          <w:p w14:paraId="4D0E1104" w14:textId="77B5972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Elaboración</w:t>
            </w:r>
          </w:p>
        </w:tc>
        <w:tc>
          <w:tcPr>
            <w:tcW w:w="2935" w:type="dxa"/>
          </w:tcPr>
          <w:p w14:paraId="2FAFA89C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00E44091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574239FC" w14:textId="77777777" w:rsidTr="00E86989">
        <w:trPr>
          <w:jc w:val="center"/>
        </w:trPr>
        <w:tc>
          <w:tcPr>
            <w:tcW w:w="1955" w:type="dxa"/>
          </w:tcPr>
          <w:p w14:paraId="09BDBB94" w14:textId="787683B6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Construcción</w:t>
            </w:r>
          </w:p>
        </w:tc>
        <w:tc>
          <w:tcPr>
            <w:tcW w:w="2935" w:type="dxa"/>
          </w:tcPr>
          <w:p w14:paraId="4ED1C65A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60B33D44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  <w:tr w:rsidR="003D27F6" w14:paraId="7905AA0F" w14:textId="77777777" w:rsidTr="00E86989">
        <w:trPr>
          <w:jc w:val="center"/>
        </w:trPr>
        <w:tc>
          <w:tcPr>
            <w:tcW w:w="1955" w:type="dxa"/>
          </w:tcPr>
          <w:p w14:paraId="22B7620C" w14:textId="6F8C9DB1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  <w:r>
              <w:rPr>
                <w:rFonts w:ascii="Muller Bold" w:hAnsi="Muller Bold" w:cs="Tahoma"/>
                <w:sz w:val="20"/>
              </w:rPr>
              <w:t>Fase de Transición</w:t>
            </w:r>
          </w:p>
        </w:tc>
        <w:tc>
          <w:tcPr>
            <w:tcW w:w="2935" w:type="dxa"/>
          </w:tcPr>
          <w:p w14:paraId="7039369B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  <w:tc>
          <w:tcPr>
            <w:tcW w:w="3324" w:type="dxa"/>
          </w:tcPr>
          <w:p w14:paraId="5DF0C6C0" w14:textId="77777777" w:rsidR="003D27F6" w:rsidRDefault="003D27F6" w:rsidP="003D27F6">
            <w:pPr>
              <w:rPr>
                <w:rFonts w:ascii="Muller Bold" w:hAnsi="Muller Bold" w:cs="Tahoma"/>
                <w:sz w:val="20"/>
              </w:rPr>
            </w:pPr>
          </w:p>
        </w:tc>
      </w:tr>
    </w:tbl>
    <w:p w14:paraId="48EE7259" w14:textId="658F38F5" w:rsidR="003D27F6" w:rsidRDefault="003D27F6" w:rsidP="003D27F6">
      <w:pPr>
        <w:rPr>
          <w:rFonts w:ascii="Muller Bold" w:hAnsi="Muller Bold" w:cs="Tahoma"/>
          <w:sz w:val="20"/>
        </w:rPr>
      </w:pPr>
    </w:p>
    <w:p w14:paraId="1C1118D9" w14:textId="34189301" w:rsidR="00C05F83" w:rsidRDefault="00C05F83" w:rsidP="00C05F83">
      <w:pPr>
        <w:pStyle w:val="Prrafodelista"/>
        <w:numPr>
          <w:ilvl w:val="0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del Proyecto</w:t>
      </w:r>
    </w:p>
    <w:p w14:paraId="2DCC616F" w14:textId="38D821D9" w:rsidR="00C05F83" w:rsidRDefault="00C05F83" w:rsidP="00C05F83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Fase de Inicio</w:t>
      </w:r>
    </w:p>
    <w:p w14:paraId="56974F88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49046320" w14:textId="77777777" w:rsidTr="00EF179B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4C30F46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A2DA328" w14:textId="77777777" w:rsidR="00C05F83" w:rsidRPr="00A64BBF" w:rsidRDefault="00C05F83" w:rsidP="00EF179B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3D90E3F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382D085C" w14:textId="77777777" w:rsidTr="00EF179B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485B8D1B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7B410D69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09AC75BA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3DAF42EF" w14:textId="77777777" w:rsidTr="00EF179B">
        <w:tc>
          <w:tcPr>
            <w:tcW w:w="709" w:type="dxa"/>
            <w:shd w:val="clear" w:color="auto" w:fill="auto"/>
          </w:tcPr>
          <w:p w14:paraId="32A67635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37119F5A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3A1B2034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5EDE7782" w14:textId="77777777" w:rsidTr="00EF179B">
        <w:tc>
          <w:tcPr>
            <w:tcW w:w="709" w:type="dxa"/>
            <w:shd w:val="clear" w:color="auto" w:fill="auto"/>
          </w:tcPr>
          <w:p w14:paraId="07A78EB7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421AA553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13452664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5344F48A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p w14:paraId="4F4D2E80" w14:textId="1F981776" w:rsidR="00C05F83" w:rsidRDefault="00C05F83" w:rsidP="00C05F83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Fase de Elaboración</w:t>
      </w:r>
    </w:p>
    <w:p w14:paraId="28C8C271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56FBA463" w14:textId="77777777" w:rsidTr="00EF179B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68E4F97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C903AE1" w14:textId="77777777" w:rsidR="00C05F83" w:rsidRPr="00A64BBF" w:rsidRDefault="00C05F83" w:rsidP="00EF179B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42FC094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0EC639D2" w14:textId="77777777" w:rsidTr="00EF179B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0EDE53C4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02404BF7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77AEFA53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76A75E3F" w14:textId="77777777" w:rsidTr="00EF179B">
        <w:tc>
          <w:tcPr>
            <w:tcW w:w="709" w:type="dxa"/>
            <w:shd w:val="clear" w:color="auto" w:fill="auto"/>
          </w:tcPr>
          <w:p w14:paraId="65A4D479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7F782615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3F59E4B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48692977" w14:textId="77777777" w:rsidTr="00EF179B">
        <w:tc>
          <w:tcPr>
            <w:tcW w:w="709" w:type="dxa"/>
            <w:shd w:val="clear" w:color="auto" w:fill="auto"/>
          </w:tcPr>
          <w:p w14:paraId="0DD79212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220B87B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2F61724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48FDAACD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p w14:paraId="17711B64" w14:textId="4608166B" w:rsidR="00C05F83" w:rsidRDefault="00C05F83" w:rsidP="00C05F83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Construcción</w:t>
      </w:r>
    </w:p>
    <w:p w14:paraId="3F50F371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C05F83" w:rsidRPr="00D36C70" w14:paraId="7DCF3F0D" w14:textId="77777777" w:rsidTr="00EF179B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D282F24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9A56973" w14:textId="77777777" w:rsidR="00C05F83" w:rsidRPr="00A64BBF" w:rsidRDefault="00C05F83" w:rsidP="00EF179B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79CB0D6E" w14:textId="77777777" w:rsidR="00C05F83" w:rsidRPr="00A64BBF" w:rsidRDefault="00C05F83" w:rsidP="00EF179B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C05F83" w:rsidRPr="008B67EE" w14:paraId="3BA462F0" w14:textId="77777777" w:rsidTr="00EF179B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12B2CCF0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706CC65C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1802B9F3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571D3CF7" w14:textId="77777777" w:rsidTr="00EF179B">
        <w:tc>
          <w:tcPr>
            <w:tcW w:w="709" w:type="dxa"/>
            <w:shd w:val="clear" w:color="auto" w:fill="auto"/>
          </w:tcPr>
          <w:p w14:paraId="2C746BDA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095A5BCC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A804D2A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  <w:tr w:rsidR="00C05F83" w:rsidRPr="008B67EE" w14:paraId="48B08C22" w14:textId="77777777" w:rsidTr="00EF179B">
        <w:tc>
          <w:tcPr>
            <w:tcW w:w="709" w:type="dxa"/>
            <w:shd w:val="clear" w:color="auto" w:fill="auto"/>
          </w:tcPr>
          <w:p w14:paraId="17B8C179" w14:textId="77777777" w:rsidR="00C05F83" w:rsidRPr="00F83019" w:rsidRDefault="00C05F83" w:rsidP="00EF179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25E30E75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12AE6DA2" w14:textId="77777777" w:rsidR="00C05F83" w:rsidRPr="00343A4B" w:rsidRDefault="00C05F83" w:rsidP="00EF179B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16C63692" w14:textId="77777777" w:rsidR="00C05F83" w:rsidRDefault="00C05F83" w:rsidP="00C05F83">
      <w:pPr>
        <w:pStyle w:val="Prrafodelista"/>
        <w:ind w:left="2520"/>
        <w:rPr>
          <w:rFonts w:ascii="Muller Bold" w:hAnsi="Muller Bold" w:cs="Tahoma"/>
          <w:sz w:val="20"/>
        </w:rPr>
      </w:pPr>
    </w:p>
    <w:p w14:paraId="4288FAFA" w14:textId="0FA19CC6" w:rsidR="00C05F83" w:rsidRPr="00C05F83" w:rsidRDefault="00C05F83" w:rsidP="003D27F6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Calendario transición</w:t>
      </w:r>
    </w:p>
    <w:p w14:paraId="112DB321" w14:textId="64C1455F" w:rsidR="001A3D59" w:rsidRPr="001A3D59" w:rsidRDefault="001A3D59" w:rsidP="00E86989">
      <w:pPr>
        <w:jc w:val="center"/>
      </w:pPr>
    </w:p>
    <w:tbl>
      <w:tblPr>
        <w:tblW w:w="8080" w:type="dxa"/>
        <w:tblInd w:w="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D36C70" w14:paraId="7A9B0190" w14:textId="77777777" w:rsidTr="00715337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9CCAB10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0BCB3525" w14:textId="77777777" w:rsidR="00480D67" w:rsidRPr="00A64BBF" w:rsidRDefault="00480D67" w:rsidP="00415678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Fecha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DC285FD" w14:textId="77777777" w:rsidR="00480D67" w:rsidRPr="00A64BBF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Actividad</w:t>
            </w:r>
          </w:p>
        </w:tc>
      </w:tr>
      <w:tr w:rsidR="00480D67" w:rsidRPr="008B67EE" w14:paraId="51FEF4C4" w14:textId="77777777" w:rsidTr="00715337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2797FC88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0CBFB3C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31602F2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318853C" w14:textId="77777777" w:rsidTr="00715337">
        <w:tc>
          <w:tcPr>
            <w:tcW w:w="709" w:type="dxa"/>
            <w:shd w:val="clear" w:color="auto" w:fill="auto"/>
          </w:tcPr>
          <w:p w14:paraId="3D00E31D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66159631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52FBAA7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27AE6B15" w14:textId="77777777" w:rsidTr="00715337">
        <w:tc>
          <w:tcPr>
            <w:tcW w:w="709" w:type="dxa"/>
            <w:shd w:val="clear" w:color="auto" w:fill="auto"/>
          </w:tcPr>
          <w:p w14:paraId="0EBC5692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6A51D79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60C95AD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694EC5F7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4" w:name="_Toc199424703"/>
      <w:bookmarkStart w:id="35" w:name="_Toc89224936"/>
      <w:r w:rsidRPr="002C20F2">
        <w:rPr>
          <w:rFonts w:ascii="Muller Bold" w:hAnsi="Muller Bold" w:cs="Tahoma"/>
          <w:b w:val="0"/>
          <w:sz w:val="20"/>
        </w:rPr>
        <w:t>Gestor del proyecto</w:t>
      </w:r>
      <w:bookmarkEnd w:id="34"/>
    </w:p>
    <w:tbl>
      <w:tblPr>
        <w:tblW w:w="8080" w:type="dxa"/>
        <w:tblInd w:w="56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080"/>
      </w:tblGrid>
      <w:tr w:rsidR="00480D67" w14:paraId="36968ED9" w14:textId="77777777" w:rsidTr="00715337"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0D7D8F" w14:textId="77777777" w:rsidR="00480D67" w:rsidRPr="007A75C4" w:rsidRDefault="00480D67" w:rsidP="00415678">
            <w:pPr>
              <w:rPr>
                <w:rFonts w:ascii="Muller Light" w:hAnsi="Muller Light" w:cs="Arial"/>
                <w:sz w:val="20"/>
              </w:rPr>
            </w:pPr>
            <w:r w:rsidRPr="007A75C4">
              <w:rPr>
                <w:rFonts w:ascii="Muller Light" w:hAnsi="Muller Light" w:cs="Arial"/>
                <w:sz w:val="20"/>
              </w:rPr>
              <w:t>&lt;Nombre y apellidos&gt;</w:t>
            </w:r>
          </w:p>
        </w:tc>
      </w:tr>
    </w:tbl>
    <w:p w14:paraId="48F2E1A4" w14:textId="77777777" w:rsidR="00480D67" w:rsidRPr="002C20F2" w:rsidRDefault="00480D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6" w:name="_Toc199424704"/>
      <w:r w:rsidRPr="002C20F2">
        <w:rPr>
          <w:rFonts w:ascii="Muller Bold" w:hAnsi="Muller Bold" w:cs="Tahoma"/>
          <w:b w:val="0"/>
          <w:sz w:val="20"/>
        </w:rPr>
        <w:t>Recursos humanos del usuario y de otras áreas involucradas</w:t>
      </w:r>
      <w:bookmarkEnd w:id="35"/>
      <w:bookmarkEnd w:id="36"/>
    </w:p>
    <w:tbl>
      <w:tblPr>
        <w:tblW w:w="8080" w:type="dxa"/>
        <w:tblInd w:w="5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551"/>
        <w:gridCol w:w="2694"/>
        <w:gridCol w:w="2835"/>
      </w:tblGrid>
      <w:tr w:rsidR="00480D67" w:rsidRPr="008B67EE" w14:paraId="6709938B" w14:textId="77777777" w:rsidTr="00715337">
        <w:tc>
          <w:tcPr>
            <w:tcW w:w="2551" w:type="dxa"/>
            <w:shd w:val="clear" w:color="auto" w:fill="000000" w:themeFill="text1"/>
          </w:tcPr>
          <w:p w14:paraId="28C71D02" w14:textId="77777777" w:rsidR="00480D67" w:rsidRPr="007A75C4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Funcionario</w:t>
            </w:r>
          </w:p>
        </w:tc>
        <w:tc>
          <w:tcPr>
            <w:tcW w:w="2694" w:type="dxa"/>
            <w:shd w:val="clear" w:color="auto" w:fill="000000" w:themeFill="text1"/>
          </w:tcPr>
          <w:p w14:paraId="79B093B0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Área</w:t>
            </w:r>
          </w:p>
        </w:tc>
        <w:tc>
          <w:tcPr>
            <w:tcW w:w="2835" w:type="dxa"/>
            <w:shd w:val="clear" w:color="auto" w:fill="000000" w:themeFill="text1"/>
          </w:tcPr>
          <w:p w14:paraId="061ECF76" w14:textId="77777777" w:rsidR="00480D67" w:rsidRPr="007A75C4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7A75C4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Cargo</w:t>
            </w:r>
          </w:p>
        </w:tc>
      </w:tr>
      <w:tr w:rsidR="00480D67" w:rsidRPr="008B67EE" w14:paraId="122C528F" w14:textId="77777777" w:rsidTr="00715337">
        <w:tc>
          <w:tcPr>
            <w:tcW w:w="2551" w:type="dxa"/>
            <w:shd w:val="clear" w:color="auto" w:fill="auto"/>
          </w:tcPr>
          <w:p w14:paraId="756E25BE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694" w:type="dxa"/>
            <w:shd w:val="clear" w:color="auto" w:fill="auto"/>
          </w:tcPr>
          <w:p w14:paraId="1DAAD99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3E6A6187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645CA886" w14:textId="77777777" w:rsidTr="00715337">
        <w:tc>
          <w:tcPr>
            <w:tcW w:w="2551" w:type="dxa"/>
            <w:shd w:val="clear" w:color="auto" w:fill="auto"/>
          </w:tcPr>
          <w:p w14:paraId="4967FB9C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694" w:type="dxa"/>
            <w:shd w:val="clear" w:color="auto" w:fill="auto"/>
          </w:tcPr>
          <w:p w14:paraId="352C6A5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03F836D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71D707CF" w14:textId="77777777" w:rsidTr="00715337">
        <w:tc>
          <w:tcPr>
            <w:tcW w:w="2551" w:type="dxa"/>
            <w:shd w:val="clear" w:color="auto" w:fill="auto"/>
          </w:tcPr>
          <w:p w14:paraId="51BA1563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694" w:type="dxa"/>
            <w:shd w:val="clear" w:color="auto" w:fill="auto"/>
          </w:tcPr>
          <w:p w14:paraId="6AD368B4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4B64B741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6153902D" w14:textId="77777777" w:rsidR="00480D67" w:rsidRDefault="00480D67" w:rsidP="003B7110">
      <w:pPr>
        <w:rPr>
          <w:lang w:val="es-ES"/>
        </w:rPr>
      </w:pPr>
    </w:p>
    <w:sectPr w:rsidR="00480D67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90A4" w14:textId="77777777" w:rsidR="00230FD6" w:rsidRDefault="00230FD6">
      <w:r>
        <w:separator/>
      </w:r>
    </w:p>
  </w:endnote>
  <w:endnote w:type="continuationSeparator" w:id="0">
    <w:p w14:paraId="397CC0A4" w14:textId="77777777" w:rsidR="00230FD6" w:rsidRDefault="0023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7862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B714F7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58F5281D" w14:textId="77777777" w:rsidTr="00206681">
      <w:trPr>
        <w:cantSplit/>
      </w:trPr>
      <w:tc>
        <w:tcPr>
          <w:tcW w:w="3130" w:type="dxa"/>
        </w:tcPr>
        <w:p w14:paraId="6CD2CCBC" w14:textId="3FEA8AAC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993B1A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18/07/2021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6E0535FD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BE69CF2" w14:textId="77777777" w:rsidTr="00206681">
      <w:trPr>
        <w:trHeight w:val="230"/>
      </w:trPr>
      <w:tc>
        <w:tcPr>
          <w:tcW w:w="3130" w:type="dxa"/>
        </w:tcPr>
        <w:p w14:paraId="5010CE74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2FCD23E4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804E8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804E8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091FD5D2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9DC9" w14:textId="77777777" w:rsidR="00230FD6" w:rsidRDefault="00230FD6">
      <w:r>
        <w:separator/>
      </w:r>
    </w:p>
  </w:footnote>
  <w:footnote w:type="continuationSeparator" w:id="0">
    <w:p w14:paraId="2124C950" w14:textId="77777777" w:rsidR="00230FD6" w:rsidRDefault="00230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37736F8"/>
    <w:multiLevelType w:val="hybridMultilevel"/>
    <w:tmpl w:val="F3244296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67C9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3BE6"/>
    <w:rsid w:val="00184E08"/>
    <w:rsid w:val="00190973"/>
    <w:rsid w:val="00192E23"/>
    <w:rsid w:val="001A3D59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151E3"/>
    <w:rsid w:val="002219D0"/>
    <w:rsid w:val="00230FD6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BC6"/>
    <w:rsid w:val="002F6FDA"/>
    <w:rsid w:val="00300C6A"/>
    <w:rsid w:val="00311BCD"/>
    <w:rsid w:val="003157C0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27F6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1313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35903"/>
    <w:rsid w:val="00547DC9"/>
    <w:rsid w:val="0056042D"/>
    <w:rsid w:val="005612E5"/>
    <w:rsid w:val="00563C92"/>
    <w:rsid w:val="005668D3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605BBE"/>
    <w:rsid w:val="006324A8"/>
    <w:rsid w:val="006373C1"/>
    <w:rsid w:val="00645806"/>
    <w:rsid w:val="00655AB8"/>
    <w:rsid w:val="0067146C"/>
    <w:rsid w:val="0069646A"/>
    <w:rsid w:val="006A249C"/>
    <w:rsid w:val="006B70A5"/>
    <w:rsid w:val="006D1AA6"/>
    <w:rsid w:val="006D3394"/>
    <w:rsid w:val="006E0C6B"/>
    <w:rsid w:val="006E4E33"/>
    <w:rsid w:val="006E7B54"/>
    <w:rsid w:val="006F2B89"/>
    <w:rsid w:val="007007E5"/>
    <w:rsid w:val="00713B80"/>
    <w:rsid w:val="00714767"/>
    <w:rsid w:val="00715337"/>
    <w:rsid w:val="007153AD"/>
    <w:rsid w:val="00715611"/>
    <w:rsid w:val="00720C79"/>
    <w:rsid w:val="007239E8"/>
    <w:rsid w:val="00724756"/>
    <w:rsid w:val="007354C4"/>
    <w:rsid w:val="00756D4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04E83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93B1A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05F83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6989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36F16"/>
    <w:rsid w:val="00F41F88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3B588CC1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3D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192B6A74FF94C9666C359A9C6AF84" ma:contentTypeVersion="6" ma:contentTypeDescription="Crear nuevo documento." ma:contentTypeScope="" ma:versionID="477925fa680867ffbe128ca3d1bf60bd">
  <xsd:schema xmlns:xsd="http://www.w3.org/2001/XMLSchema" xmlns:xs="http://www.w3.org/2001/XMLSchema" xmlns:p="http://schemas.microsoft.com/office/2006/metadata/properties" xmlns:ns2="6f66bc41-7768-4a3f-ba65-dc01f740071b" targetNamespace="http://schemas.microsoft.com/office/2006/metadata/properties" ma:root="true" ma:fieldsID="b8e3f9ff46bf9d95e1137930dc79da2f" ns2:_="">
    <xsd:import namespace="6f66bc41-7768-4a3f-ba65-dc01f7400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6bc41-7768-4a3f-ba65-dc01f7400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F40728-9FE5-4EAC-9BA5-20A7E1D8B3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67AB47-D3AD-483A-920E-3ED82B8BCA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BB7221-6C26-4D9F-9F9A-B56BD18A8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6bc41-7768-4a3f-ba65-dc01f7400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1</TotalTime>
  <Pages>6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DOCENTE - LUIS  LOZANO  RODAS</cp:lastModifiedBy>
  <cp:revision>2</cp:revision>
  <cp:lastPrinted>2019-06-21T21:41:00Z</cp:lastPrinted>
  <dcterms:created xsi:type="dcterms:W3CDTF">2021-07-19T00:30:00Z</dcterms:created>
  <dcterms:modified xsi:type="dcterms:W3CDTF">2021-07-19T00:30:00Z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