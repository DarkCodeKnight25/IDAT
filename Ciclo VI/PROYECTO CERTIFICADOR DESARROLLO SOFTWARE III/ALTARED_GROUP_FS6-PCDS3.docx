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E0CE8" w14:textId="77777777" w:rsidR="00D84DEC" w:rsidRPr="00777631" w:rsidRDefault="00D84DEC" w:rsidP="00D84DEC">
      <w:pPr>
        <w:jc w:val="both"/>
        <w:rPr>
          <w:noProof/>
          <w:color w:val="auto"/>
        </w:rPr>
      </w:pPr>
      <w:r w:rsidRPr="00777631">
        <w:rPr>
          <w:noProof/>
          <w:color w:val="auto"/>
          <w:lang w:bidi="es-ES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C7D59D9" wp14:editId="6FECDE9A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3A5A0" id="Rectángulo 3" o:spid="_x0000_s1026" alt="rectángulo blanco para texto en portada" style="position:absolute;margin-left:-15.95pt;margin-top:73.85pt;width:310.15pt;height:681.6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  <w:r w:rsidRPr="00777631">
        <w:rPr>
          <w:noProof/>
          <w:color w:val="auto"/>
          <w:lang w:bidi="es-ES"/>
        </w:rPr>
        <w:drawing>
          <wp:anchor distT="0" distB="0" distL="114300" distR="114300" simplePos="0" relativeHeight="251659264" behindDoc="1" locked="0" layoutInCell="1" allowOverlap="1" wp14:anchorId="6D24B50D" wp14:editId="34429E59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Imagen 1" descr="vista de la calle con edificios, establecimientos y cantantes de c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84DEC" w:rsidRPr="00777631" w14:paraId="226DE72E" w14:textId="77777777" w:rsidTr="00B93C12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951F3FB" w14:textId="77777777" w:rsidR="00D84DEC" w:rsidRPr="00777631" w:rsidRDefault="00D84DEC" w:rsidP="00B93C12">
            <w:pPr>
              <w:jc w:val="both"/>
              <w:rPr>
                <w:noProof/>
                <w:color w:val="auto"/>
              </w:rPr>
            </w:pPr>
            <w:r w:rsidRPr="00777631">
              <w:rPr>
                <w:noProof/>
                <w:color w:val="auto"/>
                <w:lang w:bidi="es-ES"/>
              </w:rPr>
              <mc:AlternateContent>
                <mc:Choice Requires="wps">
                  <w:drawing>
                    <wp:inline distT="0" distB="0" distL="0" distR="0" wp14:anchorId="7AC18216" wp14:editId="6CA88A50">
                      <wp:extent cx="3528695" cy="114300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143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A83A80" w14:textId="77777777" w:rsidR="00D84DEC" w:rsidRPr="00BA04F4" w:rsidRDefault="00D84DEC" w:rsidP="00D84DEC">
                                  <w:pPr>
                                    <w:pStyle w:val="Ttulo"/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  <w:lang w:bidi="es-ES"/>
                                    </w:rPr>
                                  </w:pPr>
                                  <w:r w:rsidRPr="00BA04F4"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  <w:lang w:bidi="es-ES"/>
                                    </w:rPr>
                                    <w:t>APLICATIVO WEB</w:t>
                                  </w:r>
                                </w:p>
                                <w:p w14:paraId="36D8F57A" w14:textId="77777777" w:rsidR="00D84DEC" w:rsidRPr="00BA04F4" w:rsidRDefault="00D84DEC" w:rsidP="00D84DEC">
                                  <w:pPr>
                                    <w:pStyle w:val="Ttulo"/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</w:rPr>
                                  </w:pPr>
                                  <w:r w:rsidRPr="00BA04F4">
                                    <w:rPr>
                                      <w:color w:val="FFFFFF" w:themeColor="background1"/>
                                      <w:sz w:val="52"/>
                                      <w:szCs w:val="44"/>
                                      <w:lang w:bidi="es-ES"/>
                                    </w:rPr>
                                    <w:t>E-COMMERCE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AC1821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" filled="f" stroked="f" strokeweight=".5pt">
                      <v:textbox>
                        <w:txbxContent>
                          <w:p w14:paraId="1EA83A80" w14:textId="77777777" w:rsidR="00D84DEC" w:rsidRPr="00BA04F4" w:rsidRDefault="00D84DEC" w:rsidP="00D84DEC">
                            <w:pPr>
                              <w:pStyle w:val="Ttulo"/>
                              <w:rPr>
                                <w:color w:val="FFFFFF" w:themeColor="background1"/>
                                <w:sz w:val="52"/>
                                <w:szCs w:val="44"/>
                                <w:lang w:bidi="es-ES"/>
                              </w:rPr>
                            </w:pPr>
                            <w:r w:rsidRPr="00BA04F4">
                              <w:rPr>
                                <w:color w:val="FFFFFF" w:themeColor="background1"/>
                                <w:sz w:val="52"/>
                                <w:szCs w:val="44"/>
                                <w:lang w:bidi="es-ES"/>
                              </w:rPr>
                              <w:t>APLICATIVO WEB</w:t>
                            </w:r>
                          </w:p>
                          <w:p w14:paraId="36D8F57A" w14:textId="77777777" w:rsidR="00D84DEC" w:rsidRPr="00BA04F4" w:rsidRDefault="00D84DEC" w:rsidP="00D84DEC">
                            <w:pPr>
                              <w:pStyle w:val="Ttulo"/>
                              <w:rPr>
                                <w:color w:val="FFFFFF" w:themeColor="background1"/>
                                <w:sz w:val="52"/>
                                <w:szCs w:val="44"/>
                              </w:rPr>
                            </w:pPr>
                            <w:r w:rsidRPr="00BA04F4">
                              <w:rPr>
                                <w:color w:val="FFFFFF" w:themeColor="background1"/>
                                <w:sz w:val="52"/>
                                <w:szCs w:val="44"/>
                                <w:lang w:bidi="es-ES"/>
                              </w:rPr>
                              <w:t>E-COMMERCE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8099389" w14:textId="77777777" w:rsidR="00D84DEC" w:rsidRPr="00777631" w:rsidRDefault="00D84DEC" w:rsidP="00B93C12">
            <w:pPr>
              <w:jc w:val="both"/>
              <w:rPr>
                <w:noProof/>
                <w:color w:val="auto"/>
              </w:rPr>
            </w:pPr>
            <w:r w:rsidRPr="00777631">
              <w:rPr>
                <w:noProof/>
                <w:color w:val="auto"/>
                <w:lang w:bidi="es-ES"/>
              </w:rPr>
              <mc:AlternateContent>
                <mc:Choice Requires="wps">
                  <w:drawing>
                    <wp:inline distT="0" distB="0" distL="0" distR="0" wp14:anchorId="18CF16E0" wp14:editId="5BAD53EF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23FDBB6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" strokecolor="#64c9fc [1300]" strokeweight="3pt">
                      <w10:anchorlock/>
                    </v:line>
                  </w:pict>
                </mc:Fallback>
              </mc:AlternateContent>
            </w:r>
          </w:p>
        </w:tc>
      </w:tr>
      <w:tr w:rsidR="00D84DEC" w:rsidRPr="00777631" w14:paraId="63C1DE9E" w14:textId="77777777" w:rsidTr="00B93C12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D4AA5A7" w14:textId="77777777" w:rsidR="00D84DEC" w:rsidRPr="00777631" w:rsidRDefault="00D84DEC" w:rsidP="00B93C12">
            <w:pPr>
              <w:jc w:val="both"/>
              <w:rPr>
                <w:noProof/>
                <w:color w:val="auto"/>
              </w:rPr>
            </w:pPr>
          </w:p>
        </w:tc>
      </w:tr>
      <w:tr w:rsidR="00D84DEC" w:rsidRPr="00777631" w14:paraId="392B95D3" w14:textId="77777777" w:rsidTr="00B93C12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  <w:color w:val="FFFFFF" w:themeColor="background1"/>
              </w:rPr>
              <w:id w:val="1080870105"/>
              <w:placeholder>
                <w:docPart w:val="C417056BC7304BEDA519A4B590AD29A7"/>
              </w:placeholder>
              <w:showingPlcHdr/>
              <w15:appearance w15:val="hidden"/>
            </w:sdtPr>
            <w:sdtContent>
              <w:p w14:paraId="1F86436B" w14:textId="77777777" w:rsidR="00D84DEC" w:rsidRPr="00777631" w:rsidRDefault="00D84DEC" w:rsidP="00B93C12">
                <w:pPr>
                  <w:jc w:val="both"/>
                  <w:rPr>
                    <w:noProof/>
                    <w:color w:val="FFFFFF" w:themeColor="background1"/>
                  </w:rPr>
                </w:pPr>
                <w:r w:rsidRPr="00777631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fldChar w:fldCharType="begin"/>
                </w:r>
                <w:r w:rsidRPr="00777631">
                  <w:rPr>
                    <w:rStyle w:val="SubttuloCar"/>
                    <w:color w:val="FFFFFF" w:themeColor="background1"/>
                    <w:lang w:bidi="es-ES"/>
                  </w:rPr>
                  <w:instrText xml:space="preserve"> DATE  \@ "MMMM d"  \* MERGEFORMAT </w:instrText>
                </w:r>
                <w:r w:rsidRPr="00777631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fldChar w:fldCharType="separate"/>
                </w:r>
                <w:r>
                  <w:rPr>
                    <w:rStyle w:val="SubttuloCar"/>
                    <w:noProof/>
                    <w:color w:val="FFFFFF" w:themeColor="background1"/>
                    <w:lang w:bidi="es-ES"/>
                  </w:rPr>
                  <w:t>julio 24</w:t>
                </w:r>
                <w:r w:rsidRPr="00777631">
                  <w:rPr>
                    <w:rStyle w:val="SubttuloCar"/>
                    <w:b w:val="0"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7CD5288C" w14:textId="77777777" w:rsidR="00D84DEC" w:rsidRPr="00777631" w:rsidRDefault="00D84DEC" w:rsidP="00B93C12">
            <w:pPr>
              <w:jc w:val="both"/>
              <w:rPr>
                <w:noProof/>
                <w:color w:val="FFFFFF" w:themeColor="background1"/>
                <w:sz w:val="10"/>
                <w:szCs w:val="10"/>
              </w:rPr>
            </w:pPr>
            <w:r w:rsidRPr="00777631">
              <w:rPr>
                <w:noProof/>
                <w:color w:val="FFFFFF" w:themeColor="background1"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2379D962" wp14:editId="14954B1D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8E475E4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18818A68" w14:textId="77777777" w:rsidR="00D84DEC" w:rsidRPr="00777631" w:rsidRDefault="00D84DEC" w:rsidP="00B93C12">
            <w:pPr>
              <w:jc w:val="both"/>
              <w:rPr>
                <w:noProof/>
                <w:color w:val="FFFFFF" w:themeColor="background1"/>
                <w:sz w:val="10"/>
                <w:szCs w:val="10"/>
              </w:rPr>
            </w:pPr>
          </w:p>
          <w:p w14:paraId="3CA781E3" w14:textId="77777777" w:rsidR="00D84DEC" w:rsidRPr="00777631" w:rsidRDefault="00D84DEC" w:rsidP="00B93C12">
            <w:pPr>
              <w:jc w:val="both"/>
              <w:rPr>
                <w:noProof/>
                <w:color w:val="FFFFFF" w:themeColor="background1"/>
                <w:sz w:val="10"/>
                <w:szCs w:val="10"/>
              </w:rPr>
            </w:pPr>
          </w:p>
          <w:sdt>
            <w:sdtPr>
              <w:rPr>
                <w:noProof/>
                <w:color w:val="FFFFFF" w:themeColor="background1"/>
              </w:rPr>
              <w:id w:val="-1740469667"/>
              <w:placeholder>
                <w:docPart w:val="EF0A361CE3694AA08C36605F3EEB430E"/>
              </w:placeholder>
              <w15:appearance w15:val="hidden"/>
            </w:sdtPr>
            <w:sdtContent>
              <w:p w14:paraId="012EAD99" w14:textId="77777777" w:rsidR="00D84DEC" w:rsidRPr="001274FF" w:rsidRDefault="00D84DEC" w:rsidP="00B93C12">
                <w:pPr>
                  <w:jc w:val="both"/>
                  <w:rPr>
                    <w:noProof/>
                    <w:color w:val="FFFFFF" w:themeColor="background1"/>
                    <w:lang w:val="en-US"/>
                  </w:rPr>
                </w:pPr>
                <w:r w:rsidRPr="001274FF">
                  <w:rPr>
                    <w:noProof/>
                    <w:color w:val="FFFFFF" w:themeColor="background1"/>
                    <w:lang w:val="en-US"/>
                  </w:rPr>
                  <w:t>ALTARED GROUP S.A.C.</w:t>
                </w:r>
              </w:p>
              <w:p w14:paraId="76C668AC" w14:textId="77777777" w:rsidR="00D84DEC" w:rsidRPr="00777631" w:rsidRDefault="00D84DEC" w:rsidP="00B93C12">
                <w:pPr>
                  <w:jc w:val="both"/>
                  <w:rPr>
                    <w:noProof/>
                    <w:color w:val="FFFFFF" w:themeColor="background1"/>
                  </w:rPr>
                </w:pPr>
              </w:p>
            </w:sdtContent>
          </w:sdt>
          <w:p w14:paraId="34AA8120" w14:textId="77777777" w:rsidR="00D84DEC" w:rsidRPr="00777631" w:rsidRDefault="00D84DEC" w:rsidP="00B93C12">
            <w:pPr>
              <w:jc w:val="both"/>
              <w:rPr>
                <w:noProof/>
                <w:color w:val="FFFFFF" w:themeColor="background1"/>
              </w:rPr>
            </w:pPr>
            <w:r w:rsidRPr="00777631">
              <w:rPr>
                <w:noProof/>
                <w:color w:val="FFFFFF" w:themeColor="background1"/>
              </w:rPr>
              <w:t>PARTICIPANTES :</w:t>
            </w:r>
          </w:p>
          <w:p w14:paraId="0C288A8F" w14:textId="77777777" w:rsidR="00D84DEC" w:rsidRPr="00777631" w:rsidRDefault="00D84DEC" w:rsidP="00B93C12">
            <w:pPr>
              <w:pStyle w:val="Prrafodelista"/>
              <w:numPr>
                <w:ilvl w:val="0"/>
                <w:numId w:val="1"/>
              </w:numPr>
              <w:jc w:val="both"/>
              <w:rPr>
                <w:noProof/>
                <w:color w:val="FFFFFF" w:themeColor="background1"/>
              </w:rPr>
            </w:pPr>
            <w:r w:rsidRPr="00777631">
              <w:rPr>
                <w:noProof/>
                <w:color w:val="FFFFFF" w:themeColor="background1"/>
              </w:rPr>
              <w:t>DAVID KENSHIN VEGA ORTIZ</w:t>
            </w:r>
          </w:p>
          <w:p w14:paraId="0A5852F0" w14:textId="77777777" w:rsidR="00D84DEC" w:rsidRPr="00777631" w:rsidRDefault="00D84DEC" w:rsidP="00B93C12">
            <w:pPr>
              <w:pStyle w:val="Prrafodelista"/>
              <w:numPr>
                <w:ilvl w:val="0"/>
                <w:numId w:val="1"/>
              </w:numPr>
              <w:jc w:val="both"/>
              <w:rPr>
                <w:noProof/>
                <w:color w:val="FFFFFF" w:themeColor="background1"/>
              </w:rPr>
            </w:pPr>
            <w:r w:rsidRPr="00777631">
              <w:rPr>
                <w:noProof/>
                <w:color w:val="FFFFFF" w:themeColor="background1"/>
              </w:rPr>
              <w:t>MIGUEL ALFONZO CHAVEZ RAMOS</w:t>
            </w:r>
          </w:p>
          <w:p w14:paraId="7972837F" w14:textId="77777777" w:rsidR="00D84DEC" w:rsidRPr="00777631" w:rsidRDefault="00D84DEC" w:rsidP="00B93C12">
            <w:pPr>
              <w:jc w:val="both"/>
              <w:rPr>
                <w:noProof/>
                <w:color w:val="auto"/>
                <w:sz w:val="10"/>
                <w:szCs w:val="10"/>
              </w:rPr>
            </w:pPr>
          </w:p>
        </w:tc>
      </w:tr>
    </w:tbl>
    <w:p w14:paraId="4DB25B11" w14:textId="2F3D09E5" w:rsidR="00D84DEC" w:rsidRDefault="00D84DEC" w:rsidP="00D84DEC">
      <w:pPr>
        <w:jc w:val="both"/>
        <w:rPr>
          <w:noProof/>
          <w:color w:val="auto"/>
        </w:rPr>
      </w:pPr>
      <w:r w:rsidRPr="00777631">
        <w:rPr>
          <w:noProof/>
          <w:lang w:bidi="es-ES"/>
        </w:rPr>
        <w:drawing>
          <wp:anchor distT="0" distB="0" distL="114300" distR="114300" simplePos="0" relativeHeight="251662336" behindDoc="0" locked="0" layoutInCell="1" allowOverlap="1" wp14:anchorId="3E6F4817" wp14:editId="4E2D68CE">
            <wp:simplePos x="0" y="0"/>
            <wp:positionH relativeFrom="column">
              <wp:posOffset>4949190</wp:posOffset>
            </wp:positionH>
            <wp:positionV relativeFrom="paragraph">
              <wp:posOffset>7833359</wp:posOffset>
            </wp:positionV>
            <wp:extent cx="1786904" cy="561975"/>
            <wp:effectExtent l="0" t="0" r="0" b="0"/>
            <wp:wrapNone/>
            <wp:docPr id="12" name="Gráfico 201" descr="marcador-de-posición-de-logotipo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áfico 201" descr="marcador-de-posición-de-logotip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303" cy="567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63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F1A877E" wp14:editId="77CCD2BF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F9831" id="Rectángulo 2" o:spid="_x0000_s1026" alt="rectángulo de color" style="position:absolute;margin-left:-58.7pt;margin-top:525pt;width:611.1pt;height:316.5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" fillcolor="#64c9fc [1300]" stroked="f" strokeweight="2pt">
                <w10:wrap anchory="page"/>
              </v:rect>
            </w:pict>
          </mc:Fallback>
        </mc:AlternateContent>
      </w:r>
      <w:r w:rsidRPr="0061239A">
        <w:rPr>
          <w:noProof/>
          <w:color w:val="auto"/>
          <w:lang w:bidi="es-ES"/>
        </w:rPr>
        <w:br w:type="page"/>
      </w:r>
      <w:r>
        <w:rPr>
          <w:noProof/>
          <w:color w:val="auto"/>
          <w:lang w:bidi="es-ES"/>
        </w:rPr>
        <w:lastRenderedPageBreak/>
        <w:t>11</w:t>
      </w:r>
      <w:r>
        <w:rPr>
          <w:noProof/>
          <w:color w:val="auto"/>
          <w:lang w:bidi="es-ES"/>
        </w:rPr>
        <w:t xml:space="preserve">. </w:t>
      </w:r>
      <w:r>
        <w:rPr>
          <w:noProof/>
          <w:color w:val="auto"/>
        </w:rPr>
        <w:t>GESTION DEL PROYECTO (</w:t>
      </w:r>
      <w:r>
        <w:rPr>
          <w:noProof/>
          <w:color w:val="auto"/>
        </w:rPr>
        <w:t>FASE DE EJECUCION)</w:t>
      </w:r>
    </w:p>
    <w:p w14:paraId="5577BEDE" w14:textId="3D5C90CA" w:rsidR="00D84DEC" w:rsidRDefault="00D84DEC" w:rsidP="00D84DEC">
      <w:pPr>
        <w:jc w:val="both"/>
        <w:rPr>
          <w:noProof/>
          <w:color w:val="auto"/>
        </w:rPr>
      </w:pPr>
      <w:r>
        <w:rPr>
          <w:noProof/>
          <w:color w:val="auto"/>
        </w:rPr>
        <w:tab/>
        <w:t>11.1. SEGUIMIENTO Y CONTROL / VALIDACION DE LOS SPRINTS</w:t>
      </w:r>
    </w:p>
    <w:p w14:paraId="03AB2CEA" w14:textId="61ACDE4A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3FD8BA63" wp14:editId="2DAECC99">
            <wp:extent cx="6371590" cy="3583940"/>
            <wp:effectExtent l="0" t="0" r="0" b="0"/>
            <wp:docPr id="466396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96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4518" w14:textId="5A6507EB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70ED9F81" wp14:editId="6B59AD7E">
            <wp:extent cx="6371590" cy="3583940"/>
            <wp:effectExtent l="0" t="0" r="0" b="0"/>
            <wp:docPr id="721010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102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849A" w14:textId="59432F84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lastRenderedPageBreak/>
        <w:drawing>
          <wp:inline distT="0" distB="0" distL="0" distR="0" wp14:anchorId="0182BD43" wp14:editId="1FECE6C3">
            <wp:extent cx="6371590" cy="3583940"/>
            <wp:effectExtent l="0" t="0" r="0" b="0"/>
            <wp:docPr id="804400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003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08E9" w14:textId="5398F7A5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2E615AD8" wp14:editId="72018A36">
            <wp:extent cx="6371590" cy="3583940"/>
            <wp:effectExtent l="0" t="0" r="0" b="0"/>
            <wp:docPr id="964168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686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EE5A" w14:textId="58EF768C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lastRenderedPageBreak/>
        <w:drawing>
          <wp:inline distT="0" distB="0" distL="0" distR="0" wp14:anchorId="75A3B864" wp14:editId="7A4331B5">
            <wp:extent cx="6371590" cy="3583940"/>
            <wp:effectExtent l="0" t="0" r="0" b="0"/>
            <wp:docPr id="1326758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589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B284" w14:textId="7B39B65B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7015BC76" wp14:editId="7FF53A7A">
            <wp:extent cx="6371590" cy="3583940"/>
            <wp:effectExtent l="0" t="0" r="0" b="0"/>
            <wp:docPr id="1455645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45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E72B" w14:textId="632B0685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lastRenderedPageBreak/>
        <w:drawing>
          <wp:inline distT="0" distB="0" distL="0" distR="0" wp14:anchorId="04A5FD94" wp14:editId="7EB1636E">
            <wp:extent cx="6371590" cy="3583940"/>
            <wp:effectExtent l="0" t="0" r="0" b="0"/>
            <wp:docPr id="1600122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22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9442" w14:textId="2072DC62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717D6ED8" wp14:editId="4F3873BB">
            <wp:extent cx="6371590" cy="3583940"/>
            <wp:effectExtent l="0" t="0" r="0" b="0"/>
            <wp:docPr id="2056725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252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41B8" w14:textId="77777777" w:rsidR="00856A8D" w:rsidRDefault="00856A8D" w:rsidP="00D84DEC">
      <w:pPr>
        <w:jc w:val="both"/>
        <w:rPr>
          <w:noProof/>
          <w:color w:val="auto"/>
        </w:rPr>
      </w:pPr>
    </w:p>
    <w:p w14:paraId="145F9ACC" w14:textId="77777777" w:rsidR="00856A8D" w:rsidRDefault="00856A8D" w:rsidP="00D84DEC">
      <w:pPr>
        <w:jc w:val="both"/>
        <w:rPr>
          <w:noProof/>
          <w:color w:val="auto"/>
        </w:rPr>
      </w:pPr>
    </w:p>
    <w:p w14:paraId="61C3F12D" w14:textId="77777777" w:rsidR="00856A8D" w:rsidRDefault="00856A8D" w:rsidP="00D84DEC">
      <w:pPr>
        <w:jc w:val="both"/>
        <w:rPr>
          <w:noProof/>
          <w:color w:val="auto"/>
        </w:rPr>
      </w:pPr>
    </w:p>
    <w:p w14:paraId="18B4C401" w14:textId="77777777" w:rsidR="00856A8D" w:rsidRDefault="00856A8D" w:rsidP="00D84DEC">
      <w:pPr>
        <w:jc w:val="both"/>
        <w:rPr>
          <w:noProof/>
          <w:color w:val="auto"/>
        </w:rPr>
      </w:pPr>
    </w:p>
    <w:p w14:paraId="6DD800F7" w14:textId="77777777" w:rsidR="00856A8D" w:rsidRDefault="00856A8D" w:rsidP="00D84DEC">
      <w:pPr>
        <w:jc w:val="both"/>
        <w:rPr>
          <w:noProof/>
          <w:color w:val="auto"/>
        </w:rPr>
      </w:pPr>
    </w:p>
    <w:p w14:paraId="1C6EDBB7" w14:textId="77777777" w:rsidR="00856A8D" w:rsidRDefault="00856A8D" w:rsidP="00D84DEC">
      <w:pPr>
        <w:jc w:val="both"/>
        <w:rPr>
          <w:noProof/>
          <w:color w:val="auto"/>
        </w:rPr>
      </w:pPr>
    </w:p>
    <w:p w14:paraId="3842F556" w14:textId="77777777" w:rsidR="00856A8D" w:rsidRDefault="00856A8D" w:rsidP="00D84DEC">
      <w:pPr>
        <w:jc w:val="both"/>
        <w:rPr>
          <w:noProof/>
          <w:color w:val="auto"/>
        </w:rPr>
      </w:pPr>
    </w:p>
    <w:p w14:paraId="691DF350" w14:textId="20BD4FE9" w:rsidR="00D84DEC" w:rsidRDefault="00D84DEC" w:rsidP="00D84DEC">
      <w:pPr>
        <w:jc w:val="both"/>
        <w:rPr>
          <w:noProof/>
          <w:color w:val="auto"/>
        </w:rPr>
      </w:pPr>
      <w:r>
        <w:rPr>
          <w:noProof/>
          <w:color w:val="auto"/>
        </w:rPr>
        <w:lastRenderedPageBreak/>
        <w:tab/>
        <w:t>11.2. CARTA GRANT / SCRUM BOARD</w:t>
      </w:r>
    </w:p>
    <w:p w14:paraId="2CAB94A3" w14:textId="1636CDB5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4F7E61A9" wp14:editId="33924031">
            <wp:extent cx="6371590" cy="3583940"/>
            <wp:effectExtent l="0" t="0" r="0" b="0"/>
            <wp:docPr id="1874834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49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CE43" w14:textId="759108B0" w:rsidR="00D84DEC" w:rsidRDefault="00D84DEC" w:rsidP="00D84DEC">
      <w:pPr>
        <w:jc w:val="both"/>
        <w:rPr>
          <w:noProof/>
          <w:color w:val="auto"/>
        </w:rPr>
      </w:pPr>
      <w:r>
        <w:rPr>
          <w:noProof/>
          <w:color w:val="auto"/>
        </w:rPr>
        <w:tab/>
        <w:t>11.3. GESTION DE CAMBIO / MANTENIMIENTO DEL PRODUCT BACKLOG</w:t>
      </w:r>
    </w:p>
    <w:p w14:paraId="5C12438F" w14:textId="22EC648B" w:rsidR="00A939D9" w:rsidRDefault="00A939D9" w:rsidP="00D84DEC">
      <w:pPr>
        <w:jc w:val="both"/>
        <w:rPr>
          <w:noProof/>
          <w:color w:val="auto"/>
        </w:rPr>
      </w:pPr>
      <w:r w:rsidRPr="00A939D9">
        <w:drawing>
          <wp:inline distT="0" distB="0" distL="0" distR="0" wp14:anchorId="71EDF15A" wp14:editId="02C4C493">
            <wp:extent cx="6371590" cy="2969895"/>
            <wp:effectExtent l="0" t="0" r="0" b="1905"/>
            <wp:docPr id="849237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CFB5" w14:textId="77777777" w:rsidR="00A939D9" w:rsidRDefault="00A939D9" w:rsidP="00D84DEC">
      <w:pPr>
        <w:jc w:val="both"/>
        <w:rPr>
          <w:noProof/>
          <w:color w:val="auto"/>
        </w:rPr>
      </w:pPr>
    </w:p>
    <w:p w14:paraId="3E3EDF0A" w14:textId="77777777" w:rsidR="00A939D9" w:rsidRDefault="00A939D9" w:rsidP="00D84DEC">
      <w:pPr>
        <w:jc w:val="both"/>
        <w:rPr>
          <w:noProof/>
          <w:color w:val="auto"/>
        </w:rPr>
      </w:pPr>
    </w:p>
    <w:p w14:paraId="3A6BEC90" w14:textId="77777777" w:rsidR="00A939D9" w:rsidRDefault="00A939D9" w:rsidP="00D84DEC">
      <w:pPr>
        <w:jc w:val="both"/>
        <w:rPr>
          <w:noProof/>
          <w:color w:val="auto"/>
        </w:rPr>
      </w:pPr>
    </w:p>
    <w:p w14:paraId="31543DB0" w14:textId="77777777" w:rsidR="00A939D9" w:rsidRDefault="00A939D9" w:rsidP="00D84DEC">
      <w:pPr>
        <w:jc w:val="both"/>
        <w:rPr>
          <w:noProof/>
          <w:color w:val="auto"/>
        </w:rPr>
      </w:pPr>
    </w:p>
    <w:p w14:paraId="38F94A61" w14:textId="77777777" w:rsidR="00A939D9" w:rsidRDefault="00A939D9" w:rsidP="00D84DEC">
      <w:pPr>
        <w:jc w:val="both"/>
        <w:rPr>
          <w:noProof/>
          <w:color w:val="auto"/>
        </w:rPr>
      </w:pPr>
    </w:p>
    <w:p w14:paraId="03CC8E06" w14:textId="77777777" w:rsidR="00A939D9" w:rsidRDefault="00A939D9" w:rsidP="00D84DEC">
      <w:pPr>
        <w:jc w:val="both"/>
        <w:rPr>
          <w:noProof/>
          <w:color w:val="auto"/>
        </w:rPr>
      </w:pPr>
    </w:p>
    <w:p w14:paraId="68CD7437" w14:textId="77777777" w:rsidR="00A939D9" w:rsidRDefault="00A939D9" w:rsidP="00D84DEC">
      <w:pPr>
        <w:jc w:val="both"/>
        <w:rPr>
          <w:noProof/>
          <w:color w:val="auto"/>
        </w:rPr>
      </w:pPr>
    </w:p>
    <w:p w14:paraId="75635EEE" w14:textId="500A49CC" w:rsidR="00D84DEC" w:rsidRDefault="00D84DEC" w:rsidP="00D84DEC">
      <w:pPr>
        <w:jc w:val="both"/>
        <w:rPr>
          <w:noProof/>
          <w:color w:val="auto"/>
        </w:rPr>
      </w:pPr>
      <w:r>
        <w:rPr>
          <w:noProof/>
          <w:color w:val="auto"/>
        </w:rPr>
        <w:lastRenderedPageBreak/>
        <w:tab/>
        <w:t>11.4. PRUEBAS DE ACEPTACION</w:t>
      </w:r>
    </w:p>
    <w:p w14:paraId="27B5D3AD" w14:textId="34CA6887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5418C009" wp14:editId="34FA48EC">
            <wp:extent cx="6371590" cy="3583940"/>
            <wp:effectExtent l="0" t="0" r="0" b="0"/>
            <wp:docPr id="2052757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57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4110" w14:textId="58E031A3" w:rsidR="00856A8D" w:rsidRDefault="00856A8D" w:rsidP="00D84DEC">
      <w:pPr>
        <w:jc w:val="both"/>
        <w:rPr>
          <w:noProof/>
          <w:color w:val="auto"/>
        </w:rPr>
      </w:pPr>
      <w:r>
        <w:rPr>
          <w:noProof/>
        </w:rPr>
        <w:drawing>
          <wp:inline distT="0" distB="0" distL="0" distR="0" wp14:anchorId="2BDD16E7" wp14:editId="1CC98BAF">
            <wp:extent cx="6371590" cy="3583940"/>
            <wp:effectExtent l="0" t="0" r="0" b="0"/>
            <wp:docPr id="1303625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258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E543" w14:textId="215DBE93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6DF7212A" w14:textId="77777777" w:rsidR="00D84DEC" w:rsidRDefault="00D84DEC" w:rsidP="00D84DEC">
      <w:pPr>
        <w:jc w:val="both"/>
        <w:rPr>
          <w:noProof/>
          <w:color w:val="auto"/>
        </w:rPr>
      </w:pPr>
    </w:p>
    <w:p w14:paraId="3CC042C4" w14:textId="3262A143" w:rsidR="00D84DEC" w:rsidRDefault="00D84DEC" w:rsidP="00D84DEC">
      <w:pPr>
        <w:jc w:val="both"/>
        <w:rPr>
          <w:noProof/>
          <w:color w:val="auto"/>
        </w:rPr>
      </w:pPr>
      <w:r>
        <w:rPr>
          <w:noProof/>
          <w:color w:val="auto"/>
        </w:rPr>
        <w:t>1</w:t>
      </w:r>
      <w:r>
        <w:rPr>
          <w:noProof/>
          <w:color w:val="auto"/>
        </w:rPr>
        <w:t>2</w:t>
      </w:r>
      <w:r>
        <w:rPr>
          <w:noProof/>
          <w:color w:val="auto"/>
        </w:rPr>
        <w:t xml:space="preserve">. </w:t>
      </w:r>
      <w:r w:rsidRPr="0061239A">
        <w:rPr>
          <w:noProof/>
          <w:color w:val="auto"/>
        </w:rPr>
        <w:t>DESARROLLO DEL SOFTWARE</w:t>
      </w:r>
    </w:p>
    <w:p w14:paraId="36CE3272" w14:textId="56A3FDBA" w:rsidR="00D84DEC" w:rsidRDefault="00D84DEC" w:rsidP="00D84DEC">
      <w:pPr>
        <w:ind w:firstLine="720"/>
        <w:jc w:val="both"/>
        <w:rPr>
          <w:noProof/>
          <w:color w:val="auto"/>
        </w:rPr>
      </w:pPr>
      <w:r>
        <w:rPr>
          <w:noProof/>
          <w:color w:val="auto"/>
        </w:rPr>
        <w:t>1</w:t>
      </w:r>
      <w:r>
        <w:rPr>
          <w:noProof/>
          <w:color w:val="auto"/>
        </w:rPr>
        <w:t>2</w:t>
      </w:r>
      <w:r>
        <w:rPr>
          <w:noProof/>
          <w:color w:val="auto"/>
        </w:rPr>
        <w:t>.1. IMPLEMENTACION DE LA ARQUITECTURA DEL SOFTWARE</w:t>
      </w:r>
    </w:p>
    <w:p w14:paraId="1F71FFB4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736B7062" w14:textId="77777777" w:rsidR="00D84DEC" w:rsidRDefault="00D84DEC" w:rsidP="00D84DEC">
      <w:pPr>
        <w:ind w:firstLine="720"/>
        <w:jc w:val="both"/>
        <w:rPr>
          <w:noProof/>
          <w:color w:val="auto"/>
        </w:rPr>
      </w:pPr>
      <w:r w:rsidRPr="00056EEE">
        <w:rPr>
          <w:noProof/>
          <w:color w:val="auto"/>
        </w:rPr>
        <w:lastRenderedPageBreak/>
        <w:drawing>
          <wp:anchor distT="0" distB="0" distL="114300" distR="114300" simplePos="0" relativeHeight="251680768" behindDoc="0" locked="0" layoutInCell="1" allowOverlap="1" wp14:anchorId="7EA5EEC6" wp14:editId="3EC62F52">
            <wp:simplePos x="0" y="0"/>
            <wp:positionH relativeFrom="margin">
              <wp:posOffset>278784</wp:posOffset>
            </wp:positionH>
            <wp:positionV relativeFrom="paragraph">
              <wp:posOffset>273240</wp:posOffset>
            </wp:positionV>
            <wp:extent cx="5704205" cy="2978785"/>
            <wp:effectExtent l="0" t="0" r="0" b="0"/>
            <wp:wrapSquare wrapText="bothSides"/>
            <wp:docPr id="488050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5052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35131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0F0EACBB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41053303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7F82D2F4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58E3C4D0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3502483D" w14:textId="63410147" w:rsidR="00D84DEC" w:rsidRDefault="00D84DEC" w:rsidP="00D84DEC">
      <w:pPr>
        <w:ind w:firstLine="720"/>
        <w:jc w:val="both"/>
        <w:rPr>
          <w:noProof/>
          <w:color w:val="auto"/>
        </w:rPr>
      </w:pPr>
      <w:r>
        <w:rPr>
          <w:noProof/>
          <w:color w:val="auto"/>
        </w:rPr>
        <w:t>1</w:t>
      </w:r>
      <w:r>
        <w:rPr>
          <w:noProof/>
          <w:color w:val="auto"/>
        </w:rPr>
        <w:t>2</w:t>
      </w:r>
      <w:r>
        <w:rPr>
          <w:noProof/>
          <w:color w:val="auto"/>
        </w:rPr>
        <w:t>.2. CREACION DE LA BASE DE DATOS</w:t>
      </w:r>
    </w:p>
    <w:p w14:paraId="339A1C7C" w14:textId="77777777" w:rsidR="00D84DEC" w:rsidRDefault="00D84DEC" w:rsidP="00D84DEC">
      <w:pPr>
        <w:ind w:firstLine="720"/>
        <w:jc w:val="both"/>
        <w:rPr>
          <w:noProof/>
          <w:color w:val="auto"/>
        </w:rPr>
      </w:pPr>
      <w:r w:rsidRPr="007D334D">
        <w:rPr>
          <w:noProof/>
          <w:color w:val="auto"/>
        </w:rPr>
        <w:lastRenderedPageBreak/>
        <w:drawing>
          <wp:anchor distT="0" distB="0" distL="114300" distR="114300" simplePos="0" relativeHeight="251663360" behindDoc="0" locked="0" layoutInCell="1" allowOverlap="1" wp14:anchorId="54122D56" wp14:editId="58622032">
            <wp:simplePos x="0" y="0"/>
            <wp:positionH relativeFrom="margin">
              <wp:posOffset>-398301</wp:posOffset>
            </wp:positionH>
            <wp:positionV relativeFrom="paragraph">
              <wp:posOffset>250442</wp:posOffset>
            </wp:positionV>
            <wp:extent cx="7216775" cy="5451475"/>
            <wp:effectExtent l="0" t="0" r="3175" b="0"/>
            <wp:wrapSquare wrapText="bothSides"/>
            <wp:docPr id="1167454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5474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6775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39019" w14:textId="77777777" w:rsidR="00D84DEC" w:rsidRDefault="00D84DEC" w:rsidP="00D84DEC">
      <w:pPr>
        <w:ind w:firstLine="720"/>
        <w:jc w:val="both"/>
        <w:rPr>
          <w:noProof/>
          <w:color w:val="auto"/>
        </w:rPr>
      </w:pPr>
      <w:r w:rsidRPr="007D334D">
        <w:rPr>
          <w:noProof/>
          <w:color w:val="auto"/>
        </w:rPr>
        <w:drawing>
          <wp:anchor distT="0" distB="0" distL="114300" distR="114300" simplePos="0" relativeHeight="251664384" behindDoc="0" locked="0" layoutInCell="1" allowOverlap="1" wp14:anchorId="477A03D7" wp14:editId="2EF23B9A">
            <wp:simplePos x="0" y="0"/>
            <wp:positionH relativeFrom="column">
              <wp:posOffset>-307975</wp:posOffset>
            </wp:positionH>
            <wp:positionV relativeFrom="paragraph">
              <wp:posOffset>5765165</wp:posOffset>
            </wp:positionV>
            <wp:extent cx="7209790" cy="2483485"/>
            <wp:effectExtent l="0" t="0" r="0" b="0"/>
            <wp:wrapSquare wrapText="bothSides"/>
            <wp:docPr id="1594080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031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79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BDAC2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75042FD9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3CAC7CD6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403DF1E3" w14:textId="5FF3B012" w:rsidR="00D84DEC" w:rsidRDefault="00D84DEC" w:rsidP="00D84DEC">
      <w:pPr>
        <w:ind w:firstLine="720"/>
        <w:jc w:val="both"/>
        <w:rPr>
          <w:noProof/>
          <w:color w:val="auto"/>
        </w:rPr>
      </w:pPr>
      <w:r w:rsidRPr="008C3775">
        <w:rPr>
          <w:noProof/>
          <w:color w:val="auto"/>
        </w:rPr>
        <w:drawing>
          <wp:anchor distT="0" distB="0" distL="114300" distR="114300" simplePos="0" relativeHeight="251665408" behindDoc="0" locked="0" layoutInCell="1" allowOverlap="1" wp14:anchorId="1DE55D63" wp14:editId="033C5BA9">
            <wp:simplePos x="0" y="0"/>
            <wp:positionH relativeFrom="margin">
              <wp:align>left</wp:align>
            </wp:positionH>
            <wp:positionV relativeFrom="paragraph">
              <wp:posOffset>471682</wp:posOffset>
            </wp:positionV>
            <wp:extent cx="6146800" cy="5581015"/>
            <wp:effectExtent l="0" t="0" r="6350" b="635"/>
            <wp:wrapSquare wrapText="bothSides"/>
            <wp:docPr id="216562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6223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</w:rPr>
        <w:t>1</w:t>
      </w:r>
      <w:r>
        <w:rPr>
          <w:noProof/>
          <w:color w:val="auto"/>
        </w:rPr>
        <w:t>2.3</w:t>
      </w:r>
      <w:r>
        <w:rPr>
          <w:noProof/>
          <w:color w:val="auto"/>
        </w:rPr>
        <w:t>. IMPLEMENTACION DE LIBRERIAS Y DEPENDENCIAS</w:t>
      </w:r>
    </w:p>
    <w:p w14:paraId="23756AA2" w14:textId="77777777" w:rsidR="00D84DEC" w:rsidRDefault="00D84DEC" w:rsidP="00D84DEC">
      <w:pPr>
        <w:rPr>
          <w:noProof/>
          <w:color w:val="auto"/>
        </w:rPr>
      </w:pPr>
      <w:r w:rsidRPr="002117AB">
        <w:rPr>
          <w:noProof/>
          <w:color w:val="auto"/>
        </w:rPr>
        <w:lastRenderedPageBreak/>
        <w:drawing>
          <wp:anchor distT="0" distB="0" distL="114300" distR="114300" simplePos="0" relativeHeight="251667456" behindDoc="0" locked="0" layoutInCell="1" allowOverlap="1" wp14:anchorId="3D951AD1" wp14:editId="1C329527">
            <wp:simplePos x="0" y="0"/>
            <wp:positionH relativeFrom="column">
              <wp:posOffset>3237837</wp:posOffset>
            </wp:positionH>
            <wp:positionV relativeFrom="paragraph">
              <wp:posOffset>30701</wp:posOffset>
            </wp:positionV>
            <wp:extent cx="3355975" cy="3816350"/>
            <wp:effectExtent l="0" t="0" r="0" b="0"/>
            <wp:wrapSquare wrapText="bothSides"/>
            <wp:docPr id="1793950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5068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334D">
        <w:rPr>
          <w:noProof/>
          <w:color w:val="auto"/>
        </w:rPr>
        <w:drawing>
          <wp:inline distT="0" distB="0" distL="0" distR="0" wp14:anchorId="5B90BFC0" wp14:editId="5B1906A2">
            <wp:extent cx="2885089" cy="3897070"/>
            <wp:effectExtent l="0" t="0" r="0" b="8255"/>
            <wp:docPr id="697084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84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4767" cy="392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822B" w14:textId="77777777" w:rsidR="00D84DEC" w:rsidRDefault="00D84DEC" w:rsidP="00D84DEC">
      <w:pPr>
        <w:ind w:firstLine="720"/>
        <w:jc w:val="center"/>
        <w:rPr>
          <w:noProof/>
          <w:color w:val="auto"/>
        </w:rPr>
      </w:pPr>
    </w:p>
    <w:p w14:paraId="11F6AA1A" w14:textId="50ED82F5" w:rsidR="00D84DEC" w:rsidRDefault="00D84DEC" w:rsidP="00D84DEC">
      <w:pPr>
        <w:ind w:firstLine="720"/>
        <w:jc w:val="both"/>
        <w:rPr>
          <w:noProof/>
          <w:color w:val="auto"/>
        </w:rPr>
      </w:pPr>
      <w:r w:rsidRPr="007D334D">
        <w:rPr>
          <w:noProof/>
          <w:color w:val="auto"/>
        </w:rPr>
        <w:drawing>
          <wp:anchor distT="0" distB="0" distL="114300" distR="114300" simplePos="0" relativeHeight="251668480" behindDoc="0" locked="0" layoutInCell="1" allowOverlap="1" wp14:anchorId="6A20658B" wp14:editId="77E46686">
            <wp:simplePos x="0" y="0"/>
            <wp:positionH relativeFrom="column">
              <wp:posOffset>-332740</wp:posOffset>
            </wp:positionH>
            <wp:positionV relativeFrom="paragraph">
              <wp:posOffset>288290</wp:posOffset>
            </wp:positionV>
            <wp:extent cx="3029585" cy="3970020"/>
            <wp:effectExtent l="0" t="0" r="0" b="0"/>
            <wp:wrapSquare wrapText="bothSides"/>
            <wp:docPr id="583447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4792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</w:rPr>
        <w:t>1</w:t>
      </w:r>
      <w:r>
        <w:rPr>
          <w:noProof/>
          <w:color w:val="auto"/>
        </w:rPr>
        <w:t>2</w:t>
      </w:r>
      <w:r>
        <w:rPr>
          <w:noProof/>
          <w:color w:val="auto"/>
        </w:rPr>
        <w:t>.4. CODIFICACION DEL BACK-END</w:t>
      </w:r>
    </w:p>
    <w:p w14:paraId="3EE8724D" w14:textId="77777777" w:rsidR="00D84DEC" w:rsidRDefault="00D84DEC" w:rsidP="00D84DEC">
      <w:pPr>
        <w:ind w:firstLine="720"/>
        <w:rPr>
          <w:noProof/>
          <w:color w:val="auto"/>
        </w:rPr>
      </w:pPr>
      <w:r w:rsidRPr="002117AB">
        <w:rPr>
          <w:noProof/>
          <w:color w:val="auto"/>
        </w:rPr>
        <w:drawing>
          <wp:anchor distT="0" distB="0" distL="114300" distR="114300" simplePos="0" relativeHeight="251669504" behindDoc="0" locked="0" layoutInCell="1" allowOverlap="1" wp14:anchorId="103E2B81" wp14:editId="3C179B0D">
            <wp:simplePos x="0" y="0"/>
            <wp:positionH relativeFrom="column">
              <wp:posOffset>2800350</wp:posOffset>
            </wp:positionH>
            <wp:positionV relativeFrom="paragraph">
              <wp:posOffset>70485</wp:posOffset>
            </wp:positionV>
            <wp:extent cx="1924050" cy="1947545"/>
            <wp:effectExtent l="0" t="0" r="0" b="0"/>
            <wp:wrapSquare wrapText="bothSides"/>
            <wp:docPr id="191320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0983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5B90E" w14:textId="77777777" w:rsidR="00D84DEC" w:rsidRDefault="00D84DEC" w:rsidP="00D84DEC">
      <w:pPr>
        <w:ind w:firstLine="720"/>
        <w:jc w:val="center"/>
        <w:rPr>
          <w:noProof/>
          <w:color w:val="auto"/>
        </w:rPr>
      </w:pPr>
    </w:p>
    <w:p w14:paraId="1D493A0F" w14:textId="77777777" w:rsidR="00D84DEC" w:rsidRDefault="00D84DEC" w:rsidP="00D84DEC">
      <w:pPr>
        <w:ind w:firstLine="720"/>
        <w:jc w:val="center"/>
        <w:rPr>
          <w:noProof/>
          <w:color w:val="auto"/>
        </w:rPr>
      </w:pPr>
    </w:p>
    <w:p w14:paraId="1D45218D" w14:textId="77777777" w:rsidR="00D84DEC" w:rsidRDefault="00D84DEC" w:rsidP="00D84DEC">
      <w:pPr>
        <w:ind w:firstLine="720"/>
        <w:jc w:val="center"/>
        <w:rPr>
          <w:noProof/>
          <w:color w:val="auto"/>
        </w:rPr>
      </w:pPr>
    </w:p>
    <w:p w14:paraId="0024D85F" w14:textId="77777777" w:rsidR="00D84DEC" w:rsidRDefault="00D84DEC" w:rsidP="00D84DEC">
      <w:pPr>
        <w:ind w:firstLine="720"/>
        <w:jc w:val="center"/>
        <w:rPr>
          <w:noProof/>
          <w:color w:val="auto"/>
        </w:rPr>
      </w:pPr>
      <w:r w:rsidRPr="002117AB">
        <w:rPr>
          <w:noProof/>
          <w:color w:val="auto"/>
        </w:rPr>
        <w:drawing>
          <wp:anchor distT="0" distB="0" distL="114300" distR="114300" simplePos="0" relativeHeight="251670528" behindDoc="0" locked="0" layoutInCell="1" allowOverlap="1" wp14:anchorId="70A41B7C" wp14:editId="62BF551D">
            <wp:simplePos x="0" y="0"/>
            <wp:positionH relativeFrom="margin">
              <wp:posOffset>4630227</wp:posOffset>
            </wp:positionH>
            <wp:positionV relativeFrom="paragraph">
              <wp:posOffset>260295</wp:posOffset>
            </wp:positionV>
            <wp:extent cx="2067213" cy="2133898"/>
            <wp:effectExtent l="0" t="0" r="0" b="0"/>
            <wp:wrapSquare wrapText="bothSides"/>
            <wp:docPr id="1543677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7728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D6631" w14:textId="77777777" w:rsidR="00D84DEC" w:rsidRDefault="00D84DEC" w:rsidP="00D84DEC">
      <w:pPr>
        <w:ind w:firstLine="720"/>
        <w:jc w:val="center"/>
        <w:rPr>
          <w:noProof/>
          <w:color w:val="auto"/>
        </w:rPr>
      </w:pPr>
    </w:p>
    <w:p w14:paraId="6B9629AF" w14:textId="77777777" w:rsidR="00D84DEC" w:rsidRDefault="00D84DEC" w:rsidP="00D84DEC">
      <w:pPr>
        <w:ind w:firstLine="720"/>
        <w:jc w:val="center"/>
        <w:rPr>
          <w:noProof/>
          <w:color w:val="auto"/>
        </w:rPr>
      </w:pPr>
      <w:r w:rsidRPr="002117AB">
        <w:rPr>
          <w:noProof/>
          <w:color w:val="auto"/>
        </w:rPr>
        <w:drawing>
          <wp:anchor distT="0" distB="0" distL="114300" distR="114300" simplePos="0" relativeHeight="251671552" behindDoc="0" locked="0" layoutInCell="1" allowOverlap="1" wp14:anchorId="6131171E" wp14:editId="3350D515">
            <wp:simplePos x="0" y="0"/>
            <wp:positionH relativeFrom="column">
              <wp:posOffset>2649496</wp:posOffset>
            </wp:positionH>
            <wp:positionV relativeFrom="paragraph">
              <wp:posOffset>238457</wp:posOffset>
            </wp:positionV>
            <wp:extent cx="1971950" cy="1886213"/>
            <wp:effectExtent l="0" t="0" r="9525" b="0"/>
            <wp:wrapSquare wrapText="bothSides"/>
            <wp:docPr id="1064882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8268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A1C87" w14:textId="77777777" w:rsidR="00D84DEC" w:rsidRDefault="00D84DEC" w:rsidP="00D84DEC">
      <w:pPr>
        <w:ind w:firstLine="720"/>
        <w:jc w:val="center"/>
        <w:rPr>
          <w:noProof/>
          <w:color w:val="auto"/>
        </w:rPr>
      </w:pPr>
    </w:p>
    <w:p w14:paraId="36B54DEC" w14:textId="77777777" w:rsidR="00D84DEC" w:rsidRDefault="00D84DEC" w:rsidP="00D84DEC">
      <w:pPr>
        <w:ind w:firstLine="720"/>
        <w:jc w:val="center"/>
        <w:rPr>
          <w:noProof/>
          <w:color w:val="auto"/>
        </w:rPr>
      </w:pPr>
    </w:p>
    <w:p w14:paraId="647B1958" w14:textId="77777777" w:rsidR="00D84DEC" w:rsidRDefault="00D84DEC" w:rsidP="00D84DEC">
      <w:pPr>
        <w:ind w:firstLine="720"/>
        <w:jc w:val="center"/>
        <w:rPr>
          <w:noProof/>
          <w:color w:val="auto"/>
        </w:rPr>
      </w:pPr>
    </w:p>
    <w:p w14:paraId="6188312A" w14:textId="77777777" w:rsidR="00D84DEC" w:rsidRDefault="00D84DEC" w:rsidP="00D84DEC">
      <w:pPr>
        <w:ind w:firstLine="720"/>
        <w:jc w:val="center"/>
        <w:rPr>
          <w:noProof/>
          <w:color w:val="auto"/>
        </w:rPr>
      </w:pPr>
    </w:p>
    <w:p w14:paraId="40D2FD30" w14:textId="77777777" w:rsidR="00D84DEC" w:rsidRDefault="00D84DEC" w:rsidP="00D84DEC">
      <w:pPr>
        <w:ind w:firstLine="720"/>
        <w:jc w:val="center"/>
        <w:rPr>
          <w:noProof/>
          <w:color w:val="auto"/>
        </w:rPr>
      </w:pPr>
      <w:r w:rsidRPr="007D334D">
        <w:rPr>
          <w:noProof/>
          <w:color w:val="auto"/>
        </w:rPr>
        <w:lastRenderedPageBreak/>
        <w:drawing>
          <wp:anchor distT="0" distB="0" distL="114300" distR="114300" simplePos="0" relativeHeight="251666432" behindDoc="0" locked="0" layoutInCell="1" allowOverlap="1" wp14:anchorId="3F0B51C8" wp14:editId="304D469D">
            <wp:simplePos x="0" y="0"/>
            <wp:positionH relativeFrom="margin">
              <wp:align>right</wp:align>
            </wp:positionH>
            <wp:positionV relativeFrom="paragraph">
              <wp:posOffset>56</wp:posOffset>
            </wp:positionV>
            <wp:extent cx="6371590" cy="3381375"/>
            <wp:effectExtent l="0" t="0" r="0" b="9525"/>
            <wp:wrapSquare wrapText="bothSides"/>
            <wp:docPr id="59339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981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7E79C" w14:textId="39BB89DD" w:rsidR="00D84DEC" w:rsidRDefault="00D84DEC" w:rsidP="00D84DEC">
      <w:pPr>
        <w:ind w:firstLine="720"/>
        <w:jc w:val="both"/>
        <w:rPr>
          <w:noProof/>
          <w:color w:val="auto"/>
        </w:rPr>
      </w:pPr>
      <w:r w:rsidRPr="002117AB">
        <w:rPr>
          <w:noProof/>
          <w:color w:val="auto"/>
        </w:rPr>
        <w:drawing>
          <wp:anchor distT="0" distB="0" distL="114300" distR="114300" simplePos="0" relativeHeight="251672576" behindDoc="0" locked="0" layoutInCell="1" allowOverlap="1" wp14:anchorId="1F9AD086" wp14:editId="167DD553">
            <wp:simplePos x="0" y="0"/>
            <wp:positionH relativeFrom="margin">
              <wp:align>center</wp:align>
            </wp:positionH>
            <wp:positionV relativeFrom="paragraph">
              <wp:posOffset>281995</wp:posOffset>
            </wp:positionV>
            <wp:extent cx="7251065" cy="3432810"/>
            <wp:effectExtent l="0" t="0" r="6985" b="0"/>
            <wp:wrapSquare wrapText="bothSides"/>
            <wp:docPr id="1875772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7299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</w:rPr>
        <w:t>1</w:t>
      </w:r>
      <w:r>
        <w:rPr>
          <w:noProof/>
          <w:color w:val="auto"/>
        </w:rPr>
        <w:t>2</w:t>
      </w:r>
      <w:r>
        <w:rPr>
          <w:noProof/>
          <w:color w:val="auto"/>
        </w:rPr>
        <w:t>.5. CODIFICACION DEL FRONT-END</w:t>
      </w:r>
    </w:p>
    <w:p w14:paraId="568D4F52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0628DC2D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68936696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79D38A31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436963C0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3D249098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3ECBFAE0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32642D2E" w14:textId="77777777" w:rsidR="00D84DEC" w:rsidRDefault="00D84DEC" w:rsidP="00D84DEC">
      <w:pPr>
        <w:ind w:firstLine="720"/>
        <w:jc w:val="both"/>
        <w:rPr>
          <w:noProof/>
          <w:color w:val="auto"/>
        </w:rPr>
      </w:pPr>
      <w:r w:rsidRPr="002117AB">
        <w:rPr>
          <w:noProof/>
          <w:color w:val="auto"/>
        </w:rPr>
        <w:lastRenderedPageBreak/>
        <w:drawing>
          <wp:anchor distT="0" distB="0" distL="114300" distR="114300" simplePos="0" relativeHeight="251674624" behindDoc="0" locked="0" layoutInCell="1" allowOverlap="1" wp14:anchorId="24497458" wp14:editId="31012A70">
            <wp:simplePos x="0" y="0"/>
            <wp:positionH relativeFrom="margin">
              <wp:align>center</wp:align>
            </wp:positionH>
            <wp:positionV relativeFrom="paragraph">
              <wp:posOffset>3445774</wp:posOffset>
            </wp:positionV>
            <wp:extent cx="6371590" cy="3949700"/>
            <wp:effectExtent l="0" t="0" r="0" b="0"/>
            <wp:wrapSquare wrapText="bothSides"/>
            <wp:docPr id="332026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664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17AB">
        <w:rPr>
          <w:noProof/>
          <w:color w:val="auto"/>
        </w:rPr>
        <w:drawing>
          <wp:anchor distT="0" distB="0" distL="114300" distR="114300" simplePos="0" relativeHeight="251673600" behindDoc="0" locked="0" layoutInCell="1" allowOverlap="1" wp14:anchorId="14C5D5B2" wp14:editId="58C19BAB">
            <wp:simplePos x="0" y="0"/>
            <wp:positionH relativeFrom="margin">
              <wp:align>right</wp:align>
            </wp:positionH>
            <wp:positionV relativeFrom="paragraph">
              <wp:posOffset>191044</wp:posOffset>
            </wp:positionV>
            <wp:extent cx="6371590" cy="3036570"/>
            <wp:effectExtent l="0" t="0" r="0" b="0"/>
            <wp:wrapSquare wrapText="bothSides"/>
            <wp:docPr id="473728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2824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61454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77E6B374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687F5A48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78B760C8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2E08D6B0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2420E57F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1D10FE86" w14:textId="77777777" w:rsidR="00D84DEC" w:rsidRDefault="00D84DEC" w:rsidP="00D84DEC">
      <w:pPr>
        <w:ind w:firstLine="720"/>
        <w:jc w:val="both"/>
        <w:rPr>
          <w:noProof/>
          <w:color w:val="auto"/>
        </w:rPr>
      </w:pPr>
      <w:r w:rsidRPr="002117AB">
        <w:rPr>
          <w:noProof/>
          <w:color w:val="auto"/>
        </w:rPr>
        <w:lastRenderedPageBreak/>
        <w:drawing>
          <wp:anchor distT="0" distB="0" distL="114300" distR="114300" simplePos="0" relativeHeight="251675648" behindDoc="0" locked="0" layoutInCell="1" allowOverlap="1" wp14:anchorId="182FBF85" wp14:editId="7AD32216">
            <wp:simplePos x="0" y="0"/>
            <wp:positionH relativeFrom="margin">
              <wp:align>right</wp:align>
            </wp:positionH>
            <wp:positionV relativeFrom="paragraph">
              <wp:posOffset>58</wp:posOffset>
            </wp:positionV>
            <wp:extent cx="6371590" cy="4345305"/>
            <wp:effectExtent l="0" t="0" r="0" b="0"/>
            <wp:wrapSquare wrapText="bothSides"/>
            <wp:docPr id="1841416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1655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115CD" w14:textId="4D9EFECC" w:rsidR="00D84DEC" w:rsidRDefault="00D84DEC" w:rsidP="00D84DEC">
      <w:pPr>
        <w:ind w:firstLine="720"/>
        <w:jc w:val="both"/>
        <w:rPr>
          <w:noProof/>
          <w:color w:val="auto"/>
        </w:rPr>
      </w:pPr>
      <w:r w:rsidRPr="00273461">
        <w:rPr>
          <w:noProof/>
          <w:color w:val="auto"/>
        </w:rPr>
        <w:drawing>
          <wp:anchor distT="0" distB="0" distL="114300" distR="114300" simplePos="0" relativeHeight="251678720" behindDoc="0" locked="0" layoutInCell="1" allowOverlap="1" wp14:anchorId="10CF9EDB" wp14:editId="538963AC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6747510" cy="2628900"/>
            <wp:effectExtent l="0" t="0" r="0" b="0"/>
            <wp:wrapSquare wrapText="bothSides"/>
            <wp:docPr id="2000251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51965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</w:rPr>
        <w:t>1</w:t>
      </w:r>
      <w:r>
        <w:rPr>
          <w:noProof/>
          <w:color w:val="auto"/>
        </w:rPr>
        <w:t>2</w:t>
      </w:r>
      <w:r>
        <w:rPr>
          <w:noProof/>
          <w:color w:val="auto"/>
        </w:rPr>
        <w:t>.6. CODIFICACION DE CONSULTAS Y REPORTES</w:t>
      </w:r>
    </w:p>
    <w:p w14:paraId="34AE1903" w14:textId="77777777" w:rsidR="00D84DEC" w:rsidRDefault="00D84DEC" w:rsidP="00D84DEC">
      <w:pPr>
        <w:ind w:firstLine="720"/>
        <w:jc w:val="both"/>
        <w:rPr>
          <w:noProof/>
          <w:color w:val="auto"/>
        </w:rPr>
      </w:pPr>
    </w:p>
    <w:p w14:paraId="16026321" w14:textId="3FD018FC" w:rsidR="00D84DEC" w:rsidRDefault="00D84DEC" w:rsidP="00D84DEC">
      <w:pPr>
        <w:ind w:firstLine="720"/>
        <w:jc w:val="both"/>
        <w:rPr>
          <w:noProof/>
          <w:color w:val="auto"/>
        </w:rPr>
      </w:pPr>
      <w:r w:rsidRPr="00273461">
        <w:rPr>
          <w:noProof/>
          <w:color w:val="auto"/>
          <w:u w:val="single"/>
        </w:rPr>
        <w:lastRenderedPageBreak/>
        <w:drawing>
          <wp:anchor distT="0" distB="0" distL="114300" distR="114300" simplePos="0" relativeHeight="251679744" behindDoc="0" locked="0" layoutInCell="1" allowOverlap="1" wp14:anchorId="18ED4AB8" wp14:editId="62584098">
            <wp:simplePos x="0" y="0"/>
            <wp:positionH relativeFrom="column">
              <wp:posOffset>73793</wp:posOffset>
            </wp:positionH>
            <wp:positionV relativeFrom="paragraph">
              <wp:posOffset>3084346</wp:posOffset>
            </wp:positionV>
            <wp:extent cx="6371590" cy="3114040"/>
            <wp:effectExtent l="0" t="0" r="0" b="0"/>
            <wp:wrapSquare wrapText="bothSides"/>
            <wp:docPr id="1707402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0207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17AB">
        <w:rPr>
          <w:noProof/>
          <w:color w:val="auto"/>
        </w:rPr>
        <w:drawing>
          <wp:anchor distT="0" distB="0" distL="114300" distR="114300" simplePos="0" relativeHeight="251676672" behindDoc="0" locked="0" layoutInCell="1" allowOverlap="1" wp14:anchorId="6EB2F98F" wp14:editId="35BDF5BF">
            <wp:simplePos x="0" y="0"/>
            <wp:positionH relativeFrom="margin">
              <wp:align>right</wp:align>
            </wp:positionH>
            <wp:positionV relativeFrom="paragraph">
              <wp:posOffset>297180</wp:posOffset>
            </wp:positionV>
            <wp:extent cx="6371590" cy="2719070"/>
            <wp:effectExtent l="0" t="0" r="0" b="5080"/>
            <wp:wrapSquare wrapText="bothSides"/>
            <wp:docPr id="1728386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86253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</w:rPr>
        <w:t>1</w:t>
      </w:r>
      <w:r>
        <w:rPr>
          <w:noProof/>
          <w:color w:val="auto"/>
        </w:rPr>
        <w:t>2</w:t>
      </w:r>
      <w:r>
        <w:rPr>
          <w:noProof/>
          <w:color w:val="auto"/>
        </w:rPr>
        <w:t>.7. CODIFICACION DE MANTENEDORES Y PROCESOS TRANSACCIONALES</w:t>
      </w:r>
    </w:p>
    <w:p w14:paraId="74A1B710" w14:textId="77777777" w:rsidR="00D84DEC" w:rsidRDefault="00D84DEC" w:rsidP="00D84DEC">
      <w:pPr>
        <w:ind w:firstLine="720"/>
        <w:jc w:val="both"/>
        <w:rPr>
          <w:noProof/>
          <w:color w:val="auto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19196F9" wp14:editId="2959AB12">
            <wp:simplePos x="0" y="0"/>
            <wp:positionH relativeFrom="margin">
              <wp:align>right</wp:align>
            </wp:positionH>
            <wp:positionV relativeFrom="paragraph">
              <wp:posOffset>6228412</wp:posOffset>
            </wp:positionV>
            <wp:extent cx="6371590" cy="2125345"/>
            <wp:effectExtent l="0" t="0" r="0" b="8255"/>
            <wp:wrapSquare wrapText="bothSides"/>
            <wp:docPr id="173503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8C4FD" w14:textId="77777777" w:rsidR="00D84DEC" w:rsidRPr="0061239A" w:rsidRDefault="00D84DEC" w:rsidP="00D84DEC">
      <w:pPr>
        <w:ind w:firstLine="720"/>
        <w:jc w:val="both"/>
        <w:rPr>
          <w:noProof/>
          <w:color w:val="auto"/>
        </w:rPr>
      </w:pPr>
    </w:p>
    <w:p w14:paraId="34AA1892" w14:textId="77777777" w:rsidR="00D84DEC" w:rsidRPr="009F34B6" w:rsidRDefault="00D84DEC" w:rsidP="00D84DEC">
      <w:pPr>
        <w:spacing w:after="200"/>
        <w:jc w:val="both"/>
        <w:rPr>
          <w:noProof/>
          <w:color w:val="auto"/>
          <w:u w:val="single"/>
        </w:rPr>
      </w:pPr>
    </w:p>
    <w:p w14:paraId="4917CDD1" w14:textId="77777777" w:rsidR="0087605E" w:rsidRPr="00D84DEC" w:rsidRDefault="0087605E" w:rsidP="00D84DEC"/>
    <w:sectPr w:rsidR="0087605E" w:rsidRPr="00D84DEC" w:rsidSect="00AB02A7">
      <w:headerReference w:type="default" r:id="rId40"/>
      <w:footerReference w:type="default" r:id="rId41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262188" w14:textId="77777777" w:rsidR="009330A8" w:rsidRDefault="009330A8">
      <w:r>
        <w:separator/>
      </w:r>
    </w:p>
    <w:p w14:paraId="10E132C7" w14:textId="77777777" w:rsidR="009330A8" w:rsidRDefault="009330A8"/>
  </w:endnote>
  <w:endnote w:type="continuationSeparator" w:id="0">
    <w:p w14:paraId="1D1D0753" w14:textId="77777777" w:rsidR="009330A8" w:rsidRDefault="009330A8">
      <w:r>
        <w:continuationSeparator/>
      </w:r>
    </w:p>
    <w:p w14:paraId="7DAEAE06" w14:textId="77777777" w:rsidR="009330A8" w:rsidRDefault="009330A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14:paraId="530995A2" w14:textId="77777777"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31BE5147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C79425" w14:textId="77777777" w:rsidR="009330A8" w:rsidRDefault="009330A8">
      <w:r>
        <w:separator/>
      </w:r>
    </w:p>
    <w:p w14:paraId="088B1AF9" w14:textId="77777777" w:rsidR="009330A8" w:rsidRDefault="009330A8"/>
  </w:footnote>
  <w:footnote w:type="continuationSeparator" w:id="0">
    <w:p w14:paraId="36C11D4A" w14:textId="77777777" w:rsidR="009330A8" w:rsidRDefault="009330A8">
      <w:r>
        <w:continuationSeparator/>
      </w:r>
    </w:p>
    <w:p w14:paraId="298D7348" w14:textId="77777777" w:rsidR="009330A8" w:rsidRDefault="009330A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9C5169F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65383E90" w14:textId="77777777" w:rsidR="00D077E9" w:rsidRDefault="00D077E9">
          <w:pPr>
            <w:pStyle w:val="Encabezado"/>
            <w:rPr>
              <w:noProof/>
            </w:rPr>
          </w:pPr>
        </w:p>
      </w:tc>
    </w:tr>
  </w:tbl>
  <w:p w14:paraId="59019259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55046"/>
    <w:multiLevelType w:val="hybridMultilevel"/>
    <w:tmpl w:val="AB1018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01007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DEC"/>
    <w:rsid w:val="0002482E"/>
    <w:rsid w:val="00050324"/>
    <w:rsid w:val="000747A0"/>
    <w:rsid w:val="000A0150"/>
    <w:rsid w:val="000E63C9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4E5FEE"/>
    <w:rsid w:val="005037F0"/>
    <w:rsid w:val="00516A86"/>
    <w:rsid w:val="005275F6"/>
    <w:rsid w:val="00572102"/>
    <w:rsid w:val="005F1BB0"/>
    <w:rsid w:val="00656C4D"/>
    <w:rsid w:val="006E5716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856A8D"/>
    <w:rsid w:val="00862FE4"/>
    <w:rsid w:val="0086389A"/>
    <w:rsid w:val="0087605E"/>
    <w:rsid w:val="008941AE"/>
    <w:rsid w:val="008A1F10"/>
    <w:rsid w:val="008A7E43"/>
    <w:rsid w:val="008B1FEE"/>
    <w:rsid w:val="00903C32"/>
    <w:rsid w:val="00916B16"/>
    <w:rsid w:val="009173B9"/>
    <w:rsid w:val="009330A8"/>
    <w:rsid w:val="0093335D"/>
    <w:rsid w:val="0093613E"/>
    <w:rsid w:val="00943026"/>
    <w:rsid w:val="00966B81"/>
    <w:rsid w:val="00977F79"/>
    <w:rsid w:val="009C7720"/>
    <w:rsid w:val="00A23AFA"/>
    <w:rsid w:val="00A31B3E"/>
    <w:rsid w:val="00A532F3"/>
    <w:rsid w:val="00A8489E"/>
    <w:rsid w:val="00A939D9"/>
    <w:rsid w:val="00AB02A7"/>
    <w:rsid w:val="00AC29F3"/>
    <w:rsid w:val="00B231E5"/>
    <w:rsid w:val="00C02B87"/>
    <w:rsid w:val="00C4086D"/>
    <w:rsid w:val="00CA1896"/>
    <w:rsid w:val="00CB5B28"/>
    <w:rsid w:val="00CF5371"/>
    <w:rsid w:val="00D0323A"/>
    <w:rsid w:val="00D0559F"/>
    <w:rsid w:val="00D064B5"/>
    <w:rsid w:val="00D077E9"/>
    <w:rsid w:val="00D42CB7"/>
    <w:rsid w:val="00D5413D"/>
    <w:rsid w:val="00D570A9"/>
    <w:rsid w:val="00D70D02"/>
    <w:rsid w:val="00D770C7"/>
    <w:rsid w:val="00D84DEC"/>
    <w:rsid w:val="00D86945"/>
    <w:rsid w:val="00D90290"/>
    <w:rsid w:val="00DC706A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484DFF"/>
  <w15:docId w15:val="{B992B3B4-613D-4DC9-A1CB-FD44365D0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DEC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D84D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nshinHimura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C417056BC7304BEDA519A4B590AD29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31406D-9B85-43C3-B4E0-40A4E53F089D}"/>
      </w:docPartPr>
      <w:docPartBody>
        <w:p w:rsidR="00000000" w:rsidRDefault="00EB52DE" w:rsidP="00EB52DE">
          <w:pPr>
            <w:pStyle w:val="C417056BC7304BEDA519A4B590AD29A7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noProof/>
              <w:lang w:bidi="es-ES"/>
            </w:rPr>
            <w:t>julio 24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EF0A361CE3694AA08C36605F3EEB43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4347B5-F212-4B49-93D2-0E94E3F0E899}"/>
      </w:docPartPr>
      <w:docPartBody>
        <w:p w:rsidR="00000000" w:rsidRDefault="00EB52DE" w:rsidP="00EB52DE">
          <w:pPr>
            <w:pStyle w:val="EF0A361CE3694AA08C36605F3EEB430E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2DE"/>
    <w:rsid w:val="005A6858"/>
    <w:rsid w:val="008A7E43"/>
    <w:rsid w:val="00EB5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PE" w:eastAsia="es-PE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rsid w:val="00EB52DE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lang w:val="es-ES" w:eastAsia="en-US"/>
      <w14:ligatures w14:val="none"/>
    </w:rPr>
  </w:style>
  <w:style w:type="character" w:customStyle="1" w:styleId="SubttuloCar">
    <w:name w:val="Subtítulo Car"/>
    <w:basedOn w:val="Fuentedeprrafopredeter"/>
    <w:link w:val="Subttulo"/>
    <w:uiPriority w:val="2"/>
    <w:rsid w:val="00EB52DE"/>
    <w:rPr>
      <w:caps/>
      <w:color w:val="44546A" w:themeColor="text2"/>
      <w:spacing w:val="20"/>
      <w:kern w:val="0"/>
      <w:sz w:val="32"/>
      <w:lang w:val="es-ES" w:eastAsia="en-US"/>
      <w14:ligatures w14:val="none"/>
    </w:rPr>
  </w:style>
  <w:style w:type="paragraph" w:customStyle="1" w:styleId="DA5B85A7FAFB40C988278959512FA7EF">
    <w:name w:val="DA5B85A7FAFB40C988278959512FA7EF"/>
  </w:style>
  <w:style w:type="paragraph" w:customStyle="1" w:styleId="98C6526336AB490EA972DA943F29EF86">
    <w:name w:val="98C6526336AB490EA972DA943F29EF86"/>
  </w:style>
  <w:style w:type="paragraph" w:customStyle="1" w:styleId="FEBAE6D58C074575BC7875D393B22AE2">
    <w:name w:val="FEBAE6D58C074575BC7875D393B22AE2"/>
  </w:style>
  <w:style w:type="paragraph" w:customStyle="1" w:styleId="95ADAF26DAFE48ED8523B9BB8C7E3BB3">
    <w:name w:val="95ADAF26DAFE48ED8523B9BB8C7E3BB3"/>
  </w:style>
  <w:style w:type="paragraph" w:customStyle="1" w:styleId="7A482FE36CCE465BA3DFD70285016F06">
    <w:name w:val="7A482FE36CCE465BA3DFD70285016F06"/>
  </w:style>
  <w:style w:type="paragraph" w:customStyle="1" w:styleId="E946107171514EEB87450C8B87C9487F">
    <w:name w:val="E946107171514EEB87450C8B87C9487F"/>
  </w:style>
  <w:style w:type="paragraph" w:customStyle="1" w:styleId="FE424B1B1A104792B8E0B19510494C16">
    <w:name w:val="FE424B1B1A104792B8E0B19510494C16"/>
  </w:style>
  <w:style w:type="paragraph" w:customStyle="1" w:styleId="6397E0ACB6CC47F6A8D10A232A6C6E6E">
    <w:name w:val="6397E0ACB6CC47F6A8D10A232A6C6E6E"/>
  </w:style>
  <w:style w:type="paragraph" w:customStyle="1" w:styleId="C417056BC7304BEDA519A4B590AD29A7">
    <w:name w:val="C417056BC7304BEDA519A4B590AD29A7"/>
    <w:rsid w:val="00EB52DE"/>
  </w:style>
  <w:style w:type="paragraph" w:customStyle="1" w:styleId="EF0A361CE3694AA08C36605F3EEB430E">
    <w:name w:val="EF0A361CE3694AA08C36605F3EEB430E"/>
    <w:rsid w:val="00EB52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</Template>
  <TotalTime>45</TotalTime>
  <Pages>16</Pages>
  <Words>127</Words>
  <Characters>699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KenshinHimura</dc:creator>
  <cp:keywords/>
  <cp:lastModifiedBy>KenshinHimura</cp:lastModifiedBy>
  <cp:revision>1</cp:revision>
  <cp:lastPrinted>2006-08-01T17:47:00Z</cp:lastPrinted>
  <dcterms:created xsi:type="dcterms:W3CDTF">2024-07-24T22:34:00Z</dcterms:created>
  <dcterms:modified xsi:type="dcterms:W3CDTF">2024-07-24T23:20:00Z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