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B8F015" w14:textId="77777777" w:rsidR="00FB5E72" w:rsidRPr="00777631" w:rsidRDefault="00FB5E72" w:rsidP="00FB5E72">
      <w:pPr>
        <w:jc w:val="both"/>
        <w:rPr>
          <w:noProof/>
          <w:color w:val="auto"/>
        </w:rPr>
      </w:pPr>
      <w:r w:rsidRPr="00777631">
        <w:rPr>
          <w:noProof/>
          <w:color w:val="auto"/>
          <w:lang w:bidi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29BE0F9" wp14:editId="311260F0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91855" id="Rectángulo 3" o:spid="_x0000_s1026" alt="rectángulo blanco para texto en portada" style="position:absolute;margin-left:-15.95pt;margin-top:73.85pt;width:310.15pt;height:681.6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  <w:r w:rsidRPr="00777631">
        <w:rPr>
          <w:noProof/>
          <w:color w:val="auto"/>
          <w:lang w:bidi="es-ES"/>
        </w:rPr>
        <w:drawing>
          <wp:anchor distT="0" distB="0" distL="114300" distR="114300" simplePos="0" relativeHeight="251659264" behindDoc="1" locked="0" layoutInCell="1" allowOverlap="1" wp14:anchorId="291D9EAC" wp14:editId="705D01E6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FB5E72" w:rsidRPr="00777631" w14:paraId="35880732" w14:textId="77777777" w:rsidTr="009D45BA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DF4352" w14:textId="77777777" w:rsidR="00FB5E72" w:rsidRPr="00777631" w:rsidRDefault="00FB5E72" w:rsidP="009D45BA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3B1ED774" wp14:editId="293C6392">
                      <wp:extent cx="3528695" cy="114300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1DD609" w14:textId="77777777" w:rsidR="00FB5E72" w:rsidRPr="00BA04F4" w:rsidRDefault="00FB5E72" w:rsidP="00FB5E72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APLICATIVO WEB</w:t>
                                  </w:r>
                                </w:p>
                                <w:p w14:paraId="4AA8CC78" w14:textId="77777777" w:rsidR="00FB5E72" w:rsidRPr="00BA04F4" w:rsidRDefault="00FB5E72" w:rsidP="00FB5E72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E-COMMERCE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B1ED77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" filled="f" stroked="f" strokeweight=".5pt">
                      <v:textbox>
                        <w:txbxContent>
                          <w:p w14:paraId="231DD609" w14:textId="77777777" w:rsidR="00FB5E72" w:rsidRPr="00BA04F4" w:rsidRDefault="00FB5E72" w:rsidP="00FB5E72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APLICATIVO WEB</w:t>
                            </w:r>
                          </w:p>
                          <w:p w14:paraId="4AA8CC78" w14:textId="77777777" w:rsidR="00FB5E72" w:rsidRPr="00BA04F4" w:rsidRDefault="00FB5E72" w:rsidP="00FB5E72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E-COMMERCE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5269E00" w14:textId="77777777" w:rsidR="00FB5E72" w:rsidRPr="00777631" w:rsidRDefault="00FB5E72" w:rsidP="009D45BA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0CC49722" wp14:editId="6CE6A494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B04B12E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" strokecolor="#64c9fc [1300]" strokeweight="3pt">
                      <w10:anchorlock/>
                    </v:line>
                  </w:pict>
                </mc:Fallback>
              </mc:AlternateContent>
            </w:r>
          </w:p>
        </w:tc>
      </w:tr>
      <w:tr w:rsidR="00FB5E72" w:rsidRPr="00777631" w14:paraId="2168B258" w14:textId="77777777" w:rsidTr="009D45BA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E88CE8C" w14:textId="77777777" w:rsidR="00FB5E72" w:rsidRPr="00777631" w:rsidRDefault="00FB5E72" w:rsidP="009D45BA">
            <w:pPr>
              <w:jc w:val="both"/>
              <w:rPr>
                <w:noProof/>
                <w:color w:val="auto"/>
              </w:rPr>
            </w:pPr>
          </w:p>
        </w:tc>
      </w:tr>
      <w:tr w:rsidR="00FB5E72" w:rsidRPr="00777631" w14:paraId="16FD35D3" w14:textId="77777777" w:rsidTr="009D45BA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  <w:color w:val="FFFFFF" w:themeColor="background1"/>
              </w:rPr>
              <w:id w:val="1080870105"/>
              <w:placeholder>
                <w:docPart w:val="783BC33F76194D9FA75D25B3C48C7426"/>
              </w:placeholder>
              <w:showingPlcHdr/>
              <w15:appearance w15:val="hidden"/>
            </w:sdtPr>
            <w:sdtContent>
              <w:p w14:paraId="488E9982" w14:textId="77777777" w:rsidR="00FB5E72" w:rsidRPr="00777631" w:rsidRDefault="00FB5E72" w:rsidP="009D45BA">
                <w:pPr>
                  <w:jc w:val="both"/>
                  <w:rPr>
                    <w:noProof/>
                    <w:color w:val="FFFFFF" w:themeColor="background1"/>
                  </w:rPr>
                </w:pP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begin"/>
                </w:r>
                <w:r w:rsidRPr="00777631">
                  <w:rPr>
                    <w:rStyle w:val="SubttuloCar"/>
                    <w:color w:val="FFFFFF" w:themeColor="background1"/>
                    <w:lang w:bidi="es-ES"/>
                  </w:rPr>
                  <w:instrText xml:space="preserve"> DATE  \@ "MMMM d"  \* MERGEFORMAT </w:instrTex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separate"/>
                </w:r>
                <w:r>
                  <w:rPr>
                    <w:rStyle w:val="SubttuloCar"/>
                    <w:noProof/>
                    <w:color w:val="FFFFFF" w:themeColor="background1"/>
                    <w:lang w:bidi="es-ES"/>
                  </w:rPr>
                  <w:t>julio 23</w: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21A3EB44" w14:textId="77777777" w:rsidR="00FB5E72" w:rsidRPr="00777631" w:rsidRDefault="00FB5E72" w:rsidP="009D45B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  <w:r w:rsidRPr="00777631">
              <w:rPr>
                <w:noProof/>
                <w:color w:val="FFFFFF" w:themeColor="background1"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6744A891" wp14:editId="5003A49B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BE9434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8855DC8" w14:textId="77777777" w:rsidR="00FB5E72" w:rsidRPr="00777631" w:rsidRDefault="00FB5E72" w:rsidP="009D45B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p w14:paraId="1F6B7F79" w14:textId="77777777" w:rsidR="00FB5E72" w:rsidRPr="00777631" w:rsidRDefault="00FB5E72" w:rsidP="009D45BA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sdt>
            <w:sdtPr>
              <w:rPr>
                <w:noProof/>
                <w:color w:val="FFFFFF" w:themeColor="background1"/>
              </w:rPr>
              <w:id w:val="-1740469667"/>
              <w:placeholder>
                <w:docPart w:val="0AD97EBBB0B5463E9F6886C1B8F19BEA"/>
              </w:placeholder>
              <w15:appearance w15:val="hidden"/>
            </w:sdtPr>
            <w:sdtContent>
              <w:p w14:paraId="7A06192C" w14:textId="77777777" w:rsidR="00FB5E72" w:rsidRPr="001274FF" w:rsidRDefault="00FB5E72" w:rsidP="009D45BA">
                <w:pPr>
                  <w:jc w:val="both"/>
                  <w:rPr>
                    <w:noProof/>
                    <w:color w:val="FFFFFF" w:themeColor="background1"/>
                    <w:lang w:val="en-US"/>
                  </w:rPr>
                </w:pPr>
                <w:r w:rsidRPr="001274FF">
                  <w:rPr>
                    <w:noProof/>
                    <w:color w:val="FFFFFF" w:themeColor="background1"/>
                    <w:lang w:val="en-US"/>
                  </w:rPr>
                  <w:t>ALTARED GROUP S.A.C.</w:t>
                </w:r>
              </w:p>
              <w:p w14:paraId="5700B37B" w14:textId="77777777" w:rsidR="00FB5E72" w:rsidRPr="00777631" w:rsidRDefault="00FB5E72" w:rsidP="009D45BA">
                <w:pPr>
                  <w:jc w:val="both"/>
                  <w:rPr>
                    <w:noProof/>
                    <w:color w:val="FFFFFF" w:themeColor="background1"/>
                  </w:rPr>
                </w:pPr>
              </w:p>
            </w:sdtContent>
          </w:sdt>
          <w:p w14:paraId="50F25152" w14:textId="77777777" w:rsidR="00FB5E72" w:rsidRPr="00777631" w:rsidRDefault="00FB5E72" w:rsidP="009D45BA">
            <w:p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PARTICIPANTES :</w:t>
            </w:r>
          </w:p>
          <w:p w14:paraId="7B26963F" w14:textId="77777777" w:rsidR="00FB5E72" w:rsidRPr="00777631" w:rsidRDefault="00FB5E72" w:rsidP="009D45BA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DAVID KENSHIN VEGA ORTIZ</w:t>
            </w:r>
          </w:p>
          <w:p w14:paraId="125ED877" w14:textId="77777777" w:rsidR="00FB5E72" w:rsidRPr="00777631" w:rsidRDefault="00FB5E72" w:rsidP="009D45BA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MIGUEL ALFONZO CHAVEZ RAMOS</w:t>
            </w:r>
          </w:p>
          <w:p w14:paraId="5BA2FE28" w14:textId="77777777" w:rsidR="00FB5E72" w:rsidRPr="00777631" w:rsidRDefault="00FB5E72" w:rsidP="009D45BA">
            <w:pPr>
              <w:jc w:val="both"/>
              <w:rPr>
                <w:noProof/>
                <w:color w:val="auto"/>
                <w:sz w:val="10"/>
                <w:szCs w:val="10"/>
              </w:rPr>
            </w:pPr>
          </w:p>
        </w:tc>
      </w:tr>
    </w:tbl>
    <w:p w14:paraId="6FC5EC9E" w14:textId="188F26CF" w:rsidR="0061239A" w:rsidRDefault="00FB5E72" w:rsidP="0061239A">
      <w:pPr>
        <w:jc w:val="both"/>
        <w:rPr>
          <w:noProof/>
          <w:color w:val="auto"/>
        </w:rPr>
      </w:pPr>
      <w:r w:rsidRPr="00777631">
        <w:rPr>
          <w:noProof/>
          <w:lang w:bidi="es-ES"/>
        </w:rPr>
        <w:drawing>
          <wp:anchor distT="0" distB="0" distL="114300" distR="114300" simplePos="0" relativeHeight="251662336" behindDoc="0" locked="0" layoutInCell="1" allowOverlap="1" wp14:anchorId="36CEB7A9" wp14:editId="336890B5">
            <wp:simplePos x="0" y="0"/>
            <wp:positionH relativeFrom="column">
              <wp:posOffset>4949190</wp:posOffset>
            </wp:positionH>
            <wp:positionV relativeFrom="paragraph">
              <wp:posOffset>7833359</wp:posOffset>
            </wp:positionV>
            <wp:extent cx="1786904" cy="561975"/>
            <wp:effectExtent l="0" t="0" r="0" b="0"/>
            <wp:wrapNone/>
            <wp:docPr id="12" name="Gráfico 201" descr="marcador-de-posición-de-logotipo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303" cy="56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63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D844014" wp14:editId="659B0E50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B4FF3" id="Rectángulo 2" o:spid="_x0000_s1026" alt="rectángulo de color" style="position:absolute;margin-left:-58.7pt;margin-top:525pt;width:611.1pt;height:316.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" fillcolor="#64c9fc [1300]" stroked="f" strokeweight="2pt">
                <w10:wrap anchory="page"/>
              </v:rect>
            </w:pict>
          </mc:Fallback>
        </mc:AlternateContent>
      </w:r>
      <w:r w:rsidRPr="0061239A">
        <w:rPr>
          <w:noProof/>
          <w:color w:val="auto"/>
          <w:lang w:bidi="es-ES"/>
        </w:rPr>
        <w:br w:type="page"/>
      </w:r>
      <w:r w:rsidR="0061239A">
        <w:rPr>
          <w:noProof/>
          <w:color w:val="auto"/>
          <w:lang w:bidi="es-ES"/>
        </w:rPr>
        <w:lastRenderedPageBreak/>
        <w:t xml:space="preserve">9. </w:t>
      </w:r>
      <w:r w:rsidR="0061239A">
        <w:rPr>
          <w:noProof/>
          <w:color w:val="auto"/>
        </w:rPr>
        <w:t>GESTION DEL PROYECTO (FASE DE INICIO, FASE DE PLANIFICACION)</w:t>
      </w:r>
    </w:p>
    <w:p w14:paraId="4A217D21" w14:textId="012656D2" w:rsidR="0061239A" w:rsidRDefault="0061239A" w:rsidP="0061239A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t>9.1 . PRESENTACION DEL PROYECTO (KICK-OFF)</w:t>
      </w:r>
    </w:p>
    <w:p w14:paraId="6B067B90" w14:textId="1424B84E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5FBF451A" wp14:editId="54F2B3E4">
            <wp:extent cx="6371590" cy="3583940"/>
            <wp:effectExtent l="0" t="0" r="0" b="0"/>
            <wp:docPr id="264435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5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54DB" w14:textId="7C802F72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5CA91DAD" wp14:editId="18AFFD6D">
            <wp:extent cx="6371590" cy="3583940"/>
            <wp:effectExtent l="0" t="0" r="0" b="0"/>
            <wp:docPr id="2043199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99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3E88" w14:textId="35459F8D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4B06C687" wp14:editId="064B01A5">
            <wp:extent cx="6371590" cy="3583940"/>
            <wp:effectExtent l="0" t="0" r="0" b="0"/>
            <wp:docPr id="348598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8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DD31" w14:textId="6AA0B48B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323B24B2" wp14:editId="3AD3D401">
            <wp:extent cx="6371590" cy="3583940"/>
            <wp:effectExtent l="0" t="0" r="0" b="0"/>
            <wp:docPr id="1469722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22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7B5B" w14:textId="017F7141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112873C1" wp14:editId="3A68DDED">
            <wp:extent cx="6371590" cy="3583940"/>
            <wp:effectExtent l="0" t="0" r="0" b="0"/>
            <wp:docPr id="1779300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0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FCE1" w14:textId="223543D6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70782F3F" wp14:editId="1CEBB53A">
            <wp:extent cx="6371590" cy="3583940"/>
            <wp:effectExtent l="0" t="0" r="0" b="0"/>
            <wp:docPr id="2079257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571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BC09" w14:textId="686557E7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12EA27AA" wp14:editId="20D78CE7">
            <wp:extent cx="6371590" cy="3583940"/>
            <wp:effectExtent l="0" t="0" r="0" b="0"/>
            <wp:docPr id="610487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87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4B7" w14:textId="21004F39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23EC10F4" wp14:editId="12D0B110">
            <wp:extent cx="6371590" cy="3583940"/>
            <wp:effectExtent l="0" t="0" r="0" b="0"/>
            <wp:docPr id="15159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8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093D" w14:textId="71909296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525482D2" wp14:editId="5A77C90C">
            <wp:extent cx="6371590" cy="3583940"/>
            <wp:effectExtent l="0" t="0" r="0" b="0"/>
            <wp:docPr id="1466926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6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F394" w14:textId="4E8CE042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0D84313A" wp14:editId="5103F1A4">
            <wp:extent cx="6371590" cy="3583940"/>
            <wp:effectExtent l="0" t="0" r="0" b="0"/>
            <wp:docPr id="2136426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6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979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5EF46369" w14:textId="0F448218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523F7ACE" wp14:editId="31DA67A5">
            <wp:extent cx="6371590" cy="3583940"/>
            <wp:effectExtent l="0" t="0" r="0" b="0"/>
            <wp:docPr id="1774481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81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90D8" w14:textId="5850EAD6" w:rsidR="00281ECB" w:rsidRDefault="00281ECB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334DED95" wp14:editId="0EFE3612">
            <wp:extent cx="6371590" cy="3583940"/>
            <wp:effectExtent l="0" t="0" r="0" b="0"/>
            <wp:docPr id="2009519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19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7DC1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42A64411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0A497477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568EBB22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77CCCDA4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3E201090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76FC034B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64CDF14B" w14:textId="3B373462" w:rsidR="0061239A" w:rsidRDefault="0061239A" w:rsidP="0061239A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lastRenderedPageBreak/>
        <w:t>9.2. REQUERIMIENTOS / HISTORIAS DE USUARIO</w:t>
      </w:r>
    </w:p>
    <w:p w14:paraId="40972DFA" w14:textId="269BD5C6" w:rsidR="00281ECB" w:rsidRDefault="00281ECB" w:rsidP="0061239A">
      <w:pPr>
        <w:ind w:firstLine="720"/>
        <w:jc w:val="both"/>
        <w:rPr>
          <w:noProof/>
          <w:color w:val="auto"/>
        </w:rPr>
      </w:pPr>
      <w:r w:rsidRPr="00281ECB">
        <w:drawing>
          <wp:inline distT="0" distB="0" distL="0" distR="0" wp14:anchorId="267B52D2" wp14:editId="6B5DBF98">
            <wp:extent cx="4200172" cy="8044061"/>
            <wp:effectExtent l="0" t="0" r="0" b="0"/>
            <wp:docPr id="10826323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02" cy="805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7BE2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422F0062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348C6386" w14:textId="77777777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15E87CF5" w14:textId="2441F11A" w:rsidR="0061239A" w:rsidRDefault="00281ECB" w:rsidP="0061239A">
      <w:pPr>
        <w:ind w:firstLine="720"/>
        <w:jc w:val="both"/>
        <w:rPr>
          <w:noProof/>
          <w:color w:val="auto"/>
        </w:rPr>
      </w:pPr>
      <w:r w:rsidRPr="00281ECB">
        <w:lastRenderedPageBreak/>
        <w:drawing>
          <wp:anchor distT="0" distB="0" distL="114300" distR="114300" simplePos="0" relativeHeight="251684864" behindDoc="0" locked="0" layoutInCell="1" allowOverlap="1" wp14:anchorId="3462B878" wp14:editId="10CB4ACA">
            <wp:simplePos x="0" y="0"/>
            <wp:positionH relativeFrom="margin">
              <wp:align>left</wp:align>
            </wp:positionH>
            <wp:positionV relativeFrom="paragraph">
              <wp:posOffset>327631</wp:posOffset>
            </wp:positionV>
            <wp:extent cx="6371590" cy="1519555"/>
            <wp:effectExtent l="0" t="0" r="0" b="4445"/>
            <wp:wrapThrough wrapText="bothSides">
              <wp:wrapPolygon edited="0">
                <wp:start x="0" y="0"/>
                <wp:lineTo x="0" y="21392"/>
                <wp:lineTo x="21505" y="21392"/>
                <wp:lineTo x="21505" y="0"/>
                <wp:lineTo x="0" y="0"/>
              </wp:wrapPolygon>
            </wp:wrapThrough>
            <wp:docPr id="48077781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9.3. HISTORIAS DE USUARIO PRIORIZADO</w:t>
      </w:r>
    </w:p>
    <w:p w14:paraId="1EAA8642" w14:textId="095BDD35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04F8765F" w14:textId="74BAC87B" w:rsidR="0061239A" w:rsidRDefault="00281ECB" w:rsidP="0061239A">
      <w:pPr>
        <w:ind w:firstLine="720"/>
        <w:jc w:val="both"/>
        <w:rPr>
          <w:noProof/>
          <w:color w:val="auto"/>
        </w:rPr>
      </w:pPr>
      <w:r w:rsidRPr="00281ECB">
        <w:drawing>
          <wp:anchor distT="0" distB="0" distL="114300" distR="114300" simplePos="0" relativeHeight="251683840" behindDoc="0" locked="0" layoutInCell="1" allowOverlap="1" wp14:anchorId="2165D969" wp14:editId="3CAA0FFE">
            <wp:simplePos x="0" y="0"/>
            <wp:positionH relativeFrom="margin">
              <wp:align>left</wp:align>
            </wp:positionH>
            <wp:positionV relativeFrom="paragraph">
              <wp:posOffset>290271</wp:posOffset>
            </wp:positionV>
            <wp:extent cx="6371590" cy="2980055"/>
            <wp:effectExtent l="0" t="0" r="0" b="0"/>
            <wp:wrapThrough wrapText="bothSides">
              <wp:wrapPolygon edited="0">
                <wp:start x="0" y="0"/>
                <wp:lineTo x="0" y="21402"/>
                <wp:lineTo x="21505" y="21402"/>
                <wp:lineTo x="21505" y="0"/>
                <wp:lineTo x="0" y="0"/>
              </wp:wrapPolygon>
            </wp:wrapThrough>
            <wp:docPr id="4759565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9.4. ESTIMACION DEL ESFUERZO</w:t>
      </w:r>
    </w:p>
    <w:p w14:paraId="54EC5063" w14:textId="6B1DE3D8" w:rsidR="00281ECB" w:rsidRDefault="00281ECB" w:rsidP="0061239A">
      <w:pPr>
        <w:ind w:firstLine="720"/>
        <w:jc w:val="both"/>
        <w:rPr>
          <w:noProof/>
          <w:color w:val="auto"/>
        </w:rPr>
      </w:pPr>
    </w:p>
    <w:p w14:paraId="45D8879B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3EE6BA10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31A69ACF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5D90CA33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13134E25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1335C7DF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1972444E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246BDAD3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6DC0EE9B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03088684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710738E6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5D8BCB78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28D4B25D" w14:textId="77777777" w:rsidR="005D49CB" w:rsidRDefault="005D49CB" w:rsidP="0061239A">
      <w:pPr>
        <w:ind w:firstLine="720"/>
        <w:jc w:val="both"/>
        <w:rPr>
          <w:noProof/>
          <w:color w:val="auto"/>
        </w:rPr>
      </w:pPr>
    </w:p>
    <w:p w14:paraId="4289E53C" w14:textId="16174DBB" w:rsidR="0061239A" w:rsidRDefault="0061239A" w:rsidP="0061239A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lastRenderedPageBreak/>
        <w:t>9.5. CRONOGRAMA SPRING</w:t>
      </w:r>
    </w:p>
    <w:p w14:paraId="14A9D83D" w14:textId="3BFD5075" w:rsidR="005D49CB" w:rsidRDefault="005D49CB" w:rsidP="0061239A">
      <w:pPr>
        <w:ind w:firstLine="720"/>
        <w:jc w:val="both"/>
        <w:rPr>
          <w:noProof/>
          <w:color w:val="auto"/>
        </w:rPr>
      </w:pPr>
      <w:r w:rsidRPr="005D49CB">
        <w:rPr>
          <w:noProof/>
          <w:color w:val="auto"/>
        </w:rPr>
        <w:drawing>
          <wp:inline distT="0" distB="0" distL="0" distR="0" wp14:anchorId="00046276" wp14:editId="29D87E64">
            <wp:extent cx="6371590" cy="3174365"/>
            <wp:effectExtent l="0" t="0" r="0" b="6985"/>
            <wp:docPr id="2075887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7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D9C" w14:textId="77777777" w:rsidR="0061239A" w:rsidRDefault="0061239A" w:rsidP="0061239A">
      <w:pPr>
        <w:jc w:val="both"/>
        <w:rPr>
          <w:noProof/>
          <w:color w:val="auto"/>
        </w:rPr>
      </w:pPr>
    </w:p>
    <w:p w14:paraId="24BFBA72" w14:textId="2748FFB9" w:rsidR="0061239A" w:rsidRDefault="0061239A" w:rsidP="0061239A">
      <w:pPr>
        <w:jc w:val="both"/>
        <w:rPr>
          <w:noProof/>
          <w:color w:val="auto"/>
        </w:rPr>
      </w:pPr>
      <w:r>
        <w:rPr>
          <w:noProof/>
          <w:color w:val="auto"/>
        </w:rPr>
        <w:t xml:space="preserve">10. </w:t>
      </w:r>
      <w:r w:rsidRPr="0061239A">
        <w:rPr>
          <w:noProof/>
          <w:color w:val="auto"/>
        </w:rPr>
        <w:t>DESARROLLO DEL SOFTWARE</w:t>
      </w:r>
    </w:p>
    <w:p w14:paraId="0628994D" w14:textId="02F6EBEE" w:rsidR="0061239A" w:rsidRDefault="0061239A" w:rsidP="0061239A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t>10.1. IMPLEMENTACION DE LA ARQUITECTURA DEL SOFTWARE</w:t>
      </w:r>
    </w:p>
    <w:p w14:paraId="36CA99A5" w14:textId="607E6159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3374F016" w14:textId="55C5C939" w:rsidR="00056EEE" w:rsidRDefault="00056EEE" w:rsidP="0061239A">
      <w:pPr>
        <w:ind w:firstLine="720"/>
        <w:jc w:val="both"/>
        <w:rPr>
          <w:noProof/>
          <w:color w:val="auto"/>
        </w:rPr>
      </w:pPr>
      <w:r w:rsidRPr="00056EEE">
        <w:rPr>
          <w:noProof/>
          <w:color w:val="auto"/>
        </w:rPr>
        <w:drawing>
          <wp:anchor distT="0" distB="0" distL="114300" distR="114300" simplePos="0" relativeHeight="251680768" behindDoc="0" locked="0" layoutInCell="1" allowOverlap="1" wp14:anchorId="063F6F56" wp14:editId="76462F5C">
            <wp:simplePos x="0" y="0"/>
            <wp:positionH relativeFrom="margin">
              <wp:posOffset>278784</wp:posOffset>
            </wp:positionH>
            <wp:positionV relativeFrom="paragraph">
              <wp:posOffset>273240</wp:posOffset>
            </wp:positionV>
            <wp:extent cx="5704205" cy="2978785"/>
            <wp:effectExtent l="0" t="0" r="0" b="0"/>
            <wp:wrapSquare wrapText="bothSides"/>
            <wp:docPr id="48805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052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2C35B" w14:textId="77777777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2D6A7873" w14:textId="77777777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33E82008" w14:textId="77777777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06F84109" w14:textId="77777777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46117D23" w14:textId="1260EE72" w:rsidR="00056EEE" w:rsidRDefault="00056EEE" w:rsidP="0061239A">
      <w:pPr>
        <w:ind w:firstLine="720"/>
        <w:jc w:val="both"/>
        <w:rPr>
          <w:noProof/>
          <w:color w:val="auto"/>
        </w:rPr>
      </w:pPr>
    </w:p>
    <w:p w14:paraId="45475832" w14:textId="15412846" w:rsidR="0061239A" w:rsidRDefault="0061239A" w:rsidP="0061239A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lastRenderedPageBreak/>
        <w:t>10.2. CREACION DE LA BASE DE DATOS</w:t>
      </w:r>
    </w:p>
    <w:p w14:paraId="2A42A83D" w14:textId="06818E19" w:rsidR="00E72D17" w:rsidRDefault="007D334D" w:rsidP="0061239A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drawing>
          <wp:anchor distT="0" distB="0" distL="114300" distR="114300" simplePos="0" relativeHeight="251663360" behindDoc="0" locked="0" layoutInCell="1" allowOverlap="1" wp14:anchorId="5A5AEEE7" wp14:editId="1722AA44">
            <wp:simplePos x="0" y="0"/>
            <wp:positionH relativeFrom="margin">
              <wp:posOffset>-398301</wp:posOffset>
            </wp:positionH>
            <wp:positionV relativeFrom="paragraph">
              <wp:posOffset>250442</wp:posOffset>
            </wp:positionV>
            <wp:extent cx="7216775" cy="5451475"/>
            <wp:effectExtent l="0" t="0" r="3175" b="0"/>
            <wp:wrapSquare wrapText="bothSides"/>
            <wp:docPr id="1167454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5474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775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63ED2" w14:textId="25121136" w:rsidR="00E72D17" w:rsidRDefault="005D49CB" w:rsidP="0061239A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drawing>
          <wp:anchor distT="0" distB="0" distL="114300" distR="114300" simplePos="0" relativeHeight="251664384" behindDoc="0" locked="0" layoutInCell="1" allowOverlap="1" wp14:anchorId="6E31F336" wp14:editId="4906BC92">
            <wp:simplePos x="0" y="0"/>
            <wp:positionH relativeFrom="column">
              <wp:posOffset>-307975</wp:posOffset>
            </wp:positionH>
            <wp:positionV relativeFrom="paragraph">
              <wp:posOffset>5765165</wp:posOffset>
            </wp:positionV>
            <wp:extent cx="7209790" cy="2483485"/>
            <wp:effectExtent l="0" t="0" r="0" b="0"/>
            <wp:wrapSquare wrapText="bothSides"/>
            <wp:docPr id="1594080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031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F82AF" w14:textId="77DC22FD" w:rsidR="00E72D17" w:rsidRDefault="00E72D17" w:rsidP="0061239A">
      <w:pPr>
        <w:ind w:firstLine="720"/>
        <w:jc w:val="both"/>
        <w:rPr>
          <w:noProof/>
          <w:color w:val="auto"/>
        </w:rPr>
      </w:pPr>
    </w:p>
    <w:p w14:paraId="2A5080E5" w14:textId="77777777" w:rsidR="007D334D" w:rsidRDefault="007D334D" w:rsidP="0061239A">
      <w:pPr>
        <w:ind w:firstLine="720"/>
        <w:jc w:val="both"/>
        <w:rPr>
          <w:noProof/>
          <w:color w:val="auto"/>
        </w:rPr>
      </w:pPr>
    </w:p>
    <w:p w14:paraId="2197F6FB" w14:textId="3BD6CB73" w:rsidR="007D334D" w:rsidRDefault="007D334D" w:rsidP="0061239A">
      <w:pPr>
        <w:ind w:firstLine="720"/>
        <w:jc w:val="both"/>
        <w:rPr>
          <w:noProof/>
          <w:color w:val="auto"/>
        </w:rPr>
      </w:pPr>
    </w:p>
    <w:p w14:paraId="507D836F" w14:textId="533735F3" w:rsidR="0061239A" w:rsidRDefault="005D49CB" w:rsidP="0061239A">
      <w:pPr>
        <w:ind w:firstLine="720"/>
        <w:jc w:val="both"/>
        <w:rPr>
          <w:noProof/>
          <w:color w:val="auto"/>
        </w:rPr>
      </w:pPr>
      <w:r w:rsidRPr="008C3775">
        <w:rPr>
          <w:noProof/>
          <w:color w:val="auto"/>
        </w:rPr>
        <w:drawing>
          <wp:anchor distT="0" distB="0" distL="114300" distR="114300" simplePos="0" relativeHeight="251665408" behindDoc="0" locked="0" layoutInCell="1" allowOverlap="1" wp14:anchorId="3E6664EA" wp14:editId="081D96CE">
            <wp:simplePos x="0" y="0"/>
            <wp:positionH relativeFrom="margin">
              <wp:align>left</wp:align>
            </wp:positionH>
            <wp:positionV relativeFrom="paragraph">
              <wp:posOffset>471682</wp:posOffset>
            </wp:positionV>
            <wp:extent cx="6146800" cy="5581015"/>
            <wp:effectExtent l="0" t="0" r="6350" b="635"/>
            <wp:wrapSquare wrapText="bothSides"/>
            <wp:docPr id="216562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223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10.3. IMPLEMENTACION DE LIBRERIAS Y DEPENDENCIAS</w:t>
      </w:r>
    </w:p>
    <w:p w14:paraId="0FD0D458" w14:textId="27CB188E" w:rsidR="007D334D" w:rsidRDefault="002117AB" w:rsidP="007D334D">
      <w:pPr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67456" behindDoc="0" locked="0" layoutInCell="1" allowOverlap="1" wp14:anchorId="0CAD8ACD" wp14:editId="27467D09">
            <wp:simplePos x="0" y="0"/>
            <wp:positionH relativeFrom="column">
              <wp:posOffset>3237837</wp:posOffset>
            </wp:positionH>
            <wp:positionV relativeFrom="paragraph">
              <wp:posOffset>30701</wp:posOffset>
            </wp:positionV>
            <wp:extent cx="3355975" cy="3816350"/>
            <wp:effectExtent l="0" t="0" r="0" b="0"/>
            <wp:wrapSquare wrapText="bothSides"/>
            <wp:docPr id="1793950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068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34D" w:rsidRPr="007D334D">
        <w:rPr>
          <w:noProof/>
          <w:color w:val="auto"/>
        </w:rPr>
        <w:drawing>
          <wp:inline distT="0" distB="0" distL="0" distR="0" wp14:anchorId="10428F40" wp14:editId="309F0497">
            <wp:extent cx="2885089" cy="3897070"/>
            <wp:effectExtent l="0" t="0" r="0" b="8255"/>
            <wp:docPr id="697084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84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7" cy="39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8E3" w14:textId="77777777" w:rsidR="007D334D" w:rsidRDefault="007D334D" w:rsidP="007D334D">
      <w:pPr>
        <w:ind w:firstLine="720"/>
        <w:jc w:val="center"/>
        <w:rPr>
          <w:noProof/>
          <w:color w:val="auto"/>
        </w:rPr>
      </w:pPr>
    </w:p>
    <w:p w14:paraId="04C1CDC1" w14:textId="1569644A" w:rsidR="0061239A" w:rsidRDefault="002117AB" w:rsidP="0061239A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drawing>
          <wp:anchor distT="0" distB="0" distL="114300" distR="114300" simplePos="0" relativeHeight="251668480" behindDoc="0" locked="0" layoutInCell="1" allowOverlap="1" wp14:anchorId="42827448" wp14:editId="358DBE40">
            <wp:simplePos x="0" y="0"/>
            <wp:positionH relativeFrom="column">
              <wp:posOffset>-332740</wp:posOffset>
            </wp:positionH>
            <wp:positionV relativeFrom="paragraph">
              <wp:posOffset>288290</wp:posOffset>
            </wp:positionV>
            <wp:extent cx="3029585" cy="3970020"/>
            <wp:effectExtent l="0" t="0" r="0" b="0"/>
            <wp:wrapSquare wrapText="bothSides"/>
            <wp:docPr id="583447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792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10.4. CODIFICACION DEL BACK</w:t>
      </w:r>
      <w:r w:rsidR="007D334D">
        <w:rPr>
          <w:noProof/>
          <w:color w:val="auto"/>
        </w:rPr>
        <w:t>-</w:t>
      </w:r>
      <w:r w:rsidR="0061239A">
        <w:rPr>
          <w:noProof/>
          <w:color w:val="auto"/>
        </w:rPr>
        <w:t>END</w:t>
      </w:r>
    </w:p>
    <w:p w14:paraId="239EDACB" w14:textId="59BE59E1" w:rsidR="007D334D" w:rsidRDefault="002117AB" w:rsidP="007D334D">
      <w:pPr>
        <w:ind w:firstLine="720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69504" behindDoc="0" locked="0" layoutInCell="1" allowOverlap="1" wp14:anchorId="38A77131" wp14:editId="1727C43C">
            <wp:simplePos x="0" y="0"/>
            <wp:positionH relativeFrom="column">
              <wp:posOffset>2800350</wp:posOffset>
            </wp:positionH>
            <wp:positionV relativeFrom="paragraph">
              <wp:posOffset>70485</wp:posOffset>
            </wp:positionV>
            <wp:extent cx="1924050" cy="1947545"/>
            <wp:effectExtent l="0" t="0" r="0" b="0"/>
            <wp:wrapSquare wrapText="bothSides"/>
            <wp:docPr id="191320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0983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28F0B" w14:textId="312AB65E" w:rsidR="007D334D" w:rsidRDefault="007D334D" w:rsidP="007D334D">
      <w:pPr>
        <w:ind w:firstLine="720"/>
        <w:jc w:val="center"/>
        <w:rPr>
          <w:noProof/>
          <w:color w:val="auto"/>
        </w:rPr>
      </w:pPr>
    </w:p>
    <w:p w14:paraId="646AEED2" w14:textId="4828A13C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114A4707" w14:textId="77777777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5BD90108" w14:textId="5D1B487E" w:rsidR="002117AB" w:rsidRDefault="002117AB" w:rsidP="007D334D">
      <w:pPr>
        <w:ind w:firstLine="720"/>
        <w:jc w:val="center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0528" behindDoc="0" locked="0" layoutInCell="1" allowOverlap="1" wp14:anchorId="7FE60994" wp14:editId="058D74A3">
            <wp:simplePos x="0" y="0"/>
            <wp:positionH relativeFrom="margin">
              <wp:posOffset>4630227</wp:posOffset>
            </wp:positionH>
            <wp:positionV relativeFrom="paragraph">
              <wp:posOffset>260295</wp:posOffset>
            </wp:positionV>
            <wp:extent cx="2067213" cy="2133898"/>
            <wp:effectExtent l="0" t="0" r="0" b="0"/>
            <wp:wrapSquare wrapText="bothSides"/>
            <wp:docPr id="1543677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7728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390F2" w14:textId="342BDC41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6AF46E86" w14:textId="5CF15437" w:rsidR="002117AB" w:rsidRDefault="002117AB" w:rsidP="007D334D">
      <w:pPr>
        <w:ind w:firstLine="720"/>
        <w:jc w:val="center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1552" behindDoc="0" locked="0" layoutInCell="1" allowOverlap="1" wp14:anchorId="1687C1B0" wp14:editId="6D989BF3">
            <wp:simplePos x="0" y="0"/>
            <wp:positionH relativeFrom="column">
              <wp:posOffset>2649496</wp:posOffset>
            </wp:positionH>
            <wp:positionV relativeFrom="paragraph">
              <wp:posOffset>238457</wp:posOffset>
            </wp:positionV>
            <wp:extent cx="1971950" cy="1886213"/>
            <wp:effectExtent l="0" t="0" r="9525" b="0"/>
            <wp:wrapSquare wrapText="bothSides"/>
            <wp:docPr id="1064882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268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500EC" w14:textId="09820B1F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2BFD6219" w14:textId="08A088B8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20699587" w14:textId="6B3898B7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6EB9004A" w14:textId="77777777" w:rsidR="002117AB" w:rsidRDefault="002117AB" w:rsidP="007D334D">
      <w:pPr>
        <w:ind w:firstLine="720"/>
        <w:jc w:val="center"/>
        <w:rPr>
          <w:noProof/>
          <w:color w:val="auto"/>
        </w:rPr>
      </w:pPr>
    </w:p>
    <w:p w14:paraId="09C940C3" w14:textId="59CE7ECF" w:rsidR="002117AB" w:rsidRDefault="002117AB" w:rsidP="007D334D">
      <w:pPr>
        <w:ind w:firstLine="720"/>
        <w:jc w:val="center"/>
        <w:rPr>
          <w:noProof/>
          <w:color w:val="auto"/>
        </w:rPr>
      </w:pPr>
      <w:r w:rsidRPr="007D334D">
        <w:rPr>
          <w:noProof/>
          <w:color w:val="auto"/>
        </w:rPr>
        <w:lastRenderedPageBreak/>
        <w:drawing>
          <wp:anchor distT="0" distB="0" distL="114300" distR="114300" simplePos="0" relativeHeight="251666432" behindDoc="0" locked="0" layoutInCell="1" allowOverlap="1" wp14:anchorId="7F9735F6" wp14:editId="4E7979C2">
            <wp:simplePos x="0" y="0"/>
            <wp:positionH relativeFrom="margin">
              <wp:align>right</wp:align>
            </wp:positionH>
            <wp:positionV relativeFrom="paragraph">
              <wp:posOffset>56</wp:posOffset>
            </wp:positionV>
            <wp:extent cx="6371590" cy="3381375"/>
            <wp:effectExtent l="0" t="0" r="0" b="9525"/>
            <wp:wrapSquare wrapText="bothSides"/>
            <wp:docPr id="59339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981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1B35F" w14:textId="2F2B17E2" w:rsidR="0061239A" w:rsidRDefault="002117AB" w:rsidP="002117AB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2576" behindDoc="0" locked="0" layoutInCell="1" allowOverlap="1" wp14:anchorId="6698C4AC" wp14:editId="399C5865">
            <wp:simplePos x="0" y="0"/>
            <wp:positionH relativeFrom="margin">
              <wp:align>center</wp:align>
            </wp:positionH>
            <wp:positionV relativeFrom="paragraph">
              <wp:posOffset>281995</wp:posOffset>
            </wp:positionV>
            <wp:extent cx="7251065" cy="3432810"/>
            <wp:effectExtent l="0" t="0" r="6985" b="0"/>
            <wp:wrapSquare wrapText="bothSides"/>
            <wp:docPr id="1875772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7299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 xml:space="preserve">10.5. CODIFICACION DEL </w:t>
      </w:r>
      <w:r w:rsidR="007D334D">
        <w:rPr>
          <w:noProof/>
          <w:color w:val="auto"/>
        </w:rPr>
        <w:t>FRONT-END</w:t>
      </w:r>
    </w:p>
    <w:p w14:paraId="54B2ECB5" w14:textId="650FA23A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2BCB506E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79A517DA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4EBDD3AA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0E502474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31B8ACAA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5ABF3063" w14:textId="77777777" w:rsidR="002117AB" w:rsidRDefault="002117AB" w:rsidP="002117AB">
      <w:pPr>
        <w:ind w:firstLine="720"/>
        <w:jc w:val="both"/>
        <w:rPr>
          <w:noProof/>
          <w:color w:val="auto"/>
        </w:rPr>
      </w:pPr>
    </w:p>
    <w:p w14:paraId="371B2AED" w14:textId="10FD48B4" w:rsidR="002117AB" w:rsidRDefault="002117AB" w:rsidP="0061239A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74624" behindDoc="0" locked="0" layoutInCell="1" allowOverlap="1" wp14:anchorId="32BF9616" wp14:editId="5FDAEB7E">
            <wp:simplePos x="0" y="0"/>
            <wp:positionH relativeFrom="margin">
              <wp:align>center</wp:align>
            </wp:positionH>
            <wp:positionV relativeFrom="paragraph">
              <wp:posOffset>3445774</wp:posOffset>
            </wp:positionV>
            <wp:extent cx="6371590" cy="3949700"/>
            <wp:effectExtent l="0" t="0" r="0" b="0"/>
            <wp:wrapSquare wrapText="bothSides"/>
            <wp:docPr id="332026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664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17AB">
        <w:rPr>
          <w:noProof/>
          <w:color w:val="auto"/>
        </w:rPr>
        <w:drawing>
          <wp:anchor distT="0" distB="0" distL="114300" distR="114300" simplePos="0" relativeHeight="251673600" behindDoc="0" locked="0" layoutInCell="1" allowOverlap="1" wp14:anchorId="24D0AC53" wp14:editId="1C851C53">
            <wp:simplePos x="0" y="0"/>
            <wp:positionH relativeFrom="margin">
              <wp:align>right</wp:align>
            </wp:positionH>
            <wp:positionV relativeFrom="paragraph">
              <wp:posOffset>191044</wp:posOffset>
            </wp:positionV>
            <wp:extent cx="6371590" cy="3036570"/>
            <wp:effectExtent l="0" t="0" r="0" b="0"/>
            <wp:wrapSquare wrapText="bothSides"/>
            <wp:docPr id="473728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2824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F6789" w14:textId="4A091DFA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3D9ACFE5" w14:textId="73B4CF71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178A5837" w14:textId="3171CFFB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584FCE8C" w14:textId="77777777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7317FF1F" w14:textId="77777777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53DEBB0F" w14:textId="267FD439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7F8CAA45" w14:textId="2EA1F184" w:rsidR="002117AB" w:rsidRDefault="002117AB" w:rsidP="0061239A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75648" behindDoc="0" locked="0" layoutInCell="1" allowOverlap="1" wp14:anchorId="6CC60CCD" wp14:editId="449B05FC">
            <wp:simplePos x="0" y="0"/>
            <wp:positionH relativeFrom="margin">
              <wp:align>right</wp:align>
            </wp:positionH>
            <wp:positionV relativeFrom="paragraph">
              <wp:posOffset>58</wp:posOffset>
            </wp:positionV>
            <wp:extent cx="6371590" cy="4345305"/>
            <wp:effectExtent l="0" t="0" r="0" b="0"/>
            <wp:wrapSquare wrapText="bothSides"/>
            <wp:docPr id="1841416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1655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44418" w14:textId="3C5123F0" w:rsidR="0061239A" w:rsidRDefault="00273461" w:rsidP="0061239A">
      <w:pPr>
        <w:ind w:firstLine="720"/>
        <w:jc w:val="both"/>
        <w:rPr>
          <w:noProof/>
          <w:color w:val="auto"/>
        </w:rPr>
      </w:pPr>
      <w:r w:rsidRPr="00273461">
        <w:rPr>
          <w:noProof/>
          <w:color w:val="auto"/>
        </w:rPr>
        <w:drawing>
          <wp:anchor distT="0" distB="0" distL="114300" distR="114300" simplePos="0" relativeHeight="251678720" behindDoc="0" locked="0" layoutInCell="1" allowOverlap="1" wp14:anchorId="67CCCC6C" wp14:editId="5876958D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747510" cy="2628900"/>
            <wp:effectExtent l="0" t="0" r="0" b="0"/>
            <wp:wrapSquare wrapText="bothSides"/>
            <wp:docPr id="2000251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196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10.6. CODIFICACION DE CONSULTAS Y REPORTES</w:t>
      </w:r>
    </w:p>
    <w:p w14:paraId="012E4954" w14:textId="4CCBAA4D" w:rsidR="002117AB" w:rsidRDefault="002117AB" w:rsidP="0061239A">
      <w:pPr>
        <w:ind w:firstLine="720"/>
        <w:jc w:val="both"/>
        <w:rPr>
          <w:noProof/>
          <w:color w:val="auto"/>
        </w:rPr>
      </w:pPr>
    </w:p>
    <w:p w14:paraId="28A916B2" w14:textId="27872A24" w:rsidR="0061239A" w:rsidRDefault="00273461" w:rsidP="0061239A">
      <w:pPr>
        <w:ind w:firstLine="720"/>
        <w:jc w:val="both"/>
        <w:rPr>
          <w:noProof/>
          <w:color w:val="auto"/>
        </w:rPr>
      </w:pPr>
      <w:r w:rsidRPr="00273461">
        <w:rPr>
          <w:noProof/>
          <w:color w:val="auto"/>
          <w:u w:val="single"/>
        </w:rPr>
        <w:lastRenderedPageBreak/>
        <w:drawing>
          <wp:anchor distT="0" distB="0" distL="114300" distR="114300" simplePos="0" relativeHeight="251679744" behindDoc="0" locked="0" layoutInCell="1" allowOverlap="1" wp14:anchorId="3E515EFE" wp14:editId="4D325F8C">
            <wp:simplePos x="0" y="0"/>
            <wp:positionH relativeFrom="column">
              <wp:posOffset>73793</wp:posOffset>
            </wp:positionH>
            <wp:positionV relativeFrom="paragraph">
              <wp:posOffset>3084346</wp:posOffset>
            </wp:positionV>
            <wp:extent cx="6371590" cy="3114040"/>
            <wp:effectExtent l="0" t="0" r="0" b="0"/>
            <wp:wrapSquare wrapText="bothSides"/>
            <wp:docPr id="1707402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0207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17AB">
        <w:rPr>
          <w:noProof/>
          <w:color w:val="auto"/>
        </w:rPr>
        <w:drawing>
          <wp:anchor distT="0" distB="0" distL="114300" distR="114300" simplePos="0" relativeHeight="251676672" behindDoc="0" locked="0" layoutInCell="1" allowOverlap="1" wp14:anchorId="2F7EF300" wp14:editId="0111E2D6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6371590" cy="2719070"/>
            <wp:effectExtent l="0" t="0" r="0" b="5080"/>
            <wp:wrapSquare wrapText="bothSides"/>
            <wp:docPr id="1728386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8625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39A">
        <w:rPr>
          <w:noProof/>
          <w:color w:val="auto"/>
        </w:rPr>
        <w:t>10.7. CODIFICACION DE MANTENEDORES Y PROCESOS TRANSACCIONALES</w:t>
      </w:r>
    </w:p>
    <w:p w14:paraId="39D8E7DE" w14:textId="718B6D30" w:rsidR="008C3775" w:rsidRDefault="00273461" w:rsidP="0061239A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C452191" wp14:editId="0CE8C267">
            <wp:simplePos x="0" y="0"/>
            <wp:positionH relativeFrom="margin">
              <wp:align>right</wp:align>
            </wp:positionH>
            <wp:positionV relativeFrom="paragraph">
              <wp:posOffset>6228412</wp:posOffset>
            </wp:positionV>
            <wp:extent cx="6371590" cy="2125345"/>
            <wp:effectExtent l="0" t="0" r="0" b="8255"/>
            <wp:wrapSquare wrapText="bothSides"/>
            <wp:docPr id="173503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BDE99" w14:textId="1947C634" w:rsidR="00E72D17" w:rsidRPr="0061239A" w:rsidRDefault="00E72D17" w:rsidP="0061239A">
      <w:pPr>
        <w:ind w:firstLine="720"/>
        <w:jc w:val="both"/>
        <w:rPr>
          <w:noProof/>
          <w:color w:val="auto"/>
        </w:rPr>
      </w:pPr>
    </w:p>
    <w:p w14:paraId="031FA5C5" w14:textId="6503CA4E" w:rsidR="00FB5E72" w:rsidRPr="009F34B6" w:rsidRDefault="00FB5E72" w:rsidP="00FB5E72">
      <w:pPr>
        <w:spacing w:after="200"/>
        <w:jc w:val="both"/>
        <w:rPr>
          <w:noProof/>
          <w:color w:val="auto"/>
          <w:u w:val="single"/>
        </w:rPr>
      </w:pPr>
    </w:p>
    <w:sectPr w:rsidR="00FB5E72" w:rsidRPr="009F34B6" w:rsidSect="00AB02A7">
      <w:headerReference w:type="default" r:id="rId44"/>
      <w:footerReference w:type="default" r:id="rId4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079B3" w14:textId="77777777" w:rsidR="007F034C" w:rsidRDefault="007F034C">
      <w:r>
        <w:separator/>
      </w:r>
    </w:p>
    <w:p w14:paraId="5F69858B" w14:textId="77777777" w:rsidR="007F034C" w:rsidRDefault="007F034C"/>
  </w:endnote>
  <w:endnote w:type="continuationSeparator" w:id="0">
    <w:p w14:paraId="04A86B9F" w14:textId="77777777" w:rsidR="007F034C" w:rsidRDefault="007F034C">
      <w:r>
        <w:continuationSeparator/>
      </w:r>
    </w:p>
    <w:p w14:paraId="4C3576B9" w14:textId="77777777" w:rsidR="007F034C" w:rsidRDefault="007F03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4C2C6F63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5FB9FEC2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82DFA2" w14:textId="77777777" w:rsidR="007F034C" w:rsidRDefault="007F034C">
      <w:r>
        <w:separator/>
      </w:r>
    </w:p>
    <w:p w14:paraId="40CA14A2" w14:textId="77777777" w:rsidR="007F034C" w:rsidRDefault="007F034C"/>
  </w:footnote>
  <w:footnote w:type="continuationSeparator" w:id="0">
    <w:p w14:paraId="751C941E" w14:textId="77777777" w:rsidR="007F034C" w:rsidRDefault="007F034C">
      <w:r>
        <w:continuationSeparator/>
      </w:r>
    </w:p>
    <w:p w14:paraId="646B39BC" w14:textId="77777777" w:rsidR="007F034C" w:rsidRDefault="007F034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2DB09277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E884AF5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69EFA390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C7067"/>
    <w:multiLevelType w:val="hybridMultilevel"/>
    <w:tmpl w:val="E71E220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655046"/>
    <w:multiLevelType w:val="hybridMultilevel"/>
    <w:tmpl w:val="AB1018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75A16"/>
    <w:multiLevelType w:val="hybridMultilevel"/>
    <w:tmpl w:val="0A4A16CC"/>
    <w:lvl w:ilvl="0" w:tplc="FFFFFFFF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A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4FD1EAB"/>
    <w:multiLevelType w:val="hybridMultilevel"/>
    <w:tmpl w:val="9AF085DC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5386235"/>
    <w:multiLevelType w:val="hybridMultilevel"/>
    <w:tmpl w:val="D6F29262"/>
    <w:lvl w:ilvl="0" w:tplc="280A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B54254"/>
    <w:multiLevelType w:val="hybridMultilevel"/>
    <w:tmpl w:val="AB32313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DF7FAB"/>
    <w:multiLevelType w:val="hybridMultilevel"/>
    <w:tmpl w:val="1D98A1AE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9E0590B"/>
    <w:multiLevelType w:val="hybridMultilevel"/>
    <w:tmpl w:val="9D1CCD8A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A707978"/>
    <w:multiLevelType w:val="hybridMultilevel"/>
    <w:tmpl w:val="6B9EEBAA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1242385"/>
    <w:multiLevelType w:val="hybridMultilevel"/>
    <w:tmpl w:val="BE3EFB64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81600D0"/>
    <w:multiLevelType w:val="hybridMultilevel"/>
    <w:tmpl w:val="CCDA671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725088"/>
    <w:multiLevelType w:val="hybridMultilevel"/>
    <w:tmpl w:val="4F06F800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EF05ECE"/>
    <w:multiLevelType w:val="hybridMultilevel"/>
    <w:tmpl w:val="4214886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EF3567D"/>
    <w:multiLevelType w:val="hybridMultilevel"/>
    <w:tmpl w:val="852EA0E6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CD715B"/>
    <w:multiLevelType w:val="hybridMultilevel"/>
    <w:tmpl w:val="140A2888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39E4A71"/>
    <w:multiLevelType w:val="hybridMultilevel"/>
    <w:tmpl w:val="E210192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7A7B06"/>
    <w:multiLevelType w:val="hybridMultilevel"/>
    <w:tmpl w:val="D846A11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FD729A9"/>
    <w:multiLevelType w:val="hybridMultilevel"/>
    <w:tmpl w:val="D820D496"/>
    <w:lvl w:ilvl="0" w:tplc="280A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1D1D3C"/>
    <w:multiLevelType w:val="hybridMultilevel"/>
    <w:tmpl w:val="7686858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678773A"/>
    <w:multiLevelType w:val="hybridMultilevel"/>
    <w:tmpl w:val="8F1CAFD6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D542E97"/>
    <w:multiLevelType w:val="hybridMultilevel"/>
    <w:tmpl w:val="1B4803C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E7E4DB8"/>
    <w:multiLevelType w:val="hybridMultilevel"/>
    <w:tmpl w:val="87C61F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580D85"/>
    <w:multiLevelType w:val="hybridMultilevel"/>
    <w:tmpl w:val="D760356C"/>
    <w:lvl w:ilvl="0" w:tplc="280A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CF265A"/>
    <w:multiLevelType w:val="hybridMultilevel"/>
    <w:tmpl w:val="E662DDE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3D3C7E"/>
    <w:multiLevelType w:val="hybridMultilevel"/>
    <w:tmpl w:val="D4E8545E"/>
    <w:lvl w:ilvl="0" w:tplc="080A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2EC484E"/>
    <w:multiLevelType w:val="hybridMultilevel"/>
    <w:tmpl w:val="1B9EC1A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EE5FFE"/>
    <w:multiLevelType w:val="hybridMultilevel"/>
    <w:tmpl w:val="C0D65F92"/>
    <w:lvl w:ilvl="0" w:tplc="08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43C1071"/>
    <w:multiLevelType w:val="hybridMultilevel"/>
    <w:tmpl w:val="2FE4BD66"/>
    <w:lvl w:ilvl="0" w:tplc="9528839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A8B2547"/>
    <w:multiLevelType w:val="hybridMultilevel"/>
    <w:tmpl w:val="A508B5D4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E643111"/>
    <w:multiLevelType w:val="hybridMultilevel"/>
    <w:tmpl w:val="E492545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CC568A"/>
    <w:multiLevelType w:val="hybridMultilevel"/>
    <w:tmpl w:val="591AC9F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1D96341"/>
    <w:multiLevelType w:val="hybridMultilevel"/>
    <w:tmpl w:val="9B3A95DA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7A13ED4"/>
    <w:multiLevelType w:val="multilevel"/>
    <w:tmpl w:val="3D204EE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81348F7"/>
    <w:multiLevelType w:val="hybridMultilevel"/>
    <w:tmpl w:val="029446E2"/>
    <w:lvl w:ilvl="0" w:tplc="08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C297235"/>
    <w:multiLevelType w:val="hybridMultilevel"/>
    <w:tmpl w:val="5E043D80"/>
    <w:lvl w:ilvl="0" w:tplc="08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7CC609FC"/>
    <w:multiLevelType w:val="hybridMultilevel"/>
    <w:tmpl w:val="726C146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FFE04CD"/>
    <w:multiLevelType w:val="hybridMultilevel"/>
    <w:tmpl w:val="C450AED4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080100750">
    <w:abstractNumId w:val="1"/>
  </w:num>
  <w:num w:numId="2" w16cid:durableId="2108428255">
    <w:abstractNumId w:val="32"/>
  </w:num>
  <w:num w:numId="3" w16cid:durableId="1188913714">
    <w:abstractNumId w:val="21"/>
  </w:num>
  <w:num w:numId="4" w16cid:durableId="2131312947">
    <w:abstractNumId w:val="5"/>
  </w:num>
  <w:num w:numId="5" w16cid:durableId="508909522">
    <w:abstractNumId w:val="24"/>
  </w:num>
  <w:num w:numId="6" w16cid:durableId="1103919762">
    <w:abstractNumId w:val="12"/>
  </w:num>
  <w:num w:numId="7" w16cid:durableId="1103841364">
    <w:abstractNumId w:val="2"/>
  </w:num>
  <w:num w:numId="8" w16cid:durableId="1624000359">
    <w:abstractNumId w:val="33"/>
  </w:num>
  <w:num w:numId="9" w16cid:durableId="387463651">
    <w:abstractNumId w:val="15"/>
  </w:num>
  <w:num w:numId="10" w16cid:durableId="943607755">
    <w:abstractNumId w:val="26"/>
  </w:num>
  <w:num w:numId="11" w16cid:durableId="786316530">
    <w:abstractNumId w:val="25"/>
  </w:num>
  <w:num w:numId="12" w16cid:durableId="1252818875">
    <w:abstractNumId w:val="34"/>
  </w:num>
  <w:num w:numId="13" w16cid:durableId="190923234">
    <w:abstractNumId w:val="31"/>
  </w:num>
  <w:num w:numId="14" w16cid:durableId="1327786557">
    <w:abstractNumId w:val="28"/>
  </w:num>
  <w:num w:numId="15" w16cid:durableId="17322340">
    <w:abstractNumId w:val="9"/>
  </w:num>
  <w:num w:numId="16" w16cid:durableId="1600678241">
    <w:abstractNumId w:val="3"/>
  </w:num>
  <w:num w:numId="17" w16cid:durableId="190261664">
    <w:abstractNumId w:val="7"/>
  </w:num>
  <w:num w:numId="18" w16cid:durableId="1238588545">
    <w:abstractNumId w:val="8"/>
  </w:num>
  <w:num w:numId="19" w16cid:durableId="497769006">
    <w:abstractNumId w:val="18"/>
  </w:num>
  <w:num w:numId="20" w16cid:durableId="404646002">
    <w:abstractNumId w:val="10"/>
  </w:num>
  <w:num w:numId="21" w16cid:durableId="2129617571">
    <w:abstractNumId w:val="20"/>
  </w:num>
  <w:num w:numId="22" w16cid:durableId="2013725218">
    <w:abstractNumId w:val="0"/>
  </w:num>
  <w:num w:numId="23" w16cid:durableId="1981809529">
    <w:abstractNumId w:val="19"/>
  </w:num>
  <w:num w:numId="24" w16cid:durableId="280311315">
    <w:abstractNumId w:val="13"/>
  </w:num>
  <w:num w:numId="25" w16cid:durableId="174464593">
    <w:abstractNumId w:val="16"/>
  </w:num>
  <w:num w:numId="26" w16cid:durableId="1204515343">
    <w:abstractNumId w:val="30"/>
  </w:num>
  <w:num w:numId="27" w16cid:durableId="1376079896">
    <w:abstractNumId w:val="35"/>
  </w:num>
  <w:num w:numId="28" w16cid:durableId="2115244031">
    <w:abstractNumId w:val="27"/>
  </w:num>
  <w:num w:numId="29" w16cid:durableId="10378761">
    <w:abstractNumId w:val="14"/>
  </w:num>
  <w:num w:numId="30" w16cid:durableId="254486940">
    <w:abstractNumId w:val="36"/>
  </w:num>
  <w:num w:numId="31" w16cid:durableId="1530335019">
    <w:abstractNumId w:val="6"/>
  </w:num>
  <w:num w:numId="32" w16cid:durableId="543180418">
    <w:abstractNumId w:val="11"/>
  </w:num>
  <w:num w:numId="33" w16cid:durableId="1152137288">
    <w:abstractNumId w:val="29"/>
  </w:num>
  <w:num w:numId="34" w16cid:durableId="136453814">
    <w:abstractNumId w:val="23"/>
  </w:num>
  <w:num w:numId="35" w16cid:durableId="2080783603">
    <w:abstractNumId w:val="4"/>
  </w:num>
  <w:num w:numId="36" w16cid:durableId="1979843062">
    <w:abstractNumId w:val="17"/>
  </w:num>
  <w:num w:numId="37" w16cid:durableId="138085935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E72"/>
    <w:rsid w:val="0002482E"/>
    <w:rsid w:val="00050324"/>
    <w:rsid w:val="00056EEE"/>
    <w:rsid w:val="000747A0"/>
    <w:rsid w:val="000A0150"/>
    <w:rsid w:val="000E63C9"/>
    <w:rsid w:val="00130E9D"/>
    <w:rsid w:val="00150A6D"/>
    <w:rsid w:val="00185B35"/>
    <w:rsid w:val="001F2BC8"/>
    <w:rsid w:val="001F5F6B"/>
    <w:rsid w:val="002117AB"/>
    <w:rsid w:val="00243EBC"/>
    <w:rsid w:val="00246A35"/>
    <w:rsid w:val="00273461"/>
    <w:rsid w:val="00281ECB"/>
    <w:rsid w:val="00284348"/>
    <w:rsid w:val="002F51F5"/>
    <w:rsid w:val="00312137"/>
    <w:rsid w:val="00330359"/>
    <w:rsid w:val="0033762F"/>
    <w:rsid w:val="00360494"/>
    <w:rsid w:val="003645B4"/>
    <w:rsid w:val="00366C7E"/>
    <w:rsid w:val="00384EA3"/>
    <w:rsid w:val="003A39A1"/>
    <w:rsid w:val="003C2191"/>
    <w:rsid w:val="003D3863"/>
    <w:rsid w:val="004110DE"/>
    <w:rsid w:val="0044085A"/>
    <w:rsid w:val="004A01B6"/>
    <w:rsid w:val="004B21A5"/>
    <w:rsid w:val="004E5FEE"/>
    <w:rsid w:val="005037F0"/>
    <w:rsid w:val="00516A86"/>
    <w:rsid w:val="005275F6"/>
    <w:rsid w:val="00572102"/>
    <w:rsid w:val="005D49CB"/>
    <w:rsid w:val="005F1BB0"/>
    <w:rsid w:val="0061239A"/>
    <w:rsid w:val="00656C4D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7D334D"/>
    <w:rsid w:val="007F034C"/>
    <w:rsid w:val="00862FE4"/>
    <w:rsid w:val="0086389A"/>
    <w:rsid w:val="0087605E"/>
    <w:rsid w:val="008941AE"/>
    <w:rsid w:val="008B1FEE"/>
    <w:rsid w:val="008C3775"/>
    <w:rsid w:val="00903C32"/>
    <w:rsid w:val="00916B16"/>
    <w:rsid w:val="009173B9"/>
    <w:rsid w:val="0093335D"/>
    <w:rsid w:val="0093613E"/>
    <w:rsid w:val="00943026"/>
    <w:rsid w:val="00966B81"/>
    <w:rsid w:val="00977F79"/>
    <w:rsid w:val="009C7720"/>
    <w:rsid w:val="009F34B6"/>
    <w:rsid w:val="00A23AFA"/>
    <w:rsid w:val="00A31B3E"/>
    <w:rsid w:val="00A532F3"/>
    <w:rsid w:val="00A8489E"/>
    <w:rsid w:val="00AB02A7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72D17"/>
    <w:rsid w:val="00E81B40"/>
    <w:rsid w:val="00EF555B"/>
    <w:rsid w:val="00F027BB"/>
    <w:rsid w:val="00F11DCF"/>
    <w:rsid w:val="00F162EA"/>
    <w:rsid w:val="00F52D27"/>
    <w:rsid w:val="00F83527"/>
    <w:rsid w:val="00FB5E72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22E1EC"/>
  <w15:docId w15:val="{01F78EE6-0B14-4C51-B12C-54A2C3E20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E72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FB5E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06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shinHimura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83BC33F76194D9FA75D25B3C48C74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2C567D-A783-48EE-AFE4-9EE219E5C968}"/>
      </w:docPartPr>
      <w:docPartBody>
        <w:p w:rsidR="00000000" w:rsidRDefault="005101E6" w:rsidP="005101E6">
          <w:pPr>
            <w:pStyle w:val="783BC33F76194D9FA75D25B3C48C7426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noProof/>
              <w:lang w:bidi="es-ES"/>
            </w:rPr>
            <w:t>julio 23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0AD97EBBB0B5463E9F6886C1B8F19B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9958EB-F30C-4947-83F0-55609DD738BD}"/>
      </w:docPartPr>
      <w:docPartBody>
        <w:p w:rsidR="00000000" w:rsidRDefault="005101E6" w:rsidP="005101E6">
          <w:pPr>
            <w:pStyle w:val="0AD97EBBB0B5463E9F6886C1B8F19B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1E6"/>
    <w:rsid w:val="004A01B6"/>
    <w:rsid w:val="005101E6"/>
    <w:rsid w:val="00F32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PE" w:eastAsia="es-P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rsid w:val="005101E6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sid w:val="005101E6"/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paragraph" w:customStyle="1" w:styleId="31EAB78F78CD4A848F0F88D442EA05B0">
    <w:name w:val="31EAB78F78CD4A848F0F88D442EA05B0"/>
  </w:style>
  <w:style w:type="paragraph" w:customStyle="1" w:styleId="0E52AA0914BA45348367A84BCF3655F6">
    <w:name w:val="0E52AA0914BA45348367A84BCF3655F6"/>
  </w:style>
  <w:style w:type="paragraph" w:customStyle="1" w:styleId="B5D2864AAABF428BB3E302D14627CA4D">
    <w:name w:val="B5D2864AAABF428BB3E302D14627CA4D"/>
  </w:style>
  <w:style w:type="paragraph" w:customStyle="1" w:styleId="B29C308AC3FA4E87AB9BE4AC90D44B4A">
    <w:name w:val="B29C308AC3FA4E87AB9BE4AC90D44B4A"/>
  </w:style>
  <w:style w:type="paragraph" w:customStyle="1" w:styleId="0A206EBA60E34CFDB0534ABCED7870A4">
    <w:name w:val="0A206EBA60E34CFDB0534ABCED7870A4"/>
  </w:style>
  <w:style w:type="paragraph" w:customStyle="1" w:styleId="C6904C2781F04B959264E60813CC0746">
    <w:name w:val="C6904C2781F04B959264E60813CC0746"/>
  </w:style>
  <w:style w:type="paragraph" w:customStyle="1" w:styleId="D109E120B6F742D6A4781EF3F6595C1B">
    <w:name w:val="D109E120B6F742D6A4781EF3F6595C1B"/>
  </w:style>
  <w:style w:type="paragraph" w:customStyle="1" w:styleId="4D9713D6F11E4FCE82E6AC57482826F8">
    <w:name w:val="4D9713D6F11E4FCE82E6AC57482826F8"/>
  </w:style>
  <w:style w:type="paragraph" w:customStyle="1" w:styleId="783BC33F76194D9FA75D25B3C48C7426">
    <w:name w:val="783BC33F76194D9FA75D25B3C48C7426"/>
    <w:rsid w:val="005101E6"/>
  </w:style>
  <w:style w:type="paragraph" w:customStyle="1" w:styleId="0AD97EBBB0B5463E9F6886C1B8F19BEA">
    <w:name w:val="0AD97EBBB0B5463E9F6886C1B8F19BEA"/>
    <w:rsid w:val="005101E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621</TotalTime>
  <Pages>17</Pages>
  <Words>131</Words>
  <Characters>725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KenshinHimura</dc:creator>
  <cp:keywords/>
  <cp:lastModifiedBy>KenshinHimura</cp:lastModifiedBy>
  <cp:revision>2</cp:revision>
  <cp:lastPrinted>2006-08-01T17:47:00Z</cp:lastPrinted>
  <dcterms:created xsi:type="dcterms:W3CDTF">2024-07-23T23:10:00Z</dcterms:created>
  <dcterms:modified xsi:type="dcterms:W3CDTF">2024-07-24T22:30:00Z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