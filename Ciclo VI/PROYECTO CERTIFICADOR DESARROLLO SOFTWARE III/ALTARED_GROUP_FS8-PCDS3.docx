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37BB" w14:textId="77777777" w:rsidR="00873F5B" w:rsidRPr="00777631" w:rsidRDefault="00873F5B" w:rsidP="00873F5B">
      <w:pPr>
        <w:jc w:val="both"/>
        <w:rPr>
          <w:noProof/>
          <w:color w:val="auto"/>
        </w:rPr>
      </w:pPr>
      <w:r w:rsidRPr="00777631">
        <w:rPr>
          <w:noProof/>
          <w:color w:val="auto"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ACCF1F" wp14:editId="6E92C1E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002C8" id="Rectángulo 3" o:spid="_x0000_s1026" alt="rectángulo blanco para texto en portada" style="position:absolute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Pr="00777631">
        <w:rPr>
          <w:noProof/>
          <w:color w:val="auto"/>
          <w:lang w:bidi="es-ES"/>
        </w:rPr>
        <w:drawing>
          <wp:anchor distT="0" distB="0" distL="114300" distR="114300" simplePos="0" relativeHeight="251659264" behindDoc="1" locked="0" layoutInCell="1" allowOverlap="1" wp14:anchorId="0F25E5D5" wp14:editId="3BEEDC4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873F5B" w:rsidRPr="00777631" w14:paraId="027D1FC3" w14:textId="77777777" w:rsidTr="00B57E48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C2D9CC" w14:textId="77777777" w:rsidR="00873F5B" w:rsidRPr="00777631" w:rsidRDefault="00873F5B" w:rsidP="00B57E48">
            <w:pPr>
              <w:jc w:val="both"/>
              <w:rPr>
                <w:noProof/>
                <w:color w:val="auto"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558600C3" wp14:editId="10D818AD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FC2E82" w14:textId="77777777" w:rsidR="00873F5B" w:rsidRPr="00BA04F4" w:rsidRDefault="00873F5B" w:rsidP="00873F5B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609108D2" w14:textId="77777777" w:rsidR="00873F5B" w:rsidRPr="00BA04F4" w:rsidRDefault="00873F5B" w:rsidP="00873F5B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8600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37FC2E82" w14:textId="77777777" w:rsidR="00873F5B" w:rsidRPr="00BA04F4" w:rsidRDefault="00873F5B" w:rsidP="00873F5B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609108D2" w14:textId="77777777" w:rsidR="00873F5B" w:rsidRPr="00BA04F4" w:rsidRDefault="00873F5B" w:rsidP="00873F5B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02A5148" w14:textId="77777777" w:rsidR="00873F5B" w:rsidRPr="00777631" w:rsidRDefault="00873F5B" w:rsidP="00B57E48">
            <w:pPr>
              <w:jc w:val="both"/>
              <w:rPr>
                <w:noProof/>
                <w:color w:val="auto"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4D376489" wp14:editId="6118C4BE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1467E7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" strokecolor="#64c9fc [1300]" strokeweight="3pt">
                      <w10:anchorlock/>
                    </v:line>
                  </w:pict>
                </mc:Fallback>
              </mc:AlternateContent>
            </w:r>
          </w:p>
        </w:tc>
      </w:tr>
      <w:tr w:rsidR="00873F5B" w:rsidRPr="00777631" w14:paraId="2503A48E" w14:textId="77777777" w:rsidTr="00B57E48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5381ED6" w14:textId="77777777" w:rsidR="00873F5B" w:rsidRPr="00777631" w:rsidRDefault="00873F5B" w:rsidP="00B57E48">
            <w:pPr>
              <w:jc w:val="both"/>
              <w:rPr>
                <w:noProof/>
                <w:color w:val="auto"/>
              </w:rPr>
            </w:pPr>
          </w:p>
        </w:tc>
      </w:tr>
      <w:tr w:rsidR="00873F5B" w:rsidRPr="00777631" w14:paraId="7A80722A" w14:textId="77777777" w:rsidTr="00B57E48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BED66CDE39D74B1ABFEA31BAE7A0470E"/>
              </w:placeholder>
              <w:showingPlcHdr/>
              <w15:appearance w15:val="hidden"/>
            </w:sdtPr>
            <w:sdtContent>
              <w:p w14:paraId="17CC9788" w14:textId="2D89B784" w:rsidR="00873F5B" w:rsidRPr="00777631" w:rsidRDefault="00873F5B" w:rsidP="00B57E48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 w:rsidR="003D4DEA"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agosto 21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1EDDFBDF" w14:textId="77777777" w:rsidR="00873F5B" w:rsidRPr="00777631" w:rsidRDefault="00873F5B" w:rsidP="00B57E48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777631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E409939" wp14:editId="5F42DE45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21BA8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5146E15" w14:textId="77777777" w:rsidR="00873F5B" w:rsidRPr="00777631" w:rsidRDefault="00873F5B" w:rsidP="00B57E48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BCFEDD3" w14:textId="77777777" w:rsidR="00873F5B" w:rsidRPr="00777631" w:rsidRDefault="00873F5B" w:rsidP="00B57E48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sdt>
            <w:sdtPr>
              <w:rPr>
                <w:noProof/>
                <w:color w:val="FFFFFF" w:themeColor="background1"/>
              </w:rPr>
              <w:id w:val="-1740469667"/>
              <w:placeholder>
                <w:docPart w:val="743AF6694C9E4BD0AE7BD2F92CFCDFCE"/>
              </w:placeholder>
              <w15:appearance w15:val="hidden"/>
            </w:sdtPr>
            <w:sdtContent>
              <w:p w14:paraId="32E39B75" w14:textId="77777777" w:rsidR="00873F5B" w:rsidRPr="001274FF" w:rsidRDefault="00873F5B" w:rsidP="00B57E48">
                <w:pPr>
                  <w:jc w:val="both"/>
                  <w:rPr>
                    <w:noProof/>
                    <w:color w:val="FFFFFF" w:themeColor="background1"/>
                    <w:lang w:val="en-US"/>
                  </w:rPr>
                </w:pPr>
                <w:r w:rsidRPr="001274FF">
                  <w:rPr>
                    <w:noProof/>
                    <w:color w:val="FFFFFF" w:themeColor="background1"/>
                    <w:lang w:val="en-US"/>
                  </w:rPr>
                  <w:t>ALTARED GROUP S.A.C.</w:t>
                </w:r>
              </w:p>
              <w:p w14:paraId="60CFAF3E" w14:textId="77777777" w:rsidR="00873F5B" w:rsidRPr="00777631" w:rsidRDefault="00000000" w:rsidP="00B57E48">
                <w:pPr>
                  <w:jc w:val="both"/>
                  <w:rPr>
                    <w:noProof/>
                    <w:color w:val="FFFFFF" w:themeColor="background1"/>
                  </w:rPr>
                </w:pPr>
              </w:p>
            </w:sdtContent>
          </w:sdt>
          <w:p w14:paraId="1A82D244" w14:textId="77777777" w:rsidR="00873F5B" w:rsidRPr="00777631" w:rsidRDefault="00873F5B" w:rsidP="00B57E48">
            <w:pPr>
              <w:jc w:val="both"/>
              <w:rPr>
                <w:noProof/>
                <w:color w:val="FFFFFF" w:themeColor="background1"/>
              </w:rPr>
            </w:pPr>
            <w:r w:rsidRPr="00777631">
              <w:rPr>
                <w:noProof/>
                <w:color w:val="FFFFFF" w:themeColor="background1"/>
              </w:rPr>
              <w:t>PARTICIPANTES :</w:t>
            </w:r>
          </w:p>
          <w:p w14:paraId="27C92E08" w14:textId="77777777" w:rsidR="00873F5B" w:rsidRPr="00777631" w:rsidRDefault="00873F5B" w:rsidP="00B57E48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777631">
              <w:rPr>
                <w:noProof/>
                <w:color w:val="FFFFFF" w:themeColor="background1"/>
              </w:rPr>
              <w:t>DAVID KENSHIN VEGA ORTIZ</w:t>
            </w:r>
          </w:p>
          <w:p w14:paraId="6BF7ACA4" w14:textId="77777777" w:rsidR="00873F5B" w:rsidRPr="00777631" w:rsidRDefault="00873F5B" w:rsidP="00B57E48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777631">
              <w:rPr>
                <w:noProof/>
                <w:color w:val="FFFFFF" w:themeColor="background1"/>
              </w:rPr>
              <w:t>MIGUEL ALFONZO CHAVEZ RAMOS</w:t>
            </w:r>
          </w:p>
          <w:p w14:paraId="17A6F136" w14:textId="77777777" w:rsidR="00873F5B" w:rsidRPr="00777631" w:rsidRDefault="00873F5B" w:rsidP="00B57E48">
            <w:pPr>
              <w:jc w:val="both"/>
              <w:rPr>
                <w:noProof/>
                <w:color w:val="auto"/>
                <w:sz w:val="10"/>
                <w:szCs w:val="10"/>
              </w:rPr>
            </w:pPr>
          </w:p>
        </w:tc>
      </w:tr>
    </w:tbl>
    <w:p w14:paraId="2AF883F2" w14:textId="2D1A8CCE" w:rsidR="0087605E" w:rsidRDefault="00873F5B" w:rsidP="00873F5B">
      <w:pPr>
        <w:jc w:val="both"/>
        <w:rPr>
          <w:noProof/>
          <w:color w:val="auto"/>
          <w:lang w:bidi="es-ES"/>
        </w:rPr>
      </w:pPr>
      <w:r w:rsidRPr="00777631">
        <w:rPr>
          <w:noProof/>
          <w:lang w:bidi="es-ES"/>
        </w:rPr>
        <w:drawing>
          <wp:anchor distT="0" distB="0" distL="114300" distR="114300" simplePos="0" relativeHeight="251662336" behindDoc="0" locked="0" layoutInCell="1" allowOverlap="1" wp14:anchorId="2355F09C" wp14:editId="32FC4798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631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537188" wp14:editId="033723A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3322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wU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kxJ/+RVRjG+dxa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" fillcolor="#64c9fc [1300]" stroked="f" strokeweight="2pt">
                <w10:wrap anchory="page"/>
              </v:rect>
            </w:pict>
          </mc:Fallback>
        </mc:AlternateContent>
      </w:r>
      <w:r w:rsidRPr="008F15C1">
        <w:rPr>
          <w:noProof/>
          <w:color w:val="auto"/>
          <w:lang w:bidi="es-ES"/>
        </w:rPr>
        <w:br w:type="page"/>
      </w:r>
      <w:r>
        <w:rPr>
          <w:noProof/>
          <w:color w:val="auto"/>
          <w:lang w:bidi="es-ES"/>
        </w:rPr>
        <w:lastRenderedPageBreak/>
        <w:t>16. PRUEBAS UNITARIAS</w:t>
      </w:r>
    </w:p>
    <w:tbl>
      <w:tblPr>
        <w:tblStyle w:val="Tablaconcuadrcula"/>
        <w:tblW w:w="11373" w:type="dxa"/>
        <w:tblInd w:w="-678" w:type="dxa"/>
        <w:tblLook w:val="04A0" w:firstRow="1" w:lastRow="0" w:firstColumn="1" w:lastColumn="0" w:noHBand="0" w:noVBand="1"/>
      </w:tblPr>
      <w:tblGrid>
        <w:gridCol w:w="891"/>
        <w:gridCol w:w="3698"/>
        <w:gridCol w:w="2258"/>
        <w:gridCol w:w="2262"/>
        <w:gridCol w:w="2264"/>
      </w:tblGrid>
      <w:tr w:rsidR="00873F5B" w14:paraId="20131AB6" w14:textId="77777777" w:rsidTr="00873F5B">
        <w:trPr>
          <w:trHeight w:val="694"/>
        </w:trPr>
        <w:tc>
          <w:tcPr>
            <w:tcW w:w="798" w:type="dxa"/>
            <w:vAlign w:val="center"/>
          </w:tcPr>
          <w:p w14:paraId="463B70A2" w14:textId="7549D56E" w:rsidR="00873F5B" w:rsidRDefault="00873F5B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</w:t>
            </w:r>
          </w:p>
        </w:tc>
        <w:tc>
          <w:tcPr>
            <w:tcW w:w="3750" w:type="dxa"/>
            <w:vAlign w:val="center"/>
          </w:tcPr>
          <w:p w14:paraId="715CC167" w14:textId="2971FD3E" w:rsidR="00873F5B" w:rsidRDefault="00873F5B" w:rsidP="00873F5B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DESCRIPCION</w:t>
            </w:r>
          </w:p>
        </w:tc>
        <w:tc>
          <w:tcPr>
            <w:tcW w:w="2275" w:type="dxa"/>
            <w:vAlign w:val="center"/>
          </w:tcPr>
          <w:p w14:paraId="0E74825C" w14:textId="6654C453" w:rsidR="00873F5B" w:rsidRDefault="00873F5B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RESULTADO</w:t>
            </w:r>
          </w:p>
        </w:tc>
        <w:tc>
          <w:tcPr>
            <w:tcW w:w="2275" w:type="dxa"/>
            <w:vAlign w:val="center"/>
          </w:tcPr>
          <w:p w14:paraId="736A3583" w14:textId="77777777" w:rsidR="00873F5B" w:rsidRDefault="00873F5B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PROBLEMAS</w:t>
            </w:r>
          </w:p>
          <w:p w14:paraId="26B9B34E" w14:textId="3CF65C2B" w:rsidR="00873F5B" w:rsidRDefault="00873F5B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DETECTADOS</w:t>
            </w:r>
          </w:p>
        </w:tc>
        <w:tc>
          <w:tcPr>
            <w:tcW w:w="2275" w:type="dxa"/>
            <w:vAlign w:val="center"/>
          </w:tcPr>
          <w:p w14:paraId="3D206D6F" w14:textId="2E5AB728" w:rsidR="00873F5B" w:rsidRDefault="00873F5B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ACCIONES CORRECTIVAS</w:t>
            </w:r>
          </w:p>
        </w:tc>
      </w:tr>
      <w:tr w:rsidR="00873F5B" w14:paraId="59B3C4C7" w14:textId="77777777" w:rsidTr="00873F5B">
        <w:trPr>
          <w:trHeight w:val="347"/>
        </w:trPr>
        <w:tc>
          <w:tcPr>
            <w:tcW w:w="798" w:type="dxa"/>
          </w:tcPr>
          <w:p w14:paraId="17F4745D" w14:textId="65D28319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ID_01</w:t>
            </w:r>
          </w:p>
        </w:tc>
        <w:tc>
          <w:tcPr>
            <w:tcW w:w="3750" w:type="dxa"/>
          </w:tcPr>
          <w:p w14:paraId="1820C8C3" w14:textId="20466B1D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Usuario</w:t>
            </w:r>
          </w:p>
        </w:tc>
        <w:tc>
          <w:tcPr>
            <w:tcW w:w="2275" w:type="dxa"/>
          </w:tcPr>
          <w:p w14:paraId="3CC2A46D" w14:textId="781E8927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122ABD4C" w14:textId="7244A8DF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0CACBBF8" w14:textId="68858750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24049271" w14:textId="77777777" w:rsidTr="00873F5B">
        <w:trPr>
          <w:trHeight w:val="360"/>
        </w:trPr>
        <w:tc>
          <w:tcPr>
            <w:tcW w:w="798" w:type="dxa"/>
          </w:tcPr>
          <w:p w14:paraId="6090DC29" w14:textId="2BF79B12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ID_02</w:t>
            </w:r>
          </w:p>
        </w:tc>
        <w:tc>
          <w:tcPr>
            <w:tcW w:w="3750" w:type="dxa"/>
          </w:tcPr>
          <w:p w14:paraId="305AF0E1" w14:textId="26129513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Roles o Acceso</w:t>
            </w:r>
          </w:p>
        </w:tc>
        <w:tc>
          <w:tcPr>
            <w:tcW w:w="2275" w:type="dxa"/>
          </w:tcPr>
          <w:p w14:paraId="2BD7B55E" w14:textId="43552A87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0D559185" w14:textId="11096FDF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26BC61E7" w14:textId="43F43051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2D5D5C3B" w14:textId="77777777" w:rsidTr="00873F5B">
        <w:trPr>
          <w:trHeight w:val="347"/>
        </w:trPr>
        <w:tc>
          <w:tcPr>
            <w:tcW w:w="798" w:type="dxa"/>
          </w:tcPr>
          <w:p w14:paraId="5E72C361" w14:textId="4811C747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ID_03</w:t>
            </w:r>
          </w:p>
        </w:tc>
        <w:tc>
          <w:tcPr>
            <w:tcW w:w="3750" w:type="dxa"/>
          </w:tcPr>
          <w:p w14:paraId="73BE4145" w14:textId="497DF050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Categorias</w:t>
            </w:r>
          </w:p>
        </w:tc>
        <w:tc>
          <w:tcPr>
            <w:tcW w:w="2275" w:type="dxa"/>
          </w:tcPr>
          <w:p w14:paraId="64DAD685" w14:textId="341C2F6D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3A64A03B" w14:textId="61163D4E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4163D133" w14:textId="13B3ACF5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15F1A10B" w14:textId="77777777" w:rsidTr="00873F5B">
        <w:trPr>
          <w:trHeight w:val="347"/>
        </w:trPr>
        <w:tc>
          <w:tcPr>
            <w:tcW w:w="798" w:type="dxa"/>
          </w:tcPr>
          <w:p w14:paraId="71A820F1" w14:textId="53122CEA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ID_04</w:t>
            </w:r>
          </w:p>
        </w:tc>
        <w:tc>
          <w:tcPr>
            <w:tcW w:w="3750" w:type="dxa"/>
          </w:tcPr>
          <w:p w14:paraId="5A04B1C3" w14:textId="7BB735A4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Productos</w:t>
            </w:r>
          </w:p>
        </w:tc>
        <w:tc>
          <w:tcPr>
            <w:tcW w:w="2275" w:type="dxa"/>
          </w:tcPr>
          <w:p w14:paraId="01247B8E" w14:textId="2D7E6D2C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6FA4B7C5" w14:textId="7F8AA7CD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1D2B01D2" w14:textId="0831A051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16EC25B6" w14:textId="77777777" w:rsidTr="00873F5B">
        <w:trPr>
          <w:trHeight w:val="347"/>
        </w:trPr>
        <w:tc>
          <w:tcPr>
            <w:tcW w:w="798" w:type="dxa"/>
          </w:tcPr>
          <w:p w14:paraId="71BBEEF8" w14:textId="617F2A7C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ID_05</w:t>
            </w:r>
          </w:p>
        </w:tc>
        <w:tc>
          <w:tcPr>
            <w:tcW w:w="3750" w:type="dxa"/>
          </w:tcPr>
          <w:p w14:paraId="51CBA757" w14:textId="0DE299E4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Lista de Productos</w:t>
            </w:r>
          </w:p>
        </w:tc>
        <w:tc>
          <w:tcPr>
            <w:tcW w:w="2275" w:type="dxa"/>
          </w:tcPr>
          <w:p w14:paraId="0CDF8934" w14:textId="213E84DC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769F4623" w14:textId="2008ADFB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57529A09" w14:textId="17DD9E00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3A87B96B" w14:textId="77777777" w:rsidTr="00873F5B">
        <w:trPr>
          <w:trHeight w:val="347"/>
        </w:trPr>
        <w:tc>
          <w:tcPr>
            <w:tcW w:w="798" w:type="dxa"/>
          </w:tcPr>
          <w:p w14:paraId="7C6F73CE" w14:textId="20C9BF24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ID_06</w:t>
            </w:r>
          </w:p>
        </w:tc>
        <w:tc>
          <w:tcPr>
            <w:tcW w:w="3750" w:type="dxa"/>
          </w:tcPr>
          <w:p w14:paraId="5ABAAAFB" w14:textId="01ED9571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Stock de Productos</w:t>
            </w:r>
          </w:p>
        </w:tc>
        <w:tc>
          <w:tcPr>
            <w:tcW w:w="2275" w:type="dxa"/>
          </w:tcPr>
          <w:p w14:paraId="463E56D8" w14:textId="15461B7F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60967961" w14:textId="08BA813D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07BB6113" w14:textId="4E4DF417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873F5B" w14:paraId="281C0BDC" w14:textId="77777777" w:rsidTr="00873F5B">
        <w:trPr>
          <w:trHeight w:val="347"/>
        </w:trPr>
        <w:tc>
          <w:tcPr>
            <w:tcW w:w="798" w:type="dxa"/>
          </w:tcPr>
          <w:p w14:paraId="03E11B76" w14:textId="4A1AFF71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ID_07</w:t>
            </w:r>
          </w:p>
        </w:tc>
        <w:tc>
          <w:tcPr>
            <w:tcW w:w="3750" w:type="dxa"/>
          </w:tcPr>
          <w:p w14:paraId="6DE72C52" w14:textId="20FBD216" w:rsidR="00873F5B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Clientes</w:t>
            </w:r>
          </w:p>
        </w:tc>
        <w:tc>
          <w:tcPr>
            <w:tcW w:w="2275" w:type="dxa"/>
          </w:tcPr>
          <w:p w14:paraId="589C374E" w14:textId="2CABF04E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7C028C5D" w14:textId="6496984C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08CFD49C" w14:textId="51D13E02" w:rsidR="00873F5B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196B0E8A" w14:textId="77777777" w:rsidTr="00873F5B">
        <w:trPr>
          <w:trHeight w:val="347"/>
        </w:trPr>
        <w:tc>
          <w:tcPr>
            <w:tcW w:w="798" w:type="dxa"/>
          </w:tcPr>
          <w:p w14:paraId="4B313977" w14:textId="5F9C2158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ID_08</w:t>
            </w:r>
          </w:p>
        </w:tc>
        <w:tc>
          <w:tcPr>
            <w:tcW w:w="3750" w:type="dxa"/>
          </w:tcPr>
          <w:p w14:paraId="3A766246" w14:textId="52AC8C28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Proveedores</w:t>
            </w:r>
          </w:p>
        </w:tc>
        <w:tc>
          <w:tcPr>
            <w:tcW w:w="2275" w:type="dxa"/>
          </w:tcPr>
          <w:p w14:paraId="6AA4DB50" w14:textId="1F3A72CD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517E7BA1" w14:textId="4BF55243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7C59BB15" w14:textId="05051336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75CCFFA3" w14:textId="77777777" w:rsidTr="00873F5B">
        <w:trPr>
          <w:trHeight w:val="347"/>
        </w:trPr>
        <w:tc>
          <w:tcPr>
            <w:tcW w:w="798" w:type="dxa"/>
          </w:tcPr>
          <w:p w14:paraId="1C7556FB" w14:textId="61CF2EAC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ID_09</w:t>
            </w:r>
          </w:p>
        </w:tc>
        <w:tc>
          <w:tcPr>
            <w:tcW w:w="3750" w:type="dxa"/>
          </w:tcPr>
          <w:p w14:paraId="5C96A07E" w14:textId="68799075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Ventas</w:t>
            </w:r>
          </w:p>
        </w:tc>
        <w:tc>
          <w:tcPr>
            <w:tcW w:w="2275" w:type="dxa"/>
          </w:tcPr>
          <w:p w14:paraId="1997DC4A" w14:textId="595942B0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71EAC68A" w14:textId="50EB416D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56CF9D29" w14:textId="5739F7A4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23E520D6" w14:textId="77777777" w:rsidTr="00873F5B">
        <w:trPr>
          <w:trHeight w:val="347"/>
        </w:trPr>
        <w:tc>
          <w:tcPr>
            <w:tcW w:w="798" w:type="dxa"/>
          </w:tcPr>
          <w:p w14:paraId="06A42C8E" w14:textId="662524B5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ID_10</w:t>
            </w:r>
          </w:p>
        </w:tc>
        <w:tc>
          <w:tcPr>
            <w:tcW w:w="3750" w:type="dxa"/>
          </w:tcPr>
          <w:p w14:paraId="634DE90C" w14:textId="6EDB0C25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Registro de Compras</w:t>
            </w:r>
          </w:p>
        </w:tc>
        <w:tc>
          <w:tcPr>
            <w:tcW w:w="2275" w:type="dxa"/>
          </w:tcPr>
          <w:p w14:paraId="3EF26AAB" w14:textId="71922621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74F2FEE1" w14:textId="3613C59B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2928F8FF" w14:textId="6196F267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56CB4794" w14:textId="77777777" w:rsidTr="00873F5B">
        <w:trPr>
          <w:trHeight w:val="347"/>
        </w:trPr>
        <w:tc>
          <w:tcPr>
            <w:tcW w:w="798" w:type="dxa"/>
          </w:tcPr>
          <w:p w14:paraId="384E27AA" w14:textId="229D1229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ID_11</w:t>
            </w:r>
          </w:p>
        </w:tc>
        <w:tc>
          <w:tcPr>
            <w:tcW w:w="3750" w:type="dxa"/>
          </w:tcPr>
          <w:p w14:paraId="29546606" w14:textId="08682731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Listado de Ventas</w:t>
            </w:r>
          </w:p>
        </w:tc>
        <w:tc>
          <w:tcPr>
            <w:tcW w:w="2275" w:type="dxa"/>
          </w:tcPr>
          <w:p w14:paraId="25DAAFAD" w14:textId="54E29573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51923BDD" w14:textId="0CE928F0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720F7A14" w14:textId="32ABB828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2D9F70F8" w14:textId="77777777" w:rsidTr="00873F5B">
        <w:trPr>
          <w:trHeight w:val="347"/>
        </w:trPr>
        <w:tc>
          <w:tcPr>
            <w:tcW w:w="798" w:type="dxa"/>
          </w:tcPr>
          <w:p w14:paraId="03907E2D" w14:textId="3B4CF016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ID_12</w:t>
            </w:r>
          </w:p>
        </w:tc>
        <w:tc>
          <w:tcPr>
            <w:tcW w:w="3750" w:type="dxa"/>
          </w:tcPr>
          <w:p w14:paraId="59452B3C" w14:textId="60079250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Consulta de Compras</w:t>
            </w:r>
          </w:p>
        </w:tc>
        <w:tc>
          <w:tcPr>
            <w:tcW w:w="2275" w:type="dxa"/>
          </w:tcPr>
          <w:p w14:paraId="4D98810D" w14:textId="734F980C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6E9BAAE8" w14:textId="475C459A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64F888A8" w14:textId="0DE64808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6939D21E" w14:textId="77777777" w:rsidTr="00873F5B">
        <w:trPr>
          <w:trHeight w:val="347"/>
        </w:trPr>
        <w:tc>
          <w:tcPr>
            <w:tcW w:w="798" w:type="dxa"/>
          </w:tcPr>
          <w:p w14:paraId="715528F8" w14:textId="498392A0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ID_13</w:t>
            </w:r>
          </w:p>
        </w:tc>
        <w:tc>
          <w:tcPr>
            <w:tcW w:w="3750" w:type="dxa"/>
          </w:tcPr>
          <w:p w14:paraId="6B1198F8" w14:textId="6D53FAFF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Reporte de Ventas</w:t>
            </w:r>
          </w:p>
        </w:tc>
        <w:tc>
          <w:tcPr>
            <w:tcW w:w="2275" w:type="dxa"/>
          </w:tcPr>
          <w:p w14:paraId="1D264B12" w14:textId="27CFEB24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611AB772" w14:textId="568BECA0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58FC7C4F" w14:textId="00E6C127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  <w:tr w:rsidR="003D4DEA" w14:paraId="6478DEBA" w14:textId="77777777" w:rsidTr="00873F5B">
        <w:trPr>
          <w:trHeight w:val="347"/>
        </w:trPr>
        <w:tc>
          <w:tcPr>
            <w:tcW w:w="798" w:type="dxa"/>
          </w:tcPr>
          <w:p w14:paraId="0E83BC1A" w14:textId="3EA5A909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ID_14</w:t>
            </w:r>
          </w:p>
        </w:tc>
        <w:tc>
          <w:tcPr>
            <w:tcW w:w="3750" w:type="dxa"/>
          </w:tcPr>
          <w:p w14:paraId="6ED3EBA9" w14:textId="55A81EE6" w:rsidR="003D4DEA" w:rsidRDefault="003D4DEA" w:rsidP="00873F5B">
            <w:pPr>
              <w:jc w:val="both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Reporte de Compres</w:t>
            </w:r>
          </w:p>
        </w:tc>
        <w:tc>
          <w:tcPr>
            <w:tcW w:w="2275" w:type="dxa"/>
          </w:tcPr>
          <w:p w14:paraId="5304B7C4" w14:textId="361CA3B0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Completo</w:t>
            </w:r>
          </w:p>
        </w:tc>
        <w:tc>
          <w:tcPr>
            <w:tcW w:w="2275" w:type="dxa"/>
          </w:tcPr>
          <w:p w14:paraId="770AC054" w14:textId="386ACA82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  <w:tc>
          <w:tcPr>
            <w:tcW w:w="2275" w:type="dxa"/>
          </w:tcPr>
          <w:p w14:paraId="72814675" w14:textId="5C7B5016" w:rsidR="003D4DEA" w:rsidRDefault="003D4DEA" w:rsidP="003D4DEA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Ninguna</w:t>
            </w:r>
          </w:p>
        </w:tc>
      </w:tr>
    </w:tbl>
    <w:p w14:paraId="1B8BE3F0" w14:textId="77777777" w:rsidR="00873F5B" w:rsidRDefault="00873F5B" w:rsidP="00873F5B">
      <w:pPr>
        <w:jc w:val="both"/>
        <w:rPr>
          <w:noProof/>
          <w:color w:val="auto"/>
          <w:lang w:bidi="es-ES"/>
        </w:rPr>
      </w:pPr>
    </w:p>
    <w:p w14:paraId="6C507C41" w14:textId="18B669EF" w:rsidR="00873F5B" w:rsidRDefault="00873F5B" w:rsidP="00873F5B">
      <w:pPr>
        <w:jc w:val="both"/>
        <w:rPr>
          <w:noProof/>
          <w:color w:val="auto"/>
          <w:lang w:bidi="es-ES"/>
        </w:rPr>
      </w:pPr>
      <w:r>
        <w:rPr>
          <w:noProof/>
          <w:color w:val="auto"/>
          <w:lang w:bidi="es-ES"/>
        </w:rPr>
        <w:t>17. PRUEBAS INTEGRADAS</w:t>
      </w:r>
    </w:p>
    <w:tbl>
      <w:tblPr>
        <w:tblStyle w:val="Tablaconcuadrcula"/>
        <w:tblW w:w="11373" w:type="dxa"/>
        <w:tblInd w:w="-678" w:type="dxa"/>
        <w:tblLook w:val="04A0" w:firstRow="1" w:lastRow="0" w:firstColumn="1" w:lastColumn="0" w:noHBand="0" w:noVBand="1"/>
      </w:tblPr>
      <w:tblGrid>
        <w:gridCol w:w="892"/>
        <w:gridCol w:w="3705"/>
        <w:gridCol w:w="2261"/>
        <w:gridCol w:w="2261"/>
        <w:gridCol w:w="2254"/>
      </w:tblGrid>
      <w:tr w:rsidR="00873F5B" w14:paraId="0CEB020F" w14:textId="77777777" w:rsidTr="00877EE8">
        <w:trPr>
          <w:trHeight w:val="694"/>
        </w:trPr>
        <w:tc>
          <w:tcPr>
            <w:tcW w:w="892" w:type="dxa"/>
            <w:vAlign w:val="center"/>
          </w:tcPr>
          <w:p w14:paraId="703A5DA7" w14:textId="77777777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</w:t>
            </w:r>
          </w:p>
        </w:tc>
        <w:tc>
          <w:tcPr>
            <w:tcW w:w="3705" w:type="dxa"/>
            <w:vAlign w:val="center"/>
          </w:tcPr>
          <w:p w14:paraId="0A27C948" w14:textId="77777777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DESCRIPCION</w:t>
            </w:r>
          </w:p>
        </w:tc>
        <w:tc>
          <w:tcPr>
            <w:tcW w:w="2261" w:type="dxa"/>
            <w:vAlign w:val="center"/>
          </w:tcPr>
          <w:p w14:paraId="454B7AC1" w14:textId="77777777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RESULTADO</w:t>
            </w:r>
          </w:p>
          <w:p w14:paraId="33617B24" w14:textId="172B6CCB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ESPERADO</w:t>
            </w:r>
          </w:p>
        </w:tc>
        <w:tc>
          <w:tcPr>
            <w:tcW w:w="2261" w:type="dxa"/>
            <w:vAlign w:val="center"/>
          </w:tcPr>
          <w:p w14:paraId="38325B01" w14:textId="071F7B35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RESULTADO OBTENIDO</w:t>
            </w:r>
          </w:p>
        </w:tc>
        <w:tc>
          <w:tcPr>
            <w:tcW w:w="2254" w:type="dxa"/>
            <w:vAlign w:val="center"/>
          </w:tcPr>
          <w:p w14:paraId="7EDA047C" w14:textId="28E22BF8" w:rsidR="00873F5B" w:rsidRDefault="00873F5B" w:rsidP="00B57E48">
            <w:pPr>
              <w:jc w:val="center"/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ESTADO</w:t>
            </w:r>
          </w:p>
        </w:tc>
      </w:tr>
      <w:tr w:rsidR="00873F5B" w14:paraId="55292393" w14:textId="77777777" w:rsidTr="00877EE8">
        <w:trPr>
          <w:trHeight w:val="347"/>
        </w:trPr>
        <w:tc>
          <w:tcPr>
            <w:tcW w:w="892" w:type="dxa"/>
            <w:vAlign w:val="center"/>
          </w:tcPr>
          <w:p w14:paraId="2EBABA6A" w14:textId="36BED865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ID_01</w:t>
            </w:r>
          </w:p>
        </w:tc>
        <w:tc>
          <w:tcPr>
            <w:tcW w:w="3705" w:type="dxa"/>
            <w:vAlign w:val="center"/>
          </w:tcPr>
          <w:p w14:paraId="4C8E3A7E" w14:textId="373487FD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de DashBoard entre registro de compra y registro de ventas</w:t>
            </w:r>
          </w:p>
        </w:tc>
        <w:tc>
          <w:tcPr>
            <w:tcW w:w="2261" w:type="dxa"/>
            <w:vAlign w:val="center"/>
          </w:tcPr>
          <w:p w14:paraId="0766C047" w14:textId="37558D2E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el DashBoard</w:t>
            </w:r>
          </w:p>
        </w:tc>
        <w:tc>
          <w:tcPr>
            <w:tcW w:w="2261" w:type="dxa"/>
            <w:vAlign w:val="center"/>
          </w:tcPr>
          <w:p w14:paraId="0BEB28BB" w14:textId="096F4D08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Grafica correcta en el DashBoard</w:t>
            </w:r>
          </w:p>
        </w:tc>
        <w:tc>
          <w:tcPr>
            <w:tcW w:w="2254" w:type="dxa"/>
            <w:vAlign w:val="center"/>
          </w:tcPr>
          <w:p w14:paraId="5786459B" w14:textId="76C34B50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  <w:tr w:rsidR="00873F5B" w14:paraId="55572FC1" w14:textId="77777777" w:rsidTr="00877EE8">
        <w:trPr>
          <w:trHeight w:val="360"/>
        </w:trPr>
        <w:tc>
          <w:tcPr>
            <w:tcW w:w="892" w:type="dxa"/>
            <w:vAlign w:val="center"/>
          </w:tcPr>
          <w:p w14:paraId="26469732" w14:textId="526C979D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ID_02</w:t>
            </w:r>
          </w:p>
        </w:tc>
        <w:tc>
          <w:tcPr>
            <w:tcW w:w="3705" w:type="dxa"/>
            <w:vAlign w:val="center"/>
          </w:tcPr>
          <w:p w14:paraId="7D231601" w14:textId="2A9E1423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entre registro de usuario y validacion de acceso</w:t>
            </w:r>
          </w:p>
        </w:tc>
        <w:tc>
          <w:tcPr>
            <w:tcW w:w="2261" w:type="dxa"/>
            <w:vAlign w:val="center"/>
          </w:tcPr>
          <w:p w14:paraId="46101116" w14:textId="3A3C8BEB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la validacion</w:t>
            </w:r>
          </w:p>
        </w:tc>
        <w:tc>
          <w:tcPr>
            <w:tcW w:w="2261" w:type="dxa"/>
            <w:vAlign w:val="center"/>
          </w:tcPr>
          <w:p w14:paraId="716C420B" w14:textId="405CC24E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generado de roles</w:t>
            </w:r>
          </w:p>
        </w:tc>
        <w:tc>
          <w:tcPr>
            <w:tcW w:w="2254" w:type="dxa"/>
            <w:vAlign w:val="center"/>
          </w:tcPr>
          <w:p w14:paraId="612EA405" w14:textId="7DC248E9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  <w:tr w:rsidR="00873F5B" w14:paraId="64FEE1D8" w14:textId="77777777" w:rsidTr="00877EE8">
        <w:trPr>
          <w:trHeight w:val="347"/>
        </w:trPr>
        <w:tc>
          <w:tcPr>
            <w:tcW w:w="892" w:type="dxa"/>
            <w:vAlign w:val="center"/>
          </w:tcPr>
          <w:p w14:paraId="0CCFD416" w14:textId="0B4454DE" w:rsidR="00873F5B" w:rsidRDefault="003D4DEA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ID_03</w:t>
            </w:r>
          </w:p>
        </w:tc>
        <w:tc>
          <w:tcPr>
            <w:tcW w:w="3705" w:type="dxa"/>
            <w:vAlign w:val="center"/>
          </w:tcPr>
          <w:p w14:paraId="1C0802B9" w14:textId="74114A42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entre registro de categorias, registro de productos y listado de productos</w:t>
            </w:r>
          </w:p>
        </w:tc>
        <w:tc>
          <w:tcPr>
            <w:tcW w:w="2261" w:type="dxa"/>
            <w:vAlign w:val="center"/>
          </w:tcPr>
          <w:p w14:paraId="7A5D258E" w14:textId="7BF7D71A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entre la asignacion de categorias sobre productos</w:t>
            </w:r>
          </w:p>
        </w:tc>
        <w:tc>
          <w:tcPr>
            <w:tcW w:w="2261" w:type="dxa"/>
            <w:vAlign w:val="center"/>
          </w:tcPr>
          <w:p w14:paraId="6276BB2F" w14:textId="74E31E5D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el listado de categorias sobre productos</w:t>
            </w:r>
          </w:p>
        </w:tc>
        <w:tc>
          <w:tcPr>
            <w:tcW w:w="2254" w:type="dxa"/>
            <w:vAlign w:val="center"/>
          </w:tcPr>
          <w:p w14:paraId="7FF7EAFD" w14:textId="58BA9893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  <w:tr w:rsidR="00873F5B" w14:paraId="225257BB" w14:textId="77777777" w:rsidTr="00877EE8">
        <w:trPr>
          <w:trHeight w:val="347"/>
        </w:trPr>
        <w:tc>
          <w:tcPr>
            <w:tcW w:w="892" w:type="dxa"/>
            <w:vAlign w:val="center"/>
          </w:tcPr>
          <w:p w14:paraId="212B1814" w14:textId="1F3A2E61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ID_04</w:t>
            </w:r>
          </w:p>
        </w:tc>
        <w:tc>
          <w:tcPr>
            <w:tcW w:w="3705" w:type="dxa"/>
            <w:vAlign w:val="center"/>
          </w:tcPr>
          <w:p w14:paraId="0D476D5E" w14:textId="27644FC8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entre registro de proveedores y registro de productos</w:t>
            </w:r>
          </w:p>
        </w:tc>
        <w:tc>
          <w:tcPr>
            <w:tcW w:w="2261" w:type="dxa"/>
            <w:vAlign w:val="center"/>
          </w:tcPr>
          <w:p w14:paraId="083B682C" w14:textId="2E711504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la asignacion de proveedores con respecto al producto</w:t>
            </w:r>
          </w:p>
        </w:tc>
        <w:tc>
          <w:tcPr>
            <w:tcW w:w="2261" w:type="dxa"/>
            <w:vAlign w:val="center"/>
          </w:tcPr>
          <w:p w14:paraId="6A181C39" w14:textId="69660A57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obtenidos entre listado de productos con sus proveedores</w:t>
            </w:r>
          </w:p>
        </w:tc>
        <w:tc>
          <w:tcPr>
            <w:tcW w:w="2254" w:type="dxa"/>
            <w:vAlign w:val="center"/>
          </w:tcPr>
          <w:p w14:paraId="39FFB869" w14:textId="6DC3083A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  <w:tr w:rsidR="00873F5B" w14:paraId="2815980F" w14:textId="77777777" w:rsidTr="00877EE8">
        <w:trPr>
          <w:trHeight w:val="347"/>
        </w:trPr>
        <w:tc>
          <w:tcPr>
            <w:tcW w:w="892" w:type="dxa"/>
            <w:vAlign w:val="center"/>
          </w:tcPr>
          <w:p w14:paraId="4BFC74A1" w14:textId="4AA16C10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ID_05</w:t>
            </w:r>
          </w:p>
        </w:tc>
        <w:tc>
          <w:tcPr>
            <w:tcW w:w="3705" w:type="dxa"/>
            <w:vAlign w:val="center"/>
          </w:tcPr>
          <w:p w14:paraId="2F131A35" w14:textId="415F59B9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entre registro de clientes y listado de reportes</w:t>
            </w:r>
          </w:p>
        </w:tc>
        <w:tc>
          <w:tcPr>
            <w:tcW w:w="2261" w:type="dxa"/>
            <w:vAlign w:val="center"/>
          </w:tcPr>
          <w:p w14:paraId="0AE1354E" w14:textId="02CDBB9F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 xml:space="preserve">Datos correctos en la asignacion </w:t>
            </w:r>
            <w:r>
              <w:rPr>
                <w:noProof/>
                <w:color w:val="auto"/>
                <w:lang w:bidi="es-ES"/>
              </w:rPr>
              <w:lastRenderedPageBreak/>
              <w:t>de clientes con los reportes</w:t>
            </w:r>
          </w:p>
        </w:tc>
        <w:tc>
          <w:tcPr>
            <w:tcW w:w="2261" w:type="dxa"/>
            <w:vAlign w:val="center"/>
          </w:tcPr>
          <w:p w14:paraId="7CC6A0D6" w14:textId="07FFB759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lastRenderedPageBreak/>
              <w:t>Datos correctos en la facturacion de los clientes</w:t>
            </w:r>
          </w:p>
        </w:tc>
        <w:tc>
          <w:tcPr>
            <w:tcW w:w="2254" w:type="dxa"/>
            <w:vAlign w:val="center"/>
          </w:tcPr>
          <w:p w14:paraId="6B153816" w14:textId="27A96BD9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  <w:tr w:rsidR="00873F5B" w14:paraId="24DDC4E8" w14:textId="77777777" w:rsidTr="00877EE8">
        <w:trPr>
          <w:trHeight w:val="347"/>
        </w:trPr>
        <w:tc>
          <w:tcPr>
            <w:tcW w:w="892" w:type="dxa"/>
            <w:vAlign w:val="center"/>
          </w:tcPr>
          <w:p w14:paraId="5F7738DC" w14:textId="73931737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ID_06</w:t>
            </w:r>
          </w:p>
        </w:tc>
        <w:tc>
          <w:tcPr>
            <w:tcW w:w="3705" w:type="dxa"/>
            <w:vAlign w:val="center"/>
          </w:tcPr>
          <w:p w14:paraId="7BCD3FB6" w14:textId="665FBBC1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Integracion de registro de compra con registro de proveedores</w:t>
            </w:r>
          </w:p>
        </w:tc>
        <w:tc>
          <w:tcPr>
            <w:tcW w:w="2261" w:type="dxa"/>
            <w:vAlign w:val="center"/>
          </w:tcPr>
          <w:p w14:paraId="0C12299F" w14:textId="7584EF47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entre la compra y listado de proveedores</w:t>
            </w:r>
          </w:p>
        </w:tc>
        <w:tc>
          <w:tcPr>
            <w:tcW w:w="2261" w:type="dxa"/>
            <w:vAlign w:val="center"/>
          </w:tcPr>
          <w:p w14:paraId="2FD38005" w14:textId="28225FFC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Datos correctos en la facturacion del listado de proveedores</w:t>
            </w:r>
          </w:p>
        </w:tc>
        <w:tc>
          <w:tcPr>
            <w:tcW w:w="2254" w:type="dxa"/>
            <w:vAlign w:val="center"/>
          </w:tcPr>
          <w:p w14:paraId="5FE30FB0" w14:textId="0E8FBD99" w:rsidR="00873F5B" w:rsidRDefault="00877EE8" w:rsidP="003D4DEA">
            <w:pPr>
              <w:rPr>
                <w:noProof/>
                <w:color w:val="auto"/>
                <w:lang w:bidi="es-ES"/>
              </w:rPr>
            </w:pPr>
            <w:r>
              <w:rPr>
                <w:noProof/>
                <w:color w:val="auto"/>
                <w:lang w:bidi="es-ES"/>
              </w:rPr>
              <w:t>Aprobado</w:t>
            </w:r>
          </w:p>
        </w:tc>
      </w:tr>
    </w:tbl>
    <w:p w14:paraId="5EC03F6A" w14:textId="77777777" w:rsidR="00873F5B" w:rsidRPr="00BB25F7" w:rsidRDefault="00873F5B" w:rsidP="00873F5B">
      <w:pPr>
        <w:jc w:val="both"/>
        <w:rPr>
          <w:lang w:val="es-MX"/>
        </w:rPr>
      </w:pPr>
    </w:p>
    <w:sectPr w:rsidR="00873F5B" w:rsidRPr="00BB25F7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B671C" w14:textId="77777777" w:rsidR="00F82026" w:rsidRDefault="00F82026">
      <w:r>
        <w:separator/>
      </w:r>
    </w:p>
    <w:p w14:paraId="46FF7DFB" w14:textId="77777777" w:rsidR="00F82026" w:rsidRDefault="00F82026"/>
  </w:endnote>
  <w:endnote w:type="continuationSeparator" w:id="0">
    <w:p w14:paraId="1917AD10" w14:textId="77777777" w:rsidR="00F82026" w:rsidRDefault="00F82026">
      <w:r>
        <w:continuationSeparator/>
      </w:r>
    </w:p>
    <w:p w14:paraId="3C570984" w14:textId="77777777" w:rsidR="00F82026" w:rsidRDefault="00F82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CBBFF6A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342691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A424B" w14:textId="77777777" w:rsidR="00F82026" w:rsidRDefault="00F82026">
      <w:r>
        <w:separator/>
      </w:r>
    </w:p>
    <w:p w14:paraId="67DDE7A6" w14:textId="77777777" w:rsidR="00F82026" w:rsidRDefault="00F82026"/>
  </w:footnote>
  <w:footnote w:type="continuationSeparator" w:id="0">
    <w:p w14:paraId="4D1C779C" w14:textId="77777777" w:rsidR="00F82026" w:rsidRDefault="00F82026">
      <w:r>
        <w:continuationSeparator/>
      </w:r>
    </w:p>
    <w:p w14:paraId="582580E6" w14:textId="77777777" w:rsidR="00F82026" w:rsidRDefault="00F82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D89387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F98A1F0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4475975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046"/>
    <w:multiLevelType w:val="hybridMultilevel"/>
    <w:tmpl w:val="AB101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0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5B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68CF"/>
    <w:rsid w:val="00360494"/>
    <w:rsid w:val="00366C7E"/>
    <w:rsid w:val="00384EA3"/>
    <w:rsid w:val="003A39A1"/>
    <w:rsid w:val="003C2191"/>
    <w:rsid w:val="003D3863"/>
    <w:rsid w:val="003D4DEA"/>
    <w:rsid w:val="004110DE"/>
    <w:rsid w:val="0044085A"/>
    <w:rsid w:val="004B21A5"/>
    <w:rsid w:val="004E5FEE"/>
    <w:rsid w:val="005037F0"/>
    <w:rsid w:val="00516A86"/>
    <w:rsid w:val="005275F6"/>
    <w:rsid w:val="005668BD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3F5B"/>
    <w:rsid w:val="0087605E"/>
    <w:rsid w:val="00877EE8"/>
    <w:rsid w:val="008941AE"/>
    <w:rsid w:val="008B1FEE"/>
    <w:rsid w:val="00903C32"/>
    <w:rsid w:val="00916B16"/>
    <w:rsid w:val="009173B9"/>
    <w:rsid w:val="0093335D"/>
    <w:rsid w:val="0093613E"/>
    <w:rsid w:val="00943026"/>
    <w:rsid w:val="00944FF8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47610"/>
    <w:rsid w:val="00BB25F7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2026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AF186"/>
  <w15:docId w15:val="{031D10CE-25ED-4A47-84C8-4A60FD3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5B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873F5B"/>
    <w:pPr>
      <w:ind w:left="720"/>
      <w:contextualSpacing/>
    </w:pPr>
  </w:style>
  <w:style w:type="table" w:styleId="Tablanormal1">
    <w:name w:val="Plain Table 1"/>
    <w:basedOn w:val="Tablanormal"/>
    <w:uiPriority w:val="41"/>
    <w:rsid w:val="00873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D66CDE39D74B1ABFEA31BAE7A0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FDDC-A09D-4891-A6C5-C8F6C605F42A}"/>
      </w:docPartPr>
      <w:docPartBody>
        <w:p w:rsidR="002327B9" w:rsidRDefault="0024663E" w:rsidP="0024663E">
          <w:pPr>
            <w:pStyle w:val="BED66CDE39D74B1ABFEA31BAE7A0470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agosto 21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743AF6694C9E4BD0AE7BD2F92CFC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0480A-9242-4E10-B72F-C2B477D9B1FC}"/>
      </w:docPartPr>
      <w:docPartBody>
        <w:p w:rsidR="002327B9" w:rsidRDefault="0024663E" w:rsidP="0024663E">
          <w:pPr>
            <w:pStyle w:val="743AF6694C9E4BD0AE7BD2F92CFCDFC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E"/>
    <w:rsid w:val="000C3277"/>
    <w:rsid w:val="002327B9"/>
    <w:rsid w:val="0024663E"/>
    <w:rsid w:val="009043D3"/>
    <w:rsid w:val="009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24663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24663E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BED66CDE39D74B1ABFEA31BAE7A0470E">
    <w:name w:val="BED66CDE39D74B1ABFEA31BAE7A0470E"/>
    <w:rsid w:val="0024663E"/>
  </w:style>
  <w:style w:type="paragraph" w:customStyle="1" w:styleId="743AF6694C9E4BD0AE7BD2F92CFCDFCE">
    <w:name w:val="743AF6694C9E4BD0AE7BD2F92CFCDFCE"/>
    <w:rsid w:val="00246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21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</dc:creator>
  <cp:keywords/>
  <cp:lastModifiedBy>KenshinHimura</cp:lastModifiedBy>
  <cp:revision>2</cp:revision>
  <cp:lastPrinted>2006-08-01T17:47:00Z</cp:lastPrinted>
  <dcterms:created xsi:type="dcterms:W3CDTF">2024-08-21T07:35:00Z</dcterms:created>
  <dcterms:modified xsi:type="dcterms:W3CDTF">2024-08-21T23:25:00Z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